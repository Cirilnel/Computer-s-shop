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6C73E" w14:textId="673AD0F9" w:rsidR="004A73BF" w:rsidRPr="00D50A8C" w:rsidRDefault="00906EE0" w:rsidP="007D5AC1">
      <w:r>
        <w:rPr>
          <w:noProof/>
        </w:rPr>
        <w:drawing>
          <wp:anchor distT="0" distB="0" distL="114300" distR="114300" simplePos="0" relativeHeight="251647488" behindDoc="1" locked="0" layoutInCell="1" allowOverlap="1" wp14:anchorId="2D9D3302" wp14:editId="217D93D2">
            <wp:simplePos x="0" y="0"/>
            <wp:positionH relativeFrom="column">
              <wp:posOffset>-80645</wp:posOffset>
            </wp:positionH>
            <wp:positionV relativeFrom="paragraph">
              <wp:posOffset>-739140</wp:posOffset>
            </wp:positionV>
            <wp:extent cx="7678420" cy="10858500"/>
            <wp:effectExtent l="0" t="0" r="0" b="0"/>
            <wp:wrapNone/>
            <wp:docPr id="27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78420" cy="10858500"/>
                    </a:xfrm>
                    <a:prstGeom prst="rect">
                      <a:avLst/>
                    </a:prstGeom>
                    <a:noFill/>
                  </pic:spPr>
                </pic:pic>
              </a:graphicData>
            </a:graphic>
            <wp14:sizeRelH relativeFrom="page">
              <wp14:pctWidth>0</wp14:pctWidth>
            </wp14:sizeRelH>
            <wp14:sizeRelV relativeFrom="page">
              <wp14:pctHeight>0</wp14:pctHeight>
            </wp14:sizeRelV>
          </wp:anchor>
        </w:drawing>
      </w:r>
    </w:p>
    <w:p w14:paraId="7A367D25" w14:textId="77777777" w:rsidR="004A73BF" w:rsidRPr="00D50A8C" w:rsidRDefault="004A73BF" w:rsidP="007D5AC1"/>
    <w:p w14:paraId="176BFCAA" w14:textId="77777777" w:rsidR="004A73BF" w:rsidRPr="00D50A8C" w:rsidRDefault="004A73BF" w:rsidP="007D5AC1"/>
    <w:p w14:paraId="24C8C1ED" w14:textId="77777777" w:rsidR="004A73BF" w:rsidRPr="00D50A8C" w:rsidRDefault="004A73BF" w:rsidP="007D5AC1"/>
    <w:p w14:paraId="44C47578" w14:textId="77777777" w:rsidR="004A73BF" w:rsidRPr="00D50A8C" w:rsidRDefault="004A73BF" w:rsidP="007D5AC1"/>
    <w:p w14:paraId="3FDB444D" w14:textId="77777777" w:rsidR="004A73BF" w:rsidRPr="00D50A8C" w:rsidRDefault="004A73BF" w:rsidP="007D5AC1"/>
    <w:p w14:paraId="59D8114B" w14:textId="77777777" w:rsidR="004A73BF" w:rsidRPr="00D50A8C" w:rsidRDefault="004A73BF" w:rsidP="007D5AC1"/>
    <w:p w14:paraId="511C437C" w14:textId="77777777" w:rsidR="004A73BF" w:rsidRPr="00D50A8C" w:rsidRDefault="004A73BF" w:rsidP="007D5AC1"/>
    <w:p w14:paraId="4455D2B3" w14:textId="77777777" w:rsidR="004A73BF" w:rsidRPr="00D50A8C" w:rsidRDefault="004A73BF" w:rsidP="007D5AC1"/>
    <w:p w14:paraId="2B80F106" w14:textId="77777777" w:rsidR="004A73BF" w:rsidRPr="00D50A8C" w:rsidRDefault="004A73BF" w:rsidP="007D5AC1"/>
    <w:p w14:paraId="0CAB3E69" w14:textId="77777777" w:rsidR="004A73BF" w:rsidRPr="00D50A8C" w:rsidRDefault="004A73BF" w:rsidP="007D5AC1"/>
    <w:p w14:paraId="208603B6" w14:textId="77777777" w:rsidR="004A73BF" w:rsidRPr="00D50A8C" w:rsidRDefault="004A73BF" w:rsidP="007D5AC1"/>
    <w:p w14:paraId="50490E1F" w14:textId="77777777" w:rsidR="004A73BF" w:rsidRPr="00D50A8C" w:rsidRDefault="004A73BF" w:rsidP="007D5AC1"/>
    <w:p w14:paraId="1DAF8D29" w14:textId="77777777" w:rsidR="004A73BF" w:rsidRPr="00D50A8C" w:rsidRDefault="004A73BF" w:rsidP="007D5AC1"/>
    <w:p w14:paraId="72C725D3" w14:textId="77777777" w:rsidR="004A73BF" w:rsidRPr="00D50A8C" w:rsidRDefault="004A73BF" w:rsidP="007D5AC1"/>
    <w:p w14:paraId="5D02F7E0" w14:textId="77777777" w:rsidR="004A73BF" w:rsidRPr="00D50A8C" w:rsidRDefault="004A73BF" w:rsidP="007D5AC1"/>
    <w:p w14:paraId="55EC3FB0" w14:textId="77777777" w:rsidR="004A73BF" w:rsidRPr="00D50A8C" w:rsidRDefault="00F0441F" w:rsidP="00F0441F">
      <w:pPr>
        <w:tabs>
          <w:tab w:val="left" w:pos="3153"/>
        </w:tabs>
      </w:pPr>
      <w:r w:rsidRPr="00D50A8C">
        <w:tab/>
      </w:r>
    </w:p>
    <w:p w14:paraId="635431AE" w14:textId="77777777" w:rsidR="004A73BF" w:rsidRPr="00D50A8C" w:rsidRDefault="004A73BF" w:rsidP="007D5AC1"/>
    <w:p w14:paraId="3002CBE2" w14:textId="77777777" w:rsidR="004A73BF" w:rsidRPr="00D50A8C" w:rsidRDefault="004A73BF" w:rsidP="007D5AC1"/>
    <w:p w14:paraId="7654779D" w14:textId="5D5715D2" w:rsidR="004A73BF" w:rsidRPr="00D50A8C" w:rsidRDefault="004A73BF" w:rsidP="007D5AC1"/>
    <w:p w14:paraId="217DAC10" w14:textId="46CB56DA" w:rsidR="004A73BF" w:rsidRPr="00D50A8C" w:rsidRDefault="00D106D0" w:rsidP="007D5AC1">
      <w:r>
        <w:rPr>
          <w:noProof/>
        </w:rPr>
        <mc:AlternateContent>
          <mc:Choice Requires="wps">
            <w:drawing>
              <wp:anchor distT="36576" distB="36576" distL="36576" distR="36576" simplePos="0" relativeHeight="251640320" behindDoc="0" locked="0" layoutInCell="1" allowOverlap="1" wp14:anchorId="19103205" wp14:editId="6159A2E7">
                <wp:simplePos x="0" y="0"/>
                <wp:positionH relativeFrom="margin">
                  <wp:align>center</wp:align>
                </wp:positionH>
                <wp:positionV relativeFrom="margin">
                  <wp:posOffset>3510280</wp:posOffset>
                </wp:positionV>
                <wp:extent cx="6484620" cy="2278380"/>
                <wp:effectExtent l="0" t="0" r="0" b="0"/>
                <wp:wrapNone/>
                <wp:docPr id="2134917631" name="Casella di tes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4620" cy="2278380"/>
                        </a:xfrm>
                        <a:prstGeom prst="rect">
                          <a:avLst/>
                        </a:prstGeom>
                        <a:noFill/>
                        <a:ln>
                          <a:noFill/>
                        </a:ln>
                        <a:effectLst/>
                      </wps:spPr>
                      <wps:txbx>
                        <w:txbxContent>
                          <w:p w14:paraId="3A81C6CA" w14:textId="31D9B04E" w:rsidR="001A345B" w:rsidRPr="00AE2350" w:rsidRDefault="00355F00" w:rsidP="00355F00">
                            <w:pPr>
                              <w:pStyle w:val="Mysubhead"/>
                              <w:jc w:val="center"/>
                              <w:rPr>
                                <w:rStyle w:val="sowc"/>
                                <w:rFonts w:ascii="Congenial Black" w:hAnsi="Congenial Black"/>
                                <w:b w:val="0"/>
                                <w:color w:val="548DD4" w:themeColor="text2" w:themeTint="99"/>
                                <w:sz w:val="72"/>
                                <w:szCs w:val="72"/>
                                <w:lang w:val="it-IT"/>
                              </w:rPr>
                            </w:pPr>
                            <w:r w:rsidRPr="00AE2350">
                              <w:rPr>
                                <w:rStyle w:val="sowc"/>
                                <w:rFonts w:ascii="Congenial Black" w:hAnsi="Congenial Black"/>
                                <w:b w:val="0"/>
                                <w:color w:val="548DD4" w:themeColor="text2" w:themeTint="99"/>
                                <w:sz w:val="72"/>
                                <w:szCs w:val="72"/>
                                <w:lang w:val="it-IT"/>
                              </w:rPr>
                              <w:t>Progetto di Basi di Dati</w:t>
                            </w:r>
                          </w:p>
                          <w:p w14:paraId="42B0DDE2" w14:textId="365CB02F" w:rsidR="00355F00" w:rsidRPr="00AE2350" w:rsidRDefault="00355F00" w:rsidP="00355F00">
                            <w:pPr>
                              <w:pStyle w:val="Mysubhead"/>
                              <w:jc w:val="center"/>
                              <w:rPr>
                                <w:rStyle w:val="sowc"/>
                                <w:rFonts w:ascii="Congenial Black" w:hAnsi="Congenial Black"/>
                                <w:b w:val="0"/>
                                <w:color w:val="548DD4" w:themeColor="text2" w:themeTint="99"/>
                                <w:sz w:val="72"/>
                                <w:szCs w:val="72"/>
                                <w:lang w:val="it-IT"/>
                              </w:rPr>
                            </w:pPr>
                            <w:proofErr w:type="spellStart"/>
                            <w:r w:rsidRPr="00AE2350">
                              <w:rPr>
                                <w:rStyle w:val="sowc"/>
                                <w:rFonts w:ascii="Congenial Black" w:hAnsi="Congenial Black"/>
                                <w:b w:val="0"/>
                                <w:color w:val="548DD4" w:themeColor="text2" w:themeTint="99"/>
                                <w:sz w:val="72"/>
                                <w:szCs w:val="72"/>
                                <w:lang w:val="it-IT"/>
                              </w:rPr>
                              <w:t>Computer’s</w:t>
                            </w:r>
                            <w:proofErr w:type="spellEnd"/>
                            <w:r w:rsidRPr="00AE2350">
                              <w:rPr>
                                <w:rStyle w:val="sowc"/>
                                <w:rFonts w:ascii="Congenial Black" w:hAnsi="Congenial Black"/>
                                <w:b w:val="0"/>
                                <w:color w:val="548DD4" w:themeColor="text2" w:themeTint="99"/>
                                <w:sz w:val="72"/>
                                <w:szCs w:val="72"/>
                                <w:lang w:val="it-IT"/>
                              </w:rPr>
                              <w:t xml:space="preserve"> Shop</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103205" id="_x0000_t202" coordsize="21600,21600" o:spt="202" path="m,l,21600r21600,l21600,xe">
                <v:stroke joinstyle="miter"/>
                <v:path gradientshapeok="t" o:connecttype="rect"/>
              </v:shapetype>
              <v:shape id="Casella di testo 17" o:spid="_x0000_s1026" type="#_x0000_t202" style="position:absolute;margin-left:0;margin-top:276.4pt;width:510.6pt;height:179.4pt;z-index:251640320;visibility:visible;mso-wrap-style:square;mso-width-percent:0;mso-height-percent:0;mso-wrap-distance-left:2.88pt;mso-wrap-distance-top:2.88pt;mso-wrap-distance-right:2.88pt;mso-wrap-distance-bottom:2.88pt;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" filled="f" stroked="f">
                <v:textbox inset="2.88pt,2.88pt,2.88pt,2.88pt">
                  <w:txbxContent>
                    <w:p w14:paraId="3A81C6CA" w14:textId="31D9B04E" w:rsidR="001A345B" w:rsidRPr="00AE2350" w:rsidRDefault="00355F00" w:rsidP="00355F00">
                      <w:pPr>
                        <w:pStyle w:val="Mysubhead"/>
                        <w:jc w:val="center"/>
                        <w:rPr>
                          <w:rStyle w:val="sowc"/>
                          <w:rFonts w:ascii="Congenial Black" w:hAnsi="Congenial Black"/>
                          <w:b w:val="0"/>
                          <w:color w:val="548DD4" w:themeColor="text2" w:themeTint="99"/>
                          <w:sz w:val="72"/>
                          <w:szCs w:val="72"/>
                          <w:lang w:val="it-IT"/>
                        </w:rPr>
                      </w:pPr>
                      <w:r w:rsidRPr="00AE2350">
                        <w:rPr>
                          <w:rStyle w:val="sowc"/>
                          <w:rFonts w:ascii="Congenial Black" w:hAnsi="Congenial Black"/>
                          <w:b w:val="0"/>
                          <w:color w:val="548DD4" w:themeColor="text2" w:themeTint="99"/>
                          <w:sz w:val="72"/>
                          <w:szCs w:val="72"/>
                          <w:lang w:val="it-IT"/>
                        </w:rPr>
                        <w:t>Progetto di Basi di Dati</w:t>
                      </w:r>
                    </w:p>
                    <w:p w14:paraId="42B0DDE2" w14:textId="365CB02F" w:rsidR="00355F00" w:rsidRPr="00AE2350" w:rsidRDefault="00355F00" w:rsidP="00355F00">
                      <w:pPr>
                        <w:pStyle w:val="Mysubhead"/>
                        <w:jc w:val="center"/>
                        <w:rPr>
                          <w:rStyle w:val="sowc"/>
                          <w:rFonts w:ascii="Congenial Black" w:hAnsi="Congenial Black"/>
                          <w:b w:val="0"/>
                          <w:color w:val="548DD4" w:themeColor="text2" w:themeTint="99"/>
                          <w:sz w:val="72"/>
                          <w:szCs w:val="72"/>
                          <w:lang w:val="it-IT"/>
                        </w:rPr>
                      </w:pPr>
                      <w:proofErr w:type="spellStart"/>
                      <w:r w:rsidRPr="00AE2350">
                        <w:rPr>
                          <w:rStyle w:val="sowc"/>
                          <w:rFonts w:ascii="Congenial Black" w:hAnsi="Congenial Black"/>
                          <w:b w:val="0"/>
                          <w:color w:val="548DD4" w:themeColor="text2" w:themeTint="99"/>
                          <w:sz w:val="72"/>
                          <w:szCs w:val="72"/>
                          <w:lang w:val="it-IT"/>
                        </w:rPr>
                        <w:t>Computer’s</w:t>
                      </w:r>
                      <w:proofErr w:type="spellEnd"/>
                      <w:r w:rsidRPr="00AE2350">
                        <w:rPr>
                          <w:rStyle w:val="sowc"/>
                          <w:rFonts w:ascii="Congenial Black" w:hAnsi="Congenial Black"/>
                          <w:b w:val="0"/>
                          <w:color w:val="548DD4" w:themeColor="text2" w:themeTint="99"/>
                          <w:sz w:val="72"/>
                          <w:szCs w:val="72"/>
                          <w:lang w:val="it-IT"/>
                        </w:rPr>
                        <w:t xml:space="preserve"> Shop</w:t>
                      </w:r>
                    </w:p>
                  </w:txbxContent>
                </v:textbox>
                <w10:wrap anchorx="margin" anchory="margin"/>
              </v:shape>
            </w:pict>
          </mc:Fallback>
        </mc:AlternateContent>
      </w:r>
    </w:p>
    <w:p w14:paraId="6D3E962F" w14:textId="38B89BFF" w:rsidR="004A73BF" w:rsidRPr="00D50A8C" w:rsidRDefault="004A73BF" w:rsidP="007D5AC1"/>
    <w:p w14:paraId="15148801" w14:textId="77777777" w:rsidR="004A73BF" w:rsidRPr="00D50A8C" w:rsidRDefault="004A73BF" w:rsidP="007D5AC1"/>
    <w:p w14:paraId="4FB25CD0" w14:textId="77777777" w:rsidR="004A73BF" w:rsidRPr="00D50A8C" w:rsidRDefault="004A73BF" w:rsidP="007D5AC1"/>
    <w:p w14:paraId="089F7839" w14:textId="77777777" w:rsidR="004A73BF" w:rsidRPr="00D50A8C" w:rsidRDefault="004A73BF" w:rsidP="007D5AC1"/>
    <w:p w14:paraId="68D3E252" w14:textId="77777777" w:rsidR="004A73BF" w:rsidRPr="00D50A8C" w:rsidRDefault="004A73BF" w:rsidP="004A73BF">
      <w:pPr>
        <w:pStyle w:val="My"/>
        <w:jc w:val="right"/>
        <w:rPr>
          <w:rStyle w:val="sowc"/>
          <w:color w:val="333333"/>
          <w:lang w:val="en-US"/>
        </w:rPr>
      </w:pPr>
    </w:p>
    <w:p w14:paraId="239E45CC" w14:textId="77777777" w:rsidR="004A73BF" w:rsidRPr="00D50A8C" w:rsidRDefault="004A73BF" w:rsidP="007D5AC1"/>
    <w:p w14:paraId="09E86D11" w14:textId="77777777" w:rsidR="004A73BF" w:rsidRPr="00D50A8C" w:rsidRDefault="004A73BF" w:rsidP="007D5AC1"/>
    <w:p w14:paraId="34ACE35E" w14:textId="77777777" w:rsidR="004A73BF" w:rsidRPr="00D50A8C" w:rsidRDefault="004A73BF" w:rsidP="007D5AC1"/>
    <w:p w14:paraId="679B5DD8" w14:textId="77777777" w:rsidR="004A73BF" w:rsidRPr="00D50A8C" w:rsidRDefault="004A73BF" w:rsidP="007D5AC1"/>
    <w:p w14:paraId="4E6C195C" w14:textId="77777777" w:rsidR="004A73BF" w:rsidRPr="00D50A8C" w:rsidRDefault="004A73BF" w:rsidP="007D5AC1"/>
    <w:p w14:paraId="2415BBDC" w14:textId="6B293E0A" w:rsidR="004A73BF" w:rsidRPr="00D50A8C" w:rsidRDefault="004A73BF" w:rsidP="007D5AC1"/>
    <w:p w14:paraId="70D4ADCD" w14:textId="68C69B38" w:rsidR="004A73BF" w:rsidRPr="00D50A8C" w:rsidRDefault="004A73BF" w:rsidP="007D5AC1"/>
    <w:p w14:paraId="2A1C8B3C" w14:textId="7127AFA4" w:rsidR="004A73BF" w:rsidRPr="00D50A8C" w:rsidRDefault="004A73BF" w:rsidP="007D5AC1"/>
    <w:p w14:paraId="241636B8" w14:textId="0D45B593" w:rsidR="004A73BF" w:rsidRPr="00D50A8C" w:rsidRDefault="00D106D0" w:rsidP="007D5AC1">
      <w:r>
        <w:rPr>
          <w:noProof/>
        </w:rPr>
        <mc:AlternateContent>
          <mc:Choice Requires="wps">
            <w:drawing>
              <wp:anchor distT="36576" distB="36576" distL="36576" distR="36576" simplePos="0" relativeHeight="251643392" behindDoc="0" locked="0" layoutInCell="1" allowOverlap="1" wp14:anchorId="38E6B71F" wp14:editId="49423DB2">
                <wp:simplePos x="0" y="0"/>
                <wp:positionH relativeFrom="column">
                  <wp:posOffset>1120140</wp:posOffset>
                </wp:positionH>
                <wp:positionV relativeFrom="page">
                  <wp:posOffset>6598920</wp:posOffset>
                </wp:positionV>
                <wp:extent cx="5486400" cy="1371600"/>
                <wp:effectExtent l="0" t="0" r="0" b="0"/>
                <wp:wrapNone/>
                <wp:docPr id="1766255172" name="Casella di tes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371600"/>
                        </a:xfrm>
                        <a:prstGeom prst="rect">
                          <a:avLst/>
                        </a:prstGeom>
                        <a:noFill/>
                        <a:ln>
                          <a:noFill/>
                        </a:ln>
                        <a:effectLst/>
                      </wps:spPr>
                      <wps:linkedTxbx id="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6B71F" id="Casella di testo 16" o:spid="_x0000_s1027" type="#_x0000_t202" style="position:absolute;margin-left:88.2pt;margin-top:519.6pt;width:6in;height:108pt;z-index:25165721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" filled="f" stroked="f">
                <v:textbox style="mso-next-textbox:#Casella di testo 14" inset="2.88pt,2.88pt,2.88pt,2.88pt">
                  <w:txbxContent/>
                </v:textbox>
                <w10:wrap anchory="page"/>
              </v:shape>
            </w:pict>
          </mc:Fallback>
        </mc:AlternateContent>
      </w:r>
    </w:p>
    <w:p w14:paraId="033DF3FC" w14:textId="77777777" w:rsidR="004A73BF" w:rsidRPr="00D50A8C" w:rsidRDefault="004A73BF" w:rsidP="007D5AC1"/>
    <w:p w14:paraId="7AC5B46E" w14:textId="77777777" w:rsidR="004A73BF" w:rsidRPr="00D50A8C" w:rsidRDefault="004A73BF" w:rsidP="007D5AC1"/>
    <w:p w14:paraId="0DA7CE69" w14:textId="77777777" w:rsidR="004A73BF" w:rsidRPr="00D50A8C" w:rsidRDefault="004A73BF" w:rsidP="007D5AC1"/>
    <w:p w14:paraId="79A652A8" w14:textId="77777777" w:rsidR="004A73BF" w:rsidRPr="00D50A8C" w:rsidRDefault="004A73BF" w:rsidP="007D5AC1"/>
    <w:p w14:paraId="7CBDDFED" w14:textId="77777777" w:rsidR="004A73BF" w:rsidRPr="00D50A8C" w:rsidRDefault="004A73BF" w:rsidP="007D5AC1"/>
    <w:p w14:paraId="1B4492B1" w14:textId="77777777" w:rsidR="004A73BF" w:rsidRPr="00D50A8C" w:rsidRDefault="004A73BF" w:rsidP="007D5AC1"/>
    <w:p w14:paraId="30BC5310" w14:textId="77777777" w:rsidR="004A73BF" w:rsidRPr="00D50A8C" w:rsidRDefault="004A73BF" w:rsidP="007D5AC1"/>
    <w:p w14:paraId="43CB6095" w14:textId="77777777" w:rsidR="004A73BF" w:rsidRPr="00D50A8C" w:rsidRDefault="004A73BF" w:rsidP="007D5AC1"/>
    <w:p w14:paraId="6C4510D0" w14:textId="77777777" w:rsidR="004A73BF" w:rsidRPr="00D50A8C" w:rsidRDefault="004A73BF" w:rsidP="007D5AC1"/>
    <w:p w14:paraId="30A2EFDA" w14:textId="77777777" w:rsidR="004A73BF" w:rsidRPr="00D50A8C" w:rsidRDefault="004A73BF" w:rsidP="007D5AC1"/>
    <w:p w14:paraId="75D8546F" w14:textId="77777777" w:rsidR="004A73BF" w:rsidRPr="00D50A8C" w:rsidRDefault="004A73BF" w:rsidP="007D5AC1"/>
    <w:p w14:paraId="072C2927" w14:textId="77777777" w:rsidR="004A73BF" w:rsidRPr="00D50A8C" w:rsidRDefault="004A73BF" w:rsidP="007D5AC1"/>
    <w:p w14:paraId="44337657" w14:textId="77777777" w:rsidR="004A73BF" w:rsidRPr="00D50A8C" w:rsidRDefault="004A73BF" w:rsidP="007D5AC1"/>
    <w:p w14:paraId="054FB1CA" w14:textId="77777777" w:rsidR="004A73BF" w:rsidRPr="00D50A8C" w:rsidRDefault="004A73BF" w:rsidP="007D5AC1"/>
    <w:p w14:paraId="5D643F1D" w14:textId="77777777" w:rsidR="004A73BF" w:rsidRPr="00D50A8C" w:rsidRDefault="004A73BF" w:rsidP="007D5AC1"/>
    <w:p w14:paraId="69D6263B" w14:textId="77777777" w:rsidR="004A73BF" w:rsidRPr="00D50A8C" w:rsidRDefault="004A73BF" w:rsidP="007D5AC1"/>
    <w:p w14:paraId="57859873" w14:textId="77777777" w:rsidR="004A73BF" w:rsidRPr="00D50A8C" w:rsidRDefault="004A73BF" w:rsidP="007D5AC1"/>
    <w:p w14:paraId="3B3646A6" w14:textId="27AD26FE" w:rsidR="004A73BF" w:rsidRPr="00D50A8C" w:rsidRDefault="00D106D0" w:rsidP="007D5AC1">
      <w:r>
        <w:rPr>
          <w:noProof/>
        </w:rPr>
        <w:lastRenderedPageBreak/>
        <mc:AlternateContent>
          <mc:Choice Requires="wps">
            <w:drawing>
              <wp:anchor distT="36576" distB="36576" distL="36576" distR="36576" simplePos="0" relativeHeight="251641344" behindDoc="0" locked="0" layoutInCell="1" allowOverlap="1" wp14:anchorId="266F96BA" wp14:editId="3CBFDDCF">
                <wp:simplePos x="0" y="0"/>
                <wp:positionH relativeFrom="column">
                  <wp:posOffset>457200</wp:posOffset>
                </wp:positionH>
                <wp:positionV relativeFrom="page">
                  <wp:posOffset>596900</wp:posOffset>
                </wp:positionV>
                <wp:extent cx="6838950" cy="8166100"/>
                <wp:effectExtent l="0" t="0" r="0" b="0"/>
                <wp:wrapNone/>
                <wp:docPr id="1346406850" name="Casella di tes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8166100"/>
                        </a:xfrm>
                        <a:prstGeom prst="rect">
                          <a:avLst/>
                        </a:prstGeom>
                        <a:noFill/>
                        <a:ln>
                          <a:noFill/>
                        </a:ln>
                        <a:effectLst/>
                      </wps:spPr>
                      <wps:txbx id="2">
                        <w:txbxContent>
                          <w:p w14:paraId="62264991" w14:textId="7DA3EBD3" w:rsidR="00355F00" w:rsidRPr="001B3F7F" w:rsidRDefault="00355F00" w:rsidP="00355F00">
                            <w:pPr>
                              <w:pStyle w:val="MyHeadtitle"/>
                              <w:numPr>
                                <w:ilvl w:val="0"/>
                                <w:numId w:val="2"/>
                              </w:numPr>
                              <w:rPr>
                                <w:rFonts w:ascii="Futura LT" w:hAnsi="Futura LT"/>
                                <w:bCs w:val="0"/>
                                <w:color w:val="333333"/>
                                <w:sz w:val="40"/>
                                <w:szCs w:val="40"/>
                                <w:lang w:val="it-IT"/>
                              </w:rPr>
                            </w:pPr>
                            <w:r w:rsidRPr="001B3F7F">
                              <w:rPr>
                                <w:rFonts w:ascii="Futura LT" w:hAnsi="Futura LT"/>
                                <w:bCs w:val="0"/>
                                <w:color w:val="333333"/>
                                <w:sz w:val="40"/>
                                <w:szCs w:val="40"/>
                                <w:lang w:val="it-IT"/>
                              </w:rPr>
                              <w:t>Raccolta delle specifiche della realtà di interesse</w:t>
                            </w:r>
                          </w:p>
                          <w:p w14:paraId="09562557" w14:textId="61AD3F19" w:rsidR="00626D5E" w:rsidRPr="00E76C3E" w:rsidRDefault="00626D5E" w:rsidP="00667FBD">
                            <w:pPr>
                              <w:pStyle w:val="MyHeadtitle"/>
                              <w:ind w:left="1080"/>
                              <w:rPr>
                                <w:rFonts w:ascii="Futura LT" w:hAnsi="Futura LT"/>
                                <w:b w:val="0"/>
                                <w:color w:val="333333"/>
                                <w:sz w:val="40"/>
                                <w:szCs w:val="40"/>
                                <w:lang w:val="it-IT"/>
                              </w:rPr>
                            </w:pPr>
                            <w:r w:rsidRPr="00E76C3E">
                              <w:rPr>
                                <w:rFonts w:ascii="Futura LT" w:hAnsi="Futura LT"/>
                                <w:b w:val="0"/>
                                <w:color w:val="333333"/>
                                <w:sz w:val="40"/>
                                <w:szCs w:val="40"/>
                                <w:lang w:val="it-IT"/>
                              </w:rPr>
                              <w:t>Descrizione</w:t>
                            </w:r>
                          </w:p>
                          <w:p w14:paraId="21DE7E0D" w14:textId="51D62987" w:rsidR="00355F00" w:rsidRPr="001B3F7F" w:rsidRDefault="00355F00" w:rsidP="00355F00">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Si presenta</w:t>
                            </w:r>
                            <w:r w:rsidR="008775F5" w:rsidRPr="001B3F7F">
                              <w:rPr>
                                <w:rFonts w:ascii="Futura LT" w:hAnsi="Futura LT"/>
                                <w:b w:val="0"/>
                                <w:color w:val="333333"/>
                                <w:sz w:val="30"/>
                                <w:szCs w:val="30"/>
                                <w:lang w:val="it-IT"/>
                              </w:rPr>
                              <w:t xml:space="preserve"> una progettazione di un database volta alla gestione di un negozio di computer.</w:t>
                            </w:r>
                          </w:p>
                          <w:p w14:paraId="0C76ED76" w14:textId="27655965" w:rsidR="008775F5" w:rsidRPr="001B3F7F" w:rsidRDefault="008775F5" w:rsidP="00355F00">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 xml:space="preserve">All’interno vedremo tutti i computer al momento disponibili, quelli ordinabili, componentistica </w:t>
                            </w:r>
                            <w:r w:rsidRPr="00E7093F">
                              <w:rPr>
                                <w:rFonts w:ascii="Futura LT" w:hAnsi="Futura LT"/>
                                <w:b w:val="0"/>
                                <w:color w:val="4F81BD" w:themeColor="accent1"/>
                                <w:sz w:val="30"/>
                                <w:szCs w:val="30"/>
                                <w:lang w:val="it-IT"/>
                              </w:rPr>
                              <w:t>hardware</w:t>
                            </w:r>
                            <w:r w:rsidRPr="00E7093F">
                              <w:rPr>
                                <w:rFonts w:ascii="Futura LT" w:hAnsi="Futura LT"/>
                                <w:b w:val="0"/>
                                <w:sz w:val="30"/>
                                <w:szCs w:val="30"/>
                                <w:lang w:val="it-IT"/>
                              </w:rPr>
                              <w:t>,</w:t>
                            </w:r>
                            <w:r w:rsidRPr="001B3F7F">
                              <w:rPr>
                                <w:rFonts w:ascii="Futura LT" w:hAnsi="Futura LT"/>
                                <w:b w:val="0"/>
                                <w:color w:val="333333"/>
                                <w:sz w:val="30"/>
                                <w:szCs w:val="30"/>
                                <w:lang w:val="it-IT"/>
                              </w:rPr>
                              <w:t xml:space="preserve"> periferiche</w:t>
                            </w:r>
                            <w:r w:rsidR="00626D5E" w:rsidRPr="001B3F7F">
                              <w:rPr>
                                <w:rFonts w:ascii="Futura LT" w:hAnsi="Futura LT"/>
                                <w:b w:val="0"/>
                                <w:color w:val="333333"/>
                                <w:sz w:val="30"/>
                                <w:szCs w:val="30"/>
                                <w:lang w:val="it-IT"/>
                              </w:rPr>
                              <w:t xml:space="preserve"> e</w:t>
                            </w:r>
                            <w:r w:rsidRPr="001B3F7F">
                              <w:rPr>
                                <w:rFonts w:ascii="Futura LT" w:hAnsi="Futura LT"/>
                                <w:b w:val="0"/>
                                <w:color w:val="333333"/>
                                <w:sz w:val="30"/>
                                <w:szCs w:val="30"/>
                                <w:lang w:val="it-IT"/>
                              </w:rPr>
                              <w:t xml:space="preserve"> abbonamenti vari (Microsoft 365, ecc..).</w:t>
                            </w:r>
                          </w:p>
                          <w:p w14:paraId="3144AB9A" w14:textId="770BA2E4" w:rsidR="008775F5" w:rsidRPr="001B3F7F" w:rsidRDefault="008775F5" w:rsidP="008775F5">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 xml:space="preserve">Per permettere ai clienti di acquistare, il database fornirà l’accesso alla piattaforma tramite lo storage degli account, questi ultimi sono identificati da un </w:t>
                            </w:r>
                            <w:r w:rsidRPr="00E7093F">
                              <w:rPr>
                                <w:rFonts w:ascii="Futura LT" w:hAnsi="Futura LT"/>
                                <w:b w:val="0"/>
                                <w:color w:val="4F81BD" w:themeColor="accent1"/>
                                <w:sz w:val="30"/>
                                <w:szCs w:val="30"/>
                                <w:lang w:val="it-IT"/>
                              </w:rPr>
                              <w:t>Username</w:t>
                            </w:r>
                            <w:r w:rsidRPr="001B3F7F">
                              <w:rPr>
                                <w:rFonts w:ascii="Futura LT" w:hAnsi="Futura LT"/>
                                <w:b w:val="0"/>
                                <w:color w:val="333333"/>
                                <w:sz w:val="30"/>
                                <w:szCs w:val="30"/>
                                <w:lang w:val="it-IT"/>
                              </w:rPr>
                              <w:t>, collegato ad un’e-mail ed una password di accesso.</w:t>
                            </w:r>
                          </w:p>
                          <w:p w14:paraId="649EB584" w14:textId="1AB82F28" w:rsidR="008775F5" w:rsidRPr="001B3F7F" w:rsidRDefault="008775F5" w:rsidP="008775F5">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 xml:space="preserve">Contengono inoltre le informazioni personali </w:t>
                            </w:r>
                            <w:r w:rsidR="00FA25D7" w:rsidRPr="001B3F7F">
                              <w:rPr>
                                <w:rFonts w:ascii="Futura LT" w:hAnsi="Futura LT"/>
                                <w:b w:val="0"/>
                                <w:color w:val="333333"/>
                                <w:sz w:val="30"/>
                                <w:szCs w:val="30"/>
                                <w:lang w:val="it-IT"/>
                              </w:rPr>
                              <w:t>dell’utente quindi età, data di nascita, codice fiscale, ecc...</w:t>
                            </w:r>
                          </w:p>
                          <w:p w14:paraId="19E08754" w14:textId="7623391A" w:rsidR="00626D5E" w:rsidRPr="001B3F7F" w:rsidRDefault="00626D5E" w:rsidP="00626D5E">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I computer possono essere</w:t>
                            </w:r>
                            <w:r w:rsidRPr="00E7093F">
                              <w:rPr>
                                <w:rFonts w:ascii="Futura LT" w:hAnsi="Futura LT"/>
                                <w:b w:val="0"/>
                                <w:color w:val="4F81BD" w:themeColor="accent1"/>
                                <w:sz w:val="30"/>
                                <w:szCs w:val="30"/>
                                <w:lang w:val="it-IT"/>
                              </w:rPr>
                              <w:t xml:space="preserve"> laptop </w:t>
                            </w:r>
                            <w:r w:rsidRPr="001B3F7F">
                              <w:rPr>
                                <w:rFonts w:ascii="Futura LT" w:hAnsi="Futura LT"/>
                                <w:b w:val="0"/>
                                <w:color w:val="333333"/>
                                <w:sz w:val="30"/>
                                <w:szCs w:val="30"/>
                                <w:lang w:val="it-IT"/>
                              </w:rPr>
                              <w:t>o PC e sono divisi in sezioni (gaming, home, ufficio), potranno essere effettuate ricerche in base alle componenti all’interno dei computer, e verrà messo a disposizione un servizio di carrello per la raccolta dei prodotti desiderati.</w:t>
                            </w:r>
                          </w:p>
                          <w:p w14:paraId="4D1E9C47" w14:textId="4CD6DD92" w:rsidR="00626D5E" w:rsidRPr="001B3F7F" w:rsidRDefault="00626D5E" w:rsidP="00626D5E">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 xml:space="preserve">Sarà disponibile una funzione di </w:t>
                            </w:r>
                            <w:r w:rsidRPr="00E7093F">
                              <w:rPr>
                                <w:rFonts w:ascii="Futura LT" w:hAnsi="Futura LT"/>
                                <w:b w:val="0"/>
                                <w:color w:val="4F81BD" w:themeColor="accent1"/>
                                <w:sz w:val="30"/>
                                <w:szCs w:val="30"/>
                                <w:lang w:val="it-IT"/>
                              </w:rPr>
                              <w:t xml:space="preserve">Helpdesk </w:t>
                            </w:r>
                            <w:r w:rsidR="00667FBD" w:rsidRPr="001B3F7F">
                              <w:rPr>
                                <w:rFonts w:ascii="Futura LT" w:hAnsi="Futura LT"/>
                                <w:b w:val="0"/>
                                <w:color w:val="333333"/>
                                <w:sz w:val="30"/>
                                <w:szCs w:val="30"/>
                                <w:lang w:val="it-IT"/>
                              </w:rPr>
                              <w:t>a favore degli utenti che gli permetterà di mettersi in contatto con degli appositi assistenti, che saranno utenti amministratori, in modo da chiarire dubbi e risolvere problematiche generali riferite ai dispositivi informatici venduti dal sito.</w:t>
                            </w:r>
                          </w:p>
                          <w:p w14:paraId="182134EF" w14:textId="21775E1A" w:rsidR="00667FBD" w:rsidRPr="00667FBD" w:rsidRDefault="00667FBD" w:rsidP="00C56CA2">
                            <w:pPr>
                              <w:pStyle w:val="MyHeadtitle"/>
                              <w:ind w:left="1080"/>
                              <w:rPr>
                                <w:rFonts w:ascii="Futura LT Book" w:hAnsi="Futura LT Book"/>
                                <w:b w:val="0"/>
                                <w:color w:val="333333"/>
                                <w:sz w:val="30"/>
                                <w:szCs w:val="30"/>
                                <w:lang w:val="it-IT"/>
                              </w:rPr>
                            </w:pPr>
                            <w:r w:rsidRPr="001B3F7F">
                              <w:rPr>
                                <w:rFonts w:ascii="Futura LT" w:hAnsi="Futura LT"/>
                                <w:b w:val="0"/>
                                <w:color w:val="333333"/>
                                <w:sz w:val="30"/>
                                <w:szCs w:val="30"/>
                                <w:lang w:val="it-IT"/>
                              </w:rPr>
                              <w:t>Al momento dell’acquisto di un prodotto verranno richieste le coordinate bancarie e, in base alla tipologia di consegna selezionata</w:t>
                            </w:r>
                            <w:r w:rsidR="00C56CA2">
                              <w:rPr>
                                <w:rFonts w:ascii="Futura LT" w:hAnsi="Futura LT"/>
                                <w:b w:val="0"/>
                                <w:color w:val="333333"/>
                                <w:sz w:val="30"/>
                                <w:szCs w:val="30"/>
                                <w:lang w:val="it-IT"/>
                              </w:rPr>
                              <w:t xml:space="preserve"> </w:t>
                            </w:r>
                            <w:r w:rsidR="00C56CA2" w:rsidRPr="00667FBD">
                              <w:rPr>
                                <w:rFonts w:ascii="Futura LT Book" w:hAnsi="Futura LT Book"/>
                                <w:b w:val="0"/>
                                <w:color w:val="333333"/>
                                <w:sz w:val="30"/>
                                <w:szCs w:val="30"/>
                                <w:lang w:val="it-IT"/>
                              </w:rPr>
                              <w:t>(in negozio, corriere espresso), le informazioni riguardanti la residenza dell’utente.</w:t>
                            </w:r>
                          </w:p>
                          <w:p w14:paraId="1A2969C4" w14:textId="77777777" w:rsidR="00667FBD" w:rsidRDefault="00667FBD" w:rsidP="00626D5E">
                            <w:pPr>
                              <w:pStyle w:val="MyHeadtitle"/>
                              <w:ind w:left="1080"/>
                              <w:rPr>
                                <w:rFonts w:ascii="Futura LT Book" w:hAnsi="Futura LT Book"/>
                                <w:b w:val="0"/>
                                <w:color w:val="333333"/>
                                <w:sz w:val="32"/>
                                <w:lang w:val="it-IT"/>
                              </w:rPr>
                            </w:pPr>
                          </w:p>
                          <w:p w14:paraId="7A134013" w14:textId="77777777" w:rsidR="00667FBD" w:rsidRDefault="00667FBD" w:rsidP="00626D5E">
                            <w:pPr>
                              <w:pStyle w:val="MyHeadtitle"/>
                              <w:ind w:left="1080"/>
                              <w:rPr>
                                <w:rFonts w:ascii="Futura LT Book" w:hAnsi="Futura LT Book"/>
                                <w:b w:val="0"/>
                                <w:color w:val="333333"/>
                                <w:sz w:val="32"/>
                                <w:lang w:val="it-IT"/>
                              </w:rPr>
                            </w:pPr>
                          </w:p>
                          <w:p w14:paraId="70E97FDF" w14:textId="77777777" w:rsidR="00667FBD" w:rsidRDefault="00667FBD" w:rsidP="00626D5E">
                            <w:pPr>
                              <w:pStyle w:val="MyHeadtitle"/>
                              <w:ind w:left="1080"/>
                              <w:rPr>
                                <w:rFonts w:ascii="Futura LT Book" w:hAnsi="Futura LT Book"/>
                                <w:b w:val="0"/>
                                <w:color w:val="333333"/>
                                <w:sz w:val="32"/>
                                <w:lang w:val="it-IT"/>
                              </w:rPr>
                            </w:pPr>
                          </w:p>
                          <w:p w14:paraId="57F09027" w14:textId="77777777" w:rsidR="00626D5E" w:rsidRDefault="00626D5E" w:rsidP="00626D5E">
                            <w:pPr>
                              <w:pStyle w:val="MyHeadtitle"/>
                              <w:ind w:left="1080"/>
                              <w:rPr>
                                <w:rFonts w:ascii="Futura LT Book" w:hAnsi="Futura LT Book"/>
                                <w:b w:val="0"/>
                                <w:color w:val="333333"/>
                                <w:sz w:val="32"/>
                                <w:lang w:val="it-IT"/>
                              </w:rPr>
                            </w:pPr>
                          </w:p>
                          <w:p w14:paraId="398E204D" w14:textId="77777777" w:rsidR="00626D5E" w:rsidRDefault="00626D5E" w:rsidP="00626D5E">
                            <w:pPr>
                              <w:pStyle w:val="MyHeadtitle"/>
                              <w:ind w:left="1080"/>
                              <w:rPr>
                                <w:rFonts w:ascii="Futura LT Book" w:hAnsi="Futura LT Book"/>
                                <w:b w:val="0"/>
                                <w:color w:val="333333"/>
                                <w:sz w:val="32"/>
                                <w:lang w:val="it-IT"/>
                              </w:rPr>
                            </w:pPr>
                          </w:p>
                          <w:p w14:paraId="0D255471" w14:textId="77777777" w:rsidR="00626D5E" w:rsidRDefault="00626D5E" w:rsidP="00626D5E">
                            <w:pPr>
                              <w:pStyle w:val="MyHeadtitle"/>
                              <w:ind w:left="1080"/>
                              <w:rPr>
                                <w:rFonts w:ascii="Futura LT Book" w:hAnsi="Futura LT Book"/>
                                <w:b w:val="0"/>
                                <w:color w:val="333333"/>
                                <w:sz w:val="32"/>
                                <w:lang w:val="it-IT"/>
                              </w:rPr>
                            </w:pPr>
                          </w:p>
                          <w:p w14:paraId="66BFCC2C" w14:textId="77777777" w:rsidR="00626D5E" w:rsidRDefault="00626D5E" w:rsidP="00626D5E">
                            <w:pPr>
                              <w:pStyle w:val="MyHeadtitle"/>
                              <w:ind w:left="1080"/>
                              <w:rPr>
                                <w:rFonts w:ascii="Futura LT Book" w:hAnsi="Futura LT Book"/>
                                <w:b w:val="0"/>
                                <w:color w:val="333333"/>
                                <w:sz w:val="32"/>
                                <w:lang w:val="it-IT"/>
                              </w:rPr>
                            </w:pPr>
                          </w:p>
                          <w:p w14:paraId="510A08BC" w14:textId="77777777" w:rsidR="00626D5E" w:rsidRDefault="00626D5E" w:rsidP="00626D5E">
                            <w:pPr>
                              <w:pStyle w:val="MyHeadtitle"/>
                              <w:ind w:left="1080"/>
                              <w:rPr>
                                <w:rFonts w:ascii="Futura LT Book" w:hAnsi="Futura LT Book"/>
                                <w:b w:val="0"/>
                                <w:color w:val="333333"/>
                                <w:sz w:val="32"/>
                                <w:lang w:val="it-IT"/>
                              </w:rPr>
                            </w:pPr>
                          </w:p>
                          <w:p w14:paraId="102CCBD2" w14:textId="77777777" w:rsidR="00626D5E" w:rsidRDefault="00626D5E" w:rsidP="00626D5E">
                            <w:pPr>
                              <w:pStyle w:val="MyHeadtitle"/>
                              <w:ind w:left="1080"/>
                              <w:rPr>
                                <w:rFonts w:ascii="Futura LT Book" w:hAnsi="Futura LT Book"/>
                                <w:b w:val="0"/>
                                <w:color w:val="333333"/>
                                <w:sz w:val="32"/>
                                <w:lang w:val="it-IT"/>
                              </w:rPr>
                            </w:pPr>
                          </w:p>
                          <w:p w14:paraId="458211C4" w14:textId="77777777" w:rsidR="00626D5E" w:rsidRDefault="00626D5E" w:rsidP="00626D5E">
                            <w:pPr>
                              <w:pStyle w:val="MyHeadtitle"/>
                              <w:ind w:left="1080"/>
                              <w:rPr>
                                <w:rFonts w:ascii="Futura LT Book" w:hAnsi="Futura LT Book"/>
                                <w:b w:val="0"/>
                                <w:color w:val="333333"/>
                                <w:sz w:val="32"/>
                                <w:lang w:val="it-IT"/>
                              </w:rPr>
                            </w:pPr>
                          </w:p>
                          <w:p w14:paraId="065DDF19" w14:textId="2D7D2BFD" w:rsidR="00626D5E" w:rsidRDefault="00626D5E" w:rsidP="00626D5E">
                            <w:pPr>
                              <w:pStyle w:val="MyHeadtitle"/>
                              <w:ind w:left="1080"/>
                              <w:rPr>
                                <w:rFonts w:ascii="Futura LT Book" w:hAnsi="Futura LT Book"/>
                                <w:b w:val="0"/>
                                <w:color w:val="333333"/>
                                <w:sz w:val="32"/>
                                <w:lang w:val="it-IT"/>
                              </w:rPr>
                            </w:pPr>
                          </w:p>
                          <w:p w14:paraId="6D0FA849" w14:textId="77777777" w:rsidR="00626D5E" w:rsidRDefault="00626D5E" w:rsidP="00626D5E">
                            <w:pPr>
                              <w:pStyle w:val="MyHeadtitle"/>
                              <w:ind w:left="1080"/>
                              <w:rPr>
                                <w:rFonts w:ascii="Futura LT Book" w:hAnsi="Futura LT Book"/>
                                <w:b w:val="0"/>
                                <w:color w:val="333333"/>
                                <w:sz w:val="32"/>
                                <w:lang w:val="it-IT"/>
                              </w:rPr>
                            </w:pPr>
                          </w:p>
                          <w:p w14:paraId="28C8326F" w14:textId="77777777" w:rsidR="008775F5" w:rsidRDefault="008775F5" w:rsidP="00355F00">
                            <w:pPr>
                              <w:pStyle w:val="MyHeadtitle"/>
                              <w:ind w:left="1080"/>
                              <w:rPr>
                                <w:rFonts w:ascii="Futura LT Book" w:hAnsi="Futura LT Book"/>
                                <w:b w:val="0"/>
                                <w:color w:val="333333"/>
                                <w:sz w:val="32"/>
                                <w:lang w:val="it-IT"/>
                              </w:rPr>
                            </w:pPr>
                          </w:p>
                          <w:p w14:paraId="578722D8" w14:textId="77777777" w:rsidR="008775F5" w:rsidRPr="00355F00" w:rsidRDefault="008775F5" w:rsidP="00355F00">
                            <w:pPr>
                              <w:pStyle w:val="MyHeadtitle"/>
                              <w:ind w:left="1080"/>
                              <w:rPr>
                                <w:rFonts w:ascii="Futura LT Book" w:hAnsi="Futura LT Book"/>
                                <w:b w:val="0"/>
                                <w:color w:val="333333"/>
                                <w:sz w:val="32"/>
                                <w:lang w:val="it-IT"/>
                              </w:rPr>
                            </w:pPr>
                          </w:p>
                          <w:p w14:paraId="566F6B8C" w14:textId="77777777" w:rsidR="008E7F02" w:rsidRPr="00355F00" w:rsidRDefault="008E7F02" w:rsidP="008E7F02">
                            <w:pPr>
                              <w:pStyle w:val="My"/>
                              <w:jc w:val="both"/>
                              <w:rPr>
                                <w:rStyle w:val="sowc"/>
                                <w:color w:val="333333"/>
                                <w:sz w:val="26"/>
                                <w:szCs w:val="26"/>
                                <w:lang w:val="it-IT"/>
                              </w:rPr>
                            </w:pPr>
                          </w:p>
                          <w:p w14:paraId="0D1D7AA3" w14:textId="77777777" w:rsidR="008E7F02" w:rsidRPr="00355F00" w:rsidRDefault="008E7F02" w:rsidP="008E7F02">
                            <w:pPr>
                              <w:pStyle w:val="My"/>
                              <w:jc w:val="both"/>
                              <w:rPr>
                                <w:rStyle w:val="sowc"/>
                                <w:color w:val="333333"/>
                                <w:sz w:val="26"/>
                                <w:szCs w:val="26"/>
                                <w:lang w:val="it-IT"/>
                              </w:rPr>
                            </w:pPr>
                          </w:p>
                          <w:p w14:paraId="3EF66AD3" w14:textId="77777777" w:rsidR="008E7F02" w:rsidRPr="00355F00" w:rsidRDefault="008E7F02" w:rsidP="008E7F02">
                            <w:pPr>
                              <w:pStyle w:val="MyHeadtitle"/>
                              <w:rPr>
                                <w:color w:val="333333"/>
                                <w:sz w:val="26"/>
                                <w:szCs w:val="26"/>
                                <w:lang w:val="it-IT"/>
                              </w:rPr>
                            </w:pPr>
                          </w:p>
                          <w:p w14:paraId="0E6CEF8E" w14:textId="77777777" w:rsidR="008E7F02" w:rsidRPr="00355F00" w:rsidRDefault="008E7F02" w:rsidP="008E7F02">
                            <w:pPr>
                              <w:pStyle w:val="My"/>
                              <w:jc w:val="both"/>
                              <w:rPr>
                                <w:rStyle w:val="sowc"/>
                                <w:b/>
                                <w:color w:val="333333"/>
                                <w:sz w:val="26"/>
                                <w:szCs w:val="26"/>
                                <w:lang w:val="it-IT"/>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F96BA" id="Casella di testo 15" o:spid="_x0000_s1028" type="#_x0000_t202" style="position:absolute;margin-left:36pt;margin-top:47pt;width:538.5pt;height:643pt;z-index:2516413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" filled="f" stroked="f">
                <v:textbox style="mso-next-textbox:#Casella di testo 16" inset="2.88pt,2.88pt,2.88pt,2.88pt">
                  <w:txbxContent>
                    <w:p w14:paraId="62264991" w14:textId="7DA3EBD3" w:rsidR="00355F00" w:rsidRPr="001B3F7F" w:rsidRDefault="00355F00" w:rsidP="00355F00">
                      <w:pPr>
                        <w:pStyle w:val="MyHeadtitle"/>
                        <w:numPr>
                          <w:ilvl w:val="0"/>
                          <w:numId w:val="2"/>
                        </w:numPr>
                        <w:rPr>
                          <w:rFonts w:ascii="Futura LT" w:hAnsi="Futura LT"/>
                          <w:bCs w:val="0"/>
                          <w:color w:val="333333"/>
                          <w:sz w:val="40"/>
                          <w:szCs w:val="40"/>
                          <w:lang w:val="it-IT"/>
                        </w:rPr>
                      </w:pPr>
                      <w:r w:rsidRPr="001B3F7F">
                        <w:rPr>
                          <w:rFonts w:ascii="Futura LT" w:hAnsi="Futura LT"/>
                          <w:bCs w:val="0"/>
                          <w:color w:val="333333"/>
                          <w:sz w:val="40"/>
                          <w:szCs w:val="40"/>
                          <w:lang w:val="it-IT"/>
                        </w:rPr>
                        <w:t>Raccolta delle specifiche della realtà di interesse</w:t>
                      </w:r>
                    </w:p>
                    <w:p w14:paraId="09562557" w14:textId="61AD3F19" w:rsidR="00626D5E" w:rsidRPr="00E76C3E" w:rsidRDefault="00626D5E" w:rsidP="00667FBD">
                      <w:pPr>
                        <w:pStyle w:val="MyHeadtitle"/>
                        <w:ind w:left="1080"/>
                        <w:rPr>
                          <w:rFonts w:ascii="Futura LT" w:hAnsi="Futura LT"/>
                          <w:b w:val="0"/>
                          <w:color w:val="333333"/>
                          <w:sz w:val="40"/>
                          <w:szCs w:val="40"/>
                          <w:lang w:val="it-IT"/>
                        </w:rPr>
                      </w:pPr>
                      <w:r w:rsidRPr="00E76C3E">
                        <w:rPr>
                          <w:rFonts w:ascii="Futura LT" w:hAnsi="Futura LT"/>
                          <w:b w:val="0"/>
                          <w:color w:val="333333"/>
                          <w:sz w:val="40"/>
                          <w:szCs w:val="40"/>
                          <w:lang w:val="it-IT"/>
                        </w:rPr>
                        <w:t>Descrizione</w:t>
                      </w:r>
                    </w:p>
                    <w:p w14:paraId="21DE7E0D" w14:textId="51D62987" w:rsidR="00355F00" w:rsidRPr="001B3F7F" w:rsidRDefault="00355F00" w:rsidP="00355F00">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Si presenta</w:t>
                      </w:r>
                      <w:r w:rsidR="008775F5" w:rsidRPr="001B3F7F">
                        <w:rPr>
                          <w:rFonts w:ascii="Futura LT" w:hAnsi="Futura LT"/>
                          <w:b w:val="0"/>
                          <w:color w:val="333333"/>
                          <w:sz w:val="30"/>
                          <w:szCs w:val="30"/>
                          <w:lang w:val="it-IT"/>
                        </w:rPr>
                        <w:t xml:space="preserve"> una progettazione di un database volta alla gestione di un negozio di computer.</w:t>
                      </w:r>
                    </w:p>
                    <w:p w14:paraId="0C76ED76" w14:textId="27655965" w:rsidR="008775F5" w:rsidRPr="001B3F7F" w:rsidRDefault="008775F5" w:rsidP="00355F00">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 xml:space="preserve">All’interno vedremo tutti i computer al momento disponibili, quelli ordinabili, componentistica </w:t>
                      </w:r>
                      <w:r w:rsidRPr="00E7093F">
                        <w:rPr>
                          <w:rFonts w:ascii="Futura LT" w:hAnsi="Futura LT"/>
                          <w:b w:val="0"/>
                          <w:color w:val="4F81BD" w:themeColor="accent1"/>
                          <w:sz w:val="30"/>
                          <w:szCs w:val="30"/>
                          <w:lang w:val="it-IT"/>
                        </w:rPr>
                        <w:t>hardware</w:t>
                      </w:r>
                      <w:r w:rsidRPr="00E7093F">
                        <w:rPr>
                          <w:rFonts w:ascii="Futura LT" w:hAnsi="Futura LT"/>
                          <w:b w:val="0"/>
                          <w:sz w:val="30"/>
                          <w:szCs w:val="30"/>
                          <w:lang w:val="it-IT"/>
                        </w:rPr>
                        <w:t>,</w:t>
                      </w:r>
                      <w:r w:rsidRPr="001B3F7F">
                        <w:rPr>
                          <w:rFonts w:ascii="Futura LT" w:hAnsi="Futura LT"/>
                          <w:b w:val="0"/>
                          <w:color w:val="333333"/>
                          <w:sz w:val="30"/>
                          <w:szCs w:val="30"/>
                          <w:lang w:val="it-IT"/>
                        </w:rPr>
                        <w:t xml:space="preserve"> periferiche</w:t>
                      </w:r>
                      <w:r w:rsidR="00626D5E" w:rsidRPr="001B3F7F">
                        <w:rPr>
                          <w:rFonts w:ascii="Futura LT" w:hAnsi="Futura LT"/>
                          <w:b w:val="0"/>
                          <w:color w:val="333333"/>
                          <w:sz w:val="30"/>
                          <w:szCs w:val="30"/>
                          <w:lang w:val="it-IT"/>
                        </w:rPr>
                        <w:t xml:space="preserve"> e</w:t>
                      </w:r>
                      <w:r w:rsidRPr="001B3F7F">
                        <w:rPr>
                          <w:rFonts w:ascii="Futura LT" w:hAnsi="Futura LT"/>
                          <w:b w:val="0"/>
                          <w:color w:val="333333"/>
                          <w:sz w:val="30"/>
                          <w:szCs w:val="30"/>
                          <w:lang w:val="it-IT"/>
                        </w:rPr>
                        <w:t xml:space="preserve"> abbonamenti vari (Microsoft 365, ecc..).</w:t>
                      </w:r>
                    </w:p>
                    <w:p w14:paraId="3144AB9A" w14:textId="770BA2E4" w:rsidR="008775F5" w:rsidRPr="001B3F7F" w:rsidRDefault="008775F5" w:rsidP="008775F5">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 xml:space="preserve">Per permettere ai clienti di acquistare, il database fornirà l’accesso alla piattaforma tramite lo storage degli account, questi ultimi sono identificati da un </w:t>
                      </w:r>
                      <w:r w:rsidRPr="00E7093F">
                        <w:rPr>
                          <w:rFonts w:ascii="Futura LT" w:hAnsi="Futura LT"/>
                          <w:b w:val="0"/>
                          <w:color w:val="4F81BD" w:themeColor="accent1"/>
                          <w:sz w:val="30"/>
                          <w:szCs w:val="30"/>
                          <w:lang w:val="it-IT"/>
                        </w:rPr>
                        <w:t>Username</w:t>
                      </w:r>
                      <w:r w:rsidRPr="001B3F7F">
                        <w:rPr>
                          <w:rFonts w:ascii="Futura LT" w:hAnsi="Futura LT"/>
                          <w:b w:val="0"/>
                          <w:color w:val="333333"/>
                          <w:sz w:val="30"/>
                          <w:szCs w:val="30"/>
                          <w:lang w:val="it-IT"/>
                        </w:rPr>
                        <w:t>, collegato ad un’e-mail ed una password di accesso.</w:t>
                      </w:r>
                    </w:p>
                    <w:p w14:paraId="649EB584" w14:textId="1AB82F28" w:rsidR="008775F5" w:rsidRPr="001B3F7F" w:rsidRDefault="008775F5" w:rsidP="008775F5">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 xml:space="preserve">Contengono inoltre le informazioni personali </w:t>
                      </w:r>
                      <w:r w:rsidR="00FA25D7" w:rsidRPr="001B3F7F">
                        <w:rPr>
                          <w:rFonts w:ascii="Futura LT" w:hAnsi="Futura LT"/>
                          <w:b w:val="0"/>
                          <w:color w:val="333333"/>
                          <w:sz w:val="30"/>
                          <w:szCs w:val="30"/>
                          <w:lang w:val="it-IT"/>
                        </w:rPr>
                        <w:t>dell’utente quindi età, data di nascita, codice fiscale, ecc...</w:t>
                      </w:r>
                    </w:p>
                    <w:p w14:paraId="19E08754" w14:textId="7623391A" w:rsidR="00626D5E" w:rsidRPr="001B3F7F" w:rsidRDefault="00626D5E" w:rsidP="00626D5E">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I computer possono essere</w:t>
                      </w:r>
                      <w:r w:rsidRPr="00E7093F">
                        <w:rPr>
                          <w:rFonts w:ascii="Futura LT" w:hAnsi="Futura LT"/>
                          <w:b w:val="0"/>
                          <w:color w:val="4F81BD" w:themeColor="accent1"/>
                          <w:sz w:val="30"/>
                          <w:szCs w:val="30"/>
                          <w:lang w:val="it-IT"/>
                        </w:rPr>
                        <w:t xml:space="preserve"> laptop </w:t>
                      </w:r>
                      <w:r w:rsidRPr="001B3F7F">
                        <w:rPr>
                          <w:rFonts w:ascii="Futura LT" w:hAnsi="Futura LT"/>
                          <w:b w:val="0"/>
                          <w:color w:val="333333"/>
                          <w:sz w:val="30"/>
                          <w:szCs w:val="30"/>
                          <w:lang w:val="it-IT"/>
                        </w:rPr>
                        <w:t>o PC e sono divisi in sezioni (gaming, home, ufficio), potranno essere effettuate ricerche in base alle componenti all’interno dei computer, e verrà messo a disposizione un servizio di carrello per la raccolta dei prodotti desiderati.</w:t>
                      </w:r>
                    </w:p>
                    <w:p w14:paraId="4D1E9C47" w14:textId="4CD6DD92" w:rsidR="00626D5E" w:rsidRPr="001B3F7F" w:rsidRDefault="00626D5E" w:rsidP="00626D5E">
                      <w:pPr>
                        <w:pStyle w:val="MyHeadtitle"/>
                        <w:ind w:left="1080"/>
                        <w:rPr>
                          <w:rFonts w:ascii="Futura LT" w:hAnsi="Futura LT"/>
                          <w:b w:val="0"/>
                          <w:color w:val="333333"/>
                          <w:sz w:val="30"/>
                          <w:szCs w:val="30"/>
                          <w:lang w:val="it-IT"/>
                        </w:rPr>
                      </w:pPr>
                      <w:r w:rsidRPr="001B3F7F">
                        <w:rPr>
                          <w:rFonts w:ascii="Futura LT" w:hAnsi="Futura LT"/>
                          <w:b w:val="0"/>
                          <w:color w:val="333333"/>
                          <w:sz w:val="30"/>
                          <w:szCs w:val="30"/>
                          <w:lang w:val="it-IT"/>
                        </w:rPr>
                        <w:t xml:space="preserve">Sarà disponibile una funzione di </w:t>
                      </w:r>
                      <w:r w:rsidRPr="00E7093F">
                        <w:rPr>
                          <w:rFonts w:ascii="Futura LT" w:hAnsi="Futura LT"/>
                          <w:b w:val="0"/>
                          <w:color w:val="4F81BD" w:themeColor="accent1"/>
                          <w:sz w:val="30"/>
                          <w:szCs w:val="30"/>
                          <w:lang w:val="it-IT"/>
                        </w:rPr>
                        <w:t xml:space="preserve">Helpdesk </w:t>
                      </w:r>
                      <w:r w:rsidR="00667FBD" w:rsidRPr="001B3F7F">
                        <w:rPr>
                          <w:rFonts w:ascii="Futura LT" w:hAnsi="Futura LT"/>
                          <w:b w:val="0"/>
                          <w:color w:val="333333"/>
                          <w:sz w:val="30"/>
                          <w:szCs w:val="30"/>
                          <w:lang w:val="it-IT"/>
                        </w:rPr>
                        <w:t>a favore degli utenti che gli permetterà di mettersi in contatto con degli appositi assistenti, che saranno utenti amministratori, in modo da chiarire dubbi e risolvere problematiche generali riferite ai dispositivi informatici venduti dal sito.</w:t>
                      </w:r>
                    </w:p>
                    <w:p w14:paraId="182134EF" w14:textId="21775E1A" w:rsidR="00667FBD" w:rsidRPr="00667FBD" w:rsidRDefault="00667FBD" w:rsidP="00C56CA2">
                      <w:pPr>
                        <w:pStyle w:val="MyHeadtitle"/>
                        <w:ind w:left="1080"/>
                        <w:rPr>
                          <w:rFonts w:ascii="Futura LT Book" w:hAnsi="Futura LT Book"/>
                          <w:b w:val="0"/>
                          <w:color w:val="333333"/>
                          <w:sz w:val="30"/>
                          <w:szCs w:val="30"/>
                          <w:lang w:val="it-IT"/>
                        </w:rPr>
                      </w:pPr>
                      <w:r w:rsidRPr="001B3F7F">
                        <w:rPr>
                          <w:rFonts w:ascii="Futura LT" w:hAnsi="Futura LT"/>
                          <w:b w:val="0"/>
                          <w:color w:val="333333"/>
                          <w:sz w:val="30"/>
                          <w:szCs w:val="30"/>
                          <w:lang w:val="it-IT"/>
                        </w:rPr>
                        <w:t>Al momento dell’acquisto di un prodotto verranno richieste le coordinate bancarie e, in base alla tipologia di consegna selezionata</w:t>
                      </w:r>
                      <w:r w:rsidR="00C56CA2">
                        <w:rPr>
                          <w:rFonts w:ascii="Futura LT" w:hAnsi="Futura LT"/>
                          <w:b w:val="0"/>
                          <w:color w:val="333333"/>
                          <w:sz w:val="30"/>
                          <w:szCs w:val="30"/>
                          <w:lang w:val="it-IT"/>
                        </w:rPr>
                        <w:t xml:space="preserve"> </w:t>
                      </w:r>
                      <w:r w:rsidR="00C56CA2" w:rsidRPr="00667FBD">
                        <w:rPr>
                          <w:rFonts w:ascii="Futura LT Book" w:hAnsi="Futura LT Book"/>
                          <w:b w:val="0"/>
                          <w:color w:val="333333"/>
                          <w:sz w:val="30"/>
                          <w:szCs w:val="30"/>
                          <w:lang w:val="it-IT"/>
                        </w:rPr>
                        <w:t>(in negozio, corriere espresso), le informazioni riguardanti la residenza dell’utente.</w:t>
                      </w:r>
                    </w:p>
                    <w:p w14:paraId="1A2969C4" w14:textId="77777777" w:rsidR="00667FBD" w:rsidRDefault="00667FBD" w:rsidP="00626D5E">
                      <w:pPr>
                        <w:pStyle w:val="MyHeadtitle"/>
                        <w:ind w:left="1080"/>
                        <w:rPr>
                          <w:rFonts w:ascii="Futura LT Book" w:hAnsi="Futura LT Book"/>
                          <w:b w:val="0"/>
                          <w:color w:val="333333"/>
                          <w:sz w:val="32"/>
                          <w:lang w:val="it-IT"/>
                        </w:rPr>
                      </w:pPr>
                    </w:p>
                    <w:p w14:paraId="7A134013" w14:textId="77777777" w:rsidR="00667FBD" w:rsidRDefault="00667FBD" w:rsidP="00626D5E">
                      <w:pPr>
                        <w:pStyle w:val="MyHeadtitle"/>
                        <w:ind w:left="1080"/>
                        <w:rPr>
                          <w:rFonts w:ascii="Futura LT Book" w:hAnsi="Futura LT Book"/>
                          <w:b w:val="0"/>
                          <w:color w:val="333333"/>
                          <w:sz w:val="32"/>
                          <w:lang w:val="it-IT"/>
                        </w:rPr>
                      </w:pPr>
                    </w:p>
                    <w:p w14:paraId="70E97FDF" w14:textId="77777777" w:rsidR="00667FBD" w:rsidRDefault="00667FBD" w:rsidP="00626D5E">
                      <w:pPr>
                        <w:pStyle w:val="MyHeadtitle"/>
                        <w:ind w:left="1080"/>
                        <w:rPr>
                          <w:rFonts w:ascii="Futura LT Book" w:hAnsi="Futura LT Book"/>
                          <w:b w:val="0"/>
                          <w:color w:val="333333"/>
                          <w:sz w:val="32"/>
                          <w:lang w:val="it-IT"/>
                        </w:rPr>
                      </w:pPr>
                    </w:p>
                    <w:p w14:paraId="57F09027" w14:textId="77777777" w:rsidR="00626D5E" w:rsidRDefault="00626D5E" w:rsidP="00626D5E">
                      <w:pPr>
                        <w:pStyle w:val="MyHeadtitle"/>
                        <w:ind w:left="1080"/>
                        <w:rPr>
                          <w:rFonts w:ascii="Futura LT Book" w:hAnsi="Futura LT Book"/>
                          <w:b w:val="0"/>
                          <w:color w:val="333333"/>
                          <w:sz w:val="32"/>
                          <w:lang w:val="it-IT"/>
                        </w:rPr>
                      </w:pPr>
                    </w:p>
                    <w:p w14:paraId="398E204D" w14:textId="77777777" w:rsidR="00626D5E" w:rsidRDefault="00626D5E" w:rsidP="00626D5E">
                      <w:pPr>
                        <w:pStyle w:val="MyHeadtitle"/>
                        <w:ind w:left="1080"/>
                        <w:rPr>
                          <w:rFonts w:ascii="Futura LT Book" w:hAnsi="Futura LT Book"/>
                          <w:b w:val="0"/>
                          <w:color w:val="333333"/>
                          <w:sz w:val="32"/>
                          <w:lang w:val="it-IT"/>
                        </w:rPr>
                      </w:pPr>
                    </w:p>
                    <w:p w14:paraId="0D255471" w14:textId="77777777" w:rsidR="00626D5E" w:rsidRDefault="00626D5E" w:rsidP="00626D5E">
                      <w:pPr>
                        <w:pStyle w:val="MyHeadtitle"/>
                        <w:ind w:left="1080"/>
                        <w:rPr>
                          <w:rFonts w:ascii="Futura LT Book" w:hAnsi="Futura LT Book"/>
                          <w:b w:val="0"/>
                          <w:color w:val="333333"/>
                          <w:sz w:val="32"/>
                          <w:lang w:val="it-IT"/>
                        </w:rPr>
                      </w:pPr>
                    </w:p>
                    <w:p w14:paraId="66BFCC2C" w14:textId="77777777" w:rsidR="00626D5E" w:rsidRDefault="00626D5E" w:rsidP="00626D5E">
                      <w:pPr>
                        <w:pStyle w:val="MyHeadtitle"/>
                        <w:ind w:left="1080"/>
                        <w:rPr>
                          <w:rFonts w:ascii="Futura LT Book" w:hAnsi="Futura LT Book"/>
                          <w:b w:val="0"/>
                          <w:color w:val="333333"/>
                          <w:sz w:val="32"/>
                          <w:lang w:val="it-IT"/>
                        </w:rPr>
                      </w:pPr>
                    </w:p>
                    <w:p w14:paraId="510A08BC" w14:textId="77777777" w:rsidR="00626D5E" w:rsidRDefault="00626D5E" w:rsidP="00626D5E">
                      <w:pPr>
                        <w:pStyle w:val="MyHeadtitle"/>
                        <w:ind w:left="1080"/>
                        <w:rPr>
                          <w:rFonts w:ascii="Futura LT Book" w:hAnsi="Futura LT Book"/>
                          <w:b w:val="0"/>
                          <w:color w:val="333333"/>
                          <w:sz w:val="32"/>
                          <w:lang w:val="it-IT"/>
                        </w:rPr>
                      </w:pPr>
                    </w:p>
                    <w:p w14:paraId="102CCBD2" w14:textId="77777777" w:rsidR="00626D5E" w:rsidRDefault="00626D5E" w:rsidP="00626D5E">
                      <w:pPr>
                        <w:pStyle w:val="MyHeadtitle"/>
                        <w:ind w:left="1080"/>
                        <w:rPr>
                          <w:rFonts w:ascii="Futura LT Book" w:hAnsi="Futura LT Book"/>
                          <w:b w:val="0"/>
                          <w:color w:val="333333"/>
                          <w:sz w:val="32"/>
                          <w:lang w:val="it-IT"/>
                        </w:rPr>
                      </w:pPr>
                    </w:p>
                    <w:p w14:paraId="458211C4" w14:textId="77777777" w:rsidR="00626D5E" w:rsidRDefault="00626D5E" w:rsidP="00626D5E">
                      <w:pPr>
                        <w:pStyle w:val="MyHeadtitle"/>
                        <w:ind w:left="1080"/>
                        <w:rPr>
                          <w:rFonts w:ascii="Futura LT Book" w:hAnsi="Futura LT Book"/>
                          <w:b w:val="0"/>
                          <w:color w:val="333333"/>
                          <w:sz w:val="32"/>
                          <w:lang w:val="it-IT"/>
                        </w:rPr>
                      </w:pPr>
                    </w:p>
                    <w:p w14:paraId="065DDF19" w14:textId="2D7D2BFD" w:rsidR="00626D5E" w:rsidRDefault="00626D5E" w:rsidP="00626D5E">
                      <w:pPr>
                        <w:pStyle w:val="MyHeadtitle"/>
                        <w:ind w:left="1080"/>
                        <w:rPr>
                          <w:rFonts w:ascii="Futura LT Book" w:hAnsi="Futura LT Book"/>
                          <w:b w:val="0"/>
                          <w:color w:val="333333"/>
                          <w:sz w:val="32"/>
                          <w:lang w:val="it-IT"/>
                        </w:rPr>
                      </w:pPr>
                    </w:p>
                    <w:p w14:paraId="6D0FA849" w14:textId="77777777" w:rsidR="00626D5E" w:rsidRDefault="00626D5E" w:rsidP="00626D5E">
                      <w:pPr>
                        <w:pStyle w:val="MyHeadtitle"/>
                        <w:ind w:left="1080"/>
                        <w:rPr>
                          <w:rFonts w:ascii="Futura LT Book" w:hAnsi="Futura LT Book"/>
                          <w:b w:val="0"/>
                          <w:color w:val="333333"/>
                          <w:sz w:val="32"/>
                          <w:lang w:val="it-IT"/>
                        </w:rPr>
                      </w:pPr>
                    </w:p>
                    <w:p w14:paraId="28C8326F" w14:textId="77777777" w:rsidR="008775F5" w:rsidRDefault="008775F5" w:rsidP="00355F00">
                      <w:pPr>
                        <w:pStyle w:val="MyHeadtitle"/>
                        <w:ind w:left="1080"/>
                        <w:rPr>
                          <w:rFonts w:ascii="Futura LT Book" w:hAnsi="Futura LT Book"/>
                          <w:b w:val="0"/>
                          <w:color w:val="333333"/>
                          <w:sz w:val="32"/>
                          <w:lang w:val="it-IT"/>
                        </w:rPr>
                      </w:pPr>
                    </w:p>
                    <w:p w14:paraId="578722D8" w14:textId="77777777" w:rsidR="008775F5" w:rsidRPr="00355F00" w:rsidRDefault="008775F5" w:rsidP="00355F00">
                      <w:pPr>
                        <w:pStyle w:val="MyHeadtitle"/>
                        <w:ind w:left="1080"/>
                        <w:rPr>
                          <w:rFonts w:ascii="Futura LT Book" w:hAnsi="Futura LT Book"/>
                          <w:b w:val="0"/>
                          <w:color w:val="333333"/>
                          <w:sz w:val="32"/>
                          <w:lang w:val="it-IT"/>
                        </w:rPr>
                      </w:pPr>
                    </w:p>
                    <w:p w14:paraId="566F6B8C" w14:textId="77777777" w:rsidR="008E7F02" w:rsidRPr="00355F00" w:rsidRDefault="008E7F02" w:rsidP="008E7F02">
                      <w:pPr>
                        <w:pStyle w:val="My"/>
                        <w:jc w:val="both"/>
                        <w:rPr>
                          <w:rStyle w:val="sowc"/>
                          <w:color w:val="333333"/>
                          <w:sz w:val="26"/>
                          <w:szCs w:val="26"/>
                          <w:lang w:val="it-IT"/>
                        </w:rPr>
                      </w:pPr>
                    </w:p>
                    <w:p w14:paraId="0D1D7AA3" w14:textId="77777777" w:rsidR="008E7F02" w:rsidRPr="00355F00" w:rsidRDefault="008E7F02" w:rsidP="008E7F02">
                      <w:pPr>
                        <w:pStyle w:val="My"/>
                        <w:jc w:val="both"/>
                        <w:rPr>
                          <w:rStyle w:val="sowc"/>
                          <w:color w:val="333333"/>
                          <w:sz w:val="26"/>
                          <w:szCs w:val="26"/>
                          <w:lang w:val="it-IT"/>
                        </w:rPr>
                      </w:pPr>
                    </w:p>
                    <w:p w14:paraId="3EF66AD3" w14:textId="77777777" w:rsidR="008E7F02" w:rsidRPr="00355F00" w:rsidRDefault="008E7F02" w:rsidP="008E7F02">
                      <w:pPr>
                        <w:pStyle w:val="MyHeadtitle"/>
                        <w:rPr>
                          <w:color w:val="333333"/>
                          <w:sz w:val="26"/>
                          <w:szCs w:val="26"/>
                          <w:lang w:val="it-IT"/>
                        </w:rPr>
                      </w:pPr>
                    </w:p>
                    <w:p w14:paraId="0E6CEF8E" w14:textId="77777777" w:rsidR="008E7F02" w:rsidRPr="00355F00" w:rsidRDefault="008E7F02" w:rsidP="008E7F02">
                      <w:pPr>
                        <w:pStyle w:val="My"/>
                        <w:jc w:val="both"/>
                        <w:rPr>
                          <w:rStyle w:val="sowc"/>
                          <w:b/>
                          <w:color w:val="333333"/>
                          <w:sz w:val="26"/>
                          <w:szCs w:val="26"/>
                          <w:lang w:val="it-IT"/>
                        </w:rPr>
                      </w:pPr>
                    </w:p>
                  </w:txbxContent>
                </v:textbox>
                <w10:wrap anchory="page"/>
              </v:shape>
            </w:pict>
          </mc:Fallback>
        </mc:AlternateContent>
      </w:r>
    </w:p>
    <w:p w14:paraId="2C412419" w14:textId="77777777" w:rsidR="004A73BF" w:rsidRPr="00D50A8C" w:rsidRDefault="004A73BF" w:rsidP="007D5AC1"/>
    <w:p w14:paraId="5A12AC18" w14:textId="77777777" w:rsidR="004A73BF" w:rsidRPr="00D50A8C" w:rsidRDefault="004A73BF" w:rsidP="007D5AC1"/>
    <w:p w14:paraId="19610CD5" w14:textId="77777777" w:rsidR="004A73BF" w:rsidRPr="00D50A8C" w:rsidRDefault="004A73BF" w:rsidP="007D5AC1"/>
    <w:p w14:paraId="3B360160" w14:textId="77777777" w:rsidR="004A73BF" w:rsidRPr="00D50A8C" w:rsidRDefault="004A73BF" w:rsidP="007D5AC1"/>
    <w:p w14:paraId="21DF89FB" w14:textId="77777777" w:rsidR="004A73BF" w:rsidRPr="00D50A8C" w:rsidRDefault="004A73BF" w:rsidP="007D5AC1"/>
    <w:p w14:paraId="17BD2E50" w14:textId="77777777" w:rsidR="004A73BF" w:rsidRPr="00D50A8C" w:rsidRDefault="004A73BF" w:rsidP="007D5AC1"/>
    <w:p w14:paraId="4FA67B84" w14:textId="77777777" w:rsidR="004A73BF" w:rsidRPr="00D50A8C" w:rsidRDefault="004A73BF" w:rsidP="007D5AC1"/>
    <w:p w14:paraId="40DD6998" w14:textId="77777777" w:rsidR="00F0441F" w:rsidRPr="00D50A8C" w:rsidRDefault="00F0441F" w:rsidP="007D5AC1"/>
    <w:p w14:paraId="0928C29D" w14:textId="77777777" w:rsidR="00F0441F" w:rsidRPr="00D50A8C" w:rsidRDefault="00F0441F" w:rsidP="007D5AC1"/>
    <w:p w14:paraId="7BBEC511" w14:textId="77777777" w:rsidR="00F0441F" w:rsidRPr="00D50A8C" w:rsidRDefault="00F0441F" w:rsidP="007D5AC1"/>
    <w:p w14:paraId="609B1AAE" w14:textId="77777777" w:rsidR="00F0441F" w:rsidRPr="00D50A8C" w:rsidRDefault="00F0441F" w:rsidP="007D5AC1"/>
    <w:p w14:paraId="395B68A4" w14:textId="77777777" w:rsidR="00F0441F" w:rsidRPr="00D50A8C" w:rsidRDefault="00F0441F" w:rsidP="007D5AC1"/>
    <w:p w14:paraId="02CA36D8" w14:textId="77777777" w:rsidR="00F0441F" w:rsidRPr="00D50A8C" w:rsidRDefault="00F0441F" w:rsidP="007D5AC1"/>
    <w:p w14:paraId="22A6B916" w14:textId="77777777" w:rsidR="00F0441F" w:rsidRPr="00D50A8C" w:rsidRDefault="00F0441F" w:rsidP="007D5AC1"/>
    <w:p w14:paraId="711758CF" w14:textId="77777777" w:rsidR="00664743" w:rsidRPr="00D50A8C" w:rsidRDefault="00664743" w:rsidP="007D5AC1"/>
    <w:p w14:paraId="27B6E98C" w14:textId="77777777" w:rsidR="00664743" w:rsidRPr="00D50A8C" w:rsidRDefault="00664743" w:rsidP="007D5AC1"/>
    <w:p w14:paraId="2F2A6C83" w14:textId="77777777" w:rsidR="00F0441F" w:rsidRPr="00D50A8C" w:rsidRDefault="00F0441F" w:rsidP="007D5AC1"/>
    <w:p w14:paraId="0991B077" w14:textId="77777777" w:rsidR="00F0441F" w:rsidRPr="00D50A8C" w:rsidRDefault="00F0441F" w:rsidP="007D5AC1"/>
    <w:p w14:paraId="352B74A9" w14:textId="77777777" w:rsidR="00F0441F" w:rsidRPr="00D50A8C" w:rsidRDefault="00F0441F" w:rsidP="007D5AC1"/>
    <w:p w14:paraId="5F275068" w14:textId="77777777" w:rsidR="00F0441F" w:rsidRPr="00D50A8C" w:rsidRDefault="00F0441F" w:rsidP="007D5AC1"/>
    <w:p w14:paraId="02449DE5" w14:textId="54FE10D1" w:rsidR="00F0441F" w:rsidRPr="00D50A8C" w:rsidRDefault="00F0441F" w:rsidP="007D5AC1"/>
    <w:p w14:paraId="1D6A1430" w14:textId="17E9031A" w:rsidR="00F0441F" w:rsidRPr="00D50A8C" w:rsidRDefault="00F0441F" w:rsidP="007D5AC1"/>
    <w:p w14:paraId="09953F8C" w14:textId="33D10947" w:rsidR="00F0441F" w:rsidRPr="00D50A8C" w:rsidRDefault="00F0441F" w:rsidP="007D5AC1"/>
    <w:p w14:paraId="3DB39AA0" w14:textId="5AD9BF06" w:rsidR="00F0441F" w:rsidRPr="00D50A8C" w:rsidRDefault="00F0441F" w:rsidP="005D5995">
      <w:pPr>
        <w:jc w:val="center"/>
      </w:pPr>
    </w:p>
    <w:p w14:paraId="2E3FD1E1" w14:textId="77777777" w:rsidR="00F0441F" w:rsidRPr="00D50A8C" w:rsidRDefault="00F0441F" w:rsidP="007D5AC1"/>
    <w:p w14:paraId="616371D6" w14:textId="77777777" w:rsidR="00F0441F" w:rsidRPr="00D50A8C" w:rsidRDefault="00F0441F" w:rsidP="007D5AC1"/>
    <w:p w14:paraId="3F131B6C" w14:textId="77777777" w:rsidR="00F0441F" w:rsidRPr="00D50A8C" w:rsidRDefault="00F0441F" w:rsidP="007D5AC1"/>
    <w:p w14:paraId="5B0FE1AA" w14:textId="77777777" w:rsidR="00F0441F" w:rsidRPr="00D50A8C" w:rsidRDefault="00F0441F" w:rsidP="007D5AC1"/>
    <w:p w14:paraId="0B511206" w14:textId="77777777" w:rsidR="00BE34C5" w:rsidRPr="00D50A8C" w:rsidRDefault="00BE34C5" w:rsidP="007D5AC1"/>
    <w:p w14:paraId="402D2CCC" w14:textId="77777777" w:rsidR="00BE34C5" w:rsidRPr="00D50A8C" w:rsidRDefault="00BE34C5" w:rsidP="007D5AC1"/>
    <w:p w14:paraId="201C65ED" w14:textId="77777777" w:rsidR="00BE34C5" w:rsidRPr="00D50A8C" w:rsidRDefault="00BE34C5" w:rsidP="007D5AC1"/>
    <w:p w14:paraId="7C7F0A70" w14:textId="77777777" w:rsidR="00F0441F" w:rsidRPr="00D50A8C" w:rsidRDefault="00F0441F" w:rsidP="007D5AC1"/>
    <w:p w14:paraId="30C0669F" w14:textId="77777777" w:rsidR="00F0441F" w:rsidRPr="00D50A8C" w:rsidRDefault="00F0441F" w:rsidP="007D5AC1"/>
    <w:p w14:paraId="602DA605" w14:textId="77777777" w:rsidR="00664743" w:rsidRPr="00D50A8C" w:rsidRDefault="00664743" w:rsidP="007D5AC1"/>
    <w:p w14:paraId="5246F9DD" w14:textId="4E5900D6" w:rsidR="00664743" w:rsidRPr="00D50A8C" w:rsidRDefault="00664743" w:rsidP="007D5AC1"/>
    <w:p w14:paraId="07EC6A48" w14:textId="656B681B" w:rsidR="00664743" w:rsidRPr="00D50A8C" w:rsidRDefault="00664743" w:rsidP="007D5AC1"/>
    <w:p w14:paraId="13B5FB37" w14:textId="149AA062" w:rsidR="00664743" w:rsidRPr="00D50A8C" w:rsidRDefault="00664743" w:rsidP="007D5AC1"/>
    <w:p w14:paraId="47732327" w14:textId="271580B8" w:rsidR="00664743" w:rsidRPr="00FD10E7" w:rsidRDefault="00664743" w:rsidP="007D5AC1">
      <w:pPr>
        <w:rPr>
          <w:color w:val="FFFFFF"/>
        </w:rPr>
      </w:pPr>
    </w:p>
    <w:p w14:paraId="27187586" w14:textId="5655348C" w:rsidR="00664743" w:rsidRPr="00FD10E7" w:rsidRDefault="00664743" w:rsidP="007D5AC1">
      <w:pPr>
        <w:rPr>
          <w:color w:val="FFFFFF"/>
        </w:rPr>
      </w:pPr>
    </w:p>
    <w:p w14:paraId="70614DCC" w14:textId="0CD460F3" w:rsidR="00664743" w:rsidRPr="00FD10E7" w:rsidRDefault="00D106D0" w:rsidP="007D5AC1">
      <w:pPr>
        <w:rPr>
          <w:color w:val="FFFFFF"/>
        </w:rPr>
      </w:pPr>
      <w:r>
        <w:rPr>
          <w:noProof/>
          <w:lang w:val="en-GB"/>
        </w:rPr>
        <w:drawing>
          <wp:anchor distT="0" distB="0" distL="114300" distR="114300" simplePos="0" relativeHeight="251645440" behindDoc="1" locked="0" layoutInCell="1" allowOverlap="1" wp14:anchorId="022C57A9" wp14:editId="3BFC60EB">
            <wp:simplePos x="0" y="0"/>
            <wp:positionH relativeFrom="margin">
              <wp:posOffset>-28575</wp:posOffset>
            </wp:positionH>
            <wp:positionV relativeFrom="paragraph">
              <wp:posOffset>184482</wp:posOffset>
            </wp:positionV>
            <wp:extent cx="7800975" cy="2856533"/>
            <wp:effectExtent l="0" t="0" r="0" b="0"/>
            <wp:wrapNone/>
            <wp:docPr id="27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03515" cy="2857463"/>
                    </a:xfrm>
                    <a:prstGeom prst="rect">
                      <a:avLst/>
                    </a:prstGeom>
                    <a:noFill/>
                  </pic:spPr>
                </pic:pic>
              </a:graphicData>
            </a:graphic>
            <wp14:sizeRelH relativeFrom="page">
              <wp14:pctWidth>0</wp14:pctWidth>
            </wp14:sizeRelH>
            <wp14:sizeRelV relativeFrom="page">
              <wp14:pctHeight>0</wp14:pctHeight>
            </wp14:sizeRelV>
          </wp:anchor>
        </w:drawing>
      </w:r>
    </w:p>
    <w:p w14:paraId="5FF28D2F" w14:textId="51999ACC" w:rsidR="00664743" w:rsidRPr="00D50A8C" w:rsidRDefault="00664743" w:rsidP="007D5AC1"/>
    <w:p w14:paraId="771F2A80" w14:textId="67F03935" w:rsidR="00664743" w:rsidRPr="00D50A8C" w:rsidRDefault="00664743" w:rsidP="007D5AC1"/>
    <w:p w14:paraId="01AE55F5" w14:textId="439DC70A" w:rsidR="00664743" w:rsidRPr="00D50A8C" w:rsidRDefault="00664743" w:rsidP="007D5AC1"/>
    <w:p w14:paraId="18244962" w14:textId="5A7A0D99" w:rsidR="00664743" w:rsidRPr="00D50A8C" w:rsidRDefault="00664743" w:rsidP="007D5AC1"/>
    <w:p w14:paraId="432002FB" w14:textId="43AA4D1A" w:rsidR="00664743" w:rsidRPr="00D50A8C" w:rsidRDefault="00664743" w:rsidP="007D5AC1"/>
    <w:p w14:paraId="3E1F2183" w14:textId="7557B9CB" w:rsidR="00664743" w:rsidRPr="00D50A8C" w:rsidRDefault="00664743" w:rsidP="007D5AC1"/>
    <w:p w14:paraId="4B557F9F" w14:textId="7B8DD3E2" w:rsidR="00664743" w:rsidRPr="00D50A8C" w:rsidRDefault="00664743" w:rsidP="007D5AC1"/>
    <w:p w14:paraId="2A0DD938" w14:textId="77777777" w:rsidR="00664743" w:rsidRPr="00D50A8C" w:rsidRDefault="00664743" w:rsidP="007D5AC1"/>
    <w:p w14:paraId="705306BE" w14:textId="77777777" w:rsidR="00664743" w:rsidRPr="00D50A8C" w:rsidRDefault="00664743" w:rsidP="007D5AC1"/>
    <w:p w14:paraId="3C369937" w14:textId="77777777" w:rsidR="00664743" w:rsidRPr="00D50A8C" w:rsidRDefault="002D2E2F" w:rsidP="002D2E2F">
      <w:pPr>
        <w:tabs>
          <w:tab w:val="left" w:pos="9012"/>
        </w:tabs>
      </w:pPr>
      <w:r w:rsidRPr="00D50A8C">
        <w:tab/>
      </w:r>
    </w:p>
    <w:p w14:paraId="15A0A5EE" w14:textId="0B41C10E" w:rsidR="00664743" w:rsidRPr="00D50A8C" w:rsidRDefault="00D106D0" w:rsidP="007D5AC1">
      <w:r>
        <w:rPr>
          <w:noProof/>
        </w:rPr>
        <mc:AlternateContent>
          <mc:Choice Requires="wps">
            <w:drawing>
              <wp:anchor distT="36576" distB="36576" distL="36576" distR="36576" simplePos="0" relativeHeight="251644416" behindDoc="0" locked="0" layoutInCell="1" allowOverlap="1" wp14:anchorId="15E1EFE7" wp14:editId="629F1050">
                <wp:simplePos x="0" y="0"/>
                <wp:positionH relativeFrom="column">
                  <wp:posOffset>2735580</wp:posOffset>
                </wp:positionH>
                <wp:positionV relativeFrom="page">
                  <wp:posOffset>10233660</wp:posOffset>
                </wp:positionV>
                <wp:extent cx="6629400" cy="1028700"/>
                <wp:effectExtent l="0" t="0" r="0" b="0"/>
                <wp:wrapNone/>
                <wp:docPr id="1542383710" name="Casella di tes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028700"/>
                        </a:xfrm>
                        <a:prstGeom prst="rect">
                          <a:avLst/>
                        </a:prstGeom>
                        <a:noFill/>
                        <a:ln>
                          <a:noFill/>
                        </a:ln>
                        <a:effectLst/>
                      </wps:spPr>
                      <wps:linkedTxbx id="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E1EFE7" id="Casella di testo 14" o:spid="_x0000_s1029" type="#_x0000_t202" style="position:absolute;margin-left:215.4pt;margin-top:805.8pt;width:522pt;height:81pt;z-index:2516582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" filled="f" stroked="f">
                <v:textbox inset="2.88pt,2.88pt,2.88pt,2.88pt">
                  <w:txbxContent/>
                </v:textbox>
                <w10:wrap anchory="page"/>
              </v:shape>
            </w:pict>
          </mc:Fallback>
        </mc:AlternateContent>
      </w:r>
    </w:p>
    <w:p w14:paraId="4F0A51DC" w14:textId="299A1F2B" w:rsidR="00664743" w:rsidRPr="00D50A8C" w:rsidRDefault="008775F5" w:rsidP="007D5AC1">
      <w:r>
        <w:rPr>
          <w:noProof/>
        </w:rPr>
        <w:lastRenderedPageBreak/>
        <w:drawing>
          <wp:anchor distT="0" distB="0" distL="114300" distR="114300" simplePos="0" relativeHeight="251648512" behindDoc="1" locked="0" layoutInCell="1" allowOverlap="1" wp14:anchorId="492EE2AC" wp14:editId="5FC6B1F4">
            <wp:simplePos x="0" y="0"/>
            <wp:positionH relativeFrom="column">
              <wp:posOffset>4457700</wp:posOffset>
            </wp:positionH>
            <wp:positionV relativeFrom="paragraph">
              <wp:posOffset>-610235</wp:posOffset>
            </wp:positionV>
            <wp:extent cx="3771900" cy="3771900"/>
            <wp:effectExtent l="0" t="0" r="0" b="0"/>
            <wp:wrapNone/>
            <wp:docPr id="272" name="Immagine 3" descr="Immagine che contiene schermata, Policromia, design,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3" descr="Immagine che contiene schermata, Policromia, design, quadra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pic:spPr>
                </pic:pic>
              </a:graphicData>
            </a:graphic>
            <wp14:sizeRelH relativeFrom="page">
              <wp14:pctWidth>0</wp14:pctWidth>
            </wp14:sizeRelH>
            <wp14:sizeRelV relativeFrom="page">
              <wp14:pctHeight>0</wp14:pctHeight>
            </wp14:sizeRelV>
          </wp:anchor>
        </w:drawing>
      </w:r>
    </w:p>
    <w:p w14:paraId="59F339D0" w14:textId="0BE45E4E" w:rsidR="00664743" w:rsidRPr="00D50A8C" w:rsidRDefault="00664743" w:rsidP="007D5AC1"/>
    <w:p w14:paraId="62FDD90C" w14:textId="71688DCB" w:rsidR="00664743" w:rsidRPr="00D50A8C" w:rsidRDefault="00664743" w:rsidP="007D5AC1"/>
    <w:p w14:paraId="3F7C7E32" w14:textId="0D7731BC" w:rsidR="00664743" w:rsidRPr="00D50A8C" w:rsidRDefault="00D106D0" w:rsidP="007D5AC1">
      <w:r>
        <w:rPr>
          <w:noProof/>
        </w:rPr>
        <mc:AlternateContent>
          <mc:Choice Requires="wps">
            <w:drawing>
              <wp:anchor distT="0" distB="0" distL="114300" distR="114300" simplePos="0" relativeHeight="251638272" behindDoc="0" locked="0" layoutInCell="1" allowOverlap="1" wp14:anchorId="6A1DCACA" wp14:editId="63E2C39C">
                <wp:simplePos x="0" y="0"/>
                <wp:positionH relativeFrom="column">
                  <wp:posOffset>533400</wp:posOffset>
                </wp:positionH>
                <wp:positionV relativeFrom="paragraph">
                  <wp:posOffset>38100</wp:posOffset>
                </wp:positionV>
                <wp:extent cx="2781300" cy="1440180"/>
                <wp:effectExtent l="0" t="0" r="0" b="0"/>
                <wp:wrapNone/>
                <wp:docPr id="1830959885" name="Casella di tes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1300" cy="1440180"/>
                        </a:xfrm>
                        <a:prstGeom prst="rect">
                          <a:avLst/>
                        </a:prstGeom>
                        <a:noFill/>
                        <a:ln w="6350">
                          <a:noFill/>
                        </a:ln>
                      </wps:spPr>
                      <wps:txbx>
                        <w:txbxContent>
                          <w:p w14:paraId="2F766577" w14:textId="6DB5ED3B" w:rsidR="00667FBD" w:rsidRPr="001B3F7F" w:rsidRDefault="00667FBD">
                            <w:pPr>
                              <w:rPr>
                                <w:rFonts w:ascii="Futura LT" w:hAnsi="Futura LT"/>
                                <w:b/>
                                <w:bCs/>
                                <w:sz w:val="48"/>
                                <w:szCs w:val="48"/>
                              </w:rPr>
                            </w:pPr>
                            <w:proofErr w:type="spellStart"/>
                            <w:r w:rsidRPr="001B3F7F">
                              <w:rPr>
                                <w:rFonts w:ascii="Futura LT" w:hAnsi="Futura LT"/>
                                <w:b/>
                                <w:bCs/>
                                <w:sz w:val="48"/>
                                <w:szCs w:val="48"/>
                              </w:rPr>
                              <w:t>Specifiche</w:t>
                            </w:r>
                            <w:proofErr w:type="spellEnd"/>
                            <w:r w:rsidRPr="001B3F7F">
                              <w:rPr>
                                <w:rFonts w:ascii="Futura LT" w:hAnsi="Futura LT"/>
                                <w:b/>
                                <w:bCs/>
                                <w:sz w:val="48"/>
                                <w:szCs w:val="48"/>
                              </w:rPr>
                              <w:t xml:space="preserve"> </w:t>
                            </w:r>
                            <w:proofErr w:type="spellStart"/>
                            <w:r w:rsidRPr="001B3F7F">
                              <w:rPr>
                                <w:rFonts w:ascii="Futura LT" w:hAnsi="Futura LT"/>
                                <w:b/>
                                <w:bCs/>
                                <w:sz w:val="48"/>
                                <w:szCs w:val="48"/>
                              </w:rPr>
                              <w:t>della</w:t>
                            </w:r>
                            <w:proofErr w:type="spellEnd"/>
                            <w:r w:rsidRPr="001B3F7F">
                              <w:rPr>
                                <w:rFonts w:ascii="Futura LT" w:hAnsi="Futura LT"/>
                                <w:b/>
                                <w:bCs/>
                                <w:sz w:val="48"/>
                                <w:szCs w:val="48"/>
                              </w:rPr>
                              <w:t xml:space="preserve"> </w:t>
                            </w:r>
                            <w:proofErr w:type="spellStart"/>
                            <w:r w:rsidRPr="001B3F7F">
                              <w:rPr>
                                <w:rFonts w:ascii="Futura LT" w:hAnsi="Futura LT"/>
                                <w:b/>
                                <w:bCs/>
                                <w:sz w:val="48"/>
                                <w:szCs w:val="48"/>
                              </w:rPr>
                              <w:t>realtà</w:t>
                            </w:r>
                            <w:proofErr w:type="spellEnd"/>
                            <w:r w:rsidRPr="001B3F7F">
                              <w:rPr>
                                <w:rFonts w:ascii="Futura LT" w:hAnsi="Futura LT"/>
                                <w:b/>
                                <w:bCs/>
                                <w:sz w:val="48"/>
                                <w:szCs w:val="48"/>
                              </w:rPr>
                              <w:t xml:space="preserve"> di interesse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DCACA" id="Casella di testo 13" o:spid="_x0000_s1030" type="#_x0000_t202" style="position:absolute;margin-left:42pt;margin-top:3pt;width:219pt;height:113.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" filled="f" stroked="f" strokeweight=".5pt">
                <v:textbox>
                  <w:txbxContent>
                    <w:p w14:paraId="2F766577" w14:textId="6DB5ED3B" w:rsidR="00667FBD" w:rsidRPr="001B3F7F" w:rsidRDefault="00667FBD">
                      <w:pPr>
                        <w:rPr>
                          <w:rFonts w:ascii="Futura LT" w:hAnsi="Futura LT"/>
                          <w:b/>
                          <w:bCs/>
                          <w:sz w:val="48"/>
                          <w:szCs w:val="48"/>
                        </w:rPr>
                      </w:pPr>
                      <w:proofErr w:type="spellStart"/>
                      <w:r w:rsidRPr="001B3F7F">
                        <w:rPr>
                          <w:rFonts w:ascii="Futura LT" w:hAnsi="Futura LT"/>
                          <w:b/>
                          <w:bCs/>
                          <w:sz w:val="48"/>
                          <w:szCs w:val="48"/>
                        </w:rPr>
                        <w:t>Specifiche</w:t>
                      </w:r>
                      <w:proofErr w:type="spellEnd"/>
                      <w:r w:rsidRPr="001B3F7F">
                        <w:rPr>
                          <w:rFonts w:ascii="Futura LT" w:hAnsi="Futura LT"/>
                          <w:b/>
                          <w:bCs/>
                          <w:sz w:val="48"/>
                          <w:szCs w:val="48"/>
                        </w:rPr>
                        <w:t xml:space="preserve"> </w:t>
                      </w:r>
                      <w:proofErr w:type="spellStart"/>
                      <w:r w:rsidRPr="001B3F7F">
                        <w:rPr>
                          <w:rFonts w:ascii="Futura LT" w:hAnsi="Futura LT"/>
                          <w:b/>
                          <w:bCs/>
                          <w:sz w:val="48"/>
                          <w:szCs w:val="48"/>
                        </w:rPr>
                        <w:t>della</w:t>
                      </w:r>
                      <w:proofErr w:type="spellEnd"/>
                      <w:r w:rsidRPr="001B3F7F">
                        <w:rPr>
                          <w:rFonts w:ascii="Futura LT" w:hAnsi="Futura LT"/>
                          <w:b/>
                          <w:bCs/>
                          <w:sz w:val="48"/>
                          <w:szCs w:val="48"/>
                        </w:rPr>
                        <w:t xml:space="preserve"> </w:t>
                      </w:r>
                      <w:proofErr w:type="spellStart"/>
                      <w:r w:rsidRPr="001B3F7F">
                        <w:rPr>
                          <w:rFonts w:ascii="Futura LT" w:hAnsi="Futura LT"/>
                          <w:b/>
                          <w:bCs/>
                          <w:sz w:val="48"/>
                          <w:szCs w:val="48"/>
                        </w:rPr>
                        <w:t>realtà</w:t>
                      </w:r>
                      <w:proofErr w:type="spellEnd"/>
                      <w:r w:rsidRPr="001B3F7F">
                        <w:rPr>
                          <w:rFonts w:ascii="Futura LT" w:hAnsi="Futura LT"/>
                          <w:b/>
                          <w:bCs/>
                          <w:sz w:val="48"/>
                          <w:szCs w:val="48"/>
                        </w:rPr>
                        <w:t xml:space="preserve"> di interesse</w:t>
                      </w:r>
                    </w:p>
                  </w:txbxContent>
                </v:textbox>
              </v:shape>
            </w:pict>
          </mc:Fallback>
        </mc:AlternateContent>
      </w:r>
    </w:p>
    <w:p w14:paraId="26022007" w14:textId="0297BEFA" w:rsidR="00664743" w:rsidRPr="00D50A8C" w:rsidRDefault="00664743" w:rsidP="007D5AC1"/>
    <w:p w14:paraId="3A937A8B" w14:textId="61C7C945" w:rsidR="00664743" w:rsidRPr="00D50A8C" w:rsidRDefault="00664743" w:rsidP="007D5AC1"/>
    <w:p w14:paraId="46D103B5" w14:textId="40ED7AB3" w:rsidR="00664743" w:rsidRPr="00D50A8C" w:rsidRDefault="00D106D0" w:rsidP="007D5AC1">
      <w:r>
        <w:rPr>
          <w:noProof/>
        </w:rPr>
        <mc:AlternateContent>
          <mc:Choice Requires="wps">
            <w:drawing>
              <wp:anchor distT="36576" distB="36576" distL="36576" distR="36576" simplePos="0" relativeHeight="251639296" behindDoc="0" locked="0" layoutInCell="1" allowOverlap="1" wp14:anchorId="67108FAF" wp14:editId="7F357599">
                <wp:simplePos x="0" y="0"/>
                <wp:positionH relativeFrom="column">
                  <wp:posOffset>642620</wp:posOffset>
                </wp:positionH>
                <wp:positionV relativeFrom="page">
                  <wp:posOffset>1729740</wp:posOffset>
                </wp:positionV>
                <wp:extent cx="5608320" cy="8077200"/>
                <wp:effectExtent l="0" t="0" r="0" b="0"/>
                <wp:wrapNone/>
                <wp:docPr id="1178588284" name="Casella di tes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320" cy="8077200"/>
                        </a:xfrm>
                        <a:prstGeom prst="rect">
                          <a:avLst/>
                        </a:prstGeom>
                        <a:noFill/>
                        <a:ln>
                          <a:noFill/>
                        </a:ln>
                        <a:effectLst/>
                      </wps:spPr>
                      <wps:txbx>
                        <w:txbxContent>
                          <w:p w14:paraId="3E54D275" w14:textId="55E39FAF" w:rsidR="00FF0AE0" w:rsidRPr="001B3F7F" w:rsidRDefault="00FF0AE0" w:rsidP="00667FBD">
                            <w:pPr>
                              <w:pStyle w:val="MyHeadtitle"/>
                              <w:rPr>
                                <w:rFonts w:ascii="Futura LT" w:hAnsi="Futura LT"/>
                                <w:b w:val="0"/>
                                <w:color w:val="FFFFFF"/>
                                <w:sz w:val="56"/>
                                <w:szCs w:val="56"/>
                                <w:lang w:val="it-IT"/>
                              </w:rPr>
                            </w:pPr>
                          </w:p>
                          <w:p w14:paraId="571AADB1" w14:textId="77777777" w:rsidR="00FF0AE0" w:rsidRPr="001B3F7F" w:rsidRDefault="00FF0AE0" w:rsidP="00FF0AE0">
                            <w:pPr>
                              <w:pStyle w:val="MyHeadtitle"/>
                              <w:jc w:val="center"/>
                              <w:rPr>
                                <w:rFonts w:ascii="Futura LT" w:hAnsi="Futura LT"/>
                                <w:b w:val="0"/>
                                <w:color w:val="333333"/>
                                <w:sz w:val="24"/>
                                <w:szCs w:val="24"/>
                                <w:lang w:val="it-IT"/>
                              </w:rPr>
                            </w:pPr>
                          </w:p>
                          <w:p w14:paraId="4C0241A5" w14:textId="043BCB27" w:rsidR="00E91A07" w:rsidRPr="001B3F7F" w:rsidRDefault="007616C3" w:rsidP="00E91A07">
                            <w:pPr>
                              <w:pStyle w:val="MyHeadtitle"/>
                              <w:rPr>
                                <w:rFonts w:ascii="Futura LT" w:hAnsi="Futura LT"/>
                                <w:b w:val="0"/>
                                <w:bCs w:val="0"/>
                                <w:color w:val="333333"/>
                                <w:sz w:val="28"/>
                                <w:szCs w:val="28"/>
                                <w:lang w:val="it-IT"/>
                              </w:rPr>
                            </w:pPr>
                            <w:r w:rsidRPr="001B3F7F">
                              <w:rPr>
                                <w:rFonts w:ascii="Futura LT" w:hAnsi="Futura LT"/>
                                <w:b w:val="0"/>
                                <w:bCs w:val="0"/>
                                <w:color w:val="333333"/>
                                <w:sz w:val="28"/>
                                <w:szCs w:val="28"/>
                                <w:lang w:val="it-IT"/>
                              </w:rPr>
                              <w:t xml:space="preserve">La realtà rappresentata è un </w:t>
                            </w:r>
                            <w:r w:rsidRPr="00E7093F">
                              <w:rPr>
                                <w:rFonts w:ascii="Futura LT" w:hAnsi="Futura LT"/>
                                <w:b w:val="0"/>
                                <w:bCs w:val="0"/>
                                <w:color w:val="4F81BD" w:themeColor="accent1"/>
                                <w:sz w:val="28"/>
                                <w:szCs w:val="28"/>
                                <w:lang w:val="it-IT"/>
                              </w:rPr>
                              <w:t xml:space="preserve">e-commerce </w:t>
                            </w:r>
                            <w:r w:rsidRPr="001B3F7F">
                              <w:rPr>
                                <w:rFonts w:ascii="Futura LT" w:hAnsi="Futura LT"/>
                                <w:b w:val="0"/>
                                <w:bCs w:val="0"/>
                                <w:color w:val="333333"/>
                                <w:sz w:val="28"/>
                                <w:szCs w:val="28"/>
                                <w:lang w:val="it-IT"/>
                              </w:rPr>
                              <w:t>riguardante un negozio di Computer che, per aumentare il suo bacino di clienti, ha deciso di investire in ambito web in modo da estendere le vendite.</w:t>
                            </w:r>
                          </w:p>
                          <w:p w14:paraId="6452FE13" w14:textId="050998A6" w:rsidR="007616C3" w:rsidRPr="001B3F7F" w:rsidRDefault="007616C3" w:rsidP="00E91A07">
                            <w:pPr>
                              <w:pStyle w:val="MyHeadtitle"/>
                              <w:rPr>
                                <w:rFonts w:ascii="Futura LT" w:hAnsi="Futura LT"/>
                                <w:b w:val="0"/>
                                <w:bCs w:val="0"/>
                                <w:color w:val="333333"/>
                                <w:sz w:val="28"/>
                                <w:szCs w:val="28"/>
                                <w:lang w:val="it-IT"/>
                              </w:rPr>
                            </w:pPr>
                            <w:r w:rsidRPr="001B3F7F">
                              <w:rPr>
                                <w:rFonts w:ascii="Futura LT" w:hAnsi="Futura LT"/>
                                <w:b w:val="0"/>
                                <w:bCs w:val="0"/>
                                <w:color w:val="333333"/>
                                <w:sz w:val="28"/>
                                <w:szCs w:val="28"/>
                                <w:lang w:val="it-IT"/>
                              </w:rPr>
                              <w:t xml:space="preserve">Al giorno d’oggi, ci sono moltissime possibilità in ambito informatico, considerando che l’utenza è libera di scegliere se comprare un </w:t>
                            </w:r>
                            <w:r w:rsidRPr="00E7093F">
                              <w:rPr>
                                <w:rFonts w:ascii="Futura LT" w:hAnsi="Futura LT"/>
                                <w:b w:val="0"/>
                                <w:bCs w:val="0"/>
                                <w:color w:val="4F81BD" w:themeColor="accent1"/>
                                <w:sz w:val="28"/>
                                <w:szCs w:val="28"/>
                                <w:lang w:val="it-IT"/>
                              </w:rPr>
                              <w:t>preassemblato</w:t>
                            </w:r>
                            <w:r w:rsidR="007D45B8" w:rsidRPr="001B3F7F">
                              <w:rPr>
                                <w:rFonts w:ascii="Futura LT" w:hAnsi="Futura LT"/>
                                <w:b w:val="0"/>
                                <w:bCs w:val="0"/>
                                <w:color w:val="333333"/>
                                <w:sz w:val="28"/>
                                <w:szCs w:val="28"/>
                                <w:lang w:val="it-IT"/>
                              </w:rPr>
                              <w:t xml:space="preserve"> e pronto all’uso, oppure creare un proprio PC selezionando i componenti </w:t>
                            </w:r>
                            <w:r w:rsidR="007D45B8" w:rsidRPr="00E7093F">
                              <w:rPr>
                                <w:rFonts w:ascii="Futura LT" w:hAnsi="Futura LT"/>
                                <w:b w:val="0"/>
                                <w:bCs w:val="0"/>
                                <w:color w:val="4F81BD" w:themeColor="accent1"/>
                                <w:sz w:val="28"/>
                                <w:szCs w:val="28"/>
                                <w:lang w:val="it-IT"/>
                              </w:rPr>
                              <w:t>hardware</w:t>
                            </w:r>
                            <w:r w:rsidR="007D45B8" w:rsidRPr="001B3F7F">
                              <w:rPr>
                                <w:rFonts w:ascii="Futura LT" w:hAnsi="Futura LT"/>
                                <w:b w:val="0"/>
                                <w:bCs w:val="0"/>
                                <w:color w:val="333333"/>
                                <w:sz w:val="28"/>
                                <w:szCs w:val="28"/>
                                <w:lang w:val="it-IT"/>
                              </w:rPr>
                              <w:t xml:space="preserve"> a proprio piacimento, inoltre si fornisce l’opzione di farlo assemblare dai dipendenti del negozio. </w:t>
                            </w:r>
                          </w:p>
                          <w:p w14:paraId="0FE43DBD" w14:textId="5F5C5275" w:rsidR="007616C3" w:rsidRPr="001B3F7F" w:rsidRDefault="007616C3" w:rsidP="00E91A07">
                            <w:pPr>
                              <w:pStyle w:val="MyHeadtitle"/>
                              <w:rPr>
                                <w:rFonts w:ascii="Futura LT" w:hAnsi="Futura LT"/>
                                <w:b w:val="0"/>
                                <w:bCs w:val="0"/>
                                <w:color w:val="333333"/>
                                <w:sz w:val="28"/>
                                <w:szCs w:val="28"/>
                                <w:lang w:val="it-IT"/>
                              </w:rPr>
                            </w:pPr>
                            <w:r w:rsidRPr="001B3F7F">
                              <w:rPr>
                                <w:rFonts w:ascii="Futura LT" w:hAnsi="Futura LT"/>
                                <w:b w:val="0"/>
                                <w:bCs w:val="0"/>
                                <w:color w:val="333333"/>
                                <w:sz w:val="28"/>
                                <w:szCs w:val="28"/>
                                <w:lang w:val="it-IT"/>
                              </w:rPr>
                              <w:t xml:space="preserve">Questo permette anche a clienti che già possiedono un dispositivo, di poter comprare singole componenti per effettuare un </w:t>
                            </w:r>
                            <w:r w:rsidRPr="00E7093F">
                              <w:rPr>
                                <w:rFonts w:ascii="Futura LT" w:hAnsi="Futura LT"/>
                                <w:b w:val="0"/>
                                <w:bCs w:val="0"/>
                                <w:color w:val="4F81BD" w:themeColor="accent1"/>
                                <w:sz w:val="28"/>
                                <w:szCs w:val="28"/>
                                <w:lang w:val="it-IT"/>
                              </w:rPr>
                              <w:t>upgrade</w:t>
                            </w:r>
                            <w:r w:rsidRPr="001B3F7F">
                              <w:rPr>
                                <w:rFonts w:ascii="Futura LT" w:hAnsi="Futura LT"/>
                                <w:b w:val="0"/>
                                <w:bCs w:val="0"/>
                                <w:color w:val="333333"/>
                                <w:sz w:val="28"/>
                                <w:szCs w:val="28"/>
                                <w:lang w:val="it-IT"/>
                              </w:rPr>
                              <w:t xml:space="preserve"> su quest’ultimo.</w:t>
                            </w:r>
                          </w:p>
                          <w:p w14:paraId="4F6F7E9F" w14:textId="77777777" w:rsidR="0098558C" w:rsidRPr="001B3F7F" w:rsidRDefault="007616C3" w:rsidP="00E91A07">
                            <w:pPr>
                              <w:pStyle w:val="MyHeadtitle"/>
                              <w:rPr>
                                <w:rFonts w:ascii="Futura LT" w:hAnsi="Futura LT"/>
                                <w:b w:val="0"/>
                                <w:bCs w:val="0"/>
                                <w:color w:val="333333"/>
                                <w:sz w:val="28"/>
                                <w:szCs w:val="28"/>
                                <w:lang w:val="it-IT"/>
                              </w:rPr>
                            </w:pPr>
                            <w:r w:rsidRPr="001B3F7F">
                              <w:rPr>
                                <w:rFonts w:ascii="Futura LT" w:hAnsi="Futura LT"/>
                                <w:b w:val="0"/>
                                <w:bCs w:val="0"/>
                                <w:color w:val="333333"/>
                                <w:sz w:val="28"/>
                                <w:szCs w:val="28"/>
                                <w:lang w:val="it-IT"/>
                              </w:rPr>
                              <w:t>All’iscrizione al sito inoltre verranno effettuate domande riguardo le categorie preferite dall’utente e se vuole ricevere delle news in merito a quest’ultime (promozione, grandi occasioni, ecc.).</w:t>
                            </w:r>
                            <w:r w:rsidR="0098558C" w:rsidRPr="001B3F7F">
                              <w:rPr>
                                <w:rFonts w:ascii="Futura LT" w:hAnsi="Futura LT"/>
                                <w:b w:val="0"/>
                                <w:bCs w:val="0"/>
                                <w:color w:val="333333"/>
                                <w:sz w:val="28"/>
                                <w:szCs w:val="28"/>
                                <w:lang w:val="it-IT"/>
                              </w:rPr>
                              <w:t xml:space="preserve"> Così da creare una home page dinamica, ovvero che cambia da utente ad utente, e ad ognuno verranno consigliati prodotti che fanno parte delle categorie scelte da essi.</w:t>
                            </w:r>
                          </w:p>
                          <w:p w14:paraId="30484007" w14:textId="663DED07" w:rsidR="007616C3" w:rsidRPr="001B3F7F" w:rsidRDefault="007D45B8" w:rsidP="00E91A07">
                            <w:pPr>
                              <w:pStyle w:val="MyHeadtitle"/>
                              <w:rPr>
                                <w:rFonts w:ascii="Futura LT" w:hAnsi="Futura LT"/>
                                <w:b w:val="0"/>
                                <w:bCs w:val="0"/>
                                <w:color w:val="333333"/>
                                <w:sz w:val="28"/>
                                <w:szCs w:val="28"/>
                                <w:lang w:val="it-IT"/>
                              </w:rPr>
                            </w:pPr>
                            <w:r w:rsidRPr="001B3F7F">
                              <w:rPr>
                                <w:rFonts w:ascii="Futura LT" w:hAnsi="Futura LT"/>
                                <w:b w:val="0"/>
                                <w:bCs w:val="0"/>
                                <w:color w:val="333333"/>
                                <w:sz w:val="28"/>
                                <w:szCs w:val="28"/>
                                <w:lang w:val="it-IT"/>
                              </w:rPr>
                              <w:t xml:space="preserve">Dopo l’acquisto del prodotto all’utente verrà effettuata una richiesta di </w:t>
                            </w:r>
                            <w:r w:rsidRPr="00E7093F">
                              <w:rPr>
                                <w:rFonts w:ascii="Futura LT" w:hAnsi="Futura LT"/>
                                <w:b w:val="0"/>
                                <w:bCs w:val="0"/>
                                <w:color w:val="4F81BD" w:themeColor="accent1"/>
                                <w:sz w:val="28"/>
                                <w:szCs w:val="28"/>
                                <w:lang w:val="it-IT"/>
                              </w:rPr>
                              <w:t>feedback</w:t>
                            </w:r>
                            <w:r w:rsidRPr="001B3F7F">
                              <w:rPr>
                                <w:rFonts w:ascii="Futura LT" w:hAnsi="Futura LT"/>
                                <w:b w:val="0"/>
                                <w:bCs w:val="0"/>
                                <w:color w:val="333333"/>
                                <w:sz w:val="28"/>
                                <w:szCs w:val="28"/>
                                <w:lang w:val="it-IT"/>
                              </w:rPr>
                              <w:t xml:space="preserve"> e si permetterà a quest’ultimo di scrivere una recensione dettagliata del prodotto comprato e infine una valutazione da 0 a 5 stelle in rapporto sia al servizio che al prodotto. Gli utenti possono, accumulando recensioni, ricevere dei punti bonus utilizzabili per sconti ad acquisti futuri o gadget per i computer.</w:t>
                            </w:r>
                          </w:p>
                          <w:p w14:paraId="3BAD096C" w14:textId="77777777" w:rsidR="007616C3" w:rsidRPr="001B3F7F" w:rsidRDefault="007616C3" w:rsidP="00E91A07">
                            <w:pPr>
                              <w:pStyle w:val="MyHeadtitle"/>
                              <w:rPr>
                                <w:rFonts w:ascii="Futura LT" w:hAnsi="Futura LT"/>
                                <w:b w:val="0"/>
                                <w:bCs w:val="0"/>
                                <w:color w:val="333333"/>
                                <w:sz w:val="28"/>
                                <w:szCs w:val="28"/>
                                <w:lang w:val="it-IT"/>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08FAF" id="Casella di testo 12" o:spid="_x0000_s1031" type="#_x0000_t202" style="position:absolute;margin-left:50.6pt;margin-top:136.2pt;width:441.6pt;height:636pt;z-index:25163929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" filled="f" stroked="f">
                <v:textbox inset="2.88pt,2.88pt,2.88pt,2.88pt">
                  <w:txbxContent>
                    <w:p w14:paraId="3E54D275" w14:textId="55E39FAF" w:rsidR="00FF0AE0" w:rsidRPr="001B3F7F" w:rsidRDefault="00FF0AE0" w:rsidP="00667FBD">
                      <w:pPr>
                        <w:pStyle w:val="MyHeadtitle"/>
                        <w:rPr>
                          <w:rFonts w:ascii="Futura LT" w:hAnsi="Futura LT"/>
                          <w:b w:val="0"/>
                          <w:color w:val="FFFFFF"/>
                          <w:sz w:val="56"/>
                          <w:szCs w:val="56"/>
                          <w:lang w:val="it-IT"/>
                        </w:rPr>
                      </w:pPr>
                    </w:p>
                    <w:p w14:paraId="571AADB1" w14:textId="77777777" w:rsidR="00FF0AE0" w:rsidRPr="001B3F7F" w:rsidRDefault="00FF0AE0" w:rsidP="00FF0AE0">
                      <w:pPr>
                        <w:pStyle w:val="MyHeadtitle"/>
                        <w:jc w:val="center"/>
                        <w:rPr>
                          <w:rFonts w:ascii="Futura LT" w:hAnsi="Futura LT"/>
                          <w:b w:val="0"/>
                          <w:color w:val="333333"/>
                          <w:sz w:val="24"/>
                          <w:szCs w:val="24"/>
                          <w:lang w:val="it-IT"/>
                        </w:rPr>
                      </w:pPr>
                    </w:p>
                    <w:p w14:paraId="4C0241A5" w14:textId="043BCB27" w:rsidR="00E91A07" w:rsidRPr="001B3F7F" w:rsidRDefault="007616C3" w:rsidP="00E91A07">
                      <w:pPr>
                        <w:pStyle w:val="MyHeadtitle"/>
                        <w:rPr>
                          <w:rFonts w:ascii="Futura LT" w:hAnsi="Futura LT"/>
                          <w:b w:val="0"/>
                          <w:bCs w:val="0"/>
                          <w:color w:val="333333"/>
                          <w:sz w:val="28"/>
                          <w:szCs w:val="28"/>
                          <w:lang w:val="it-IT"/>
                        </w:rPr>
                      </w:pPr>
                      <w:r w:rsidRPr="001B3F7F">
                        <w:rPr>
                          <w:rFonts w:ascii="Futura LT" w:hAnsi="Futura LT"/>
                          <w:b w:val="0"/>
                          <w:bCs w:val="0"/>
                          <w:color w:val="333333"/>
                          <w:sz w:val="28"/>
                          <w:szCs w:val="28"/>
                          <w:lang w:val="it-IT"/>
                        </w:rPr>
                        <w:t xml:space="preserve">La realtà rappresentata è un </w:t>
                      </w:r>
                      <w:r w:rsidRPr="00E7093F">
                        <w:rPr>
                          <w:rFonts w:ascii="Futura LT" w:hAnsi="Futura LT"/>
                          <w:b w:val="0"/>
                          <w:bCs w:val="0"/>
                          <w:color w:val="4F81BD" w:themeColor="accent1"/>
                          <w:sz w:val="28"/>
                          <w:szCs w:val="28"/>
                          <w:lang w:val="it-IT"/>
                        </w:rPr>
                        <w:t xml:space="preserve">e-commerce </w:t>
                      </w:r>
                      <w:r w:rsidRPr="001B3F7F">
                        <w:rPr>
                          <w:rFonts w:ascii="Futura LT" w:hAnsi="Futura LT"/>
                          <w:b w:val="0"/>
                          <w:bCs w:val="0"/>
                          <w:color w:val="333333"/>
                          <w:sz w:val="28"/>
                          <w:szCs w:val="28"/>
                          <w:lang w:val="it-IT"/>
                        </w:rPr>
                        <w:t>riguardante un negozio di Computer che, per aumentare il suo bacino di clienti, ha deciso di investire in ambito web in modo da estendere le vendite.</w:t>
                      </w:r>
                    </w:p>
                    <w:p w14:paraId="6452FE13" w14:textId="050998A6" w:rsidR="007616C3" w:rsidRPr="001B3F7F" w:rsidRDefault="007616C3" w:rsidP="00E91A07">
                      <w:pPr>
                        <w:pStyle w:val="MyHeadtitle"/>
                        <w:rPr>
                          <w:rFonts w:ascii="Futura LT" w:hAnsi="Futura LT"/>
                          <w:b w:val="0"/>
                          <w:bCs w:val="0"/>
                          <w:color w:val="333333"/>
                          <w:sz w:val="28"/>
                          <w:szCs w:val="28"/>
                          <w:lang w:val="it-IT"/>
                        </w:rPr>
                      </w:pPr>
                      <w:r w:rsidRPr="001B3F7F">
                        <w:rPr>
                          <w:rFonts w:ascii="Futura LT" w:hAnsi="Futura LT"/>
                          <w:b w:val="0"/>
                          <w:bCs w:val="0"/>
                          <w:color w:val="333333"/>
                          <w:sz w:val="28"/>
                          <w:szCs w:val="28"/>
                          <w:lang w:val="it-IT"/>
                        </w:rPr>
                        <w:t xml:space="preserve">Al giorno d’oggi, ci sono moltissime possibilità in ambito informatico, considerando che l’utenza è libera di scegliere se comprare un </w:t>
                      </w:r>
                      <w:r w:rsidRPr="00E7093F">
                        <w:rPr>
                          <w:rFonts w:ascii="Futura LT" w:hAnsi="Futura LT"/>
                          <w:b w:val="0"/>
                          <w:bCs w:val="0"/>
                          <w:color w:val="4F81BD" w:themeColor="accent1"/>
                          <w:sz w:val="28"/>
                          <w:szCs w:val="28"/>
                          <w:lang w:val="it-IT"/>
                        </w:rPr>
                        <w:t>preassemblato</w:t>
                      </w:r>
                      <w:r w:rsidR="007D45B8" w:rsidRPr="001B3F7F">
                        <w:rPr>
                          <w:rFonts w:ascii="Futura LT" w:hAnsi="Futura LT"/>
                          <w:b w:val="0"/>
                          <w:bCs w:val="0"/>
                          <w:color w:val="333333"/>
                          <w:sz w:val="28"/>
                          <w:szCs w:val="28"/>
                          <w:lang w:val="it-IT"/>
                        </w:rPr>
                        <w:t xml:space="preserve"> e pronto all’uso, oppure creare un proprio PC selezionando i componenti </w:t>
                      </w:r>
                      <w:r w:rsidR="007D45B8" w:rsidRPr="00E7093F">
                        <w:rPr>
                          <w:rFonts w:ascii="Futura LT" w:hAnsi="Futura LT"/>
                          <w:b w:val="0"/>
                          <w:bCs w:val="0"/>
                          <w:color w:val="4F81BD" w:themeColor="accent1"/>
                          <w:sz w:val="28"/>
                          <w:szCs w:val="28"/>
                          <w:lang w:val="it-IT"/>
                        </w:rPr>
                        <w:t>hardware</w:t>
                      </w:r>
                      <w:r w:rsidR="007D45B8" w:rsidRPr="001B3F7F">
                        <w:rPr>
                          <w:rFonts w:ascii="Futura LT" w:hAnsi="Futura LT"/>
                          <w:b w:val="0"/>
                          <w:bCs w:val="0"/>
                          <w:color w:val="333333"/>
                          <w:sz w:val="28"/>
                          <w:szCs w:val="28"/>
                          <w:lang w:val="it-IT"/>
                        </w:rPr>
                        <w:t xml:space="preserve"> a proprio piacimento, inoltre si fornisce l’opzione di farlo assemblare dai dipendenti del negozio. </w:t>
                      </w:r>
                    </w:p>
                    <w:p w14:paraId="0FE43DBD" w14:textId="5F5C5275" w:rsidR="007616C3" w:rsidRPr="001B3F7F" w:rsidRDefault="007616C3" w:rsidP="00E91A07">
                      <w:pPr>
                        <w:pStyle w:val="MyHeadtitle"/>
                        <w:rPr>
                          <w:rFonts w:ascii="Futura LT" w:hAnsi="Futura LT"/>
                          <w:b w:val="0"/>
                          <w:bCs w:val="0"/>
                          <w:color w:val="333333"/>
                          <w:sz w:val="28"/>
                          <w:szCs w:val="28"/>
                          <w:lang w:val="it-IT"/>
                        </w:rPr>
                      </w:pPr>
                      <w:r w:rsidRPr="001B3F7F">
                        <w:rPr>
                          <w:rFonts w:ascii="Futura LT" w:hAnsi="Futura LT"/>
                          <w:b w:val="0"/>
                          <w:bCs w:val="0"/>
                          <w:color w:val="333333"/>
                          <w:sz w:val="28"/>
                          <w:szCs w:val="28"/>
                          <w:lang w:val="it-IT"/>
                        </w:rPr>
                        <w:t xml:space="preserve">Questo permette anche a clienti che già possiedono un dispositivo, di poter comprare singole componenti per effettuare un </w:t>
                      </w:r>
                      <w:r w:rsidRPr="00E7093F">
                        <w:rPr>
                          <w:rFonts w:ascii="Futura LT" w:hAnsi="Futura LT"/>
                          <w:b w:val="0"/>
                          <w:bCs w:val="0"/>
                          <w:color w:val="4F81BD" w:themeColor="accent1"/>
                          <w:sz w:val="28"/>
                          <w:szCs w:val="28"/>
                          <w:lang w:val="it-IT"/>
                        </w:rPr>
                        <w:t>upgrade</w:t>
                      </w:r>
                      <w:r w:rsidRPr="001B3F7F">
                        <w:rPr>
                          <w:rFonts w:ascii="Futura LT" w:hAnsi="Futura LT"/>
                          <w:b w:val="0"/>
                          <w:bCs w:val="0"/>
                          <w:color w:val="333333"/>
                          <w:sz w:val="28"/>
                          <w:szCs w:val="28"/>
                          <w:lang w:val="it-IT"/>
                        </w:rPr>
                        <w:t xml:space="preserve"> su quest’ultimo.</w:t>
                      </w:r>
                    </w:p>
                    <w:p w14:paraId="4F6F7E9F" w14:textId="77777777" w:rsidR="0098558C" w:rsidRPr="001B3F7F" w:rsidRDefault="007616C3" w:rsidP="00E91A07">
                      <w:pPr>
                        <w:pStyle w:val="MyHeadtitle"/>
                        <w:rPr>
                          <w:rFonts w:ascii="Futura LT" w:hAnsi="Futura LT"/>
                          <w:b w:val="0"/>
                          <w:bCs w:val="0"/>
                          <w:color w:val="333333"/>
                          <w:sz w:val="28"/>
                          <w:szCs w:val="28"/>
                          <w:lang w:val="it-IT"/>
                        </w:rPr>
                      </w:pPr>
                      <w:r w:rsidRPr="001B3F7F">
                        <w:rPr>
                          <w:rFonts w:ascii="Futura LT" w:hAnsi="Futura LT"/>
                          <w:b w:val="0"/>
                          <w:bCs w:val="0"/>
                          <w:color w:val="333333"/>
                          <w:sz w:val="28"/>
                          <w:szCs w:val="28"/>
                          <w:lang w:val="it-IT"/>
                        </w:rPr>
                        <w:t>All’iscrizione al sito inoltre verranno effettuate domande riguardo le categorie preferite dall’utente e se vuole ricevere delle news in merito a quest’ultime (promozione, grandi occasioni, ecc.).</w:t>
                      </w:r>
                      <w:r w:rsidR="0098558C" w:rsidRPr="001B3F7F">
                        <w:rPr>
                          <w:rFonts w:ascii="Futura LT" w:hAnsi="Futura LT"/>
                          <w:b w:val="0"/>
                          <w:bCs w:val="0"/>
                          <w:color w:val="333333"/>
                          <w:sz w:val="28"/>
                          <w:szCs w:val="28"/>
                          <w:lang w:val="it-IT"/>
                        </w:rPr>
                        <w:t xml:space="preserve"> Così da creare una home page dinamica, ovvero che cambia da utente ad utente, e ad ognuno verranno consigliati prodotti che fanno parte delle categorie scelte da essi.</w:t>
                      </w:r>
                    </w:p>
                    <w:p w14:paraId="30484007" w14:textId="663DED07" w:rsidR="007616C3" w:rsidRPr="001B3F7F" w:rsidRDefault="007D45B8" w:rsidP="00E91A07">
                      <w:pPr>
                        <w:pStyle w:val="MyHeadtitle"/>
                        <w:rPr>
                          <w:rFonts w:ascii="Futura LT" w:hAnsi="Futura LT"/>
                          <w:b w:val="0"/>
                          <w:bCs w:val="0"/>
                          <w:color w:val="333333"/>
                          <w:sz w:val="28"/>
                          <w:szCs w:val="28"/>
                          <w:lang w:val="it-IT"/>
                        </w:rPr>
                      </w:pPr>
                      <w:r w:rsidRPr="001B3F7F">
                        <w:rPr>
                          <w:rFonts w:ascii="Futura LT" w:hAnsi="Futura LT"/>
                          <w:b w:val="0"/>
                          <w:bCs w:val="0"/>
                          <w:color w:val="333333"/>
                          <w:sz w:val="28"/>
                          <w:szCs w:val="28"/>
                          <w:lang w:val="it-IT"/>
                        </w:rPr>
                        <w:t xml:space="preserve">Dopo l’acquisto del prodotto all’utente verrà effettuata una richiesta di </w:t>
                      </w:r>
                      <w:r w:rsidRPr="00E7093F">
                        <w:rPr>
                          <w:rFonts w:ascii="Futura LT" w:hAnsi="Futura LT"/>
                          <w:b w:val="0"/>
                          <w:bCs w:val="0"/>
                          <w:color w:val="4F81BD" w:themeColor="accent1"/>
                          <w:sz w:val="28"/>
                          <w:szCs w:val="28"/>
                          <w:lang w:val="it-IT"/>
                        </w:rPr>
                        <w:t>feedback</w:t>
                      </w:r>
                      <w:r w:rsidRPr="001B3F7F">
                        <w:rPr>
                          <w:rFonts w:ascii="Futura LT" w:hAnsi="Futura LT"/>
                          <w:b w:val="0"/>
                          <w:bCs w:val="0"/>
                          <w:color w:val="333333"/>
                          <w:sz w:val="28"/>
                          <w:szCs w:val="28"/>
                          <w:lang w:val="it-IT"/>
                        </w:rPr>
                        <w:t xml:space="preserve"> e si permetterà a quest’ultimo di scrivere una recensione dettagliata del prodotto comprato e infine una valutazione da 0 a 5 stelle in rapporto sia al servizio che al prodotto. Gli utenti possono, accumulando recensioni, ricevere dei punti bonus utilizzabili per sconti ad acquisti futuri o gadget per i computer.</w:t>
                      </w:r>
                    </w:p>
                    <w:p w14:paraId="3BAD096C" w14:textId="77777777" w:rsidR="007616C3" w:rsidRPr="001B3F7F" w:rsidRDefault="007616C3" w:rsidP="00E91A07">
                      <w:pPr>
                        <w:pStyle w:val="MyHeadtitle"/>
                        <w:rPr>
                          <w:rFonts w:ascii="Futura LT" w:hAnsi="Futura LT"/>
                          <w:b w:val="0"/>
                          <w:bCs w:val="0"/>
                          <w:color w:val="333333"/>
                          <w:sz w:val="28"/>
                          <w:szCs w:val="28"/>
                          <w:lang w:val="it-IT"/>
                        </w:rPr>
                      </w:pPr>
                    </w:p>
                  </w:txbxContent>
                </v:textbox>
                <w10:wrap anchory="page"/>
              </v:shape>
            </w:pict>
          </mc:Fallback>
        </mc:AlternateContent>
      </w:r>
    </w:p>
    <w:p w14:paraId="5B880F18" w14:textId="6488A9AF" w:rsidR="00664743" w:rsidRPr="00D50A8C" w:rsidRDefault="00664743" w:rsidP="007D5AC1"/>
    <w:p w14:paraId="0DB7EB7B" w14:textId="1819A82C" w:rsidR="00664743" w:rsidRPr="00D50A8C" w:rsidRDefault="00664743" w:rsidP="007D5AC1"/>
    <w:p w14:paraId="63D18667" w14:textId="77777777" w:rsidR="00664743" w:rsidRPr="00D50A8C" w:rsidRDefault="00664743" w:rsidP="007D5AC1"/>
    <w:p w14:paraId="781E0A83" w14:textId="77777777" w:rsidR="00664743" w:rsidRPr="00D50A8C" w:rsidRDefault="00664743" w:rsidP="007D5AC1"/>
    <w:p w14:paraId="33862F6A" w14:textId="77777777" w:rsidR="00664743" w:rsidRPr="00D50A8C" w:rsidRDefault="00664743" w:rsidP="007D5AC1"/>
    <w:p w14:paraId="3DD5B7AC" w14:textId="77777777" w:rsidR="00664743" w:rsidRPr="00D50A8C" w:rsidRDefault="00664743" w:rsidP="007D5AC1"/>
    <w:p w14:paraId="4AF403DF" w14:textId="77777777" w:rsidR="00F0441F" w:rsidRPr="00D50A8C" w:rsidRDefault="00F0441F" w:rsidP="007D5AC1"/>
    <w:p w14:paraId="0E45594E" w14:textId="77777777" w:rsidR="00664743" w:rsidRPr="00D50A8C" w:rsidRDefault="00664743" w:rsidP="007D5AC1"/>
    <w:p w14:paraId="157FD044" w14:textId="4AD48253" w:rsidR="00AE2350" w:rsidRDefault="00AE2350" w:rsidP="007D5AC1"/>
    <w:p w14:paraId="55989526" w14:textId="77777777" w:rsidR="00AE2350" w:rsidRDefault="00AE2350">
      <w:r>
        <w:br w:type="page"/>
      </w:r>
    </w:p>
    <w:p w14:paraId="4CE36633" w14:textId="0ECAC3C5" w:rsidR="00664743" w:rsidRPr="00D50A8C" w:rsidRDefault="004B54AC" w:rsidP="007D5AC1">
      <w:r>
        <w:rPr>
          <w:noProof/>
          <w:lang w:val="en-GB"/>
        </w:rPr>
        <w:lastRenderedPageBreak/>
        <w:drawing>
          <wp:anchor distT="0" distB="0" distL="114300" distR="114300" simplePos="0" relativeHeight="251649536" behindDoc="1" locked="0" layoutInCell="1" allowOverlap="1" wp14:anchorId="2443F06D" wp14:editId="07F6FFB7">
            <wp:simplePos x="0" y="0"/>
            <wp:positionH relativeFrom="margin">
              <wp:posOffset>0</wp:posOffset>
            </wp:positionH>
            <wp:positionV relativeFrom="paragraph">
              <wp:posOffset>-625475</wp:posOffset>
            </wp:positionV>
            <wp:extent cx="7772400" cy="2846070"/>
            <wp:effectExtent l="0" t="0" r="0" b="0"/>
            <wp:wrapNone/>
            <wp:docPr id="671546279" name="Immagine 671546279"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r w:rsidR="00D106D0">
        <w:rPr>
          <w:noProof/>
        </w:rPr>
        <mc:AlternateContent>
          <mc:Choice Requires="wps">
            <w:drawing>
              <wp:anchor distT="0" distB="0" distL="114300" distR="114300" simplePos="0" relativeHeight="251637248" behindDoc="0" locked="0" layoutInCell="1" allowOverlap="1" wp14:anchorId="0B2F36D5" wp14:editId="2971D37A">
                <wp:simplePos x="0" y="0"/>
                <wp:positionH relativeFrom="column">
                  <wp:posOffset>198120</wp:posOffset>
                </wp:positionH>
                <wp:positionV relativeFrom="paragraph">
                  <wp:posOffset>7620</wp:posOffset>
                </wp:positionV>
                <wp:extent cx="5935980" cy="525780"/>
                <wp:effectExtent l="0" t="0" r="0" b="0"/>
                <wp:wrapNone/>
                <wp:docPr id="2017746019" name="Casella di tes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5980" cy="525780"/>
                        </a:xfrm>
                        <a:prstGeom prst="rect">
                          <a:avLst/>
                        </a:prstGeom>
                        <a:noFill/>
                        <a:ln w="6350">
                          <a:noFill/>
                        </a:ln>
                      </wps:spPr>
                      <wps:txbx>
                        <w:txbxContent>
                          <w:p w14:paraId="5C9BEC1C" w14:textId="7CB5E156" w:rsidR="001B3F7F" w:rsidRPr="001B3F7F" w:rsidRDefault="001B3F7F" w:rsidP="001B3F7F">
                            <w:pPr>
                              <w:rPr>
                                <w:rFonts w:ascii="Futura LT" w:hAnsi="Futura LT"/>
                                <w:b/>
                                <w:bCs/>
                                <w:sz w:val="48"/>
                                <w:szCs w:val="48"/>
                              </w:rPr>
                            </w:pPr>
                            <w:r w:rsidRPr="001B3F7F">
                              <w:rPr>
                                <w:rFonts w:ascii="Futura LT" w:hAnsi="Futura LT"/>
                                <w:b/>
                                <w:bCs/>
                                <w:sz w:val="48"/>
                                <w:szCs w:val="48"/>
                              </w:rPr>
                              <w:t xml:space="preserve"> </w:t>
                            </w:r>
                            <w:proofErr w:type="spellStart"/>
                            <w:r>
                              <w:rPr>
                                <w:rFonts w:ascii="Futura LT" w:hAnsi="Futura LT"/>
                                <w:b/>
                                <w:bCs/>
                                <w:sz w:val="48"/>
                                <w:szCs w:val="48"/>
                              </w:rPr>
                              <w:t>Glossario</w:t>
                            </w:r>
                            <w:proofErr w:type="spellEnd"/>
                            <w:r>
                              <w:rPr>
                                <w:rFonts w:ascii="Futura LT" w:hAnsi="Futura LT"/>
                                <w:b/>
                                <w:bCs/>
                                <w:sz w:val="48"/>
                                <w:szCs w:val="48"/>
                              </w:rPr>
                              <w:t xml:space="preserve"> </w:t>
                            </w:r>
                            <w:proofErr w:type="spellStart"/>
                            <w:r>
                              <w:rPr>
                                <w:rFonts w:ascii="Futura LT" w:hAnsi="Futura LT"/>
                                <w:b/>
                                <w:bCs/>
                                <w:sz w:val="48"/>
                                <w:szCs w:val="48"/>
                              </w:rPr>
                              <w:t>dei</w:t>
                            </w:r>
                            <w:proofErr w:type="spellEnd"/>
                            <w:r>
                              <w:rPr>
                                <w:rFonts w:ascii="Futura LT" w:hAnsi="Futura LT"/>
                                <w:b/>
                                <w:bCs/>
                                <w:sz w:val="48"/>
                                <w:szCs w:val="48"/>
                              </w:rPr>
                              <w:t xml:space="preserve"> termini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F36D5" id="Casella di testo 11" o:spid="_x0000_s1032" type="#_x0000_t202" style="position:absolute;margin-left:15.6pt;margin-top:.6pt;width:467.4pt;height:41.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" filled="f" stroked="f" strokeweight=".5pt">
                <v:textbox>
                  <w:txbxContent>
                    <w:p w14:paraId="5C9BEC1C" w14:textId="7CB5E156" w:rsidR="001B3F7F" w:rsidRPr="001B3F7F" w:rsidRDefault="001B3F7F" w:rsidP="001B3F7F">
                      <w:pPr>
                        <w:rPr>
                          <w:rFonts w:ascii="Futura LT" w:hAnsi="Futura LT"/>
                          <w:b/>
                          <w:bCs/>
                          <w:sz w:val="48"/>
                          <w:szCs w:val="48"/>
                        </w:rPr>
                      </w:pPr>
                      <w:r w:rsidRPr="001B3F7F">
                        <w:rPr>
                          <w:rFonts w:ascii="Futura LT" w:hAnsi="Futura LT"/>
                          <w:b/>
                          <w:bCs/>
                          <w:sz w:val="48"/>
                          <w:szCs w:val="48"/>
                        </w:rPr>
                        <w:t xml:space="preserve"> </w:t>
                      </w:r>
                      <w:proofErr w:type="spellStart"/>
                      <w:r>
                        <w:rPr>
                          <w:rFonts w:ascii="Futura LT" w:hAnsi="Futura LT"/>
                          <w:b/>
                          <w:bCs/>
                          <w:sz w:val="48"/>
                          <w:szCs w:val="48"/>
                        </w:rPr>
                        <w:t>Glossario</w:t>
                      </w:r>
                      <w:proofErr w:type="spellEnd"/>
                      <w:r>
                        <w:rPr>
                          <w:rFonts w:ascii="Futura LT" w:hAnsi="Futura LT"/>
                          <w:b/>
                          <w:bCs/>
                          <w:sz w:val="48"/>
                          <w:szCs w:val="48"/>
                        </w:rPr>
                        <w:t xml:space="preserve"> </w:t>
                      </w:r>
                      <w:proofErr w:type="spellStart"/>
                      <w:r>
                        <w:rPr>
                          <w:rFonts w:ascii="Futura LT" w:hAnsi="Futura LT"/>
                          <w:b/>
                          <w:bCs/>
                          <w:sz w:val="48"/>
                          <w:szCs w:val="48"/>
                        </w:rPr>
                        <w:t>dei</w:t>
                      </w:r>
                      <w:proofErr w:type="spellEnd"/>
                      <w:r>
                        <w:rPr>
                          <w:rFonts w:ascii="Futura LT" w:hAnsi="Futura LT"/>
                          <w:b/>
                          <w:bCs/>
                          <w:sz w:val="48"/>
                          <w:szCs w:val="48"/>
                        </w:rPr>
                        <w:t xml:space="preserve"> termini</w:t>
                      </w:r>
                    </w:p>
                  </w:txbxContent>
                </v:textbox>
              </v:shape>
            </w:pict>
          </mc:Fallback>
        </mc:AlternateContent>
      </w:r>
    </w:p>
    <w:p w14:paraId="63658CC1" w14:textId="71D57E96" w:rsidR="00664743" w:rsidRPr="00D50A8C" w:rsidRDefault="00664743" w:rsidP="007D5AC1"/>
    <w:p w14:paraId="49D5AFF7" w14:textId="77777777" w:rsidR="00664743" w:rsidRPr="00D50A8C" w:rsidRDefault="00664743" w:rsidP="007D5AC1"/>
    <w:p w14:paraId="340893F9" w14:textId="4F8B556B" w:rsidR="001B3F7F" w:rsidRPr="00D50A8C" w:rsidRDefault="00842F9F" w:rsidP="0065314E">
      <w:pPr>
        <w:tabs>
          <w:tab w:val="left" w:pos="3300"/>
        </w:tabs>
      </w:pPr>
      <w:r>
        <w:rPr>
          <w:noProof/>
        </w:rPr>
        <w:drawing>
          <wp:anchor distT="0" distB="0" distL="114300" distR="114300" simplePos="0" relativeHeight="251636224" behindDoc="1" locked="0" layoutInCell="1" allowOverlap="1" wp14:anchorId="0DDCB515" wp14:editId="78E4882A">
            <wp:simplePos x="0" y="0"/>
            <wp:positionH relativeFrom="margin">
              <wp:posOffset>0</wp:posOffset>
            </wp:positionH>
            <wp:positionV relativeFrom="paragraph">
              <wp:posOffset>4784237</wp:posOffset>
            </wp:positionV>
            <wp:extent cx="7678420" cy="3848100"/>
            <wp:effectExtent l="0" t="0" r="0" b="0"/>
            <wp:wrapNone/>
            <wp:docPr id="261680834" name="Immagine 261680834" descr="Immagine che contiene schermata, design, quadrat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0834" name="Immagine 261680834" descr="Immagine che contiene schermata, design, quadrato, Policromia&#10;&#10;Descrizione generata automa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b="57312"/>
                    <a:stretch/>
                  </pic:blipFill>
                  <pic:spPr bwMode="auto">
                    <a:xfrm rot="10800000">
                      <a:off x="0" y="0"/>
                      <a:ext cx="7678420" cy="384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314E" w:rsidRPr="00D50A8C">
        <w:tab/>
      </w:r>
    </w:p>
    <w:tbl>
      <w:tblPr>
        <w:tblStyle w:val="Grigliatabella"/>
        <w:tblW w:w="0" w:type="auto"/>
        <w:tblInd w:w="494" w:type="dxa"/>
        <w:tblLook w:val="04A0" w:firstRow="1" w:lastRow="0" w:firstColumn="1" w:lastColumn="0" w:noHBand="0" w:noVBand="1"/>
      </w:tblPr>
      <w:tblGrid>
        <w:gridCol w:w="5935"/>
        <w:gridCol w:w="4975"/>
      </w:tblGrid>
      <w:tr w:rsidR="001B3F7F" w:rsidRPr="00C56CA2" w14:paraId="036E740E" w14:textId="77777777" w:rsidTr="001B3F7F">
        <w:tc>
          <w:tcPr>
            <w:tcW w:w="5935" w:type="dxa"/>
            <w:shd w:val="clear" w:color="auto" w:fill="4F81BD" w:themeFill="accent1"/>
          </w:tcPr>
          <w:p w14:paraId="3A89E788" w14:textId="34F99B81" w:rsidR="001B3F7F" w:rsidRPr="00C56CA2" w:rsidRDefault="001B3F7F" w:rsidP="0065314E">
            <w:pPr>
              <w:tabs>
                <w:tab w:val="left" w:pos="3300"/>
              </w:tabs>
              <w:rPr>
                <w:rFonts w:ascii="Futura LT" w:hAnsi="Futura LT"/>
              </w:rPr>
            </w:pPr>
            <w:r w:rsidRPr="00C56CA2">
              <w:rPr>
                <w:rFonts w:ascii="Futura LT" w:hAnsi="Futura LT"/>
                <w:color w:val="FFFFFF" w:themeColor="background1"/>
              </w:rPr>
              <w:t>Termini</w:t>
            </w:r>
          </w:p>
        </w:tc>
        <w:tc>
          <w:tcPr>
            <w:tcW w:w="4975" w:type="dxa"/>
            <w:shd w:val="clear" w:color="auto" w:fill="4F81BD" w:themeFill="accent1"/>
          </w:tcPr>
          <w:p w14:paraId="57842439" w14:textId="0019D2B9" w:rsidR="001B3F7F" w:rsidRPr="00C56CA2" w:rsidRDefault="001B3F7F" w:rsidP="0065314E">
            <w:pPr>
              <w:tabs>
                <w:tab w:val="left" w:pos="3300"/>
              </w:tabs>
              <w:rPr>
                <w:rFonts w:ascii="Futura LT" w:hAnsi="Futura LT"/>
                <w:color w:val="4F81BD" w:themeColor="accent1"/>
              </w:rPr>
            </w:pPr>
            <w:proofErr w:type="spellStart"/>
            <w:r w:rsidRPr="00C56CA2">
              <w:rPr>
                <w:rFonts w:ascii="Futura LT" w:hAnsi="Futura LT"/>
                <w:color w:val="FFFFFF" w:themeColor="background1"/>
              </w:rPr>
              <w:t>Descrizione</w:t>
            </w:r>
            <w:proofErr w:type="spellEnd"/>
          </w:p>
        </w:tc>
      </w:tr>
      <w:tr w:rsidR="001B3F7F" w:rsidRPr="006B21D4" w14:paraId="5B042A2B" w14:textId="77777777" w:rsidTr="001B3F7F">
        <w:tc>
          <w:tcPr>
            <w:tcW w:w="5935" w:type="dxa"/>
          </w:tcPr>
          <w:p w14:paraId="3F66EC4B" w14:textId="7F914B71" w:rsidR="001B3F7F" w:rsidRPr="00C56CA2" w:rsidRDefault="001B3F7F" w:rsidP="0065314E">
            <w:pPr>
              <w:tabs>
                <w:tab w:val="left" w:pos="3300"/>
              </w:tabs>
              <w:rPr>
                <w:rFonts w:ascii="Futura LT" w:hAnsi="Futura LT"/>
              </w:rPr>
            </w:pPr>
            <w:r w:rsidRPr="00E7093F">
              <w:rPr>
                <w:rFonts w:ascii="Futura LT" w:hAnsi="Futura LT"/>
                <w:color w:val="4F81BD" w:themeColor="accent1"/>
              </w:rPr>
              <w:t>Hardware</w:t>
            </w:r>
          </w:p>
        </w:tc>
        <w:tc>
          <w:tcPr>
            <w:tcW w:w="4975" w:type="dxa"/>
          </w:tcPr>
          <w:p w14:paraId="6A83BD5B" w14:textId="55A176BA" w:rsidR="001B3F7F" w:rsidRPr="00C56CA2" w:rsidRDefault="001B3F7F" w:rsidP="0065314E">
            <w:pPr>
              <w:tabs>
                <w:tab w:val="left" w:pos="3300"/>
              </w:tabs>
              <w:rPr>
                <w:rFonts w:ascii="Futura LT" w:hAnsi="Futura LT"/>
                <w:lang w:val="it-IT"/>
              </w:rPr>
            </w:pPr>
            <w:r w:rsidRPr="00C56CA2">
              <w:rPr>
                <w:rFonts w:ascii="Futura LT" w:hAnsi="Futura LT" w:cs="Arial"/>
                <w:color w:val="000000"/>
                <w:lang w:val="it-IT"/>
              </w:rPr>
              <w:t>La part</w:t>
            </w:r>
            <w:r w:rsidR="00962A79" w:rsidRPr="00C56CA2">
              <w:rPr>
                <w:rFonts w:ascii="Futura LT" w:hAnsi="Futura LT" w:cs="Arial"/>
                <w:color w:val="000000"/>
                <w:lang w:val="it-IT"/>
              </w:rPr>
              <w:t>e fisica</w:t>
            </w:r>
            <w:r w:rsidRPr="00C56CA2">
              <w:rPr>
                <w:rFonts w:ascii="Futura LT" w:hAnsi="Futura LT" w:cs="Arial"/>
                <w:color w:val="000000"/>
                <w:lang w:val="it-IT"/>
              </w:rPr>
              <w:t>, non modificabile, di un calcolatore (alimentazione elettrica, unità logiche, piastre elettroniche di base, contenitori, eventuali visori incorporati ecc.</w:t>
            </w:r>
          </w:p>
        </w:tc>
      </w:tr>
      <w:tr w:rsidR="001B3F7F" w:rsidRPr="006B21D4" w14:paraId="1B6D84A7" w14:textId="77777777" w:rsidTr="001B3F7F">
        <w:tc>
          <w:tcPr>
            <w:tcW w:w="5935" w:type="dxa"/>
          </w:tcPr>
          <w:p w14:paraId="49D292DB" w14:textId="7E57BEA8" w:rsidR="001B3F7F" w:rsidRPr="00E7093F" w:rsidRDefault="001B3F7F" w:rsidP="0065314E">
            <w:pPr>
              <w:tabs>
                <w:tab w:val="left" w:pos="3300"/>
              </w:tabs>
              <w:rPr>
                <w:rFonts w:ascii="Futura LT" w:hAnsi="Futura LT"/>
                <w:color w:val="4F81BD" w:themeColor="accent1"/>
              </w:rPr>
            </w:pPr>
            <w:r w:rsidRPr="00E7093F">
              <w:rPr>
                <w:rFonts w:ascii="Futura LT" w:hAnsi="Futura LT"/>
                <w:color w:val="4F81BD" w:themeColor="accent1"/>
              </w:rPr>
              <w:t>Username</w:t>
            </w:r>
          </w:p>
        </w:tc>
        <w:tc>
          <w:tcPr>
            <w:tcW w:w="4975" w:type="dxa"/>
          </w:tcPr>
          <w:p w14:paraId="2E58B03B" w14:textId="09388BE5" w:rsidR="001B3F7F" w:rsidRPr="00C56CA2" w:rsidRDefault="00000000" w:rsidP="00962A79">
            <w:pPr>
              <w:rPr>
                <w:rFonts w:ascii="Futura LT" w:hAnsi="Futura LT" w:cs="Arial"/>
                <w:color w:val="000000"/>
                <w:lang w:val="it-IT" w:eastAsia="it-IT"/>
              </w:rPr>
            </w:pPr>
            <w:hyperlink r:id="rId11" w:history="1">
              <w:r w:rsidR="00962A79" w:rsidRPr="00C56CA2">
                <w:rPr>
                  <w:rStyle w:val="Collegamentoipertestuale"/>
                  <w:rFonts w:ascii="Futura LT" w:hAnsi="Futura LT" w:cs="Arial"/>
                  <w:color w:val="424242"/>
                  <w:u w:val="none"/>
                  <w:lang w:val="it-IT"/>
                </w:rPr>
                <w:t>Identificativo usato nel processo di autenticazione di un utente al fine di garantire l’accesso a un servizio, a un’applicazione e in genere a una risorsa. (per es. al momento dell’attivazione di una casella di posta</w:t>
              </w:r>
            </w:hyperlink>
            <w:r w:rsidR="00962A79" w:rsidRPr="00C56CA2">
              <w:rPr>
                <w:rFonts w:ascii="Futura LT" w:hAnsi="Futura LT" w:cs="Arial"/>
                <w:color w:val="000000"/>
                <w:lang w:val="it-IT"/>
              </w:rPr>
              <w:t>).</w:t>
            </w:r>
          </w:p>
        </w:tc>
      </w:tr>
      <w:tr w:rsidR="001B3F7F" w:rsidRPr="006B21D4" w14:paraId="4E226483" w14:textId="77777777" w:rsidTr="001B3F7F">
        <w:tc>
          <w:tcPr>
            <w:tcW w:w="5935" w:type="dxa"/>
          </w:tcPr>
          <w:p w14:paraId="5386BD81" w14:textId="4959B405" w:rsidR="001B3F7F" w:rsidRPr="00C56CA2" w:rsidRDefault="001B3F7F" w:rsidP="0065314E">
            <w:pPr>
              <w:tabs>
                <w:tab w:val="left" w:pos="3300"/>
              </w:tabs>
              <w:rPr>
                <w:rFonts w:ascii="Futura LT" w:hAnsi="Futura LT"/>
              </w:rPr>
            </w:pPr>
            <w:r w:rsidRPr="00E7093F">
              <w:rPr>
                <w:rFonts w:ascii="Futura LT" w:hAnsi="Futura LT"/>
                <w:color w:val="4F81BD" w:themeColor="accent1"/>
              </w:rPr>
              <w:t>Laptop</w:t>
            </w:r>
          </w:p>
        </w:tc>
        <w:tc>
          <w:tcPr>
            <w:tcW w:w="4975" w:type="dxa"/>
          </w:tcPr>
          <w:p w14:paraId="7320D899" w14:textId="7CA29D50" w:rsidR="001B3F7F" w:rsidRPr="0066281F" w:rsidRDefault="00962A79" w:rsidP="0065314E">
            <w:pPr>
              <w:tabs>
                <w:tab w:val="left" w:pos="3300"/>
              </w:tabs>
              <w:rPr>
                <w:rFonts w:ascii="Futura LT" w:hAnsi="Futura LT"/>
                <w:lang w:val="it-IT"/>
              </w:rPr>
            </w:pPr>
            <w:r w:rsidRPr="0066281F">
              <w:rPr>
                <w:rFonts w:ascii="Futura LT" w:hAnsi="Futura LT"/>
                <w:lang w:val="it-IT"/>
              </w:rPr>
              <w:t>Computer portatile</w:t>
            </w:r>
            <w:r w:rsidR="0066281F" w:rsidRPr="0066281F">
              <w:rPr>
                <w:rFonts w:ascii="Futura LT" w:hAnsi="Futura LT"/>
                <w:lang w:val="it-IT"/>
              </w:rPr>
              <w:t>,</w:t>
            </w:r>
            <w:r w:rsidR="0066281F">
              <w:rPr>
                <w:rFonts w:ascii="Futura LT" w:hAnsi="Futura LT"/>
                <w:sz w:val="20"/>
                <w:szCs w:val="20"/>
                <w:lang w:val="it-IT"/>
              </w:rPr>
              <w:t xml:space="preserve"> </w:t>
            </w:r>
            <w:r w:rsidR="0066281F" w:rsidRPr="0066281F">
              <w:rPr>
                <w:rFonts w:ascii="Futura LT" w:hAnsi="Futura LT"/>
                <w:lang w:val="it-IT"/>
              </w:rPr>
              <w:t>utilizzabile anche in assenza di alimentazione elettrica.</w:t>
            </w:r>
          </w:p>
        </w:tc>
      </w:tr>
      <w:tr w:rsidR="001B3F7F" w:rsidRPr="006B21D4" w14:paraId="3184C0DD" w14:textId="77777777" w:rsidTr="001B3F7F">
        <w:tc>
          <w:tcPr>
            <w:tcW w:w="5935" w:type="dxa"/>
          </w:tcPr>
          <w:p w14:paraId="1876C40B" w14:textId="1178F62D" w:rsidR="001B3F7F" w:rsidRPr="00C56CA2" w:rsidRDefault="001B3F7F" w:rsidP="0065314E">
            <w:pPr>
              <w:tabs>
                <w:tab w:val="left" w:pos="3300"/>
              </w:tabs>
              <w:rPr>
                <w:rFonts w:ascii="Futura LT" w:hAnsi="Futura LT"/>
              </w:rPr>
            </w:pPr>
            <w:proofErr w:type="spellStart"/>
            <w:r w:rsidRPr="00E7093F">
              <w:rPr>
                <w:rFonts w:ascii="Futura LT" w:hAnsi="Futura LT"/>
                <w:color w:val="4F81BD" w:themeColor="accent1"/>
              </w:rPr>
              <w:t>HelpDesk</w:t>
            </w:r>
            <w:proofErr w:type="spellEnd"/>
          </w:p>
        </w:tc>
        <w:tc>
          <w:tcPr>
            <w:tcW w:w="4975" w:type="dxa"/>
          </w:tcPr>
          <w:p w14:paraId="1F4B944B" w14:textId="6F8DE483" w:rsidR="001B3F7F" w:rsidRPr="00C56CA2" w:rsidRDefault="00962A79" w:rsidP="0065314E">
            <w:pPr>
              <w:tabs>
                <w:tab w:val="left" w:pos="3300"/>
              </w:tabs>
              <w:rPr>
                <w:rFonts w:ascii="Futura LT" w:hAnsi="Futura LT"/>
                <w:lang w:val="it-IT"/>
              </w:rPr>
            </w:pPr>
            <w:r w:rsidRPr="00C56CA2">
              <w:rPr>
                <w:rFonts w:ascii="Futura LT" w:hAnsi="Futura LT"/>
                <w:lang w:val="it-IT"/>
              </w:rPr>
              <w:t xml:space="preserve">Sportello online che permette </w:t>
            </w:r>
            <w:r w:rsidR="00C56CA2" w:rsidRPr="00C56CA2">
              <w:rPr>
                <w:rFonts w:ascii="Futura LT" w:hAnsi="Futura LT"/>
                <w:lang w:val="it-IT"/>
              </w:rPr>
              <w:t>all’utente di mettersi in contatto con l’assistenza dell’azienda.</w:t>
            </w:r>
          </w:p>
        </w:tc>
      </w:tr>
      <w:tr w:rsidR="001B3F7F" w:rsidRPr="00C56CA2" w14:paraId="31BB0C10" w14:textId="77777777" w:rsidTr="001B3F7F">
        <w:tc>
          <w:tcPr>
            <w:tcW w:w="5935" w:type="dxa"/>
          </w:tcPr>
          <w:p w14:paraId="4CE799ED" w14:textId="47CE55BB" w:rsidR="001B3F7F" w:rsidRPr="00C56CA2" w:rsidRDefault="001B3F7F" w:rsidP="0065314E">
            <w:pPr>
              <w:tabs>
                <w:tab w:val="left" w:pos="3300"/>
              </w:tabs>
              <w:rPr>
                <w:rFonts w:ascii="Futura LT" w:hAnsi="Futura LT"/>
              </w:rPr>
            </w:pPr>
            <w:r w:rsidRPr="00E7093F">
              <w:rPr>
                <w:rFonts w:ascii="Futura LT" w:hAnsi="Futura LT"/>
                <w:color w:val="4F81BD" w:themeColor="accent1"/>
              </w:rPr>
              <w:t>E-commerce</w:t>
            </w:r>
          </w:p>
        </w:tc>
        <w:tc>
          <w:tcPr>
            <w:tcW w:w="4975" w:type="dxa"/>
          </w:tcPr>
          <w:p w14:paraId="6C09096A" w14:textId="67F0A5EC" w:rsidR="001B3F7F" w:rsidRPr="00C56CA2" w:rsidRDefault="00C56CA2" w:rsidP="0065314E">
            <w:pPr>
              <w:tabs>
                <w:tab w:val="left" w:pos="3300"/>
              </w:tabs>
              <w:rPr>
                <w:rFonts w:ascii="Futura LT" w:hAnsi="Futura LT"/>
              </w:rPr>
            </w:pPr>
            <w:proofErr w:type="spellStart"/>
            <w:r w:rsidRPr="00C56CA2">
              <w:rPr>
                <w:rFonts w:ascii="Futura LT" w:hAnsi="Futura LT"/>
              </w:rPr>
              <w:t>Negozio</w:t>
            </w:r>
            <w:proofErr w:type="spellEnd"/>
            <w:r w:rsidRPr="00C56CA2">
              <w:rPr>
                <w:rFonts w:ascii="Futura LT" w:hAnsi="Futura LT"/>
              </w:rPr>
              <w:t xml:space="preserve"> online</w:t>
            </w:r>
            <w:r>
              <w:rPr>
                <w:rFonts w:ascii="Futura LT" w:hAnsi="Futura LT"/>
              </w:rPr>
              <w:t>.</w:t>
            </w:r>
          </w:p>
        </w:tc>
      </w:tr>
      <w:tr w:rsidR="001B3F7F" w:rsidRPr="006B21D4" w14:paraId="646A6B43" w14:textId="77777777" w:rsidTr="001B3F7F">
        <w:tc>
          <w:tcPr>
            <w:tcW w:w="5935" w:type="dxa"/>
          </w:tcPr>
          <w:p w14:paraId="6FCA92A8" w14:textId="297B861D" w:rsidR="001B3F7F" w:rsidRPr="00E7093F" w:rsidRDefault="001B3F7F" w:rsidP="0065314E">
            <w:pPr>
              <w:tabs>
                <w:tab w:val="left" w:pos="3300"/>
              </w:tabs>
              <w:rPr>
                <w:rFonts w:ascii="Futura LT" w:hAnsi="Futura LT"/>
                <w:color w:val="4F81BD" w:themeColor="accent1"/>
              </w:rPr>
            </w:pPr>
            <w:proofErr w:type="spellStart"/>
            <w:r w:rsidRPr="00E7093F">
              <w:rPr>
                <w:rFonts w:ascii="Futura LT" w:hAnsi="Futura LT"/>
                <w:color w:val="4F81BD" w:themeColor="accent1"/>
              </w:rPr>
              <w:t>Preassemblato</w:t>
            </w:r>
            <w:proofErr w:type="spellEnd"/>
          </w:p>
        </w:tc>
        <w:tc>
          <w:tcPr>
            <w:tcW w:w="4975" w:type="dxa"/>
          </w:tcPr>
          <w:p w14:paraId="496936DC" w14:textId="570EC370" w:rsidR="001B3F7F" w:rsidRPr="00C56CA2" w:rsidRDefault="00C56CA2" w:rsidP="0065314E">
            <w:pPr>
              <w:tabs>
                <w:tab w:val="left" w:pos="3300"/>
              </w:tabs>
              <w:rPr>
                <w:rFonts w:ascii="Futura LT" w:hAnsi="Futura LT"/>
                <w:lang w:val="it-IT"/>
              </w:rPr>
            </w:pPr>
            <w:r w:rsidRPr="00C56CA2">
              <w:rPr>
                <w:rFonts w:ascii="Futura LT" w:hAnsi="Futura LT"/>
                <w:lang w:val="it-IT"/>
              </w:rPr>
              <w:t xml:space="preserve">Precedentemente assemblato con </w:t>
            </w:r>
            <w:r>
              <w:rPr>
                <w:rFonts w:ascii="Futura LT" w:hAnsi="Futura LT"/>
                <w:lang w:val="it-IT"/>
              </w:rPr>
              <w:t xml:space="preserve">i </w:t>
            </w:r>
            <w:r w:rsidRPr="00C56CA2">
              <w:rPr>
                <w:rFonts w:ascii="Futura LT" w:hAnsi="Futura LT"/>
                <w:lang w:val="it-IT"/>
              </w:rPr>
              <w:t>c</w:t>
            </w:r>
            <w:r>
              <w:rPr>
                <w:rFonts w:ascii="Futura LT" w:hAnsi="Futura LT"/>
                <w:lang w:val="it-IT"/>
              </w:rPr>
              <w:t>omponenti hardware da noi selezionati.</w:t>
            </w:r>
          </w:p>
        </w:tc>
      </w:tr>
      <w:tr w:rsidR="001B3F7F" w:rsidRPr="00C56CA2" w14:paraId="6F67F63D" w14:textId="77777777" w:rsidTr="001B3F7F">
        <w:tc>
          <w:tcPr>
            <w:tcW w:w="5935" w:type="dxa"/>
          </w:tcPr>
          <w:p w14:paraId="61A1E545" w14:textId="3ADBDE1E" w:rsidR="001B3F7F" w:rsidRPr="00C56CA2" w:rsidRDefault="001B3F7F" w:rsidP="0065314E">
            <w:pPr>
              <w:tabs>
                <w:tab w:val="left" w:pos="3300"/>
              </w:tabs>
              <w:rPr>
                <w:rFonts w:ascii="Futura LT" w:hAnsi="Futura LT"/>
              </w:rPr>
            </w:pPr>
            <w:r w:rsidRPr="00E7093F">
              <w:rPr>
                <w:rFonts w:ascii="Futura LT" w:hAnsi="Futura LT"/>
                <w:color w:val="4F81BD" w:themeColor="accent1"/>
              </w:rPr>
              <w:t>Upgrade</w:t>
            </w:r>
          </w:p>
        </w:tc>
        <w:tc>
          <w:tcPr>
            <w:tcW w:w="4975" w:type="dxa"/>
          </w:tcPr>
          <w:p w14:paraId="1AE5728B" w14:textId="148453DB" w:rsidR="001B3F7F" w:rsidRPr="00C56CA2" w:rsidRDefault="00C56CA2" w:rsidP="0065314E">
            <w:pPr>
              <w:tabs>
                <w:tab w:val="left" w:pos="3300"/>
              </w:tabs>
              <w:rPr>
                <w:rFonts w:ascii="Futura LT" w:hAnsi="Futura LT"/>
              </w:rPr>
            </w:pPr>
            <w:proofErr w:type="spellStart"/>
            <w:r>
              <w:rPr>
                <w:rFonts w:ascii="Futura LT" w:hAnsi="Futura LT"/>
              </w:rPr>
              <w:t>Miglioria</w:t>
            </w:r>
            <w:proofErr w:type="spellEnd"/>
            <w:r>
              <w:rPr>
                <w:rFonts w:ascii="Futura LT" w:hAnsi="Futura LT"/>
              </w:rPr>
              <w:t>.</w:t>
            </w:r>
          </w:p>
        </w:tc>
      </w:tr>
      <w:tr w:rsidR="001B3F7F" w:rsidRPr="006B21D4" w14:paraId="4F5E5D68" w14:textId="77777777" w:rsidTr="001B3F7F">
        <w:tc>
          <w:tcPr>
            <w:tcW w:w="5935" w:type="dxa"/>
          </w:tcPr>
          <w:p w14:paraId="1113A99B" w14:textId="37296210" w:rsidR="001B3F7F" w:rsidRPr="00C56CA2" w:rsidRDefault="001B3F7F" w:rsidP="0065314E">
            <w:pPr>
              <w:tabs>
                <w:tab w:val="left" w:pos="3300"/>
              </w:tabs>
              <w:rPr>
                <w:rFonts w:ascii="Futura LT" w:hAnsi="Futura LT"/>
              </w:rPr>
            </w:pPr>
            <w:r w:rsidRPr="00E7093F">
              <w:rPr>
                <w:rFonts w:ascii="Futura LT" w:hAnsi="Futura LT"/>
                <w:color w:val="4F81BD" w:themeColor="accent1"/>
              </w:rPr>
              <w:t>Feedback</w:t>
            </w:r>
          </w:p>
        </w:tc>
        <w:tc>
          <w:tcPr>
            <w:tcW w:w="4975" w:type="dxa"/>
          </w:tcPr>
          <w:p w14:paraId="3A5E5136" w14:textId="048BE022" w:rsidR="001B3F7F" w:rsidRPr="00C56CA2" w:rsidRDefault="00C56CA2" w:rsidP="0065314E">
            <w:pPr>
              <w:tabs>
                <w:tab w:val="left" w:pos="3300"/>
              </w:tabs>
              <w:rPr>
                <w:rFonts w:ascii="Futura LT" w:hAnsi="Futura LT"/>
                <w:lang w:val="it-IT"/>
              </w:rPr>
            </w:pPr>
            <w:r w:rsidRPr="00C56CA2">
              <w:rPr>
                <w:rFonts w:ascii="Futura LT" w:hAnsi="Futura LT"/>
                <w:lang w:val="it-IT"/>
              </w:rPr>
              <w:t>Valutazione dell’utente riguardante il p</w:t>
            </w:r>
            <w:r>
              <w:rPr>
                <w:rFonts w:ascii="Futura LT" w:hAnsi="Futura LT"/>
                <w:lang w:val="it-IT"/>
              </w:rPr>
              <w:t>rodotto acquistato</w:t>
            </w:r>
          </w:p>
        </w:tc>
      </w:tr>
    </w:tbl>
    <w:p w14:paraId="01DC0240" w14:textId="3956BC87" w:rsidR="004B54AC" w:rsidRPr="00842F9F" w:rsidRDefault="004B54AC" w:rsidP="0065314E">
      <w:pPr>
        <w:tabs>
          <w:tab w:val="left" w:pos="3300"/>
        </w:tabs>
        <w:rPr>
          <w:noProof/>
          <w:lang w:val="it-IT"/>
        </w:rPr>
      </w:pPr>
    </w:p>
    <w:p w14:paraId="25CC6721" w14:textId="2BC93E48" w:rsidR="00664743" w:rsidRPr="00C56CA2" w:rsidRDefault="00664743" w:rsidP="0065314E">
      <w:pPr>
        <w:tabs>
          <w:tab w:val="left" w:pos="3300"/>
        </w:tabs>
        <w:rPr>
          <w:lang w:val="it-IT"/>
        </w:rPr>
      </w:pPr>
    </w:p>
    <w:p w14:paraId="0DECD2FB" w14:textId="1A7A629B" w:rsidR="00C56CA2" w:rsidRPr="00C56CA2" w:rsidRDefault="00C56CA2" w:rsidP="0065314E">
      <w:pPr>
        <w:tabs>
          <w:tab w:val="left" w:pos="3300"/>
        </w:tabs>
        <w:rPr>
          <w:rFonts w:ascii="Futura LT" w:hAnsi="Futura LT"/>
          <w:lang w:val="it-IT"/>
        </w:rPr>
      </w:pPr>
    </w:p>
    <w:p w14:paraId="666AEC88" w14:textId="645213C6" w:rsidR="00C56CA2" w:rsidRPr="00C56CA2" w:rsidRDefault="00C56CA2" w:rsidP="0065314E">
      <w:pPr>
        <w:tabs>
          <w:tab w:val="left" w:pos="3300"/>
        </w:tabs>
        <w:rPr>
          <w:lang w:val="it-IT"/>
        </w:rPr>
      </w:pPr>
    </w:p>
    <w:p w14:paraId="0EDF7431" w14:textId="3F3E6485" w:rsidR="00C56CA2" w:rsidRPr="00C56CA2" w:rsidRDefault="00C56CA2" w:rsidP="0065314E">
      <w:pPr>
        <w:tabs>
          <w:tab w:val="left" w:pos="3300"/>
        </w:tabs>
        <w:rPr>
          <w:rFonts w:ascii="Futura LT" w:hAnsi="Futura LT"/>
          <w:lang w:val="it-IT"/>
        </w:rPr>
      </w:pPr>
    </w:p>
    <w:p w14:paraId="5852F29A" w14:textId="7C0FB2F8" w:rsidR="00C56CA2" w:rsidRPr="00C56CA2" w:rsidRDefault="00C56CA2" w:rsidP="0065314E">
      <w:pPr>
        <w:tabs>
          <w:tab w:val="left" w:pos="3300"/>
        </w:tabs>
        <w:rPr>
          <w:rFonts w:ascii="Futura LT" w:hAnsi="Futura LT"/>
          <w:lang w:val="it-IT"/>
        </w:rPr>
      </w:pPr>
    </w:p>
    <w:p w14:paraId="74299DE8" w14:textId="1EADABB4" w:rsidR="00C56CA2" w:rsidRPr="00C56CA2" w:rsidRDefault="00C56CA2" w:rsidP="0065314E">
      <w:pPr>
        <w:tabs>
          <w:tab w:val="left" w:pos="3300"/>
        </w:tabs>
        <w:rPr>
          <w:rFonts w:ascii="Futura LT" w:hAnsi="Futura LT"/>
          <w:lang w:val="it-IT"/>
        </w:rPr>
      </w:pPr>
    </w:p>
    <w:p w14:paraId="22ED6DEC" w14:textId="10CC818C" w:rsidR="00C56CA2" w:rsidRPr="00C56CA2" w:rsidRDefault="00C56CA2" w:rsidP="0065314E">
      <w:pPr>
        <w:tabs>
          <w:tab w:val="left" w:pos="3300"/>
        </w:tabs>
        <w:rPr>
          <w:rFonts w:ascii="Futura LT" w:hAnsi="Futura LT"/>
          <w:lang w:val="it-IT"/>
        </w:rPr>
      </w:pPr>
    </w:p>
    <w:p w14:paraId="3C79BD12" w14:textId="66A0948A" w:rsidR="00C56CA2" w:rsidRPr="00C56CA2" w:rsidRDefault="00C56CA2">
      <w:pPr>
        <w:rPr>
          <w:rFonts w:ascii="Futura LT" w:hAnsi="Futura LT"/>
          <w:lang w:val="it-IT"/>
        </w:rPr>
      </w:pPr>
      <w:r w:rsidRPr="00C56CA2">
        <w:rPr>
          <w:rFonts w:ascii="Futura LT" w:hAnsi="Futura LT"/>
          <w:lang w:val="it-IT"/>
        </w:rPr>
        <w:br w:type="page"/>
      </w:r>
    </w:p>
    <w:p w14:paraId="06C59D50" w14:textId="57A369F4" w:rsidR="008E501A" w:rsidRPr="00E76C3E" w:rsidRDefault="0062675C" w:rsidP="008E501A">
      <w:pPr>
        <w:tabs>
          <w:tab w:val="left" w:pos="1248"/>
          <w:tab w:val="left" w:pos="3300"/>
          <w:tab w:val="center" w:pos="5940"/>
        </w:tabs>
        <w:jc w:val="center"/>
        <w:rPr>
          <w:rFonts w:ascii="Futura LT" w:hAnsi="Futura LT"/>
          <w:b/>
          <w:bCs/>
          <w:sz w:val="36"/>
          <w:szCs w:val="36"/>
          <w:lang w:val="it-IT"/>
        </w:rPr>
      </w:pPr>
      <w:r w:rsidRPr="00E76C3E">
        <w:rPr>
          <w:b/>
          <w:bCs/>
          <w:noProof/>
          <w:lang w:val="en-GB"/>
        </w:rPr>
        <w:lastRenderedPageBreak/>
        <w:drawing>
          <wp:anchor distT="0" distB="0" distL="114300" distR="114300" simplePos="0" relativeHeight="251650560" behindDoc="1" locked="0" layoutInCell="1" allowOverlap="1" wp14:anchorId="26459C78" wp14:editId="7BAE0964">
            <wp:simplePos x="0" y="0"/>
            <wp:positionH relativeFrom="margin">
              <wp:posOffset>0</wp:posOffset>
            </wp:positionH>
            <wp:positionV relativeFrom="paragraph">
              <wp:posOffset>-599440</wp:posOffset>
            </wp:positionV>
            <wp:extent cx="7772400" cy="2846070"/>
            <wp:effectExtent l="0" t="0" r="0" b="0"/>
            <wp:wrapNone/>
            <wp:docPr id="1898587882" name="Immagine 1898587882"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r w:rsidR="008E501A" w:rsidRPr="00E76C3E">
        <w:rPr>
          <w:rFonts w:ascii="Futura LT" w:hAnsi="Futura LT"/>
          <w:b/>
          <w:bCs/>
          <w:sz w:val="36"/>
          <w:szCs w:val="36"/>
          <w:lang w:val="it-IT"/>
        </w:rPr>
        <w:t>2. Progettazione concettuale della base di dati</w:t>
      </w:r>
    </w:p>
    <w:p w14:paraId="2BF6D985" w14:textId="4FB79C82" w:rsidR="00EA08FD" w:rsidRPr="00EA08FD" w:rsidRDefault="004B54AC" w:rsidP="00EA08FD">
      <w:pPr>
        <w:tabs>
          <w:tab w:val="left" w:pos="1248"/>
          <w:tab w:val="left" w:pos="3300"/>
          <w:tab w:val="center" w:pos="5940"/>
        </w:tabs>
        <w:jc w:val="both"/>
        <w:rPr>
          <w:rFonts w:ascii="Futura LT" w:hAnsi="Futura LT"/>
          <w:sz w:val="36"/>
          <w:szCs w:val="36"/>
          <w:lang w:val="it-IT"/>
        </w:rPr>
      </w:pPr>
      <w:r>
        <w:rPr>
          <w:rFonts w:ascii="Futura LT" w:hAnsi="Futura LT"/>
          <w:sz w:val="36"/>
          <w:szCs w:val="36"/>
          <w:lang w:val="it-IT"/>
        </w:rPr>
        <w:tab/>
      </w:r>
      <w:r w:rsidR="008E501A">
        <w:rPr>
          <w:rFonts w:ascii="Futura LT" w:hAnsi="Futura LT"/>
          <w:sz w:val="36"/>
          <w:szCs w:val="36"/>
          <w:lang w:val="it-IT"/>
        </w:rPr>
        <w:tab/>
      </w:r>
      <w:r w:rsidR="008E501A">
        <w:rPr>
          <w:rFonts w:ascii="Futura LT" w:hAnsi="Futura LT"/>
          <w:sz w:val="36"/>
          <w:szCs w:val="36"/>
          <w:lang w:val="it-IT"/>
        </w:rPr>
        <w:tab/>
        <w:t>Schema EER</w:t>
      </w:r>
      <w:r w:rsidR="00D106D0">
        <w:rPr>
          <w:noProof/>
        </w:rPr>
        <mc:AlternateContent>
          <mc:Choice Requires="wps">
            <w:drawing>
              <wp:anchor distT="0" distB="0" distL="114300" distR="114300" simplePos="0" relativeHeight="251651584" behindDoc="0" locked="0" layoutInCell="1" allowOverlap="1" wp14:anchorId="06D02B0B" wp14:editId="782572F2">
                <wp:simplePos x="0" y="0"/>
                <wp:positionH relativeFrom="column">
                  <wp:posOffset>6849745</wp:posOffset>
                </wp:positionH>
                <wp:positionV relativeFrom="paragraph">
                  <wp:posOffset>8731885</wp:posOffset>
                </wp:positionV>
                <wp:extent cx="253365" cy="247015"/>
                <wp:effectExtent l="0" t="0" r="0" b="0"/>
                <wp:wrapNone/>
                <wp:docPr id="1953947056" name="Casella di tes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365" cy="247015"/>
                        </a:xfrm>
                        <a:prstGeom prst="rect">
                          <a:avLst/>
                        </a:prstGeom>
                        <a:noFill/>
                        <a:ln>
                          <a:noFill/>
                        </a:ln>
                      </wps:spPr>
                      <wps:txbx>
                        <w:txbxContent>
                          <w:p w14:paraId="6C3EAD26" w14:textId="74155A4C" w:rsidR="0062675C" w:rsidRPr="00E7093F" w:rsidRDefault="0062675C" w:rsidP="0062675C">
                            <w:pPr>
                              <w:tabs>
                                <w:tab w:val="left" w:pos="3300"/>
                              </w:tabs>
                              <w:jc w:val="center"/>
                              <w:rPr>
                                <w:rFonts w:ascii="Futura LT" w:hAnsi="Futura LT"/>
                                <w:noProof/>
                                <w:color w:val="000000" w:themeColor="text1"/>
                                <w:sz w:val="20"/>
                                <w:szCs w:val="20"/>
                                <w:lang w:val="en-GB"/>
                              </w:rPr>
                            </w:pPr>
                            <w:r w:rsidRPr="00E7093F">
                              <w:rPr>
                                <w:rFonts w:ascii="Futura LT" w:hAnsi="Futura LT"/>
                                <w:noProof/>
                                <w:color w:val="000000" w:themeColor="text1"/>
                                <w:sz w:val="20"/>
                                <w:szCs w:val="20"/>
                                <w:lang w:val="en-GB"/>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6D02B0B" id="Casella di testo 10" o:spid="_x0000_s1033" type="#_x0000_t202" style="position:absolute;left:0;text-align:left;margin-left:539.35pt;margin-top:687.55pt;width:19.95pt;height:19.4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" filled="f" stroked="f">
                <v:textbox style="mso-fit-shape-to-text:t">
                  <w:txbxContent>
                    <w:p w14:paraId="6C3EAD26" w14:textId="74155A4C" w:rsidR="0062675C" w:rsidRPr="00E7093F" w:rsidRDefault="0062675C" w:rsidP="0062675C">
                      <w:pPr>
                        <w:tabs>
                          <w:tab w:val="left" w:pos="3300"/>
                        </w:tabs>
                        <w:jc w:val="center"/>
                        <w:rPr>
                          <w:rFonts w:ascii="Futura LT" w:hAnsi="Futura LT"/>
                          <w:noProof/>
                          <w:color w:val="000000" w:themeColor="text1"/>
                          <w:sz w:val="20"/>
                          <w:szCs w:val="20"/>
                          <w:lang w:val="en-GB"/>
                        </w:rPr>
                      </w:pPr>
                      <w:r w:rsidRPr="00E7093F">
                        <w:rPr>
                          <w:rFonts w:ascii="Futura LT" w:hAnsi="Futura LT"/>
                          <w:noProof/>
                          <w:color w:val="000000" w:themeColor="text1"/>
                          <w:sz w:val="20"/>
                          <w:szCs w:val="20"/>
                          <w:lang w:val="en-GB"/>
                        </w:rPr>
                        <w:t>5</w:t>
                      </w:r>
                    </w:p>
                  </w:txbxContent>
                </v:textbox>
              </v:shape>
            </w:pict>
          </mc:Fallback>
        </mc:AlternateContent>
      </w:r>
    </w:p>
    <w:p w14:paraId="12FB03BC" w14:textId="2FF49BA1" w:rsidR="00EA08FD" w:rsidRDefault="00632386" w:rsidP="00AA2A6A">
      <w:pPr>
        <w:tabs>
          <w:tab w:val="left" w:pos="3300"/>
        </w:tabs>
        <w:rPr>
          <w:rFonts w:ascii="Futura LT" w:hAnsi="Futura LT"/>
          <w:noProof/>
          <w:sz w:val="36"/>
          <w:szCs w:val="36"/>
          <w:lang w:val="it-IT"/>
        </w:rPr>
      </w:pPr>
      <w:r w:rsidRPr="00632386">
        <w:rPr>
          <w:rFonts w:ascii="Futura LT" w:hAnsi="Futura LT"/>
          <w:noProof/>
          <w:sz w:val="36"/>
          <w:szCs w:val="36"/>
          <w:lang w:val="it-IT"/>
        </w:rPr>
        <w:drawing>
          <wp:inline distT="0" distB="0" distL="0" distR="0" wp14:anchorId="56034BCD" wp14:editId="3ABFBB74">
            <wp:extent cx="7543800" cy="4587240"/>
            <wp:effectExtent l="0" t="0" r="0" b="3810"/>
            <wp:docPr id="1225849157" name="Immagine 1" descr="Immagine che contiene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9157" name="Immagine 1" descr="Immagine che contiene diagramma, testo&#10;&#10;Descrizione generata automaticamente"/>
                    <pic:cNvPicPr/>
                  </pic:nvPicPr>
                  <pic:blipFill>
                    <a:blip r:embed="rId12"/>
                    <a:stretch>
                      <a:fillRect/>
                    </a:stretch>
                  </pic:blipFill>
                  <pic:spPr>
                    <a:xfrm>
                      <a:off x="0" y="0"/>
                      <a:ext cx="7543800" cy="4587240"/>
                    </a:xfrm>
                    <a:prstGeom prst="rect">
                      <a:avLst/>
                    </a:prstGeom>
                  </pic:spPr>
                </pic:pic>
              </a:graphicData>
            </a:graphic>
          </wp:inline>
        </w:drawing>
      </w:r>
      <w:r w:rsidR="00AA2A6A">
        <w:rPr>
          <w:noProof/>
          <w:lang w:val="en-GB"/>
        </w:rPr>
        <w:drawing>
          <wp:anchor distT="0" distB="0" distL="114300" distR="114300" simplePos="0" relativeHeight="251662848" behindDoc="1" locked="0" layoutInCell="1" allowOverlap="1" wp14:anchorId="513E08FB" wp14:editId="32986183">
            <wp:simplePos x="0" y="0"/>
            <wp:positionH relativeFrom="margin">
              <wp:posOffset>0</wp:posOffset>
            </wp:positionH>
            <wp:positionV relativeFrom="paragraph">
              <wp:posOffset>1583837</wp:posOffset>
            </wp:positionV>
            <wp:extent cx="7772400" cy="2846070"/>
            <wp:effectExtent l="0" t="0" r="0" b="0"/>
            <wp:wrapNone/>
            <wp:docPr id="1208392997" name="Immagine 1208392997"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p>
    <w:p w14:paraId="7F94F9A8" w14:textId="0ECB0316" w:rsidR="00EA08FD" w:rsidRDefault="00632386" w:rsidP="00632386">
      <w:pPr>
        <w:tabs>
          <w:tab w:val="left" w:pos="3300"/>
        </w:tabs>
        <w:rPr>
          <w:rFonts w:ascii="Futura LT" w:hAnsi="Futura LT"/>
          <w:noProof/>
          <w:sz w:val="36"/>
          <w:szCs w:val="36"/>
          <w:lang w:val="it-IT"/>
        </w:rPr>
      </w:pPr>
      <w:r w:rsidRPr="00632386">
        <w:rPr>
          <w:rFonts w:ascii="Futura LT" w:hAnsi="Futura LT"/>
          <w:noProof/>
          <w:sz w:val="36"/>
          <w:szCs w:val="36"/>
          <w:lang w:val="it-IT"/>
        </w:rPr>
        <w:drawing>
          <wp:inline distT="0" distB="0" distL="0" distR="0" wp14:anchorId="1D4222E9" wp14:editId="365C2F58">
            <wp:extent cx="7339542" cy="2611263"/>
            <wp:effectExtent l="0" t="0" r="0" b="0"/>
            <wp:docPr id="745547427" name="Immagine 1" descr="Immagine che contiene diagramma, Piano,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47427" name="Immagine 1" descr="Immagine che contiene diagramma, Piano, Disegno tecnico, linea&#10;&#10;Descrizione generata automaticamente"/>
                    <pic:cNvPicPr/>
                  </pic:nvPicPr>
                  <pic:blipFill>
                    <a:blip r:embed="rId13"/>
                    <a:stretch>
                      <a:fillRect/>
                    </a:stretch>
                  </pic:blipFill>
                  <pic:spPr>
                    <a:xfrm>
                      <a:off x="0" y="0"/>
                      <a:ext cx="7378475" cy="2625115"/>
                    </a:xfrm>
                    <a:prstGeom prst="rect">
                      <a:avLst/>
                    </a:prstGeom>
                  </pic:spPr>
                </pic:pic>
              </a:graphicData>
            </a:graphic>
          </wp:inline>
        </w:drawing>
      </w:r>
    </w:p>
    <w:p w14:paraId="237E1972" w14:textId="77777777" w:rsidR="00680154" w:rsidRDefault="00680154" w:rsidP="00EA08FD">
      <w:pPr>
        <w:tabs>
          <w:tab w:val="left" w:pos="3300"/>
        </w:tabs>
        <w:jc w:val="center"/>
        <w:rPr>
          <w:rFonts w:ascii="Futura LT" w:hAnsi="Futura LT"/>
          <w:noProof/>
          <w:sz w:val="36"/>
          <w:szCs w:val="36"/>
          <w:lang w:val="it-IT"/>
        </w:rPr>
      </w:pPr>
    </w:p>
    <w:p w14:paraId="4C5DCD2F" w14:textId="77777777" w:rsidR="00680154" w:rsidRDefault="00680154" w:rsidP="00EA08FD">
      <w:pPr>
        <w:tabs>
          <w:tab w:val="left" w:pos="3300"/>
        </w:tabs>
        <w:jc w:val="center"/>
        <w:rPr>
          <w:rFonts w:ascii="Futura LT" w:hAnsi="Futura LT"/>
          <w:noProof/>
          <w:sz w:val="36"/>
          <w:szCs w:val="36"/>
          <w:lang w:val="it-IT"/>
        </w:rPr>
      </w:pPr>
    </w:p>
    <w:p w14:paraId="2C2F6AF7" w14:textId="3278470D" w:rsidR="00842F9F" w:rsidRDefault="00EA08FD" w:rsidP="00AA2A6A">
      <w:pPr>
        <w:tabs>
          <w:tab w:val="left" w:pos="3300"/>
        </w:tabs>
        <w:rPr>
          <w:rFonts w:ascii="Futura LT" w:hAnsi="Futura LT"/>
          <w:noProof/>
          <w:sz w:val="36"/>
          <w:szCs w:val="36"/>
          <w:lang w:val="it-IT"/>
        </w:rPr>
      </w:pPr>
      <w:r>
        <w:rPr>
          <w:noProof/>
          <w:lang w:val="en-GB"/>
        </w:rPr>
        <w:drawing>
          <wp:anchor distT="0" distB="0" distL="114300" distR="114300" simplePos="0" relativeHeight="251635200" behindDoc="1" locked="0" layoutInCell="1" allowOverlap="1" wp14:anchorId="09D0BDAF" wp14:editId="129EA05C">
            <wp:simplePos x="0" y="0"/>
            <wp:positionH relativeFrom="margin">
              <wp:align>right</wp:align>
            </wp:positionH>
            <wp:positionV relativeFrom="paragraph">
              <wp:posOffset>746173</wp:posOffset>
            </wp:positionV>
            <wp:extent cx="7772400" cy="2846070"/>
            <wp:effectExtent l="0" t="0" r="0" b="0"/>
            <wp:wrapNone/>
            <wp:docPr id="670852501" name="Immagine 670852501"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p>
    <w:p w14:paraId="06D6E8B3" w14:textId="77777777" w:rsidR="00632386" w:rsidRDefault="00842F9F" w:rsidP="00780A30">
      <w:pPr>
        <w:tabs>
          <w:tab w:val="left" w:pos="3300"/>
          <w:tab w:val="left" w:pos="4044"/>
          <w:tab w:val="center" w:pos="5940"/>
        </w:tabs>
        <w:jc w:val="both"/>
        <w:rPr>
          <w:rFonts w:ascii="Futura LT" w:hAnsi="Futura LT"/>
          <w:sz w:val="36"/>
          <w:szCs w:val="36"/>
          <w:lang w:val="it-IT"/>
        </w:rPr>
      </w:pPr>
      <w:r>
        <w:rPr>
          <w:noProof/>
          <w:lang w:val="en-GB"/>
        </w:rPr>
        <w:drawing>
          <wp:anchor distT="0" distB="0" distL="114300" distR="114300" simplePos="0" relativeHeight="251653632" behindDoc="1" locked="0" layoutInCell="1" allowOverlap="1" wp14:anchorId="783E655A" wp14:editId="45045C9F">
            <wp:simplePos x="0" y="0"/>
            <wp:positionH relativeFrom="margin">
              <wp:posOffset>0</wp:posOffset>
            </wp:positionH>
            <wp:positionV relativeFrom="paragraph">
              <wp:posOffset>-616585</wp:posOffset>
            </wp:positionV>
            <wp:extent cx="7772400" cy="2846070"/>
            <wp:effectExtent l="0" t="0" r="0" b="0"/>
            <wp:wrapNone/>
            <wp:docPr id="892956876" name="Immagine 892956876"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r>
        <w:rPr>
          <w:rFonts w:ascii="Futura LT" w:hAnsi="Futura LT"/>
          <w:sz w:val="36"/>
          <w:szCs w:val="36"/>
          <w:lang w:val="it-IT"/>
        </w:rPr>
        <w:t xml:space="preserve">    </w:t>
      </w:r>
    </w:p>
    <w:p w14:paraId="78EABF6F" w14:textId="77777777" w:rsidR="00632386" w:rsidRDefault="00632386" w:rsidP="00780A30">
      <w:pPr>
        <w:tabs>
          <w:tab w:val="left" w:pos="3300"/>
          <w:tab w:val="left" w:pos="4044"/>
          <w:tab w:val="center" w:pos="5940"/>
        </w:tabs>
        <w:jc w:val="both"/>
        <w:rPr>
          <w:rFonts w:ascii="Futura LT" w:hAnsi="Futura LT"/>
          <w:sz w:val="36"/>
          <w:szCs w:val="36"/>
          <w:lang w:val="it-IT"/>
        </w:rPr>
      </w:pPr>
    </w:p>
    <w:p w14:paraId="713EEBE9" w14:textId="7DA9DF5C" w:rsidR="0062675C" w:rsidRDefault="00780A30" w:rsidP="00780A30">
      <w:pPr>
        <w:tabs>
          <w:tab w:val="left" w:pos="3300"/>
          <w:tab w:val="left" w:pos="4044"/>
          <w:tab w:val="center" w:pos="5940"/>
        </w:tabs>
        <w:jc w:val="both"/>
        <w:rPr>
          <w:rFonts w:ascii="Futura LT" w:hAnsi="Futura LT"/>
          <w:sz w:val="36"/>
          <w:szCs w:val="36"/>
          <w:lang w:val="it-IT"/>
        </w:rPr>
      </w:pPr>
      <w:r w:rsidRPr="00780A30">
        <w:rPr>
          <w:rFonts w:ascii="Futura LT" w:hAnsi="Futura LT"/>
          <w:color w:val="4F81BD" w:themeColor="accent1"/>
          <w:sz w:val="36"/>
          <w:szCs w:val="36"/>
          <w:lang w:val="it-IT"/>
        </w:rPr>
        <w:t>Dizionario delle entità</w:t>
      </w:r>
      <w:r>
        <w:rPr>
          <w:rFonts w:ascii="Futura LT" w:hAnsi="Futura LT"/>
          <w:sz w:val="36"/>
          <w:szCs w:val="36"/>
          <w:lang w:val="it-IT"/>
        </w:rPr>
        <w:tab/>
      </w:r>
    </w:p>
    <w:p w14:paraId="3BD74A45" w14:textId="7726DD51" w:rsidR="00780A30" w:rsidRDefault="00D106D0" w:rsidP="00780A30">
      <w:pPr>
        <w:rPr>
          <w:rFonts w:ascii="Futura LT" w:hAnsi="Futura LT"/>
          <w:sz w:val="36"/>
          <w:szCs w:val="36"/>
          <w:lang w:val="it-IT"/>
        </w:rPr>
      </w:pPr>
      <w:r>
        <w:rPr>
          <w:noProof/>
        </w:rPr>
        <mc:AlternateContent>
          <mc:Choice Requires="wps">
            <w:drawing>
              <wp:anchor distT="45720" distB="45720" distL="114300" distR="114300" simplePos="0" relativeHeight="251652608" behindDoc="0" locked="0" layoutInCell="1" allowOverlap="1" wp14:anchorId="7171B7A6" wp14:editId="26070A67">
                <wp:simplePos x="0" y="0"/>
                <wp:positionH relativeFrom="column">
                  <wp:posOffset>200025</wp:posOffset>
                </wp:positionH>
                <wp:positionV relativeFrom="paragraph">
                  <wp:posOffset>172085</wp:posOffset>
                </wp:positionV>
                <wp:extent cx="6275070" cy="481965"/>
                <wp:effectExtent l="19050" t="19050" r="0" b="6985"/>
                <wp:wrapSquare wrapText="bothSides"/>
                <wp:docPr id="1913568262" name="Casella di tes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5070" cy="481965"/>
                        </a:xfrm>
                        <a:prstGeom prst="rect">
                          <a:avLst/>
                        </a:prstGeom>
                        <a:solidFill>
                          <a:srgbClr val="FFFFFF"/>
                        </a:solidFill>
                        <a:ln w="28575">
                          <a:solidFill>
                            <a:schemeClr val="accent1"/>
                          </a:solidFill>
                          <a:miter lim="800000"/>
                          <a:headEnd/>
                          <a:tailEnd/>
                        </a:ln>
                      </wps:spPr>
                      <wps:txbx>
                        <w:txbxContent>
                          <w:p w14:paraId="0A8BDD0D" w14:textId="65BBB653" w:rsidR="00780A30" w:rsidRPr="00780A30" w:rsidRDefault="00780A30">
                            <w:pPr>
                              <w:rPr>
                                <w:rFonts w:ascii="Futura LT" w:hAnsi="Futura LT"/>
                                <w:lang w:val="it-IT"/>
                              </w:rPr>
                            </w:pPr>
                            <w:r w:rsidRPr="00780A30">
                              <w:rPr>
                                <w:rFonts w:ascii="Futura LT" w:hAnsi="Futura LT"/>
                                <w:b/>
                                <w:bCs/>
                                <w:lang w:val="it-IT"/>
                              </w:rPr>
                              <w:t>Legenda</w:t>
                            </w:r>
                            <w:r w:rsidRPr="00780A30">
                              <w:rPr>
                                <w:rFonts w:ascii="Futura LT" w:hAnsi="Futura LT"/>
                                <w:lang w:val="it-IT"/>
                              </w:rPr>
                              <w:t xml:space="preserve">: </w:t>
                            </w:r>
                            <w:r w:rsidRPr="00780A30">
                              <w:rPr>
                                <w:rFonts w:ascii="Futura LT" w:hAnsi="Futura LT"/>
                                <w:highlight w:val="cyan"/>
                                <w:lang w:val="it-IT"/>
                              </w:rPr>
                              <w:t>sotto-entità</w:t>
                            </w:r>
                            <w:r w:rsidRPr="00780A30">
                              <w:rPr>
                                <w:rFonts w:ascii="Futura LT" w:hAnsi="Futura LT"/>
                                <w:lang w:val="it-IT"/>
                              </w:rPr>
                              <w:t xml:space="preserve">, </w:t>
                            </w:r>
                            <w:r w:rsidRPr="00780A30">
                              <w:rPr>
                                <w:rFonts w:ascii="Futura LT" w:hAnsi="Futura LT"/>
                                <w:highlight w:val="green"/>
                                <w:lang w:val="it-IT"/>
                              </w:rPr>
                              <w:t>attributo ridondante</w:t>
                            </w:r>
                            <w:r w:rsidRPr="00780A30">
                              <w:rPr>
                                <w:rFonts w:ascii="Futura LT" w:hAnsi="Futura LT"/>
                                <w:lang w:val="it-IT"/>
                              </w:rPr>
                              <w:t>,</w:t>
                            </w:r>
                            <w:r w:rsidR="00680154">
                              <w:rPr>
                                <w:rFonts w:ascii="Futura LT" w:hAnsi="Futura LT"/>
                                <w:lang w:val="it-IT"/>
                              </w:rPr>
                              <w:t xml:space="preserve"> </w:t>
                            </w:r>
                            <w:r w:rsidR="00680154" w:rsidRPr="00680154">
                              <w:rPr>
                                <w:rFonts w:ascii="Futura LT" w:hAnsi="Futura LT"/>
                                <w:highlight w:val="red"/>
                                <w:lang w:val="it-IT"/>
                              </w:rPr>
                              <w:t>attributo multi</w:t>
                            </w:r>
                            <w:r w:rsidR="00680154">
                              <w:rPr>
                                <w:rFonts w:ascii="Futura LT" w:hAnsi="Futura LT"/>
                                <w:highlight w:val="red"/>
                                <w:lang w:val="it-IT"/>
                              </w:rPr>
                              <w:t>-</w:t>
                            </w:r>
                            <w:r w:rsidR="00680154" w:rsidRPr="00680154">
                              <w:rPr>
                                <w:rFonts w:ascii="Futura LT" w:hAnsi="Futura LT"/>
                                <w:highlight w:val="red"/>
                                <w:lang w:val="it-IT"/>
                              </w:rPr>
                              <w:t>valore</w:t>
                            </w:r>
                            <w:r w:rsidR="00680154">
                              <w:rPr>
                                <w:rFonts w:ascii="Futura LT" w:hAnsi="Futura LT"/>
                                <w:lang w:val="it-IT"/>
                              </w:rPr>
                              <w:t>,</w:t>
                            </w:r>
                            <w:r w:rsidRPr="00780A30">
                              <w:rPr>
                                <w:rFonts w:ascii="Futura LT" w:hAnsi="Futura LT"/>
                                <w:lang w:val="it-IT"/>
                              </w:rPr>
                              <w:t xml:space="preserve"> </w:t>
                            </w:r>
                            <w:r w:rsidRPr="00780A30">
                              <w:rPr>
                                <w:rFonts w:ascii="Futura LT" w:hAnsi="Futura LT"/>
                                <w:highlight w:val="yellow"/>
                                <w:lang w:val="it-IT"/>
                              </w:rPr>
                              <w:t>entità debole</w:t>
                            </w:r>
                            <w:r w:rsidRPr="00780A30">
                              <w:rPr>
                                <w:rFonts w:ascii="Futura LT" w:hAnsi="Futura LT"/>
                                <w:lang w:val="it-IT"/>
                              </w:rPr>
                              <w:t xml:space="preserve">, </w:t>
                            </w:r>
                            <w:r w:rsidRPr="00780A30">
                              <w:rPr>
                                <w:rFonts w:ascii="Futura LT" w:hAnsi="Futura LT"/>
                                <w:highlight w:val="magenta"/>
                                <w:lang w:val="it-IT"/>
                              </w:rPr>
                              <w:t>chiave candidata</w:t>
                            </w:r>
                          </w:p>
                          <w:p w14:paraId="06582A36" w14:textId="2F091BCC" w:rsidR="00780A30" w:rsidRPr="00780A30" w:rsidRDefault="00780A30">
                            <w:pPr>
                              <w:rPr>
                                <w:lang w:val="it-IT"/>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71B7A6" id="Casella di testo 9" o:spid="_x0000_s1034" type="#_x0000_t202" style="position:absolute;margin-left:15.75pt;margin-top:13.55pt;width:494.1pt;height:37.95pt;z-index:251652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" strokecolor="#4f81bd [3204]" strokeweight="2.25pt">
                <v:textbox style="mso-fit-shape-to-text:t">
                  <w:txbxContent>
                    <w:p w14:paraId="0A8BDD0D" w14:textId="65BBB653" w:rsidR="00780A30" w:rsidRPr="00780A30" w:rsidRDefault="00780A30">
                      <w:pPr>
                        <w:rPr>
                          <w:rFonts w:ascii="Futura LT" w:hAnsi="Futura LT"/>
                          <w:lang w:val="it-IT"/>
                        </w:rPr>
                      </w:pPr>
                      <w:r w:rsidRPr="00780A30">
                        <w:rPr>
                          <w:rFonts w:ascii="Futura LT" w:hAnsi="Futura LT"/>
                          <w:b/>
                          <w:bCs/>
                          <w:lang w:val="it-IT"/>
                        </w:rPr>
                        <w:t>Legenda</w:t>
                      </w:r>
                      <w:r w:rsidRPr="00780A30">
                        <w:rPr>
                          <w:rFonts w:ascii="Futura LT" w:hAnsi="Futura LT"/>
                          <w:lang w:val="it-IT"/>
                        </w:rPr>
                        <w:t xml:space="preserve">: </w:t>
                      </w:r>
                      <w:r w:rsidRPr="00780A30">
                        <w:rPr>
                          <w:rFonts w:ascii="Futura LT" w:hAnsi="Futura LT"/>
                          <w:highlight w:val="cyan"/>
                          <w:lang w:val="it-IT"/>
                        </w:rPr>
                        <w:t>sotto-entità</w:t>
                      </w:r>
                      <w:r w:rsidRPr="00780A30">
                        <w:rPr>
                          <w:rFonts w:ascii="Futura LT" w:hAnsi="Futura LT"/>
                          <w:lang w:val="it-IT"/>
                        </w:rPr>
                        <w:t xml:space="preserve">, </w:t>
                      </w:r>
                      <w:r w:rsidRPr="00780A30">
                        <w:rPr>
                          <w:rFonts w:ascii="Futura LT" w:hAnsi="Futura LT"/>
                          <w:highlight w:val="green"/>
                          <w:lang w:val="it-IT"/>
                        </w:rPr>
                        <w:t>attributo ridondante</w:t>
                      </w:r>
                      <w:r w:rsidRPr="00780A30">
                        <w:rPr>
                          <w:rFonts w:ascii="Futura LT" w:hAnsi="Futura LT"/>
                          <w:lang w:val="it-IT"/>
                        </w:rPr>
                        <w:t>,</w:t>
                      </w:r>
                      <w:r w:rsidR="00680154">
                        <w:rPr>
                          <w:rFonts w:ascii="Futura LT" w:hAnsi="Futura LT"/>
                          <w:lang w:val="it-IT"/>
                        </w:rPr>
                        <w:t xml:space="preserve"> </w:t>
                      </w:r>
                      <w:r w:rsidR="00680154" w:rsidRPr="00680154">
                        <w:rPr>
                          <w:rFonts w:ascii="Futura LT" w:hAnsi="Futura LT"/>
                          <w:highlight w:val="red"/>
                          <w:lang w:val="it-IT"/>
                        </w:rPr>
                        <w:t>attributo multi</w:t>
                      </w:r>
                      <w:r w:rsidR="00680154">
                        <w:rPr>
                          <w:rFonts w:ascii="Futura LT" w:hAnsi="Futura LT"/>
                          <w:highlight w:val="red"/>
                          <w:lang w:val="it-IT"/>
                        </w:rPr>
                        <w:t>-</w:t>
                      </w:r>
                      <w:r w:rsidR="00680154" w:rsidRPr="00680154">
                        <w:rPr>
                          <w:rFonts w:ascii="Futura LT" w:hAnsi="Futura LT"/>
                          <w:highlight w:val="red"/>
                          <w:lang w:val="it-IT"/>
                        </w:rPr>
                        <w:t>valore</w:t>
                      </w:r>
                      <w:r w:rsidR="00680154">
                        <w:rPr>
                          <w:rFonts w:ascii="Futura LT" w:hAnsi="Futura LT"/>
                          <w:lang w:val="it-IT"/>
                        </w:rPr>
                        <w:t>,</w:t>
                      </w:r>
                      <w:r w:rsidRPr="00780A30">
                        <w:rPr>
                          <w:rFonts w:ascii="Futura LT" w:hAnsi="Futura LT"/>
                          <w:lang w:val="it-IT"/>
                        </w:rPr>
                        <w:t xml:space="preserve"> </w:t>
                      </w:r>
                      <w:r w:rsidRPr="00780A30">
                        <w:rPr>
                          <w:rFonts w:ascii="Futura LT" w:hAnsi="Futura LT"/>
                          <w:highlight w:val="yellow"/>
                          <w:lang w:val="it-IT"/>
                        </w:rPr>
                        <w:t>entità debole</w:t>
                      </w:r>
                      <w:r w:rsidRPr="00780A30">
                        <w:rPr>
                          <w:rFonts w:ascii="Futura LT" w:hAnsi="Futura LT"/>
                          <w:lang w:val="it-IT"/>
                        </w:rPr>
                        <w:t xml:space="preserve">, </w:t>
                      </w:r>
                      <w:r w:rsidRPr="00780A30">
                        <w:rPr>
                          <w:rFonts w:ascii="Futura LT" w:hAnsi="Futura LT"/>
                          <w:highlight w:val="magenta"/>
                          <w:lang w:val="it-IT"/>
                        </w:rPr>
                        <w:t>chiave candidata</w:t>
                      </w:r>
                    </w:p>
                    <w:p w14:paraId="06582A36" w14:textId="2F091BCC" w:rsidR="00780A30" w:rsidRPr="00780A30" w:rsidRDefault="00780A30">
                      <w:pPr>
                        <w:rPr>
                          <w:lang w:val="it-IT"/>
                        </w:rPr>
                      </w:pPr>
                    </w:p>
                  </w:txbxContent>
                </v:textbox>
                <w10:wrap type="square"/>
              </v:shape>
            </w:pict>
          </mc:Fallback>
        </mc:AlternateContent>
      </w:r>
    </w:p>
    <w:p w14:paraId="05DA71CE" w14:textId="7D2C9FE4" w:rsidR="00780A30" w:rsidRDefault="00780A30" w:rsidP="00780A30">
      <w:pPr>
        <w:rPr>
          <w:rFonts w:ascii="Futura LT" w:hAnsi="Futura LT"/>
          <w:sz w:val="36"/>
          <w:szCs w:val="36"/>
          <w:lang w:val="it-IT"/>
        </w:rPr>
      </w:pPr>
    </w:p>
    <w:tbl>
      <w:tblPr>
        <w:tblStyle w:val="Grigliatabella"/>
        <w:tblpPr w:leftFromText="141" w:rightFromText="141" w:vertAnchor="text" w:horzAnchor="page" w:tblpX="451" w:tblpY="97"/>
        <w:tblW w:w="0" w:type="auto"/>
        <w:tblLook w:val="04A0" w:firstRow="1" w:lastRow="0" w:firstColumn="1" w:lastColumn="0" w:noHBand="0" w:noVBand="1"/>
      </w:tblPr>
      <w:tblGrid>
        <w:gridCol w:w="2449"/>
        <w:gridCol w:w="2235"/>
        <w:gridCol w:w="2258"/>
        <w:gridCol w:w="2236"/>
      </w:tblGrid>
      <w:tr w:rsidR="00780A30" w14:paraId="131A1B39" w14:textId="77777777" w:rsidTr="00780A30">
        <w:trPr>
          <w:trHeight w:val="494"/>
        </w:trPr>
        <w:tc>
          <w:tcPr>
            <w:tcW w:w="2235" w:type="dxa"/>
            <w:shd w:val="clear" w:color="auto" w:fill="548DD4" w:themeFill="text2" w:themeFillTint="99"/>
          </w:tcPr>
          <w:p w14:paraId="7B749D9B" w14:textId="2F47C240" w:rsidR="00780A30" w:rsidRDefault="00780A30" w:rsidP="00780A30">
            <w:pPr>
              <w:rPr>
                <w:rFonts w:ascii="Futura LT" w:hAnsi="Futura LT"/>
                <w:sz w:val="36"/>
                <w:szCs w:val="36"/>
                <w:lang w:val="it-IT"/>
              </w:rPr>
            </w:pPr>
            <w:r w:rsidRPr="00780A30">
              <w:rPr>
                <w:rFonts w:ascii="Futura LT" w:hAnsi="Futura LT"/>
                <w:color w:val="FFFFFF" w:themeColor="background1"/>
                <w:sz w:val="36"/>
                <w:szCs w:val="36"/>
                <w:lang w:val="it-IT"/>
              </w:rPr>
              <w:t>Entità</w:t>
            </w:r>
            <w:r>
              <w:rPr>
                <w:rFonts w:ascii="Futura LT" w:hAnsi="Futura LT"/>
                <w:sz w:val="36"/>
                <w:szCs w:val="36"/>
                <w:lang w:val="it-IT"/>
              </w:rPr>
              <w:t xml:space="preserve">               </w:t>
            </w:r>
          </w:p>
        </w:tc>
        <w:tc>
          <w:tcPr>
            <w:tcW w:w="2235" w:type="dxa"/>
            <w:shd w:val="clear" w:color="auto" w:fill="548DD4" w:themeFill="text2" w:themeFillTint="99"/>
          </w:tcPr>
          <w:p w14:paraId="43CF4802" w14:textId="356EE2FD" w:rsidR="00780A30" w:rsidRDefault="00780A30" w:rsidP="00780A30">
            <w:pPr>
              <w:rPr>
                <w:rFonts w:ascii="Futura LT" w:hAnsi="Futura LT"/>
                <w:sz w:val="36"/>
                <w:szCs w:val="36"/>
                <w:lang w:val="it-IT"/>
              </w:rPr>
            </w:pPr>
            <w:r w:rsidRPr="00780A30">
              <w:rPr>
                <w:rFonts w:ascii="Futura LT" w:hAnsi="Futura LT"/>
                <w:color w:val="FFFFFF" w:themeColor="background1"/>
                <w:sz w:val="36"/>
                <w:szCs w:val="36"/>
                <w:lang w:val="it-IT"/>
              </w:rPr>
              <w:t>Descrizione</w:t>
            </w:r>
          </w:p>
        </w:tc>
        <w:tc>
          <w:tcPr>
            <w:tcW w:w="2236" w:type="dxa"/>
            <w:shd w:val="clear" w:color="auto" w:fill="548DD4" w:themeFill="text2" w:themeFillTint="99"/>
          </w:tcPr>
          <w:p w14:paraId="020A4295" w14:textId="62F241A6" w:rsidR="00780A30" w:rsidRPr="002330EE" w:rsidRDefault="00780A30" w:rsidP="00780A30">
            <w:pPr>
              <w:rPr>
                <w:rFonts w:ascii="Futura LT" w:hAnsi="Futura LT"/>
                <w:sz w:val="20"/>
                <w:szCs w:val="20"/>
                <w:lang w:val="it-IT"/>
              </w:rPr>
            </w:pPr>
            <w:r w:rsidRPr="002330EE">
              <w:rPr>
                <w:rFonts w:ascii="Futura LT" w:hAnsi="Futura LT"/>
                <w:color w:val="FFFFFF" w:themeColor="background1"/>
                <w:sz w:val="36"/>
                <w:szCs w:val="36"/>
                <w:lang w:val="it-IT"/>
              </w:rPr>
              <w:t>Attributi</w:t>
            </w:r>
          </w:p>
        </w:tc>
        <w:tc>
          <w:tcPr>
            <w:tcW w:w="2236" w:type="dxa"/>
            <w:shd w:val="clear" w:color="auto" w:fill="548DD4" w:themeFill="text2" w:themeFillTint="99"/>
          </w:tcPr>
          <w:p w14:paraId="5EA8F70A" w14:textId="1E54C981" w:rsidR="00780A30" w:rsidRPr="002330EE" w:rsidRDefault="00780A30" w:rsidP="00780A30">
            <w:pPr>
              <w:rPr>
                <w:rFonts w:ascii="Futura LT" w:hAnsi="Futura LT"/>
                <w:sz w:val="28"/>
                <w:szCs w:val="28"/>
                <w:lang w:val="it-IT"/>
              </w:rPr>
            </w:pPr>
            <w:r w:rsidRPr="002330EE">
              <w:rPr>
                <w:rFonts w:ascii="Futura LT" w:hAnsi="Futura LT"/>
                <w:color w:val="FFFFFF" w:themeColor="background1"/>
                <w:sz w:val="28"/>
                <w:szCs w:val="28"/>
                <w:lang w:val="it-IT"/>
              </w:rPr>
              <w:t>Identificatore</w:t>
            </w:r>
          </w:p>
        </w:tc>
      </w:tr>
      <w:tr w:rsidR="00780A30" w14:paraId="1A2A7BAA" w14:textId="77777777" w:rsidTr="00780A30">
        <w:trPr>
          <w:trHeight w:val="482"/>
        </w:trPr>
        <w:tc>
          <w:tcPr>
            <w:tcW w:w="2235" w:type="dxa"/>
          </w:tcPr>
          <w:p w14:paraId="6B9302FD" w14:textId="6AEA6E74" w:rsidR="00780A30" w:rsidRDefault="0066281F" w:rsidP="00780A30">
            <w:pPr>
              <w:rPr>
                <w:rFonts w:ascii="Futura LT" w:hAnsi="Futura LT"/>
                <w:sz w:val="36"/>
                <w:szCs w:val="36"/>
                <w:lang w:val="it-IT"/>
              </w:rPr>
            </w:pPr>
            <w:r>
              <w:rPr>
                <w:rFonts w:ascii="Futura LT" w:hAnsi="Futura LT"/>
                <w:sz w:val="36"/>
                <w:szCs w:val="36"/>
                <w:lang w:val="it-IT"/>
              </w:rPr>
              <w:t>Cliente</w:t>
            </w:r>
          </w:p>
        </w:tc>
        <w:tc>
          <w:tcPr>
            <w:tcW w:w="2235" w:type="dxa"/>
          </w:tcPr>
          <w:p w14:paraId="01E6A757" w14:textId="7479C912" w:rsidR="00780A30" w:rsidRDefault="0066281F" w:rsidP="00780A30">
            <w:pPr>
              <w:rPr>
                <w:rFonts w:ascii="Futura LT" w:hAnsi="Futura LT"/>
                <w:sz w:val="36"/>
                <w:szCs w:val="36"/>
                <w:lang w:val="it-IT"/>
              </w:rPr>
            </w:pPr>
            <w:r w:rsidRPr="0066281F">
              <w:rPr>
                <w:rFonts w:ascii="Futura LT" w:hAnsi="Futura LT"/>
                <w:sz w:val="22"/>
                <w:szCs w:val="22"/>
                <w:lang w:val="it-IT"/>
              </w:rPr>
              <w:t>Utente del</w:t>
            </w:r>
            <w:r>
              <w:rPr>
                <w:rFonts w:ascii="Futura LT" w:hAnsi="Futura LT"/>
                <w:sz w:val="22"/>
                <w:szCs w:val="22"/>
                <w:lang w:val="it-IT"/>
              </w:rPr>
              <w:t xml:space="preserve"> sito che effettua l’ordine.</w:t>
            </w:r>
          </w:p>
        </w:tc>
        <w:tc>
          <w:tcPr>
            <w:tcW w:w="2236" w:type="dxa"/>
          </w:tcPr>
          <w:p w14:paraId="08713CBB" w14:textId="77777777" w:rsidR="00780A30" w:rsidRDefault="002330EE" w:rsidP="002330EE">
            <w:pPr>
              <w:pStyle w:val="Paragrafoelenco"/>
              <w:numPr>
                <w:ilvl w:val="0"/>
                <w:numId w:val="4"/>
              </w:numPr>
              <w:jc w:val="both"/>
              <w:rPr>
                <w:rFonts w:ascii="Futura LT" w:hAnsi="Futura LT"/>
                <w:sz w:val="20"/>
                <w:szCs w:val="20"/>
                <w:lang w:val="it-IT"/>
              </w:rPr>
            </w:pPr>
            <w:r>
              <w:rPr>
                <w:rFonts w:ascii="Futura LT" w:hAnsi="Futura LT"/>
                <w:sz w:val="20"/>
                <w:szCs w:val="20"/>
                <w:lang w:val="it-IT"/>
              </w:rPr>
              <w:t>Nome</w:t>
            </w:r>
          </w:p>
          <w:p w14:paraId="2FC624CB" w14:textId="77777777" w:rsidR="002330EE" w:rsidRDefault="002330EE" w:rsidP="002330EE">
            <w:pPr>
              <w:pStyle w:val="Paragrafoelenco"/>
              <w:numPr>
                <w:ilvl w:val="0"/>
                <w:numId w:val="4"/>
              </w:numPr>
              <w:jc w:val="both"/>
              <w:rPr>
                <w:rFonts w:ascii="Futura LT" w:hAnsi="Futura LT"/>
                <w:sz w:val="20"/>
                <w:szCs w:val="20"/>
                <w:lang w:val="it-IT"/>
              </w:rPr>
            </w:pPr>
            <w:r>
              <w:rPr>
                <w:rFonts w:ascii="Futura LT" w:hAnsi="Futura LT"/>
                <w:sz w:val="20"/>
                <w:szCs w:val="20"/>
                <w:lang w:val="it-IT"/>
              </w:rPr>
              <w:t>C.F.</w:t>
            </w:r>
          </w:p>
          <w:p w14:paraId="01A9B7F4" w14:textId="77777777" w:rsidR="002330EE" w:rsidRDefault="002330EE" w:rsidP="002330EE">
            <w:pPr>
              <w:pStyle w:val="Paragrafoelenco"/>
              <w:numPr>
                <w:ilvl w:val="0"/>
                <w:numId w:val="4"/>
              </w:numPr>
              <w:jc w:val="both"/>
              <w:rPr>
                <w:rFonts w:ascii="Futura LT" w:hAnsi="Futura LT"/>
                <w:sz w:val="20"/>
                <w:szCs w:val="20"/>
                <w:lang w:val="it-IT"/>
              </w:rPr>
            </w:pPr>
            <w:r>
              <w:rPr>
                <w:rFonts w:ascii="Futura LT" w:hAnsi="Futura LT"/>
                <w:sz w:val="20"/>
                <w:szCs w:val="20"/>
                <w:lang w:val="it-IT"/>
              </w:rPr>
              <w:t>Indirizzo</w:t>
            </w:r>
          </w:p>
          <w:p w14:paraId="4A29D339" w14:textId="77777777" w:rsidR="002330EE" w:rsidRDefault="002330EE" w:rsidP="002330EE">
            <w:pPr>
              <w:pStyle w:val="Paragrafoelenco"/>
              <w:numPr>
                <w:ilvl w:val="0"/>
                <w:numId w:val="4"/>
              </w:numPr>
              <w:jc w:val="both"/>
              <w:rPr>
                <w:rFonts w:ascii="Futura LT" w:hAnsi="Futura LT"/>
                <w:sz w:val="20"/>
                <w:szCs w:val="20"/>
                <w:lang w:val="it-IT"/>
              </w:rPr>
            </w:pPr>
            <w:r>
              <w:rPr>
                <w:rFonts w:ascii="Futura LT" w:hAnsi="Futura LT"/>
                <w:sz w:val="20"/>
                <w:szCs w:val="20"/>
                <w:lang w:val="it-IT"/>
              </w:rPr>
              <w:t>Cognome</w:t>
            </w:r>
          </w:p>
          <w:p w14:paraId="537FABA0" w14:textId="77777777" w:rsidR="002330EE" w:rsidRDefault="002330EE" w:rsidP="002330EE">
            <w:pPr>
              <w:pStyle w:val="Paragrafoelenco"/>
              <w:numPr>
                <w:ilvl w:val="0"/>
                <w:numId w:val="4"/>
              </w:numPr>
              <w:jc w:val="both"/>
              <w:rPr>
                <w:rFonts w:ascii="Futura LT" w:hAnsi="Futura LT"/>
                <w:sz w:val="20"/>
                <w:szCs w:val="20"/>
                <w:lang w:val="it-IT"/>
              </w:rPr>
            </w:pPr>
            <w:r>
              <w:rPr>
                <w:rFonts w:ascii="Futura LT" w:hAnsi="Futura LT"/>
                <w:sz w:val="20"/>
                <w:szCs w:val="20"/>
                <w:lang w:val="it-IT"/>
              </w:rPr>
              <w:t>E-mail</w:t>
            </w:r>
          </w:p>
          <w:p w14:paraId="131140C0" w14:textId="77777777" w:rsidR="002330EE" w:rsidRDefault="002330EE" w:rsidP="002330EE">
            <w:pPr>
              <w:pStyle w:val="Paragrafoelenco"/>
              <w:numPr>
                <w:ilvl w:val="0"/>
                <w:numId w:val="4"/>
              </w:numPr>
              <w:jc w:val="both"/>
              <w:rPr>
                <w:rFonts w:ascii="Futura LT" w:hAnsi="Futura LT"/>
                <w:sz w:val="20"/>
                <w:szCs w:val="20"/>
                <w:lang w:val="it-IT"/>
              </w:rPr>
            </w:pPr>
            <w:r>
              <w:rPr>
                <w:rFonts w:ascii="Futura LT" w:hAnsi="Futura LT"/>
                <w:sz w:val="20"/>
                <w:szCs w:val="20"/>
                <w:lang w:val="it-IT"/>
              </w:rPr>
              <w:t>Username</w:t>
            </w:r>
          </w:p>
          <w:p w14:paraId="08AE58CD" w14:textId="05FBA52A" w:rsidR="002330EE" w:rsidRPr="002330EE" w:rsidRDefault="002330EE" w:rsidP="002330EE">
            <w:pPr>
              <w:pStyle w:val="Paragrafoelenco"/>
              <w:numPr>
                <w:ilvl w:val="0"/>
                <w:numId w:val="4"/>
              </w:numPr>
              <w:jc w:val="both"/>
              <w:rPr>
                <w:rFonts w:ascii="Futura LT" w:hAnsi="Futura LT"/>
                <w:sz w:val="20"/>
                <w:szCs w:val="20"/>
                <w:lang w:val="it-IT"/>
              </w:rPr>
            </w:pPr>
            <w:r>
              <w:rPr>
                <w:rFonts w:ascii="Futura LT" w:hAnsi="Futura LT"/>
                <w:sz w:val="20"/>
                <w:szCs w:val="20"/>
                <w:lang w:val="it-IT"/>
              </w:rPr>
              <w:t>Password</w:t>
            </w:r>
          </w:p>
        </w:tc>
        <w:tc>
          <w:tcPr>
            <w:tcW w:w="2236" w:type="dxa"/>
          </w:tcPr>
          <w:p w14:paraId="00A0E295" w14:textId="4B1D1867" w:rsidR="00780A30" w:rsidRDefault="00780A30" w:rsidP="002330EE">
            <w:pPr>
              <w:jc w:val="center"/>
              <w:rPr>
                <w:rFonts w:ascii="Futura LT" w:hAnsi="Futura LT"/>
                <w:sz w:val="28"/>
                <w:szCs w:val="28"/>
                <w:lang w:val="it-IT"/>
              </w:rPr>
            </w:pPr>
          </w:p>
          <w:p w14:paraId="0CFC0A05" w14:textId="77777777" w:rsidR="002330EE" w:rsidRDefault="002330EE" w:rsidP="002330EE">
            <w:pPr>
              <w:jc w:val="center"/>
              <w:rPr>
                <w:rFonts w:ascii="Futura LT" w:hAnsi="Futura LT"/>
                <w:sz w:val="28"/>
                <w:szCs w:val="28"/>
                <w:lang w:val="it-IT"/>
              </w:rPr>
            </w:pPr>
          </w:p>
          <w:p w14:paraId="239159B0" w14:textId="2627596C" w:rsidR="002330EE" w:rsidRPr="002330EE" w:rsidRDefault="002330EE" w:rsidP="002330EE">
            <w:pPr>
              <w:jc w:val="center"/>
              <w:rPr>
                <w:rFonts w:ascii="Futura LT" w:hAnsi="Futura LT"/>
                <w:sz w:val="28"/>
                <w:szCs w:val="28"/>
                <w:lang w:val="it-IT"/>
              </w:rPr>
            </w:pPr>
            <w:r>
              <w:rPr>
                <w:rFonts w:ascii="Futura LT" w:hAnsi="Futura LT"/>
                <w:sz w:val="28"/>
                <w:szCs w:val="28"/>
                <w:lang w:val="it-IT"/>
              </w:rPr>
              <w:t>C.F.</w:t>
            </w:r>
          </w:p>
        </w:tc>
      </w:tr>
      <w:tr w:rsidR="00780A30" w14:paraId="2932937D" w14:textId="77777777" w:rsidTr="00780A30">
        <w:trPr>
          <w:trHeight w:val="494"/>
        </w:trPr>
        <w:tc>
          <w:tcPr>
            <w:tcW w:w="2235" w:type="dxa"/>
          </w:tcPr>
          <w:p w14:paraId="6AD6DEF7" w14:textId="28225C70" w:rsidR="00780A30" w:rsidRDefault="0066281F" w:rsidP="00780A30">
            <w:pPr>
              <w:rPr>
                <w:rFonts w:ascii="Futura LT" w:hAnsi="Futura LT"/>
                <w:sz w:val="36"/>
                <w:szCs w:val="36"/>
                <w:lang w:val="it-IT"/>
              </w:rPr>
            </w:pPr>
            <w:r w:rsidRPr="00557027">
              <w:rPr>
                <w:rFonts w:ascii="Futura LT" w:hAnsi="Futura LT"/>
                <w:sz w:val="36"/>
                <w:szCs w:val="36"/>
                <w:highlight w:val="yellow"/>
                <w:lang w:val="it-IT"/>
              </w:rPr>
              <w:t>Feedback</w:t>
            </w:r>
          </w:p>
        </w:tc>
        <w:tc>
          <w:tcPr>
            <w:tcW w:w="2235" w:type="dxa"/>
          </w:tcPr>
          <w:p w14:paraId="5034A6BF" w14:textId="318BE278" w:rsidR="00780A30" w:rsidRPr="0066281F" w:rsidRDefault="0066281F" w:rsidP="00780A30">
            <w:pPr>
              <w:rPr>
                <w:rFonts w:ascii="Futura LT" w:hAnsi="Futura LT"/>
                <w:sz w:val="20"/>
                <w:szCs w:val="20"/>
                <w:lang w:val="it-IT"/>
              </w:rPr>
            </w:pPr>
            <w:r w:rsidRPr="002330EE">
              <w:rPr>
                <w:rFonts w:ascii="Futura LT" w:hAnsi="Futura LT"/>
                <w:sz w:val="20"/>
                <w:szCs w:val="20"/>
                <w:lang w:val="it-IT"/>
              </w:rPr>
              <w:t>Valutazione dell’utente riguardante il prodotto acquistato</w:t>
            </w:r>
          </w:p>
        </w:tc>
        <w:tc>
          <w:tcPr>
            <w:tcW w:w="2236" w:type="dxa"/>
          </w:tcPr>
          <w:p w14:paraId="4D4DE4D5" w14:textId="6464366C" w:rsidR="00780A30" w:rsidRPr="00557027" w:rsidRDefault="002330EE" w:rsidP="002330EE">
            <w:pPr>
              <w:pStyle w:val="Paragrafoelenco"/>
              <w:numPr>
                <w:ilvl w:val="0"/>
                <w:numId w:val="5"/>
              </w:numPr>
              <w:rPr>
                <w:rFonts w:ascii="Futura LT" w:hAnsi="Futura LT"/>
                <w:sz w:val="20"/>
                <w:szCs w:val="20"/>
                <w:highlight w:val="magenta"/>
                <w:lang w:val="it-IT"/>
              </w:rPr>
            </w:pPr>
            <w:r w:rsidRPr="00557027">
              <w:rPr>
                <w:rFonts w:ascii="Futura LT" w:hAnsi="Futura LT"/>
                <w:sz w:val="20"/>
                <w:szCs w:val="20"/>
                <w:highlight w:val="magenta"/>
                <w:lang w:val="it-IT"/>
              </w:rPr>
              <w:t>Valutazione</w:t>
            </w:r>
          </w:p>
          <w:p w14:paraId="4D0B7A1E" w14:textId="77777777" w:rsidR="002330EE" w:rsidRDefault="002330EE" w:rsidP="002330EE">
            <w:pPr>
              <w:pStyle w:val="Paragrafoelenco"/>
              <w:numPr>
                <w:ilvl w:val="0"/>
                <w:numId w:val="5"/>
              </w:numPr>
              <w:rPr>
                <w:rFonts w:ascii="Futura LT" w:hAnsi="Futura LT"/>
                <w:sz w:val="20"/>
                <w:szCs w:val="20"/>
                <w:lang w:val="it-IT"/>
              </w:rPr>
            </w:pPr>
            <w:r>
              <w:rPr>
                <w:rFonts w:ascii="Futura LT" w:hAnsi="Futura LT"/>
                <w:sz w:val="20"/>
                <w:szCs w:val="20"/>
                <w:lang w:val="it-IT"/>
              </w:rPr>
              <w:t>Commento</w:t>
            </w:r>
          </w:p>
          <w:p w14:paraId="0EEDDD1C" w14:textId="5B0FE706" w:rsidR="002330EE" w:rsidRPr="002330EE" w:rsidRDefault="002330EE" w:rsidP="002330EE">
            <w:pPr>
              <w:pStyle w:val="Paragrafoelenco"/>
              <w:numPr>
                <w:ilvl w:val="0"/>
                <w:numId w:val="5"/>
              </w:numPr>
              <w:rPr>
                <w:rFonts w:ascii="Futura LT" w:hAnsi="Futura LT"/>
                <w:sz w:val="20"/>
                <w:szCs w:val="20"/>
                <w:lang w:val="it-IT"/>
              </w:rPr>
            </w:pPr>
            <w:r>
              <w:rPr>
                <w:rFonts w:ascii="Futura LT" w:hAnsi="Futura LT"/>
                <w:sz w:val="20"/>
                <w:szCs w:val="20"/>
                <w:lang w:val="it-IT"/>
              </w:rPr>
              <w:t>Punti assegnati</w:t>
            </w:r>
          </w:p>
        </w:tc>
        <w:tc>
          <w:tcPr>
            <w:tcW w:w="2236" w:type="dxa"/>
          </w:tcPr>
          <w:p w14:paraId="564827FA" w14:textId="161A84EC" w:rsidR="00780A30" w:rsidRPr="002330EE" w:rsidRDefault="00557027" w:rsidP="002330EE">
            <w:pPr>
              <w:jc w:val="center"/>
              <w:rPr>
                <w:rFonts w:ascii="Futura LT" w:hAnsi="Futura LT"/>
                <w:sz w:val="28"/>
                <w:szCs w:val="28"/>
                <w:lang w:val="it-IT"/>
              </w:rPr>
            </w:pPr>
            <w:r w:rsidRPr="00557027">
              <w:rPr>
                <w:rFonts w:ascii="Futura LT" w:hAnsi="Futura LT"/>
                <w:sz w:val="28"/>
                <w:szCs w:val="28"/>
                <w:highlight w:val="magenta"/>
                <w:lang w:val="it-IT"/>
              </w:rPr>
              <w:t>Valutazione</w:t>
            </w:r>
          </w:p>
        </w:tc>
      </w:tr>
      <w:tr w:rsidR="00780A30" w14:paraId="78D36873" w14:textId="77777777" w:rsidTr="00780A30">
        <w:trPr>
          <w:trHeight w:val="482"/>
        </w:trPr>
        <w:tc>
          <w:tcPr>
            <w:tcW w:w="2235" w:type="dxa"/>
          </w:tcPr>
          <w:p w14:paraId="1450EAF2" w14:textId="767018FE" w:rsidR="00780A30" w:rsidRDefault="0066281F" w:rsidP="00780A30">
            <w:pPr>
              <w:rPr>
                <w:rFonts w:ascii="Futura LT" w:hAnsi="Futura LT"/>
                <w:sz w:val="36"/>
                <w:szCs w:val="36"/>
                <w:lang w:val="it-IT"/>
              </w:rPr>
            </w:pPr>
            <w:r w:rsidRPr="00557027">
              <w:rPr>
                <w:rFonts w:ascii="Futura LT" w:hAnsi="Futura LT"/>
                <w:sz w:val="36"/>
                <w:szCs w:val="36"/>
                <w:highlight w:val="yellow"/>
                <w:lang w:val="it-IT"/>
              </w:rPr>
              <w:t>Helpdesk</w:t>
            </w:r>
          </w:p>
        </w:tc>
        <w:tc>
          <w:tcPr>
            <w:tcW w:w="2235" w:type="dxa"/>
          </w:tcPr>
          <w:p w14:paraId="7F51F2CB" w14:textId="670A0E11" w:rsidR="00780A30" w:rsidRDefault="0066281F" w:rsidP="00780A30">
            <w:pPr>
              <w:rPr>
                <w:rFonts w:ascii="Futura LT" w:hAnsi="Futura LT"/>
                <w:sz w:val="36"/>
                <w:szCs w:val="36"/>
                <w:lang w:val="it-IT"/>
              </w:rPr>
            </w:pPr>
            <w:r w:rsidRPr="002330EE">
              <w:rPr>
                <w:rFonts w:ascii="Futura LT" w:hAnsi="Futura LT"/>
                <w:sz w:val="20"/>
                <w:szCs w:val="20"/>
                <w:lang w:val="it-IT"/>
              </w:rPr>
              <w:t>Sportello online che permette all’utente di mettersi in contatto con l’assistenza dell’azienda.</w:t>
            </w:r>
          </w:p>
        </w:tc>
        <w:tc>
          <w:tcPr>
            <w:tcW w:w="2236" w:type="dxa"/>
          </w:tcPr>
          <w:p w14:paraId="0FB65ADF" w14:textId="77777777" w:rsidR="00780A30" w:rsidRPr="00680154" w:rsidRDefault="002330EE" w:rsidP="002330EE">
            <w:pPr>
              <w:pStyle w:val="Paragrafoelenco"/>
              <w:numPr>
                <w:ilvl w:val="0"/>
                <w:numId w:val="6"/>
              </w:numPr>
              <w:rPr>
                <w:rFonts w:ascii="Futura LT" w:hAnsi="Futura LT"/>
                <w:sz w:val="20"/>
                <w:szCs w:val="20"/>
                <w:highlight w:val="magenta"/>
                <w:lang w:val="it-IT"/>
              </w:rPr>
            </w:pPr>
            <w:r w:rsidRPr="00680154">
              <w:rPr>
                <w:rFonts w:ascii="Futura LT" w:hAnsi="Futura LT"/>
                <w:sz w:val="20"/>
                <w:szCs w:val="20"/>
                <w:highlight w:val="magenta"/>
                <w:lang w:val="it-IT"/>
              </w:rPr>
              <w:t>Fascia oraria</w:t>
            </w:r>
          </w:p>
          <w:p w14:paraId="05DC4E62" w14:textId="7D90DEB7" w:rsidR="00680154" w:rsidRPr="00680154" w:rsidRDefault="00680154" w:rsidP="002330EE">
            <w:pPr>
              <w:pStyle w:val="Paragrafoelenco"/>
              <w:numPr>
                <w:ilvl w:val="0"/>
                <w:numId w:val="6"/>
              </w:numPr>
              <w:rPr>
                <w:rFonts w:ascii="Futura LT" w:hAnsi="Futura LT"/>
                <w:sz w:val="20"/>
                <w:szCs w:val="20"/>
                <w:lang w:val="it-IT"/>
              </w:rPr>
            </w:pPr>
            <w:r w:rsidRPr="00680154">
              <w:rPr>
                <w:rFonts w:ascii="Futura LT" w:hAnsi="Futura LT"/>
                <w:sz w:val="20"/>
                <w:szCs w:val="20"/>
                <w:lang w:val="it-IT"/>
              </w:rPr>
              <w:t>Descrizione</w:t>
            </w:r>
          </w:p>
        </w:tc>
        <w:tc>
          <w:tcPr>
            <w:tcW w:w="2236" w:type="dxa"/>
          </w:tcPr>
          <w:p w14:paraId="6FB7CA29" w14:textId="37D15990" w:rsidR="00780A30" w:rsidRPr="002330EE" w:rsidRDefault="00557027" w:rsidP="002330EE">
            <w:pPr>
              <w:jc w:val="center"/>
              <w:rPr>
                <w:rFonts w:ascii="Futura LT" w:hAnsi="Futura LT"/>
                <w:sz w:val="28"/>
                <w:szCs w:val="28"/>
                <w:lang w:val="it-IT"/>
              </w:rPr>
            </w:pPr>
            <w:r w:rsidRPr="00557027">
              <w:rPr>
                <w:rFonts w:ascii="Futura LT" w:hAnsi="Futura LT"/>
                <w:sz w:val="28"/>
                <w:szCs w:val="28"/>
                <w:highlight w:val="magenta"/>
                <w:lang w:val="it-IT"/>
              </w:rPr>
              <w:t>Fascia Oraria</w:t>
            </w:r>
          </w:p>
        </w:tc>
      </w:tr>
      <w:tr w:rsidR="00780A30" w14:paraId="21973D19" w14:textId="77777777" w:rsidTr="00780A30">
        <w:trPr>
          <w:trHeight w:val="494"/>
        </w:trPr>
        <w:tc>
          <w:tcPr>
            <w:tcW w:w="2235" w:type="dxa"/>
          </w:tcPr>
          <w:p w14:paraId="615AF0CC" w14:textId="46350484" w:rsidR="00780A30" w:rsidRDefault="0066281F" w:rsidP="00780A30">
            <w:pPr>
              <w:rPr>
                <w:rFonts w:ascii="Futura LT" w:hAnsi="Futura LT"/>
                <w:sz w:val="36"/>
                <w:szCs w:val="36"/>
                <w:lang w:val="it-IT"/>
              </w:rPr>
            </w:pPr>
            <w:r>
              <w:rPr>
                <w:rFonts w:ascii="Futura LT" w:hAnsi="Futura LT"/>
                <w:sz w:val="36"/>
                <w:szCs w:val="36"/>
                <w:lang w:val="it-IT"/>
              </w:rPr>
              <w:t>Assistente</w:t>
            </w:r>
          </w:p>
        </w:tc>
        <w:tc>
          <w:tcPr>
            <w:tcW w:w="2235" w:type="dxa"/>
          </w:tcPr>
          <w:p w14:paraId="78D4A709" w14:textId="0CB147AE" w:rsidR="00780A30" w:rsidRPr="0066281F" w:rsidRDefault="0066281F" w:rsidP="00780A30">
            <w:pPr>
              <w:rPr>
                <w:rFonts w:ascii="Futura LT" w:hAnsi="Futura LT"/>
                <w:sz w:val="20"/>
                <w:szCs w:val="20"/>
                <w:lang w:val="it-IT"/>
              </w:rPr>
            </w:pPr>
            <w:r>
              <w:rPr>
                <w:rFonts w:ascii="Futura LT" w:hAnsi="Futura LT"/>
                <w:sz w:val="20"/>
                <w:szCs w:val="20"/>
                <w:lang w:val="it-IT"/>
              </w:rPr>
              <w:t>Fornisce aiuto al cliente tramite l’helpdesk</w:t>
            </w:r>
          </w:p>
        </w:tc>
        <w:tc>
          <w:tcPr>
            <w:tcW w:w="2236" w:type="dxa"/>
          </w:tcPr>
          <w:p w14:paraId="10012038" w14:textId="4FCB775E" w:rsidR="00780A30" w:rsidRDefault="002330EE" w:rsidP="002330EE">
            <w:pPr>
              <w:pStyle w:val="Paragrafoelenco"/>
              <w:numPr>
                <w:ilvl w:val="0"/>
                <w:numId w:val="6"/>
              </w:numPr>
              <w:rPr>
                <w:rFonts w:ascii="Futura LT" w:hAnsi="Futura LT"/>
                <w:sz w:val="20"/>
                <w:szCs w:val="20"/>
                <w:lang w:val="it-IT"/>
              </w:rPr>
            </w:pPr>
            <w:r>
              <w:rPr>
                <w:rFonts w:ascii="Futura LT" w:hAnsi="Futura LT"/>
                <w:sz w:val="20"/>
                <w:szCs w:val="20"/>
                <w:lang w:val="it-IT"/>
              </w:rPr>
              <w:t>ID</w:t>
            </w:r>
          </w:p>
          <w:p w14:paraId="1118F7D0" w14:textId="092CCDA8" w:rsidR="002330EE" w:rsidRPr="002330EE" w:rsidRDefault="002330EE" w:rsidP="002330EE">
            <w:pPr>
              <w:pStyle w:val="Paragrafoelenco"/>
              <w:numPr>
                <w:ilvl w:val="0"/>
                <w:numId w:val="6"/>
              </w:numPr>
              <w:rPr>
                <w:rFonts w:ascii="Futura LT" w:hAnsi="Futura LT"/>
                <w:sz w:val="20"/>
                <w:szCs w:val="20"/>
                <w:lang w:val="it-IT"/>
              </w:rPr>
            </w:pPr>
            <w:r>
              <w:rPr>
                <w:rFonts w:ascii="Futura LT" w:hAnsi="Futura LT"/>
                <w:sz w:val="20"/>
                <w:szCs w:val="20"/>
                <w:lang w:val="it-IT"/>
              </w:rPr>
              <w:t>Nome</w:t>
            </w:r>
          </w:p>
        </w:tc>
        <w:tc>
          <w:tcPr>
            <w:tcW w:w="2236" w:type="dxa"/>
          </w:tcPr>
          <w:p w14:paraId="7B0291E7" w14:textId="77777777" w:rsidR="002330EE" w:rsidRDefault="002330EE" w:rsidP="002330EE">
            <w:pPr>
              <w:jc w:val="center"/>
              <w:rPr>
                <w:rFonts w:ascii="Futura LT" w:hAnsi="Futura LT"/>
                <w:sz w:val="28"/>
                <w:szCs w:val="28"/>
                <w:lang w:val="it-IT"/>
              </w:rPr>
            </w:pPr>
          </w:p>
          <w:p w14:paraId="05E79DA3" w14:textId="646E6AC2" w:rsidR="00780A30" w:rsidRPr="002330EE" w:rsidRDefault="002330EE" w:rsidP="002330EE">
            <w:pPr>
              <w:jc w:val="center"/>
              <w:rPr>
                <w:rFonts w:ascii="Futura LT" w:hAnsi="Futura LT"/>
                <w:sz w:val="28"/>
                <w:szCs w:val="28"/>
                <w:lang w:val="it-IT"/>
              </w:rPr>
            </w:pPr>
            <w:r>
              <w:rPr>
                <w:rFonts w:ascii="Futura LT" w:hAnsi="Futura LT"/>
                <w:sz w:val="28"/>
                <w:szCs w:val="28"/>
                <w:lang w:val="it-IT"/>
              </w:rPr>
              <w:t>ID</w:t>
            </w:r>
          </w:p>
        </w:tc>
      </w:tr>
      <w:tr w:rsidR="00780A30" w14:paraId="7FB21A81" w14:textId="77777777" w:rsidTr="00780A30">
        <w:trPr>
          <w:trHeight w:val="482"/>
        </w:trPr>
        <w:tc>
          <w:tcPr>
            <w:tcW w:w="2235" w:type="dxa"/>
          </w:tcPr>
          <w:p w14:paraId="420FBB7A" w14:textId="5D47BAA6" w:rsidR="00780A30" w:rsidRDefault="0066281F" w:rsidP="00780A30">
            <w:pPr>
              <w:rPr>
                <w:rFonts w:ascii="Futura LT" w:hAnsi="Futura LT"/>
                <w:sz w:val="36"/>
                <w:szCs w:val="36"/>
                <w:lang w:val="it-IT"/>
              </w:rPr>
            </w:pPr>
            <w:r>
              <w:rPr>
                <w:rFonts w:ascii="Futura LT" w:hAnsi="Futura LT"/>
                <w:sz w:val="36"/>
                <w:szCs w:val="36"/>
                <w:lang w:val="it-IT"/>
              </w:rPr>
              <w:t>Carrello</w:t>
            </w:r>
          </w:p>
        </w:tc>
        <w:tc>
          <w:tcPr>
            <w:tcW w:w="2235" w:type="dxa"/>
          </w:tcPr>
          <w:p w14:paraId="70981787" w14:textId="77074510" w:rsidR="00780A30" w:rsidRPr="0066281F" w:rsidRDefault="0066281F" w:rsidP="00780A30">
            <w:pPr>
              <w:rPr>
                <w:rFonts w:ascii="Futura LT" w:hAnsi="Futura LT"/>
                <w:sz w:val="20"/>
                <w:szCs w:val="20"/>
                <w:lang w:val="it-IT"/>
              </w:rPr>
            </w:pPr>
            <w:r>
              <w:rPr>
                <w:rFonts w:ascii="Futura LT" w:hAnsi="Futura LT"/>
                <w:sz w:val="20"/>
                <w:szCs w:val="20"/>
                <w:lang w:val="it-IT"/>
              </w:rPr>
              <w:t>Contenitore di prodotti</w:t>
            </w:r>
          </w:p>
        </w:tc>
        <w:tc>
          <w:tcPr>
            <w:tcW w:w="2236" w:type="dxa"/>
          </w:tcPr>
          <w:p w14:paraId="20A76B4B" w14:textId="77777777" w:rsidR="00780A30" w:rsidRDefault="002330EE" w:rsidP="002330EE">
            <w:pPr>
              <w:pStyle w:val="Paragrafoelenco"/>
              <w:numPr>
                <w:ilvl w:val="0"/>
                <w:numId w:val="7"/>
              </w:numPr>
              <w:rPr>
                <w:rFonts w:ascii="Futura LT" w:hAnsi="Futura LT"/>
                <w:sz w:val="20"/>
                <w:szCs w:val="20"/>
                <w:lang w:val="it-IT"/>
              </w:rPr>
            </w:pPr>
            <w:r>
              <w:rPr>
                <w:rFonts w:ascii="Futura LT" w:hAnsi="Futura LT"/>
                <w:sz w:val="20"/>
                <w:szCs w:val="20"/>
                <w:lang w:val="it-IT"/>
              </w:rPr>
              <w:t>Numero</w:t>
            </w:r>
          </w:p>
          <w:p w14:paraId="5CB026A7" w14:textId="77777777" w:rsidR="002330EE" w:rsidRPr="00557027" w:rsidRDefault="002330EE" w:rsidP="002330EE">
            <w:pPr>
              <w:pStyle w:val="Paragrafoelenco"/>
              <w:numPr>
                <w:ilvl w:val="0"/>
                <w:numId w:val="7"/>
              </w:numPr>
              <w:rPr>
                <w:rFonts w:ascii="Futura LT" w:hAnsi="Futura LT"/>
                <w:sz w:val="20"/>
                <w:szCs w:val="20"/>
                <w:highlight w:val="green"/>
                <w:lang w:val="it-IT"/>
              </w:rPr>
            </w:pPr>
            <w:r w:rsidRPr="00557027">
              <w:rPr>
                <w:rFonts w:ascii="Futura LT" w:hAnsi="Futura LT"/>
                <w:sz w:val="20"/>
                <w:szCs w:val="20"/>
                <w:highlight w:val="green"/>
                <w:lang w:val="it-IT"/>
              </w:rPr>
              <w:t># Prodotti</w:t>
            </w:r>
          </w:p>
          <w:p w14:paraId="15CB7894" w14:textId="7953E7CF" w:rsidR="002330EE" w:rsidRPr="002330EE" w:rsidRDefault="002330EE" w:rsidP="00680154">
            <w:pPr>
              <w:pStyle w:val="Paragrafoelenco"/>
              <w:rPr>
                <w:rFonts w:ascii="Futura LT" w:hAnsi="Futura LT"/>
                <w:sz w:val="20"/>
                <w:szCs w:val="20"/>
                <w:lang w:val="it-IT"/>
              </w:rPr>
            </w:pPr>
          </w:p>
        </w:tc>
        <w:tc>
          <w:tcPr>
            <w:tcW w:w="2236" w:type="dxa"/>
          </w:tcPr>
          <w:p w14:paraId="5F6A71FB" w14:textId="77777777" w:rsidR="00780A30" w:rsidRDefault="00780A30" w:rsidP="002330EE">
            <w:pPr>
              <w:jc w:val="center"/>
              <w:rPr>
                <w:rFonts w:ascii="Futura LT" w:hAnsi="Futura LT"/>
                <w:sz w:val="28"/>
                <w:szCs w:val="28"/>
                <w:lang w:val="it-IT"/>
              </w:rPr>
            </w:pPr>
          </w:p>
          <w:p w14:paraId="39DD73D9" w14:textId="54FEF05D" w:rsidR="002330EE" w:rsidRPr="002330EE" w:rsidRDefault="002330EE" w:rsidP="002330EE">
            <w:pPr>
              <w:jc w:val="center"/>
              <w:rPr>
                <w:rFonts w:ascii="Futura LT" w:hAnsi="Futura LT"/>
                <w:sz w:val="28"/>
                <w:szCs w:val="28"/>
                <w:lang w:val="it-IT"/>
              </w:rPr>
            </w:pPr>
            <w:r>
              <w:rPr>
                <w:rFonts w:ascii="Futura LT" w:hAnsi="Futura LT"/>
                <w:sz w:val="28"/>
                <w:szCs w:val="28"/>
                <w:lang w:val="it-IT"/>
              </w:rPr>
              <w:t>Numero</w:t>
            </w:r>
          </w:p>
        </w:tc>
      </w:tr>
      <w:tr w:rsidR="00780A30" w14:paraId="7DE8EE45" w14:textId="77777777" w:rsidTr="00780A30">
        <w:trPr>
          <w:trHeight w:val="494"/>
        </w:trPr>
        <w:tc>
          <w:tcPr>
            <w:tcW w:w="2235" w:type="dxa"/>
          </w:tcPr>
          <w:p w14:paraId="6EAFBC6C" w14:textId="51AD9286" w:rsidR="00780A30" w:rsidRDefault="0066281F" w:rsidP="00780A30">
            <w:pPr>
              <w:rPr>
                <w:rFonts w:ascii="Futura LT" w:hAnsi="Futura LT"/>
                <w:sz w:val="36"/>
                <w:szCs w:val="36"/>
                <w:lang w:val="it-IT"/>
              </w:rPr>
            </w:pPr>
            <w:r>
              <w:rPr>
                <w:rFonts w:ascii="Futura LT" w:hAnsi="Futura LT"/>
                <w:sz w:val="36"/>
                <w:szCs w:val="36"/>
                <w:lang w:val="it-IT"/>
              </w:rPr>
              <w:t>Prodotto</w:t>
            </w:r>
          </w:p>
        </w:tc>
        <w:tc>
          <w:tcPr>
            <w:tcW w:w="2235" w:type="dxa"/>
          </w:tcPr>
          <w:p w14:paraId="66DC7B49" w14:textId="3BBE03CE" w:rsidR="00780A30" w:rsidRPr="0066281F" w:rsidRDefault="0066281F" w:rsidP="00780A30">
            <w:pPr>
              <w:rPr>
                <w:rFonts w:ascii="Futura LT" w:hAnsi="Futura LT"/>
                <w:sz w:val="20"/>
                <w:szCs w:val="20"/>
                <w:lang w:val="it-IT"/>
              </w:rPr>
            </w:pPr>
            <w:r>
              <w:rPr>
                <w:rFonts w:ascii="Futura LT" w:hAnsi="Futura LT"/>
                <w:sz w:val="20"/>
                <w:szCs w:val="20"/>
                <w:lang w:val="it-IT"/>
              </w:rPr>
              <w:t>Oggetto acquistato dal cliente, di diverse tipologie</w:t>
            </w:r>
          </w:p>
        </w:tc>
        <w:tc>
          <w:tcPr>
            <w:tcW w:w="2236" w:type="dxa"/>
          </w:tcPr>
          <w:p w14:paraId="72E56D31" w14:textId="77777777" w:rsidR="00780A30" w:rsidRDefault="002330EE" w:rsidP="002330EE">
            <w:pPr>
              <w:pStyle w:val="Paragrafoelenco"/>
              <w:numPr>
                <w:ilvl w:val="0"/>
                <w:numId w:val="8"/>
              </w:numPr>
              <w:rPr>
                <w:rFonts w:ascii="Futura LT" w:hAnsi="Futura LT"/>
                <w:sz w:val="20"/>
                <w:szCs w:val="20"/>
                <w:lang w:val="it-IT"/>
              </w:rPr>
            </w:pPr>
            <w:r>
              <w:rPr>
                <w:rFonts w:ascii="Futura LT" w:hAnsi="Futura LT"/>
                <w:sz w:val="20"/>
                <w:szCs w:val="20"/>
                <w:lang w:val="it-IT"/>
              </w:rPr>
              <w:t>ID</w:t>
            </w:r>
          </w:p>
          <w:p w14:paraId="6052E381" w14:textId="77777777" w:rsidR="002330EE" w:rsidRDefault="002330EE" w:rsidP="002330EE">
            <w:pPr>
              <w:pStyle w:val="Paragrafoelenco"/>
              <w:numPr>
                <w:ilvl w:val="0"/>
                <w:numId w:val="8"/>
              </w:numPr>
              <w:rPr>
                <w:rFonts w:ascii="Futura LT" w:hAnsi="Futura LT"/>
                <w:sz w:val="20"/>
                <w:szCs w:val="20"/>
                <w:lang w:val="it-IT"/>
              </w:rPr>
            </w:pPr>
            <w:r>
              <w:rPr>
                <w:rFonts w:ascii="Futura LT" w:hAnsi="Futura LT"/>
                <w:sz w:val="20"/>
                <w:szCs w:val="20"/>
                <w:lang w:val="it-IT"/>
              </w:rPr>
              <w:t>Prezzo</w:t>
            </w:r>
          </w:p>
          <w:p w14:paraId="47174311" w14:textId="77777777" w:rsidR="002330EE" w:rsidRDefault="002330EE" w:rsidP="002330EE">
            <w:pPr>
              <w:pStyle w:val="Paragrafoelenco"/>
              <w:numPr>
                <w:ilvl w:val="0"/>
                <w:numId w:val="8"/>
              </w:numPr>
              <w:rPr>
                <w:rFonts w:ascii="Futura LT" w:hAnsi="Futura LT"/>
                <w:sz w:val="20"/>
                <w:szCs w:val="20"/>
                <w:lang w:val="it-IT"/>
              </w:rPr>
            </w:pPr>
            <w:r>
              <w:rPr>
                <w:rFonts w:ascii="Futura LT" w:hAnsi="Futura LT"/>
                <w:sz w:val="20"/>
                <w:szCs w:val="20"/>
                <w:lang w:val="it-IT"/>
              </w:rPr>
              <w:t>Nome</w:t>
            </w:r>
          </w:p>
          <w:p w14:paraId="33457EA1" w14:textId="77777777" w:rsidR="002330EE" w:rsidRDefault="002330EE" w:rsidP="002330EE">
            <w:pPr>
              <w:pStyle w:val="Paragrafoelenco"/>
              <w:numPr>
                <w:ilvl w:val="0"/>
                <w:numId w:val="8"/>
              </w:numPr>
              <w:rPr>
                <w:rFonts w:ascii="Futura LT" w:hAnsi="Futura LT"/>
                <w:sz w:val="20"/>
                <w:szCs w:val="20"/>
                <w:lang w:val="it-IT"/>
              </w:rPr>
            </w:pPr>
            <w:r>
              <w:rPr>
                <w:rFonts w:ascii="Futura LT" w:hAnsi="Futura LT"/>
                <w:sz w:val="20"/>
                <w:szCs w:val="20"/>
                <w:lang w:val="it-IT"/>
              </w:rPr>
              <w:t>Descrizione</w:t>
            </w:r>
          </w:p>
          <w:p w14:paraId="337289B2" w14:textId="126A37C5" w:rsidR="002330EE" w:rsidRPr="00680154" w:rsidRDefault="00680154" w:rsidP="00680154">
            <w:pPr>
              <w:pStyle w:val="Paragrafoelenco"/>
              <w:numPr>
                <w:ilvl w:val="0"/>
                <w:numId w:val="8"/>
              </w:numPr>
              <w:rPr>
                <w:rFonts w:ascii="Futura LT" w:hAnsi="Futura LT"/>
                <w:sz w:val="20"/>
                <w:szCs w:val="20"/>
                <w:lang w:val="it-IT"/>
              </w:rPr>
            </w:pPr>
            <w:r w:rsidRPr="0065039B">
              <w:rPr>
                <w:rFonts w:ascii="Futura LT" w:hAnsi="Futura LT"/>
                <w:sz w:val="20"/>
                <w:szCs w:val="20"/>
                <w:highlight w:val="red"/>
                <w:lang w:val="it-IT"/>
              </w:rPr>
              <w:t>Tipologia</w:t>
            </w:r>
          </w:p>
        </w:tc>
        <w:tc>
          <w:tcPr>
            <w:tcW w:w="2236" w:type="dxa"/>
          </w:tcPr>
          <w:p w14:paraId="3644719D" w14:textId="77777777" w:rsidR="00780A30" w:rsidRDefault="00780A30" w:rsidP="002330EE">
            <w:pPr>
              <w:jc w:val="center"/>
              <w:rPr>
                <w:rFonts w:ascii="Futura LT" w:hAnsi="Futura LT"/>
                <w:sz w:val="28"/>
                <w:szCs w:val="28"/>
                <w:lang w:val="it-IT"/>
              </w:rPr>
            </w:pPr>
          </w:p>
          <w:p w14:paraId="4C1933E6" w14:textId="4D08FBFD" w:rsidR="002330EE" w:rsidRPr="002330EE" w:rsidRDefault="002330EE" w:rsidP="002330EE">
            <w:pPr>
              <w:jc w:val="center"/>
              <w:rPr>
                <w:rFonts w:ascii="Futura LT" w:hAnsi="Futura LT"/>
                <w:sz w:val="28"/>
                <w:szCs w:val="28"/>
                <w:lang w:val="it-IT"/>
              </w:rPr>
            </w:pPr>
            <w:r>
              <w:rPr>
                <w:rFonts w:ascii="Futura LT" w:hAnsi="Futura LT"/>
                <w:sz w:val="28"/>
                <w:szCs w:val="28"/>
                <w:lang w:val="it-IT"/>
              </w:rPr>
              <w:t>ID</w:t>
            </w:r>
          </w:p>
        </w:tc>
      </w:tr>
      <w:tr w:rsidR="00780A30" w14:paraId="2FFFD17D" w14:textId="77777777" w:rsidTr="00780A30">
        <w:trPr>
          <w:trHeight w:val="482"/>
        </w:trPr>
        <w:tc>
          <w:tcPr>
            <w:tcW w:w="2235" w:type="dxa"/>
          </w:tcPr>
          <w:p w14:paraId="6C09C699" w14:textId="239ACC8B" w:rsidR="00780A30" w:rsidRDefault="0066281F" w:rsidP="00780A30">
            <w:pPr>
              <w:rPr>
                <w:rFonts w:ascii="Futura LT" w:hAnsi="Futura LT"/>
                <w:sz w:val="36"/>
                <w:szCs w:val="36"/>
                <w:lang w:val="it-IT"/>
              </w:rPr>
            </w:pPr>
            <w:r w:rsidRPr="00552861">
              <w:rPr>
                <w:rFonts w:ascii="Futura LT" w:hAnsi="Futura LT"/>
                <w:sz w:val="36"/>
                <w:szCs w:val="36"/>
                <w:lang w:val="it-IT"/>
              </w:rPr>
              <w:t>Corriere</w:t>
            </w:r>
          </w:p>
        </w:tc>
        <w:tc>
          <w:tcPr>
            <w:tcW w:w="2235" w:type="dxa"/>
          </w:tcPr>
          <w:p w14:paraId="4E14CD66" w14:textId="4B5A8EDB" w:rsidR="00780A30" w:rsidRPr="0066281F" w:rsidRDefault="0066281F" w:rsidP="00780A30">
            <w:pPr>
              <w:rPr>
                <w:rFonts w:ascii="Futura LT" w:hAnsi="Futura LT"/>
                <w:sz w:val="20"/>
                <w:szCs w:val="20"/>
                <w:lang w:val="it-IT"/>
              </w:rPr>
            </w:pPr>
            <w:r>
              <w:rPr>
                <w:rFonts w:ascii="Futura LT" w:hAnsi="Futura LT"/>
                <w:sz w:val="20"/>
                <w:szCs w:val="20"/>
                <w:lang w:val="it-IT"/>
              </w:rPr>
              <w:t>Prende a carico l’ordine e lo spedisce</w:t>
            </w:r>
          </w:p>
        </w:tc>
        <w:tc>
          <w:tcPr>
            <w:tcW w:w="2236" w:type="dxa"/>
          </w:tcPr>
          <w:p w14:paraId="1B94B063" w14:textId="77777777" w:rsidR="002330EE" w:rsidRDefault="002330EE" w:rsidP="002330EE">
            <w:pPr>
              <w:pStyle w:val="Paragrafoelenco"/>
              <w:numPr>
                <w:ilvl w:val="0"/>
                <w:numId w:val="9"/>
              </w:numPr>
              <w:rPr>
                <w:rFonts w:ascii="Futura LT" w:hAnsi="Futura LT"/>
                <w:sz w:val="20"/>
                <w:szCs w:val="20"/>
                <w:lang w:val="it-IT"/>
              </w:rPr>
            </w:pPr>
            <w:r w:rsidRPr="00552861">
              <w:rPr>
                <w:rFonts w:ascii="Futura LT" w:hAnsi="Futura LT"/>
                <w:sz w:val="20"/>
                <w:szCs w:val="20"/>
                <w:lang w:val="it-IT"/>
              </w:rPr>
              <w:t>N° Telefonico</w:t>
            </w:r>
          </w:p>
          <w:p w14:paraId="5297F0C1" w14:textId="77777777" w:rsidR="00552861" w:rsidRDefault="00552861" w:rsidP="002330EE">
            <w:pPr>
              <w:pStyle w:val="Paragrafoelenco"/>
              <w:numPr>
                <w:ilvl w:val="0"/>
                <w:numId w:val="9"/>
              </w:numPr>
              <w:rPr>
                <w:rFonts w:ascii="Futura LT" w:hAnsi="Futura LT"/>
                <w:sz w:val="20"/>
                <w:szCs w:val="20"/>
                <w:lang w:val="it-IT"/>
              </w:rPr>
            </w:pPr>
            <w:r>
              <w:rPr>
                <w:rFonts w:ascii="Futura LT" w:hAnsi="Futura LT"/>
                <w:sz w:val="20"/>
                <w:szCs w:val="20"/>
                <w:lang w:val="it-IT"/>
              </w:rPr>
              <w:t>ID Corriere</w:t>
            </w:r>
          </w:p>
          <w:p w14:paraId="0F18989A" w14:textId="086F5B33" w:rsidR="0065039B" w:rsidRPr="00552861" w:rsidRDefault="0065039B" w:rsidP="002330EE">
            <w:pPr>
              <w:pStyle w:val="Paragrafoelenco"/>
              <w:numPr>
                <w:ilvl w:val="0"/>
                <w:numId w:val="9"/>
              </w:numPr>
              <w:rPr>
                <w:rFonts w:ascii="Futura LT" w:hAnsi="Futura LT"/>
                <w:sz w:val="20"/>
                <w:szCs w:val="20"/>
                <w:lang w:val="it-IT"/>
              </w:rPr>
            </w:pPr>
            <w:proofErr w:type="spellStart"/>
            <w:r>
              <w:rPr>
                <w:rFonts w:ascii="Futura LT" w:hAnsi="Futura LT"/>
                <w:sz w:val="20"/>
                <w:szCs w:val="20"/>
                <w:lang w:val="it-IT"/>
              </w:rPr>
              <w:t>Dettagli_ordine</w:t>
            </w:r>
            <w:proofErr w:type="spellEnd"/>
          </w:p>
        </w:tc>
        <w:tc>
          <w:tcPr>
            <w:tcW w:w="2236" w:type="dxa"/>
          </w:tcPr>
          <w:p w14:paraId="3DA2F78E" w14:textId="75ABA840" w:rsidR="00780A30" w:rsidRPr="002330EE" w:rsidRDefault="00552861" w:rsidP="002330EE">
            <w:pPr>
              <w:jc w:val="center"/>
              <w:rPr>
                <w:rFonts w:ascii="Futura LT" w:hAnsi="Futura LT"/>
                <w:sz w:val="28"/>
                <w:szCs w:val="28"/>
                <w:lang w:val="it-IT"/>
              </w:rPr>
            </w:pPr>
            <w:r>
              <w:rPr>
                <w:rFonts w:ascii="Futura LT" w:hAnsi="Futura LT"/>
                <w:sz w:val="28"/>
                <w:szCs w:val="28"/>
                <w:lang w:val="it-IT"/>
              </w:rPr>
              <w:t>ID Corriere</w:t>
            </w:r>
          </w:p>
        </w:tc>
      </w:tr>
      <w:tr w:rsidR="00780A30" w14:paraId="67DEE993" w14:textId="77777777" w:rsidTr="00780A30">
        <w:trPr>
          <w:trHeight w:val="494"/>
        </w:trPr>
        <w:tc>
          <w:tcPr>
            <w:tcW w:w="2235" w:type="dxa"/>
          </w:tcPr>
          <w:p w14:paraId="04146628" w14:textId="73B2014C" w:rsidR="00780A30" w:rsidRDefault="0066281F" w:rsidP="00780A30">
            <w:pPr>
              <w:rPr>
                <w:rFonts w:ascii="Futura LT" w:hAnsi="Futura LT"/>
                <w:sz w:val="36"/>
                <w:szCs w:val="36"/>
                <w:lang w:val="it-IT"/>
              </w:rPr>
            </w:pPr>
            <w:r>
              <w:rPr>
                <w:rFonts w:ascii="Futura LT" w:hAnsi="Futura LT"/>
                <w:sz w:val="36"/>
                <w:szCs w:val="36"/>
                <w:lang w:val="it-IT"/>
              </w:rPr>
              <w:t>Fornitore</w:t>
            </w:r>
          </w:p>
        </w:tc>
        <w:tc>
          <w:tcPr>
            <w:tcW w:w="2235" w:type="dxa"/>
          </w:tcPr>
          <w:p w14:paraId="1D9FB36C" w14:textId="23F5A810" w:rsidR="00780A30" w:rsidRPr="0066281F" w:rsidRDefault="0066281F" w:rsidP="00780A30">
            <w:pPr>
              <w:rPr>
                <w:rFonts w:ascii="Futura LT" w:hAnsi="Futura LT"/>
                <w:sz w:val="20"/>
                <w:szCs w:val="20"/>
                <w:lang w:val="it-IT"/>
              </w:rPr>
            </w:pPr>
            <w:r>
              <w:rPr>
                <w:rFonts w:ascii="Futura LT" w:hAnsi="Futura LT"/>
                <w:sz w:val="20"/>
                <w:szCs w:val="20"/>
                <w:lang w:val="it-IT"/>
              </w:rPr>
              <w:t>Si occupa del rifornimento del negozio</w:t>
            </w:r>
          </w:p>
        </w:tc>
        <w:tc>
          <w:tcPr>
            <w:tcW w:w="2236" w:type="dxa"/>
          </w:tcPr>
          <w:p w14:paraId="6ABAD7D1" w14:textId="77777777" w:rsidR="00780A30" w:rsidRDefault="002330EE" w:rsidP="002330EE">
            <w:pPr>
              <w:pStyle w:val="Paragrafoelenco"/>
              <w:numPr>
                <w:ilvl w:val="0"/>
                <w:numId w:val="9"/>
              </w:numPr>
              <w:rPr>
                <w:rFonts w:ascii="Futura LT" w:hAnsi="Futura LT"/>
                <w:sz w:val="20"/>
                <w:szCs w:val="20"/>
                <w:lang w:val="it-IT"/>
              </w:rPr>
            </w:pPr>
            <w:r>
              <w:rPr>
                <w:rFonts w:ascii="Futura LT" w:hAnsi="Futura LT"/>
                <w:sz w:val="20"/>
                <w:szCs w:val="20"/>
                <w:lang w:val="it-IT"/>
              </w:rPr>
              <w:t>C.F.</w:t>
            </w:r>
          </w:p>
          <w:p w14:paraId="328B729D" w14:textId="77777777" w:rsidR="002330EE" w:rsidRDefault="002330EE" w:rsidP="002330EE">
            <w:pPr>
              <w:pStyle w:val="Paragrafoelenco"/>
              <w:numPr>
                <w:ilvl w:val="0"/>
                <w:numId w:val="9"/>
              </w:numPr>
              <w:rPr>
                <w:rFonts w:ascii="Futura LT" w:hAnsi="Futura LT"/>
                <w:sz w:val="20"/>
                <w:szCs w:val="20"/>
                <w:lang w:val="it-IT"/>
              </w:rPr>
            </w:pPr>
            <w:r>
              <w:rPr>
                <w:rFonts w:ascii="Futura LT" w:hAnsi="Futura LT"/>
                <w:sz w:val="20"/>
                <w:szCs w:val="20"/>
                <w:lang w:val="it-IT"/>
              </w:rPr>
              <w:t># Consegne</w:t>
            </w:r>
          </w:p>
          <w:p w14:paraId="12B2F421" w14:textId="25DAB8B9" w:rsidR="0065039B" w:rsidRPr="002330EE" w:rsidRDefault="0065039B" w:rsidP="002330EE">
            <w:pPr>
              <w:pStyle w:val="Paragrafoelenco"/>
              <w:numPr>
                <w:ilvl w:val="0"/>
                <w:numId w:val="9"/>
              </w:numPr>
              <w:rPr>
                <w:rFonts w:ascii="Futura LT" w:hAnsi="Futura LT"/>
                <w:sz w:val="20"/>
                <w:szCs w:val="20"/>
                <w:lang w:val="it-IT"/>
              </w:rPr>
            </w:pPr>
            <w:r>
              <w:rPr>
                <w:rFonts w:ascii="Futura LT" w:hAnsi="Futura LT"/>
                <w:sz w:val="20"/>
                <w:szCs w:val="20"/>
                <w:lang w:val="it-IT"/>
              </w:rPr>
              <w:t>Ordine</w:t>
            </w:r>
          </w:p>
        </w:tc>
        <w:tc>
          <w:tcPr>
            <w:tcW w:w="2236" w:type="dxa"/>
          </w:tcPr>
          <w:p w14:paraId="764C4ACF" w14:textId="671CC435" w:rsidR="00780A30" w:rsidRPr="002330EE" w:rsidRDefault="002330EE" w:rsidP="002330EE">
            <w:pPr>
              <w:jc w:val="center"/>
              <w:rPr>
                <w:rFonts w:ascii="Futura LT" w:hAnsi="Futura LT"/>
                <w:sz w:val="28"/>
                <w:szCs w:val="28"/>
                <w:lang w:val="it-IT"/>
              </w:rPr>
            </w:pPr>
            <w:r>
              <w:rPr>
                <w:rFonts w:ascii="Futura LT" w:hAnsi="Futura LT"/>
                <w:sz w:val="28"/>
                <w:szCs w:val="28"/>
                <w:lang w:val="it-IT"/>
              </w:rPr>
              <w:t>C.F.</w:t>
            </w:r>
          </w:p>
        </w:tc>
      </w:tr>
      <w:tr w:rsidR="00780A30" w14:paraId="37CC3B94" w14:textId="77777777" w:rsidTr="00780A30">
        <w:trPr>
          <w:trHeight w:val="482"/>
        </w:trPr>
        <w:tc>
          <w:tcPr>
            <w:tcW w:w="2235" w:type="dxa"/>
          </w:tcPr>
          <w:p w14:paraId="6DB38856" w14:textId="543C7721" w:rsidR="00780A30" w:rsidRDefault="0066281F" w:rsidP="00780A30">
            <w:pPr>
              <w:rPr>
                <w:rFonts w:ascii="Futura LT" w:hAnsi="Futura LT"/>
                <w:sz w:val="36"/>
                <w:szCs w:val="36"/>
                <w:lang w:val="it-IT"/>
              </w:rPr>
            </w:pPr>
            <w:r w:rsidRPr="00557027">
              <w:rPr>
                <w:rFonts w:ascii="Futura LT" w:hAnsi="Futura LT"/>
                <w:sz w:val="36"/>
                <w:szCs w:val="36"/>
                <w:highlight w:val="cyan"/>
                <w:lang w:val="it-IT"/>
              </w:rPr>
              <w:t>Componente</w:t>
            </w:r>
          </w:p>
        </w:tc>
        <w:tc>
          <w:tcPr>
            <w:tcW w:w="2235" w:type="dxa"/>
          </w:tcPr>
          <w:p w14:paraId="1B824694" w14:textId="4BD64DB8" w:rsidR="00780A30" w:rsidRPr="0066281F" w:rsidRDefault="0066281F" w:rsidP="00780A30">
            <w:pPr>
              <w:rPr>
                <w:rFonts w:ascii="Futura LT" w:hAnsi="Futura LT"/>
                <w:sz w:val="20"/>
                <w:szCs w:val="20"/>
                <w:lang w:val="it-IT"/>
              </w:rPr>
            </w:pPr>
            <w:r>
              <w:rPr>
                <w:rFonts w:ascii="Futura LT" w:hAnsi="Futura LT"/>
                <w:sz w:val="20"/>
                <w:szCs w:val="20"/>
                <w:lang w:val="it-IT"/>
              </w:rPr>
              <w:t>Singolo elemento riguardante un computer</w:t>
            </w:r>
          </w:p>
        </w:tc>
        <w:tc>
          <w:tcPr>
            <w:tcW w:w="2236" w:type="dxa"/>
          </w:tcPr>
          <w:p w14:paraId="6FDA4EA4" w14:textId="3F16074F" w:rsidR="00780A30" w:rsidRPr="002330EE" w:rsidRDefault="002330EE" w:rsidP="002330EE">
            <w:pPr>
              <w:pStyle w:val="Paragrafoelenco"/>
              <w:numPr>
                <w:ilvl w:val="0"/>
                <w:numId w:val="10"/>
              </w:numPr>
              <w:rPr>
                <w:rFonts w:ascii="Futura LT" w:hAnsi="Futura LT"/>
                <w:sz w:val="20"/>
                <w:szCs w:val="20"/>
                <w:lang w:val="it-IT"/>
              </w:rPr>
            </w:pPr>
            <w:r>
              <w:rPr>
                <w:rFonts w:ascii="Futura LT" w:hAnsi="Futura LT"/>
                <w:sz w:val="20"/>
                <w:szCs w:val="20"/>
                <w:lang w:val="it-IT"/>
              </w:rPr>
              <w:t>Marca</w:t>
            </w:r>
          </w:p>
        </w:tc>
        <w:tc>
          <w:tcPr>
            <w:tcW w:w="2236" w:type="dxa"/>
          </w:tcPr>
          <w:p w14:paraId="2507D03B" w14:textId="55A005D6" w:rsidR="00780A30" w:rsidRPr="002330EE" w:rsidRDefault="002330EE" w:rsidP="002330EE">
            <w:pPr>
              <w:jc w:val="center"/>
              <w:rPr>
                <w:rFonts w:ascii="Futura LT" w:hAnsi="Futura LT"/>
                <w:sz w:val="28"/>
                <w:szCs w:val="28"/>
                <w:lang w:val="it-IT"/>
              </w:rPr>
            </w:pPr>
            <w:r>
              <w:rPr>
                <w:rFonts w:ascii="Futura LT" w:hAnsi="Futura LT"/>
                <w:sz w:val="28"/>
                <w:szCs w:val="28"/>
                <w:lang w:val="it-IT"/>
              </w:rPr>
              <w:t>/</w:t>
            </w:r>
          </w:p>
        </w:tc>
      </w:tr>
      <w:tr w:rsidR="00780A30" w14:paraId="2A9BEDEC" w14:textId="77777777" w:rsidTr="00780A30">
        <w:trPr>
          <w:trHeight w:val="494"/>
        </w:trPr>
        <w:tc>
          <w:tcPr>
            <w:tcW w:w="2235" w:type="dxa"/>
          </w:tcPr>
          <w:p w14:paraId="311675EE" w14:textId="056796F4" w:rsidR="00780A30" w:rsidRDefault="0066281F" w:rsidP="00780A30">
            <w:pPr>
              <w:rPr>
                <w:rFonts w:ascii="Futura LT" w:hAnsi="Futura LT"/>
                <w:sz w:val="36"/>
                <w:szCs w:val="36"/>
                <w:lang w:val="it-IT"/>
              </w:rPr>
            </w:pPr>
            <w:r w:rsidRPr="00557027">
              <w:rPr>
                <w:rFonts w:ascii="Futura LT" w:hAnsi="Futura LT"/>
                <w:sz w:val="36"/>
                <w:szCs w:val="36"/>
                <w:highlight w:val="cyan"/>
                <w:lang w:val="it-IT"/>
              </w:rPr>
              <w:t>Computer</w:t>
            </w:r>
          </w:p>
        </w:tc>
        <w:tc>
          <w:tcPr>
            <w:tcW w:w="2235" w:type="dxa"/>
          </w:tcPr>
          <w:p w14:paraId="45B70B25" w14:textId="397A80E9" w:rsidR="00780A30" w:rsidRPr="0066281F" w:rsidRDefault="0066281F" w:rsidP="00780A30">
            <w:pPr>
              <w:rPr>
                <w:rFonts w:ascii="Futura LT" w:hAnsi="Futura LT"/>
                <w:sz w:val="20"/>
                <w:szCs w:val="20"/>
                <w:lang w:val="it-IT"/>
              </w:rPr>
            </w:pPr>
            <w:r>
              <w:rPr>
                <w:rFonts w:ascii="Futura LT" w:hAnsi="Futura LT"/>
                <w:sz w:val="20"/>
                <w:szCs w:val="20"/>
                <w:lang w:val="it-IT"/>
              </w:rPr>
              <w:t>Prodotto principale del negozio, nonché insieme di più componenti.</w:t>
            </w:r>
          </w:p>
        </w:tc>
        <w:tc>
          <w:tcPr>
            <w:tcW w:w="2236" w:type="dxa"/>
          </w:tcPr>
          <w:p w14:paraId="1A33628F" w14:textId="67338E00" w:rsidR="00780A30" w:rsidRPr="002330EE" w:rsidRDefault="002330EE" w:rsidP="002330EE">
            <w:pPr>
              <w:pStyle w:val="Paragrafoelenco"/>
              <w:numPr>
                <w:ilvl w:val="0"/>
                <w:numId w:val="10"/>
              </w:numPr>
              <w:rPr>
                <w:rFonts w:ascii="Futura LT" w:hAnsi="Futura LT"/>
                <w:sz w:val="20"/>
                <w:szCs w:val="20"/>
                <w:lang w:val="it-IT"/>
              </w:rPr>
            </w:pPr>
            <w:r>
              <w:rPr>
                <w:rFonts w:ascii="Futura LT" w:hAnsi="Futura LT"/>
                <w:sz w:val="20"/>
                <w:szCs w:val="20"/>
                <w:lang w:val="it-IT"/>
              </w:rPr>
              <w:t>Anni garanzia</w:t>
            </w:r>
          </w:p>
        </w:tc>
        <w:tc>
          <w:tcPr>
            <w:tcW w:w="2236" w:type="dxa"/>
          </w:tcPr>
          <w:p w14:paraId="7F9D2893" w14:textId="77777777" w:rsidR="00780A30" w:rsidRDefault="00780A30" w:rsidP="002330EE">
            <w:pPr>
              <w:jc w:val="center"/>
              <w:rPr>
                <w:rFonts w:ascii="Futura LT" w:hAnsi="Futura LT"/>
                <w:sz w:val="28"/>
                <w:szCs w:val="28"/>
                <w:lang w:val="it-IT"/>
              </w:rPr>
            </w:pPr>
          </w:p>
          <w:p w14:paraId="4058D2CE" w14:textId="4B2A90A7" w:rsidR="002330EE" w:rsidRPr="002330EE" w:rsidRDefault="002330EE" w:rsidP="002330EE">
            <w:pPr>
              <w:jc w:val="center"/>
              <w:rPr>
                <w:rFonts w:ascii="Futura LT" w:hAnsi="Futura LT"/>
                <w:sz w:val="28"/>
                <w:szCs w:val="28"/>
                <w:lang w:val="it-IT"/>
              </w:rPr>
            </w:pPr>
            <w:r>
              <w:rPr>
                <w:rFonts w:ascii="Futura LT" w:hAnsi="Futura LT"/>
                <w:sz w:val="28"/>
                <w:szCs w:val="28"/>
                <w:lang w:val="it-IT"/>
              </w:rPr>
              <w:t>/</w:t>
            </w:r>
          </w:p>
        </w:tc>
      </w:tr>
      <w:tr w:rsidR="00780A30" w14:paraId="49B11615" w14:textId="77777777" w:rsidTr="00780A30">
        <w:trPr>
          <w:trHeight w:val="482"/>
        </w:trPr>
        <w:tc>
          <w:tcPr>
            <w:tcW w:w="2235" w:type="dxa"/>
          </w:tcPr>
          <w:p w14:paraId="3B033C58" w14:textId="7027334A" w:rsidR="00780A30" w:rsidRDefault="0066281F" w:rsidP="00780A30">
            <w:pPr>
              <w:rPr>
                <w:rFonts w:ascii="Futura LT" w:hAnsi="Futura LT"/>
                <w:sz w:val="36"/>
                <w:szCs w:val="36"/>
                <w:lang w:val="it-IT"/>
              </w:rPr>
            </w:pPr>
            <w:r w:rsidRPr="00557027">
              <w:rPr>
                <w:rFonts w:ascii="Futura LT" w:hAnsi="Futura LT"/>
                <w:sz w:val="36"/>
                <w:szCs w:val="36"/>
                <w:highlight w:val="cyan"/>
                <w:lang w:val="it-IT"/>
              </w:rPr>
              <w:t>Pc</w:t>
            </w:r>
          </w:p>
        </w:tc>
        <w:tc>
          <w:tcPr>
            <w:tcW w:w="2235" w:type="dxa"/>
          </w:tcPr>
          <w:p w14:paraId="062ECBFF" w14:textId="1D76F017" w:rsidR="00780A30" w:rsidRPr="0066281F" w:rsidRDefault="0066281F" w:rsidP="00780A30">
            <w:pPr>
              <w:rPr>
                <w:rFonts w:ascii="Futura LT" w:hAnsi="Futura LT"/>
                <w:sz w:val="20"/>
                <w:szCs w:val="20"/>
                <w:lang w:val="it-IT"/>
              </w:rPr>
            </w:pPr>
            <w:r>
              <w:rPr>
                <w:rFonts w:ascii="Futura LT" w:hAnsi="Futura LT"/>
                <w:sz w:val="20"/>
                <w:szCs w:val="20"/>
                <w:lang w:val="it-IT"/>
              </w:rPr>
              <w:t>Personal computer o anche computer ‘fisso’</w:t>
            </w:r>
          </w:p>
        </w:tc>
        <w:tc>
          <w:tcPr>
            <w:tcW w:w="2236" w:type="dxa"/>
          </w:tcPr>
          <w:p w14:paraId="4C54A8D0" w14:textId="126B5DB9" w:rsidR="00780A30" w:rsidRPr="002330EE" w:rsidRDefault="002330EE" w:rsidP="002330EE">
            <w:pPr>
              <w:pStyle w:val="Paragrafoelenco"/>
              <w:numPr>
                <w:ilvl w:val="0"/>
                <w:numId w:val="10"/>
              </w:numPr>
              <w:rPr>
                <w:rFonts w:ascii="Futura LT" w:hAnsi="Futura LT"/>
                <w:sz w:val="20"/>
                <w:szCs w:val="20"/>
                <w:lang w:val="it-IT"/>
              </w:rPr>
            </w:pPr>
            <w:r>
              <w:rPr>
                <w:rFonts w:ascii="Futura LT" w:hAnsi="Futura LT"/>
                <w:sz w:val="20"/>
                <w:szCs w:val="20"/>
                <w:lang w:val="it-IT"/>
              </w:rPr>
              <w:t>Dimensione</w:t>
            </w:r>
          </w:p>
        </w:tc>
        <w:tc>
          <w:tcPr>
            <w:tcW w:w="2236" w:type="dxa"/>
          </w:tcPr>
          <w:p w14:paraId="66DD0FB9" w14:textId="3AFC3D3F" w:rsidR="00780A30" w:rsidRPr="002330EE" w:rsidRDefault="002330EE" w:rsidP="002330EE">
            <w:pPr>
              <w:jc w:val="center"/>
              <w:rPr>
                <w:rFonts w:ascii="Futura LT" w:hAnsi="Futura LT"/>
                <w:sz w:val="28"/>
                <w:szCs w:val="28"/>
                <w:lang w:val="it-IT"/>
              </w:rPr>
            </w:pPr>
            <w:r>
              <w:rPr>
                <w:rFonts w:ascii="Futura LT" w:hAnsi="Futura LT"/>
                <w:sz w:val="28"/>
                <w:szCs w:val="28"/>
                <w:lang w:val="it-IT"/>
              </w:rPr>
              <w:t>/</w:t>
            </w:r>
          </w:p>
        </w:tc>
      </w:tr>
      <w:tr w:rsidR="00780A30" w14:paraId="44534C18" w14:textId="77777777" w:rsidTr="00780A30">
        <w:trPr>
          <w:trHeight w:val="494"/>
        </w:trPr>
        <w:tc>
          <w:tcPr>
            <w:tcW w:w="2235" w:type="dxa"/>
          </w:tcPr>
          <w:p w14:paraId="29A8F05B" w14:textId="77284F34" w:rsidR="00780A30" w:rsidRDefault="0066281F" w:rsidP="00780A30">
            <w:pPr>
              <w:rPr>
                <w:rFonts w:ascii="Futura LT" w:hAnsi="Futura LT"/>
                <w:sz w:val="36"/>
                <w:szCs w:val="36"/>
                <w:lang w:val="it-IT"/>
              </w:rPr>
            </w:pPr>
            <w:r w:rsidRPr="00557027">
              <w:rPr>
                <w:rFonts w:ascii="Futura LT" w:hAnsi="Futura LT"/>
                <w:sz w:val="36"/>
                <w:szCs w:val="36"/>
                <w:highlight w:val="cyan"/>
                <w:lang w:val="it-IT"/>
              </w:rPr>
              <w:lastRenderedPageBreak/>
              <w:t>Laptop</w:t>
            </w:r>
          </w:p>
        </w:tc>
        <w:tc>
          <w:tcPr>
            <w:tcW w:w="2235" w:type="dxa"/>
          </w:tcPr>
          <w:p w14:paraId="5119ACE6" w14:textId="68AAF438" w:rsidR="00780A30" w:rsidRPr="0066281F" w:rsidRDefault="0066281F" w:rsidP="00780A30">
            <w:pPr>
              <w:rPr>
                <w:rFonts w:ascii="Futura LT" w:hAnsi="Futura LT"/>
                <w:sz w:val="20"/>
                <w:szCs w:val="20"/>
                <w:lang w:val="it-IT"/>
              </w:rPr>
            </w:pPr>
            <w:r>
              <w:rPr>
                <w:rFonts w:ascii="Futura LT" w:hAnsi="Futura LT"/>
                <w:sz w:val="20"/>
                <w:szCs w:val="20"/>
                <w:lang w:val="it-IT"/>
              </w:rPr>
              <w:t xml:space="preserve">Computer portatile, utilizzabile </w:t>
            </w:r>
            <w:r w:rsidR="002330EE">
              <w:rPr>
                <w:rFonts w:ascii="Futura LT" w:hAnsi="Futura LT"/>
                <w:sz w:val="20"/>
                <w:szCs w:val="20"/>
                <w:lang w:val="it-IT"/>
              </w:rPr>
              <w:t>senza collegamento elettrico</w:t>
            </w:r>
          </w:p>
        </w:tc>
        <w:tc>
          <w:tcPr>
            <w:tcW w:w="2236" w:type="dxa"/>
          </w:tcPr>
          <w:p w14:paraId="610AC53A" w14:textId="2B0D9727" w:rsidR="00780A30" w:rsidRPr="002330EE" w:rsidRDefault="002330EE" w:rsidP="002330EE">
            <w:pPr>
              <w:pStyle w:val="Paragrafoelenco"/>
              <w:numPr>
                <w:ilvl w:val="0"/>
                <w:numId w:val="10"/>
              </w:numPr>
              <w:rPr>
                <w:rFonts w:ascii="Futura LT" w:hAnsi="Futura LT"/>
                <w:sz w:val="20"/>
                <w:szCs w:val="20"/>
                <w:lang w:val="it-IT"/>
              </w:rPr>
            </w:pPr>
            <w:r>
              <w:rPr>
                <w:rFonts w:ascii="Futura LT" w:hAnsi="Futura LT"/>
                <w:sz w:val="20"/>
                <w:szCs w:val="20"/>
                <w:lang w:val="it-IT"/>
              </w:rPr>
              <w:t>Marc</w:t>
            </w:r>
            <w:r w:rsidR="00981495">
              <w:rPr>
                <w:rFonts w:ascii="Futura LT" w:hAnsi="Futura LT"/>
                <w:sz w:val="20"/>
                <w:szCs w:val="20"/>
                <w:lang w:val="it-IT"/>
              </w:rPr>
              <w:t>a</w:t>
            </w:r>
          </w:p>
        </w:tc>
        <w:tc>
          <w:tcPr>
            <w:tcW w:w="2236" w:type="dxa"/>
          </w:tcPr>
          <w:p w14:paraId="753D1B75" w14:textId="79C666E9" w:rsidR="00780A30" w:rsidRPr="002330EE" w:rsidRDefault="002330EE" w:rsidP="002330EE">
            <w:pPr>
              <w:jc w:val="center"/>
              <w:rPr>
                <w:rFonts w:ascii="Futura LT" w:hAnsi="Futura LT"/>
                <w:sz w:val="28"/>
                <w:szCs w:val="28"/>
                <w:lang w:val="it-IT"/>
              </w:rPr>
            </w:pPr>
            <w:r>
              <w:rPr>
                <w:rFonts w:ascii="Futura LT" w:hAnsi="Futura LT"/>
                <w:sz w:val="28"/>
                <w:szCs w:val="28"/>
                <w:lang w:val="it-IT"/>
              </w:rPr>
              <w:t>/</w:t>
            </w:r>
          </w:p>
        </w:tc>
      </w:tr>
      <w:tr w:rsidR="00780A30" w14:paraId="0F089113" w14:textId="77777777" w:rsidTr="00780A30">
        <w:trPr>
          <w:trHeight w:val="482"/>
        </w:trPr>
        <w:tc>
          <w:tcPr>
            <w:tcW w:w="2235" w:type="dxa"/>
          </w:tcPr>
          <w:p w14:paraId="4A9B0079" w14:textId="7D9A7278" w:rsidR="00780A30" w:rsidRPr="0066281F" w:rsidRDefault="0066281F" w:rsidP="00780A30">
            <w:pPr>
              <w:rPr>
                <w:rFonts w:ascii="Futura LT" w:hAnsi="Futura LT"/>
                <w:sz w:val="32"/>
                <w:szCs w:val="32"/>
                <w:lang w:val="it-IT"/>
              </w:rPr>
            </w:pPr>
            <w:r w:rsidRPr="00557027">
              <w:rPr>
                <w:rFonts w:ascii="Futura LT" w:hAnsi="Futura LT"/>
                <w:sz w:val="32"/>
                <w:szCs w:val="32"/>
                <w:highlight w:val="cyan"/>
                <w:lang w:val="it-IT"/>
              </w:rPr>
              <w:t>Da assemblare</w:t>
            </w:r>
          </w:p>
        </w:tc>
        <w:tc>
          <w:tcPr>
            <w:tcW w:w="2235" w:type="dxa"/>
          </w:tcPr>
          <w:p w14:paraId="376DEDEF" w14:textId="7A400BDB" w:rsidR="00780A30" w:rsidRPr="0066281F" w:rsidRDefault="0066281F" w:rsidP="00780A30">
            <w:pPr>
              <w:rPr>
                <w:rFonts w:ascii="Futura LT" w:hAnsi="Futura LT"/>
                <w:sz w:val="20"/>
                <w:szCs w:val="20"/>
                <w:lang w:val="it-IT"/>
              </w:rPr>
            </w:pPr>
            <w:r>
              <w:rPr>
                <w:rFonts w:ascii="Futura LT" w:hAnsi="Futura LT"/>
                <w:sz w:val="20"/>
                <w:szCs w:val="20"/>
                <w:lang w:val="it-IT"/>
              </w:rPr>
              <w:t xml:space="preserve">Pc composto da componenti selezionati dall’utente. </w:t>
            </w:r>
          </w:p>
        </w:tc>
        <w:tc>
          <w:tcPr>
            <w:tcW w:w="2236" w:type="dxa"/>
          </w:tcPr>
          <w:p w14:paraId="2641A942" w14:textId="77777777" w:rsidR="00780A30" w:rsidRDefault="002330EE" w:rsidP="00780A30">
            <w:pPr>
              <w:rPr>
                <w:rFonts w:ascii="Futura LT" w:hAnsi="Futura LT"/>
                <w:sz w:val="20"/>
                <w:szCs w:val="20"/>
                <w:lang w:val="it-IT"/>
              </w:rPr>
            </w:pPr>
            <w:r>
              <w:rPr>
                <w:rFonts w:ascii="Futura LT" w:hAnsi="Futura LT"/>
                <w:sz w:val="20"/>
                <w:szCs w:val="20"/>
                <w:lang w:val="it-IT"/>
              </w:rPr>
              <w:t xml:space="preserve">       </w:t>
            </w:r>
          </w:p>
          <w:p w14:paraId="0F4DCAB6" w14:textId="6D5B2497" w:rsidR="002330EE" w:rsidRPr="002330EE" w:rsidRDefault="002330EE" w:rsidP="00780A30">
            <w:pPr>
              <w:rPr>
                <w:rFonts w:ascii="Futura LT" w:hAnsi="Futura LT"/>
                <w:sz w:val="20"/>
                <w:szCs w:val="20"/>
                <w:lang w:val="it-IT"/>
              </w:rPr>
            </w:pPr>
            <w:r>
              <w:rPr>
                <w:rFonts w:ascii="Futura LT" w:hAnsi="Futura LT"/>
                <w:sz w:val="20"/>
                <w:szCs w:val="20"/>
                <w:lang w:val="it-IT"/>
              </w:rPr>
              <w:t xml:space="preserve">             ///</w:t>
            </w:r>
          </w:p>
        </w:tc>
        <w:tc>
          <w:tcPr>
            <w:tcW w:w="2236" w:type="dxa"/>
          </w:tcPr>
          <w:p w14:paraId="36665646" w14:textId="0CA34041" w:rsidR="00780A30" w:rsidRPr="002330EE" w:rsidRDefault="002330EE" w:rsidP="002330EE">
            <w:pPr>
              <w:jc w:val="center"/>
              <w:rPr>
                <w:rFonts w:ascii="Futura LT" w:hAnsi="Futura LT"/>
                <w:sz w:val="28"/>
                <w:szCs w:val="28"/>
                <w:lang w:val="it-IT"/>
              </w:rPr>
            </w:pPr>
            <w:r>
              <w:rPr>
                <w:rFonts w:ascii="Futura LT" w:hAnsi="Futura LT"/>
                <w:sz w:val="28"/>
                <w:szCs w:val="28"/>
                <w:lang w:val="it-IT"/>
              </w:rPr>
              <w:t>/</w:t>
            </w:r>
          </w:p>
        </w:tc>
      </w:tr>
      <w:tr w:rsidR="00780A30" w14:paraId="39742F20" w14:textId="77777777" w:rsidTr="00780A30">
        <w:trPr>
          <w:trHeight w:val="494"/>
        </w:trPr>
        <w:tc>
          <w:tcPr>
            <w:tcW w:w="2235" w:type="dxa"/>
          </w:tcPr>
          <w:p w14:paraId="56B250FB" w14:textId="60E735C6" w:rsidR="00780A30" w:rsidRPr="00557027" w:rsidRDefault="0066281F" w:rsidP="00780A30">
            <w:pPr>
              <w:rPr>
                <w:rFonts w:ascii="Futura LT" w:hAnsi="Futura LT"/>
                <w:sz w:val="36"/>
                <w:szCs w:val="36"/>
                <w:highlight w:val="cyan"/>
                <w:lang w:val="it-IT"/>
              </w:rPr>
            </w:pPr>
            <w:r w:rsidRPr="00557027">
              <w:rPr>
                <w:rFonts w:ascii="Futura LT" w:hAnsi="Futura LT"/>
                <w:sz w:val="36"/>
                <w:szCs w:val="36"/>
                <w:highlight w:val="cyan"/>
                <w:lang w:val="it-IT"/>
              </w:rPr>
              <w:t>Preassemblato</w:t>
            </w:r>
          </w:p>
        </w:tc>
        <w:tc>
          <w:tcPr>
            <w:tcW w:w="2235" w:type="dxa"/>
          </w:tcPr>
          <w:p w14:paraId="11D9872D" w14:textId="5CB3CC57" w:rsidR="00780A30" w:rsidRPr="0066281F" w:rsidRDefault="0066281F" w:rsidP="00780A30">
            <w:pPr>
              <w:rPr>
                <w:rFonts w:ascii="Futura LT" w:hAnsi="Futura LT"/>
                <w:sz w:val="20"/>
                <w:szCs w:val="20"/>
                <w:lang w:val="it-IT"/>
              </w:rPr>
            </w:pPr>
            <w:r>
              <w:rPr>
                <w:rFonts w:ascii="Futura LT" w:hAnsi="Futura LT"/>
                <w:sz w:val="20"/>
                <w:szCs w:val="20"/>
                <w:lang w:val="it-IT"/>
              </w:rPr>
              <w:t>Pc precedentemente assemblato con componenti scelti dal negozio.</w:t>
            </w:r>
          </w:p>
        </w:tc>
        <w:tc>
          <w:tcPr>
            <w:tcW w:w="2236" w:type="dxa"/>
          </w:tcPr>
          <w:p w14:paraId="40F8E9FE" w14:textId="77777777" w:rsidR="00780A30" w:rsidRDefault="00780A30" w:rsidP="00780A30">
            <w:pPr>
              <w:rPr>
                <w:rFonts w:ascii="Futura LT" w:hAnsi="Futura LT"/>
                <w:sz w:val="20"/>
                <w:szCs w:val="20"/>
                <w:lang w:val="it-IT"/>
              </w:rPr>
            </w:pPr>
          </w:p>
          <w:p w14:paraId="61238297" w14:textId="46ECAE52" w:rsidR="002330EE" w:rsidRPr="002330EE" w:rsidRDefault="002330EE" w:rsidP="00780A30">
            <w:pPr>
              <w:rPr>
                <w:rFonts w:ascii="Futura LT" w:hAnsi="Futura LT"/>
                <w:sz w:val="20"/>
                <w:szCs w:val="20"/>
                <w:lang w:val="it-IT"/>
              </w:rPr>
            </w:pPr>
            <w:r>
              <w:rPr>
                <w:rFonts w:ascii="Futura LT" w:hAnsi="Futura LT"/>
                <w:sz w:val="20"/>
                <w:szCs w:val="20"/>
                <w:lang w:val="it-IT"/>
              </w:rPr>
              <w:t xml:space="preserve">             ///</w:t>
            </w:r>
          </w:p>
        </w:tc>
        <w:tc>
          <w:tcPr>
            <w:tcW w:w="2236" w:type="dxa"/>
          </w:tcPr>
          <w:p w14:paraId="0C00785C" w14:textId="77777777" w:rsidR="00780A30" w:rsidRDefault="00780A30" w:rsidP="002330EE">
            <w:pPr>
              <w:jc w:val="center"/>
              <w:rPr>
                <w:rFonts w:ascii="Futura LT" w:hAnsi="Futura LT"/>
                <w:sz w:val="28"/>
                <w:szCs w:val="28"/>
                <w:lang w:val="it-IT"/>
              </w:rPr>
            </w:pPr>
          </w:p>
          <w:p w14:paraId="2A55D25E" w14:textId="09160B16" w:rsidR="002330EE" w:rsidRPr="002330EE" w:rsidRDefault="002330EE" w:rsidP="002330EE">
            <w:pPr>
              <w:jc w:val="center"/>
              <w:rPr>
                <w:rFonts w:ascii="Futura LT" w:hAnsi="Futura LT"/>
                <w:sz w:val="28"/>
                <w:szCs w:val="28"/>
                <w:lang w:val="it-IT"/>
              </w:rPr>
            </w:pPr>
            <w:r>
              <w:rPr>
                <w:rFonts w:ascii="Futura LT" w:hAnsi="Futura LT"/>
                <w:sz w:val="28"/>
                <w:szCs w:val="28"/>
                <w:lang w:val="it-IT"/>
              </w:rPr>
              <w:t>/</w:t>
            </w:r>
          </w:p>
        </w:tc>
      </w:tr>
      <w:tr w:rsidR="00780A30" w14:paraId="0D986AAB" w14:textId="77777777" w:rsidTr="00780A30">
        <w:trPr>
          <w:trHeight w:val="482"/>
        </w:trPr>
        <w:tc>
          <w:tcPr>
            <w:tcW w:w="2235" w:type="dxa"/>
          </w:tcPr>
          <w:p w14:paraId="3940A356" w14:textId="04871E01" w:rsidR="00780A30" w:rsidRDefault="0066281F" w:rsidP="00780A30">
            <w:pPr>
              <w:rPr>
                <w:rFonts w:ascii="Futura LT" w:hAnsi="Futura LT"/>
                <w:sz w:val="36"/>
                <w:szCs w:val="36"/>
                <w:lang w:val="it-IT"/>
              </w:rPr>
            </w:pPr>
            <w:r w:rsidRPr="00557027">
              <w:rPr>
                <w:rFonts w:ascii="Futura LT" w:hAnsi="Futura LT"/>
                <w:sz w:val="36"/>
                <w:szCs w:val="36"/>
                <w:highlight w:val="cyan"/>
                <w:lang w:val="it-IT"/>
              </w:rPr>
              <w:t>Software</w:t>
            </w:r>
          </w:p>
        </w:tc>
        <w:tc>
          <w:tcPr>
            <w:tcW w:w="2235" w:type="dxa"/>
          </w:tcPr>
          <w:p w14:paraId="7FC6E35E" w14:textId="49478461" w:rsidR="00780A30" w:rsidRPr="0066281F" w:rsidRDefault="0066281F" w:rsidP="00780A30">
            <w:pPr>
              <w:rPr>
                <w:rFonts w:ascii="Futura LT" w:hAnsi="Futura LT"/>
                <w:sz w:val="20"/>
                <w:szCs w:val="20"/>
                <w:lang w:val="it-IT"/>
              </w:rPr>
            </w:pPr>
            <w:r>
              <w:rPr>
                <w:rFonts w:ascii="Futura LT" w:hAnsi="Futura LT"/>
                <w:sz w:val="20"/>
                <w:szCs w:val="20"/>
                <w:lang w:val="it-IT"/>
              </w:rPr>
              <w:t>Abbonamenti, pacchetti, giochi ecc..</w:t>
            </w:r>
          </w:p>
        </w:tc>
        <w:tc>
          <w:tcPr>
            <w:tcW w:w="2236" w:type="dxa"/>
          </w:tcPr>
          <w:p w14:paraId="0C0D9825" w14:textId="284EB9C8" w:rsidR="00780A30" w:rsidRPr="002330EE" w:rsidRDefault="002330EE" w:rsidP="002330EE">
            <w:pPr>
              <w:pStyle w:val="Paragrafoelenco"/>
              <w:numPr>
                <w:ilvl w:val="0"/>
                <w:numId w:val="10"/>
              </w:numPr>
              <w:rPr>
                <w:rFonts w:ascii="Futura LT" w:hAnsi="Futura LT"/>
                <w:sz w:val="20"/>
                <w:szCs w:val="20"/>
                <w:lang w:val="it-IT"/>
              </w:rPr>
            </w:pPr>
            <w:r>
              <w:rPr>
                <w:rFonts w:ascii="Futura LT" w:hAnsi="Futura LT"/>
                <w:sz w:val="20"/>
                <w:szCs w:val="20"/>
                <w:lang w:val="it-IT"/>
              </w:rPr>
              <w:t>Durata</w:t>
            </w:r>
          </w:p>
        </w:tc>
        <w:tc>
          <w:tcPr>
            <w:tcW w:w="2236" w:type="dxa"/>
          </w:tcPr>
          <w:p w14:paraId="009274D3" w14:textId="2DB409AC" w:rsidR="00780A30" w:rsidRPr="002330EE" w:rsidRDefault="002330EE" w:rsidP="002330EE">
            <w:pPr>
              <w:jc w:val="center"/>
              <w:rPr>
                <w:rFonts w:ascii="Futura LT" w:hAnsi="Futura LT"/>
                <w:sz w:val="28"/>
                <w:szCs w:val="28"/>
                <w:lang w:val="it-IT"/>
              </w:rPr>
            </w:pPr>
            <w:r>
              <w:rPr>
                <w:rFonts w:ascii="Futura LT" w:hAnsi="Futura LT"/>
                <w:sz w:val="28"/>
                <w:szCs w:val="28"/>
                <w:lang w:val="it-IT"/>
              </w:rPr>
              <w:t>/</w:t>
            </w:r>
          </w:p>
        </w:tc>
      </w:tr>
      <w:tr w:rsidR="00780A30" w14:paraId="0AD7F7CE" w14:textId="77777777" w:rsidTr="00780A30">
        <w:trPr>
          <w:trHeight w:val="494"/>
        </w:trPr>
        <w:tc>
          <w:tcPr>
            <w:tcW w:w="2235" w:type="dxa"/>
          </w:tcPr>
          <w:p w14:paraId="2B40D573" w14:textId="6C0B8C45" w:rsidR="00780A30" w:rsidRDefault="0066281F" w:rsidP="00780A30">
            <w:pPr>
              <w:rPr>
                <w:rFonts w:ascii="Futura LT" w:hAnsi="Futura LT"/>
                <w:sz w:val="36"/>
                <w:szCs w:val="36"/>
                <w:lang w:val="it-IT"/>
              </w:rPr>
            </w:pPr>
            <w:r w:rsidRPr="00557027">
              <w:rPr>
                <w:rFonts w:ascii="Futura LT" w:hAnsi="Futura LT"/>
                <w:sz w:val="36"/>
                <w:szCs w:val="36"/>
                <w:highlight w:val="cyan"/>
                <w:lang w:val="it-IT"/>
              </w:rPr>
              <w:t>Hardware</w:t>
            </w:r>
          </w:p>
        </w:tc>
        <w:tc>
          <w:tcPr>
            <w:tcW w:w="2235" w:type="dxa"/>
          </w:tcPr>
          <w:p w14:paraId="71496C03" w14:textId="1ACA4BA4" w:rsidR="00780A30" w:rsidRPr="0066281F" w:rsidRDefault="0066281F" w:rsidP="00780A30">
            <w:pPr>
              <w:rPr>
                <w:rFonts w:ascii="Futura LT" w:hAnsi="Futura LT"/>
                <w:sz w:val="20"/>
                <w:szCs w:val="20"/>
                <w:lang w:val="it-IT"/>
              </w:rPr>
            </w:pPr>
            <w:r>
              <w:rPr>
                <w:rFonts w:ascii="Futura LT" w:hAnsi="Futura LT"/>
                <w:sz w:val="20"/>
                <w:szCs w:val="20"/>
                <w:lang w:val="it-IT"/>
              </w:rPr>
              <w:t>Tutto ciò di fisico riguardante un computer</w:t>
            </w:r>
          </w:p>
        </w:tc>
        <w:tc>
          <w:tcPr>
            <w:tcW w:w="2236" w:type="dxa"/>
          </w:tcPr>
          <w:p w14:paraId="777D3166" w14:textId="77777777" w:rsidR="00780A30" w:rsidRDefault="00780A30" w:rsidP="00780A30">
            <w:pPr>
              <w:rPr>
                <w:rFonts w:ascii="Futura LT" w:hAnsi="Futura LT"/>
                <w:sz w:val="20"/>
                <w:szCs w:val="20"/>
                <w:lang w:val="it-IT"/>
              </w:rPr>
            </w:pPr>
          </w:p>
          <w:p w14:paraId="28C19F5F" w14:textId="4992D909" w:rsidR="002330EE" w:rsidRPr="002330EE" w:rsidRDefault="002330EE" w:rsidP="00780A30">
            <w:pPr>
              <w:rPr>
                <w:rFonts w:ascii="Futura LT" w:hAnsi="Futura LT"/>
                <w:sz w:val="20"/>
                <w:szCs w:val="20"/>
                <w:lang w:val="it-IT"/>
              </w:rPr>
            </w:pPr>
            <w:r>
              <w:rPr>
                <w:rFonts w:ascii="Futura LT" w:hAnsi="Futura LT"/>
                <w:sz w:val="20"/>
                <w:szCs w:val="20"/>
                <w:lang w:val="it-IT"/>
              </w:rPr>
              <w:t xml:space="preserve">             ///</w:t>
            </w:r>
          </w:p>
        </w:tc>
        <w:tc>
          <w:tcPr>
            <w:tcW w:w="2236" w:type="dxa"/>
          </w:tcPr>
          <w:p w14:paraId="49111438" w14:textId="77777777" w:rsidR="00780A30" w:rsidRDefault="00780A30" w:rsidP="002330EE">
            <w:pPr>
              <w:rPr>
                <w:rFonts w:ascii="Futura LT" w:hAnsi="Futura LT"/>
                <w:sz w:val="28"/>
                <w:szCs w:val="28"/>
                <w:lang w:val="it-IT"/>
              </w:rPr>
            </w:pPr>
          </w:p>
          <w:p w14:paraId="270BCD84" w14:textId="101F40FD" w:rsidR="002330EE" w:rsidRPr="002330EE" w:rsidRDefault="002330EE" w:rsidP="002330EE">
            <w:pPr>
              <w:jc w:val="center"/>
              <w:rPr>
                <w:rFonts w:ascii="Futura LT" w:hAnsi="Futura LT"/>
                <w:sz w:val="28"/>
                <w:szCs w:val="28"/>
                <w:lang w:val="it-IT"/>
              </w:rPr>
            </w:pPr>
            <w:r>
              <w:rPr>
                <w:rFonts w:ascii="Futura LT" w:hAnsi="Futura LT"/>
                <w:sz w:val="28"/>
                <w:szCs w:val="28"/>
                <w:lang w:val="it-IT"/>
              </w:rPr>
              <w:t>/</w:t>
            </w:r>
          </w:p>
        </w:tc>
      </w:tr>
      <w:tr w:rsidR="00780A30" w14:paraId="4987C9A1" w14:textId="77777777" w:rsidTr="00780A30">
        <w:trPr>
          <w:trHeight w:val="482"/>
        </w:trPr>
        <w:tc>
          <w:tcPr>
            <w:tcW w:w="2235" w:type="dxa"/>
          </w:tcPr>
          <w:p w14:paraId="1A4A4BD1" w14:textId="1C219301" w:rsidR="00780A30" w:rsidRDefault="0066281F" w:rsidP="00780A30">
            <w:pPr>
              <w:rPr>
                <w:rFonts w:ascii="Futura LT" w:hAnsi="Futura LT"/>
                <w:sz w:val="36"/>
                <w:szCs w:val="36"/>
                <w:lang w:val="it-IT"/>
              </w:rPr>
            </w:pPr>
            <w:r w:rsidRPr="00557027">
              <w:rPr>
                <w:rFonts w:ascii="Futura LT" w:hAnsi="Futura LT"/>
                <w:sz w:val="36"/>
                <w:szCs w:val="36"/>
                <w:highlight w:val="cyan"/>
                <w:lang w:val="it-IT"/>
              </w:rPr>
              <w:t>Periferica</w:t>
            </w:r>
          </w:p>
        </w:tc>
        <w:tc>
          <w:tcPr>
            <w:tcW w:w="2235" w:type="dxa"/>
          </w:tcPr>
          <w:p w14:paraId="2F4B4A52" w14:textId="2D1602F3" w:rsidR="00780A30" w:rsidRPr="0066281F" w:rsidRDefault="0066281F" w:rsidP="00780A30">
            <w:pPr>
              <w:rPr>
                <w:rFonts w:ascii="Futura LT" w:hAnsi="Futura LT"/>
                <w:sz w:val="20"/>
                <w:szCs w:val="20"/>
                <w:lang w:val="it-IT"/>
              </w:rPr>
            </w:pPr>
            <w:r>
              <w:rPr>
                <w:rFonts w:ascii="Futura LT" w:hAnsi="Futura LT"/>
                <w:sz w:val="20"/>
                <w:szCs w:val="20"/>
                <w:lang w:val="it-IT"/>
              </w:rPr>
              <w:t>Permette l’interazione tra l’utente e il computer (</w:t>
            </w:r>
            <w:proofErr w:type="spellStart"/>
            <w:r>
              <w:rPr>
                <w:rFonts w:ascii="Futura LT" w:hAnsi="Futura LT"/>
                <w:sz w:val="20"/>
                <w:szCs w:val="20"/>
                <w:lang w:val="it-IT"/>
              </w:rPr>
              <w:t>mouse,tastiera,ecc</w:t>
            </w:r>
            <w:proofErr w:type="spellEnd"/>
            <w:r>
              <w:rPr>
                <w:rFonts w:ascii="Futura LT" w:hAnsi="Futura LT"/>
                <w:sz w:val="20"/>
                <w:szCs w:val="20"/>
                <w:lang w:val="it-IT"/>
              </w:rPr>
              <w:t>..)</w:t>
            </w:r>
          </w:p>
        </w:tc>
        <w:tc>
          <w:tcPr>
            <w:tcW w:w="2236" w:type="dxa"/>
          </w:tcPr>
          <w:p w14:paraId="766F0ADF" w14:textId="3C98B9D5" w:rsidR="00780A30" w:rsidRPr="002330EE" w:rsidRDefault="002330EE" w:rsidP="002330EE">
            <w:pPr>
              <w:pStyle w:val="Paragrafoelenco"/>
              <w:numPr>
                <w:ilvl w:val="0"/>
                <w:numId w:val="10"/>
              </w:numPr>
              <w:rPr>
                <w:rFonts w:ascii="Futura LT" w:hAnsi="Futura LT"/>
                <w:sz w:val="20"/>
                <w:szCs w:val="20"/>
                <w:lang w:val="it-IT"/>
              </w:rPr>
            </w:pPr>
            <w:r>
              <w:rPr>
                <w:rFonts w:ascii="Futura LT" w:hAnsi="Futura LT"/>
                <w:sz w:val="20"/>
                <w:szCs w:val="20"/>
                <w:lang w:val="it-IT"/>
              </w:rPr>
              <w:t>Wireless</w:t>
            </w:r>
          </w:p>
        </w:tc>
        <w:tc>
          <w:tcPr>
            <w:tcW w:w="2236" w:type="dxa"/>
          </w:tcPr>
          <w:p w14:paraId="7B8765C5" w14:textId="77777777" w:rsidR="00780A30" w:rsidRDefault="00780A30" w:rsidP="002330EE">
            <w:pPr>
              <w:jc w:val="center"/>
              <w:rPr>
                <w:rFonts w:ascii="Futura LT" w:hAnsi="Futura LT"/>
                <w:sz w:val="28"/>
                <w:szCs w:val="28"/>
                <w:lang w:val="it-IT"/>
              </w:rPr>
            </w:pPr>
          </w:p>
          <w:p w14:paraId="1D00FA1C" w14:textId="1458356C" w:rsidR="002330EE" w:rsidRPr="002330EE" w:rsidRDefault="002330EE" w:rsidP="002330EE">
            <w:pPr>
              <w:jc w:val="center"/>
              <w:rPr>
                <w:rFonts w:ascii="Futura LT" w:hAnsi="Futura LT"/>
                <w:sz w:val="28"/>
                <w:szCs w:val="28"/>
                <w:lang w:val="it-IT"/>
              </w:rPr>
            </w:pPr>
            <w:r>
              <w:rPr>
                <w:rFonts w:ascii="Futura LT" w:hAnsi="Futura LT"/>
                <w:sz w:val="28"/>
                <w:szCs w:val="28"/>
                <w:lang w:val="it-IT"/>
              </w:rPr>
              <w:t>/</w:t>
            </w:r>
          </w:p>
        </w:tc>
      </w:tr>
      <w:tr w:rsidR="0066281F" w14:paraId="5EEA5AFB" w14:textId="77777777" w:rsidTr="00780A30">
        <w:trPr>
          <w:trHeight w:val="482"/>
        </w:trPr>
        <w:tc>
          <w:tcPr>
            <w:tcW w:w="2235" w:type="dxa"/>
          </w:tcPr>
          <w:p w14:paraId="43724215" w14:textId="257947F5" w:rsidR="0066281F" w:rsidRDefault="0066281F" w:rsidP="00780A30">
            <w:pPr>
              <w:rPr>
                <w:rFonts w:ascii="Futura LT" w:hAnsi="Futura LT"/>
                <w:sz w:val="36"/>
                <w:szCs w:val="36"/>
                <w:lang w:val="it-IT"/>
              </w:rPr>
            </w:pPr>
            <w:r w:rsidRPr="00557027">
              <w:rPr>
                <w:rFonts w:ascii="Futura LT" w:hAnsi="Futura LT"/>
                <w:sz w:val="36"/>
                <w:szCs w:val="36"/>
                <w:highlight w:val="cyan"/>
                <w:lang w:val="it-IT"/>
              </w:rPr>
              <w:t>Interna</w:t>
            </w:r>
          </w:p>
        </w:tc>
        <w:tc>
          <w:tcPr>
            <w:tcW w:w="2235" w:type="dxa"/>
          </w:tcPr>
          <w:p w14:paraId="115E054F" w14:textId="6C2CCEE1" w:rsidR="0066281F" w:rsidRPr="0066281F" w:rsidRDefault="0066281F" w:rsidP="002330EE">
            <w:pPr>
              <w:rPr>
                <w:rFonts w:ascii="Futura LT" w:hAnsi="Futura LT"/>
                <w:sz w:val="20"/>
                <w:szCs w:val="20"/>
                <w:lang w:val="it-IT"/>
              </w:rPr>
            </w:pPr>
            <w:r>
              <w:rPr>
                <w:rFonts w:ascii="Futura LT" w:hAnsi="Futura LT"/>
                <w:sz w:val="20"/>
                <w:szCs w:val="20"/>
                <w:lang w:val="it-IT"/>
              </w:rPr>
              <w:t>Componente fondamentale</w:t>
            </w:r>
            <w:r w:rsidR="002330EE">
              <w:rPr>
                <w:rFonts w:ascii="Futura LT" w:hAnsi="Futura LT"/>
                <w:sz w:val="20"/>
                <w:szCs w:val="20"/>
                <w:lang w:val="it-IT"/>
              </w:rPr>
              <w:t xml:space="preserve"> </w:t>
            </w:r>
            <w:r>
              <w:rPr>
                <w:rFonts w:ascii="Futura LT" w:hAnsi="Futura LT"/>
                <w:sz w:val="20"/>
                <w:szCs w:val="20"/>
                <w:lang w:val="it-IT"/>
              </w:rPr>
              <w:t>per il corretto funzionamento del computer</w:t>
            </w:r>
            <w:r w:rsidR="002330EE">
              <w:rPr>
                <w:rFonts w:ascii="Futura LT" w:hAnsi="Futura LT"/>
                <w:sz w:val="20"/>
                <w:szCs w:val="20"/>
                <w:lang w:val="it-IT"/>
              </w:rPr>
              <w:t>.</w:t>
            </w:r>
          </w:p>
        </w:tc>
        <w:tc>
          <w:tcPr>
            <w:tcW w:w="2236" w:type="dxa"/>
          </w:tcPr>
          <w:p w14:paraId="2218D727" w14:textId="77777777" w:rsidR="0066281F" w:rsidRDefault="0066281F" w:rsidP="00780A30">
            <w:pPr>
              <w:rPr>
                <w:rFonts w:ascii="Futura LT" w:hAnsi="Futura LT"/>
                <w:sz w:val="20"/>
                <w:szCs w:val="20"/>
                <w:lang w:val="it-IT"/>
              </w:rPr>
            </w:pPr>
          </w:p>
          <w:p w14:paraId="5EFE6DD5" w14:textId="5DB4A0A9" w:rsidR="002330EE" w:rsidRPr="002330EE" w:rsidRDefault="002330EE" w:rsidP="00780A30">
            <w:pPr>
              <w:rPr>
                <w:rFonts w:ascii="Futura LT" w:hAnsi="Futura LT"/>
                <w:sz w:val="20"/>
                <w:szCs w:val="20"/>
                <w:lang w:val="it-IT"/>
              </w:rPr>
            </w:pPr>
            <w:r>
              <w:rPr>
                <w:rFonts w:ascii="Futura LT" w:hAnsi="Futura LT"/>
                <w:sz w:val="20"/>
                <w:szCs w:val="20"/>
                <w:lang w:val="it-IT"/>
              </w:rPr>
              <w:t xml:space="preserve">             ///</w:t>
            </w:r>
          </w:p>
        </w:tc>
        <w:tc>
          <w:tcPr>
            <w:tcW w:w="2236" w:type="dxa"/>
          </w:tcPr>
          <w:p w14:paraId="64916C63" w14:textId="77777777" w:rsidR="0066281F" w:rsidRDefault="0066281F" w:rsidP="002330EE">
            <w:pPr>
              <w:jc w:val="center"/>
              <w:rPr>
                <w:rFonts w:ascii="Futura LT" w:hAnsi="Futura LT"/>
                <w:sz w:val="28"/>
                <w:szCs w:val="28"/>
                <w:lang w:val="it-IT"/>
              </w:rPr>
            </w:pPr>
          </w:p>
          <w:p w14:paraId="61C85ED1" w14:textId="39F7FBB0" w:rsidR="002330EE" w:rsidRPr="002330EE" w:rsidRDefault="002330EE" w:rsidP="002330EE">
            <w:pPr>
              <w:jc w:val="center"/>
              <w:rPr>
                <w:rFonts w:ascii="Futura LT" w:hAnsi="Futura LT"/>
                <w:sz w:val="28"/>
                <w:szCs w:val="28"/>
                <w:lang w:val="it-IT"/>
              </w:rPr>
            </w:pPr>
            <w:r>
              <w:rPr>
                <w:rFonts w:ascii="Futura LT" w:hAnsi="Futura LT"/>
                <w:sz w:val="28"/>
                <w:szCs w:val="28"/>
                <w:lang w:val="it-IT"/>
              </w:rPr>
              <w:t>/</w:t>
            </w:r>
          </w:p>
        </w:tc>
      </w:tr>
    </w:tbl>
    <w:p w14:paraId="1D749E27" w14:textId="7A124713" w:rsidR="00780A30" w:rsidRDefault="00780A30" w:rsidP="00780A30">
      <w:pPr>
        <w:rPr>
          <w:rFonts w:ascii="Futura LT" w:hAnsi="Futura LT"/>
          <w:sz w:val="36"/>
          <w:szCs w:val="36"/>
          <w:lang w:val="it-IT"/>
        </w:rPr>
      </w:pPr>
    </w:p>
    <w:p w14:paraId="3E6280D2" w14:textId="77777777" w:rsidR="00842F9F" w:rsidRDefault="00842F9F" w:rsidP="00780A30">
      <w:pPr>
        <w:rPr>
          <w:rFonts w:ascii="Futura LT" w:hAnsi="Futura LT"/>
          <w:sz w:val="36"/>
          <w:szCs w:val="36"/>
          <w:lang w:val="it-IT"/>
        </w:rPr>
      </w:pPr>
    </w:p>
    <w:p w14:paraId="2730B575" w14:textId="77777777" w:rsidR="00842F9F" w:rsidRDefault="00842F9F" w:rsidP="00780A30">
      <w:pPr>
        <w:rPr>
          <w:rFonts w:ascii="Futura LT" w:hAnsi="Futura LT"/>
          <w:sz w:val="36"/>
          <w:szCs w:val="36"/>
          <w:lang w:val="it-IT"/>
        </w:rPr>
      </w:pPr>
    </w:p>
    <w:p w14:paraId="388CB252" w14:textId="77777777" w:rsidR="00842F9F" w:rsidRDefault="00842F9F" w:rsidP="00780A30">
      <w:pPr>
        <w:rPr>
          <w:rFonts w:ascii="Futura LT" w:hAnsi="Futura LT"/>
          <w:sz w:val="36"/>
          <w:szCs w:val="36"/>
          <w:lang w:val="it-IT"/>
        </w:rPr>
      </w:pPr>
    </w:p>
    <w:p w14:paraId="41C4F1E3" w14:textId="77777777" w:rsidR="00842F9F" w:rsidRDefault="00842F9F" w:rsidP="00780A30">
      <w:pPr>
        <w:rPr>
          <w:rFonts w:ascii="Futura LT" w:hAnsi="Futura LT"/>
          <w:sz w:val="36"/>
          <w:szCs w:val="36"/>
          <w:lang w:val="it-IT"/>
        </w:rPr>
      </w:pPr>
    </w:p>
    <w:p w14:paraId="462EBD33" w14:textId="77777777" w:rsidR="00842F9F" w:rsidRDefault="00842F9F" w:rsidP="00780A30">
      <w:pPr>
        <w:rPr>
          <w:rFonts w:ascii="Futura LT" w:hAnsi="Futura LT"/>
          <w:sz w:val="36"/>
          <w:szCs w:val="36"/>
          <w:lang w:val="it-IT"/>
        </w:rPr>
      </w:pPr>
    </w:p>
    <w:p w14:paraId="1DD1F7EC" w14:textId="77777777" w:rsidR="00842F9F" w:rsidRDefault="00842F9F" w:rsidP="00780A30">
      <w:pPr>
        <w:rPr>
          <w:rFonts w:ascii="Futura LT" w:hAnsi="Futura LT"/>
          <w:sz w:val="36"/>
          <w:szCs w:val="36"/>
          <w:lang w:val="it-IT"/>
        </w:rPr>
      </w:pPr>
    </w:p>
    <w:p w14:paraId="57FB9A9C" w14:textId="77777777" w:rsidR="00842F9F" w:rsidRDefault="00842F9F" w:rsidP="00780A30">
      <w:pPr>
        <w:rPr>
          <w:rFonts w:ascii="Futura LT" w:hAnsi="Futura LT"/>
          <w:sz w:val="36"/>
          <w:szCs w:val="36"/>
          <w:lang w:val="it-IT"/>
        </w:rPr>
      </w:pPr>
    </w:p>
    <w:p w14:paraId="163CCB92" w14:textId="77777777" w:rsidR="00842F9F" w:rsidRDefault="00842F9F" w:rsidP="00780A30">
      <w:pPr>
        <w:rPr>
          <w:rFonts w:ascii="Futura LT" w:hAnsi="Futura LT"/>
          <w:sz w:val="36"/>
          <w:szCs w:val="36"/>
          <w:lang w:val="it-IT"/>
        </w:rPr>
      </w:pPr>
    </w:p>
    <w:p w14:paraId="6736EA1F" w14:textId="77777777" w:rsidR="00842F9F" w:rsidRDefault="00842F9F" w:rsidP="00780A30">
      <w:pPr>
        <w:rPr>
          <w:rFonts w:ascii="Futura LT" w:hAnsi="Futura LT"/>
          <w:sz w:val="36"/>
          <w:szCs w:val="36"/>
          <w:lang w:val="it-IT"/>
        </w:rPr>
      </w:pPr>
    </w:p>
    <w:p w14:paraId="35DA8076" w14:textId="77777777" w:rsidR="00842F9F" w:rsidRDefault="00842F9F" w:rsidP="00780A30">
      <w:pPr>
        <w:rPr>
          <w:rFonts w:ascii="Futura LT" w:hAnsi="Futura LT"/>
          <w:sz w:val="36"/>
          <w:szCs w:val="36"/>
          <w:lang w:val="it-IT"/>
        </w:rPr>
      </w:pPr>
    </w:p>
    <w:p w14:paraId="1489AFEE" w14:textId="1882C693" w:rsidR="00842F9F" w:rsidRDefault="00842F9F" w:rsidP="00780A30">
      <w:pPr>
        <w:rPr>
          <w:rFonts w:ascii="Futura LT" w:hAnsi="Futura LT"/>
          <w:sz w:val="36"/>
          <w:szCs w:val="36"/>
          <w:lang w:val="it-IT"/>
        </w:rPr>
      </w:pPr>
    </w:p>
    <w:p w14:paraId="04C64BDC" w14:textId="1262830E" w:rsidR="00842F9F" w:rsidRDefault="00842F9F" w:rsidP="00780A30">
      <w:pPr>
        <w:rPr>
          <w:rFonts w:ascii="Futura LT" w:hAnsi="Futura LT"/>
          <w:sz w:val="36"/>
          <w:szCs w:val="36"/>
          <w:lang w:val="it-IT"/>
        </w:rPr>
      </w:pPr>
    </w:p>
    <w:p w14:paraId="59E08259" w14:textId="68C544DD" w:rsidR="00842F9F" w:rsidRDefault="00842F9F" w:rsidP="00780A30">
      <w:pPr>
        <w:rPr>
          <w:rFonts w:ascii="Futura LT" w:hAnsi="Futura LT"/>
          <w:sz w:val="36"/>
          <w:szCs w:val="36"/>
          <w:lang w:val="it-IT"/>
        </w:rPr>
      </w:pPr>
    </w:p>
    <w:p w14:paraId="25393432" w14:textId="77777777" w:rsidR="00842F9F" w:rsidRDefault="00842F9F" w:rsidP="00780A30">
      <w:pPr>
        <w:rPr>
          <w:rFonts w:ascii="Futura LT" w:hAnsi="Futura LT"/>
          <w:sz w:val="36"/>
          <w:szCs w:val="36"/>
          <w:lang w:val="it-IT"/>
        </w:rPr>
      </w:pPr>
    </w:p>
    <w:p w14:paraId="32820114" w14:textId="34B26889" w:rsidR="00842F9F" w:rsidRDefault="00842F9F" w:rsidP="00780A30">
      <w:pPr>
        <w:rPr>
          <w:rFonts w:ascii="Futura LT" w:hAnsi="Futura LT"/>
          <w:sz w:val="36"/>
          <w:szCs w:val="36"/>
          <w:lang w:val="it-IT"/>
        </w:rPr>
      </w:pPr>
    </w:p>
    <w:p w14:paraId="2A124FEA" w14:textId="77777777" w:rsidR="00842F9F" w:rsidRDefault="00842F9F" w:rsidP="00780A30">
      <w:pPr>
        <w:rPr>
          <w:rFonts w:ascii="Futura LT" w:hAnsi="Futura LT"/>
          <w:sz w:val="36"/>
          <w:szCs w:val="36"/>
          <w:lang w:val="it-IT"/>
        </w:rPr>
      </w:pPr>
    </w:p>
    <w:p w14:paraId="4E74C4B2" w14:textId="47AA423F" w:rsidR="00780A30" w:rsidRDefault="00974B39" w:rsidP="00780A30">
      <w:pPr>
        <w:rPr>
          <w:rFonts w:ascii="Futura LT" w:hAnsi="Futura LT"/>
          <w:sz w:val="36"/>
          <w:szCs w:val="36"/>
          <w:lang w:val="it-IT"/>
        </w:rPr>
      </w:pPr>
      <w:r>
        <w:rPr>
          <w:rFonts w:ascii="Futura LT" w:hAnsi="Futura LT"/>
          <w:noProof/>
          <w:sz w:val="36"/>
          <w:szCs w:val="36"/>
          <w:lang w:val="it-IT"/>
        </w:rPr>
        <w:drawing>
          <wp:inline distT="0" distB="0" distL="0" distR="0" wp14:anchorId="69BC3942" wp14:editId="20CE8918">
            <wp:extent cx="7543800" cy="3777615"/>
            <wp:effectExtent l="0" t="0" r="0" b="0"/>
            <wp:docPr id="1733366391" name="Immagine 1" descr="Immagine che contiene schermata, Policromia, design,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66391" name="Immagine 1" descr="Immagine che contiene schermata, Policromia, design, modell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43800" cy="3777615"/>
                    </a:xfrm>
                    <a:prstGeom prst="rect">
                      <a:avLst/>
                    </a:prstGeom>
                    <a:noFill/>
                  </pic:spPr>
                </pic:pic>
              </a:graphicData>
            </a:graphic>
          </wp:inline>
        </w:drawing>
      </w:r>
    </w:p>
    <w:p w14:paraId="2762AB28" w14:textId="5CD6E438" w:rsidR="00D106D0" w:rsidRDefault="00167469" w:rsidP="00167469">
      <w:pPr>
        <w:rPr>
          <w:rFonts w:ascii="Futura LT" w:hAnsi="Futura LT"/>
          <w:color w:val="4F81BD" w:themeColor="accent1"/>
          <w:sz w:val="44"/>
          <w:szCs w:val="44"/>
          <w:lang w:val="it-IT"/>
        </w:rPr>
      </w:pPr>
      <w:r>
        <w:rPr>
          <w:rFonts w:ascii="Futura LT" w:hAnsi="Futura LT"/>
          <w:color w:val="4F81BD" w:themeColor="accent1"/>
          <w:sz w:val="44"/>
          <w:szCs w:val="44"/>
          <w:lang w:val="it-IT"/>
        </w:rPr>
        <w:lastRenderedPageBreak/>
        <w:t xml:space="preserve">   </w:t>
      </w:r>
    </w:p>
    <w:p w14:paraId="13DDCA2A" w14:textId="1323CED3" w:rsidR="00D106D0" w:rsidRDefault="00D106D0" w:rsidP="00167469">
      <w:pPr>
        <w:rPr>
          <w:rFonts w:ascii="Futura LT" w:hAnsi="Futura LT"/>
          <w:color w:val="4F81BD" w:themeColor="accent1"/>
          <w:sz w:val="44"/>
          <w:szCs w:val="44"/>
          <w:lang w:val="it-IT"/>
        </w:rPr>
      </w:pPr>
    </w:p>
    <w:p w14:paraId="438BA575" w14:textId="7E0B6DDB" w:rsidR="00974B39" w:rsidRDefault="00974B39" w:rsidP="00167469">
      <w:pPr>
        <w:rPr>
          <w:rFonts w:ascii="Futura LT" w:hAnsi="Futura LT"/>
          <w:color w:val="4F81BD" w:themeColor="accent1"/>
          <w:sz w:val="44"/>
          <w:szCs w:val="44"/>
          <w:lang w:val="it-IT"/>
        </w:rPr>
      </w:pPr>
    </w:p>
    <w:p w14:paraId="10B2FD55" w14:textId="6DC54241" w:rsidR="00167469" w:rsidRPr="00167469" w:rsidRDefault="00D106D0" w:rsidP="00167469">
      <w:pPr>
        <w:rPr>
          <w:rFonts w:ascii="Futura LT" w:hAnsi="Futura LT"/>
          <w:color w:val="4F81BD" w:themeColor="accent1"/>
          <w:sz w:val="44"/>
          <w:szCs w:val="44"/>
          <w:lang w:val="it-IT"/>
        </w:rPr>
      </w:pPr>
      <w:r>
        <w:rPr>
          <w:rFonts w:ascii="Futura LT" w:hAnsi="Futura LT"/>
          <w:color w:val="4F81BD" w:themeColor="accent1"/>
          <w:sz w:val="44"/>
          <w:szCs w:val="44"/>
          <w:lang w:val="it-IT"/>
        </w:rPr>
        <w:t xml:space="preserve"> </w:t>
      </w:r>
      <w:r w:rsidR="00167469" w:rsidRPr="00E76C3E">
        <w:rPr>
          <w:rFonts w:ascii="Futura LT" w:hAnsi="Futura LT"/>
          <w:color w:val="4F81BD" w:themeColor="accent1"/>
          <w:sz w:val="36"/>
          <w:szCs w:val="36"/>
          <w:lang w:val="it-IT"/>
        </w:rPr>
        <w:t>Dizionario delle relazioni</w:t>
      </w:r>
    </w:p>
    <w:p w14:paraId="4EE1FD05" w14:textId="10E371A4" w:rsidR="00167469" w:rsidRPr="00167469" w:rsidRDefault="00167469" w:rsidP="00167469">
      <w:pPr>
        <w:rPr>
          <w:rFonts w:ascii="Futura LT" w:hAnsi="Futura LT"/>
          <w:sz w:val="20"/>
          <w:szCs w:val="20"/>
          <w:lang w:val="it-IT"/>
        </w:rPr>
      </w:pPr>
    </w:p>
    <w:tbl>
      <w:tblPr>
        <w:tblStyle w:val="Grigliatabella"/>
        <w:tblpPr w:leftFromText="141" w:rightFromText="141" w:vertAnchor="text" w:horzAnchor="page" w:tblpX="541" w:tblpY="539"/>
        <w:tblW w:w="0" w:type="auto"/>
        <w:tblLook w:val="04A0" w:firstRow="1" w:lastRow="0" w:firstColumn="1" w:lastColumn="0" w:noHBand="0" w:noVBand="1"/>
      </w:tblPr>
      <w:tblGrid>
        <w:gridCol w:w="2235"/>
        <w:gridCol w:w="2235"/>
        <w:gridCol w:w="2236"/>
        <w:gridCol w:w="2236"/>
      </w:tblGrid>
      <w:tr w:rsidR="004B2263" w:rsidRPr="002330EE" w14:paraId="2707C273" w14:textId="77777777" w:rsidTr="004B2263">
        <w:trPr>
          <w:trHeight w:val="494"/>
        </w:trPr>
        <w:tc>
          <w:tcPr>
            <w:tcW w:w="2235" w:type="dxa"/>
            <w:shd w:val="clear" w:color="auto" w:fill="548DD4" w:themeFill="text2" w:themeFillTint="99"/>
          </w:tcPr>
          <w:p w14:paraId="04A0F62E" w14:textId="77777777" w:rsidR="004B2263" w:rsidRDefault="004B2263" w:rsidP="004B2263">
            <w:pPr>
              <w:rPr>
                <w:rFonts w:ascii="Futura LT" w:hAnsi="Futura LT"/>
                <w:sz w:val="36"/>
                <w:szCs w:val="36"/>
                <w:lang w:val="it-IT"/>
              </w:rPr>
            </w:pPr>
            <w:r>
              <w:rPr>
                <w:rFonts w:ascii="Futura LT" w:hAnsi="Futura LT"/>
                <w:color w:val="FFFFFF" w:themeColor="background1"/>
                <w:sz w:val="36"/>
                <w:szCs w:val="36"/>
                <w:lang w:val="it-IT"/>
              </w:rPr>
              <w:t>Relazione</w:t>
            </w:r>
            <w:r>
              <w:rPr>
                <w:rFonts w:ascii="Futura LT" w:hAnsi="Futura LT"/>
                <w:sz w:val="36"/>
                <w:szCs w:val="36"/>
                <w:lang w:val="it-IT"/>
              </w:rPr>
              <w:t xml:space="preserve">            </w:t>
            </w:r>
          </w:p>
        </w:tc>
        <w:tc>
          <w:tcPr>
            <w:tcW w:w="2235" w:type="dxa"/>
            <w:shd w:val="clear" w:color="auto" w:fill="548DD4" w:themeFill="text2" w:themeFillTint="99"/>
          </w:tcPr>
          <w:p w14:paraId="2E10F91C" w14:textId="77777777" w:rsidR="004B2263" w:rsidRDefault="004B2263" w:rsidP="004B2263">
            <w:pPr>
              <w:rPr>
                <w:rFonts w:ascii="Futura LT" w:hAnsi="Futura LT"/>
                <w:sz w:val="36"/>
                <w:szCs w:val="36"/>
                <w:lang w:val="it-IT"/>
              </w:rPr>
            </w:pPr>
            <w:r w:rsidRPr="00780A30">
              <w:rPr>
                <w:rFonts w:ascii="Futura LT" w:hAnsi="Futura LT"/>
                <w:color w:val="FFFFFF" w:themeColor="background1"/>
                <w:sz w:val="36"/>
                <w:szCs w:val="36"/>
                <w:lang w:val="it-IT"/>
              </w:rPr>
              <w:t>Descrizione</w:t>
            </w:r>
          </w:p>
        </w:tc>
        <w:tc>
          <w:tcPr>
            <w:tcW w:w="2236" w:type="dxa"/>
            <w:shd w:val="clear" w:color="auto" w:fill="548DD4" w:themeFill="text2" w:themeFillTint="99"/>
          </w:tcPr>
          <w:p w14:paraId="5C317C10" w14:textId="77777777" w:rsidR="004B2263" w:rsidRPr="002330EE" w:rsidRDefault="004B2263" w:rsidP="004B2263">
            <w:pPr>
              <w:rPr>
                <w:rFonts w:ascii="Futura LT" w:hAnsi="Futura LT"/>
                <w:sz w:val="20"/>
                <w:szCs w:val="20"/>
                <w:lang w:val="it-IT"/>
              </w:rPr>
            </w:pPr>
            <w:r w:rsidRPr="00167469">
              <w:rPr>
                <w:rFonts w:ascii="Futura LT" w:hAnsi="Futura LT"/>
                <w:color w:val="FFFFFF" w:themeColor="background1"/>
                <w:sz w:val="28"/>
                <w:szCs w:val="28"/>
                <w:lang w:val="it-IT"/>
              </w:rPr>
              <w:t>Entità coinvolte</w:t>
            </w:r>
          </w:p>
        </w:tc>
        <w:tc>
          <w:tcPr>
            <w:tcW w:w="2236" w:type="dxa"/>
            <w:shd w:val="clear" w:color="auto" w:fill="548DD4" w:themeFill="text2" w:themeFillTint="99"/>
          </w:tcPr>
          <w:p w14:paraId="71716A4B" w14:textId="77777777" w:rsidR="004B2263" w:rsidRPr="00167469" w:rsidRDefault="004B2263" w:rsidP="004B2263">
            <w:pPr>
              <w:rPr>
                <w:rFonts w:ascii="Futura LT" w:hAnsi="Futura LT"/>
                <w:color w:val="FFFFFF" w:themeColor="background1"/>
                <w:sz w:val="36"/>
                <w:szCs w:val="36"/>
                <w:lang w:val="it-IT"/>
              </w:rPr>
            </w:pPr>
            <w:r>
              <w:rPr>
                <w:rFonts w:ascii="Futura LT" w:hAnsi="Futura LT"/>
                <w:color w:val="FFFFFF" w:themeColor="background1"/>
                <w:sz w:val="36"/>
                <w:szCs w:val="36"/>
                <w:lang w:val="it-IT"/>
              </w:rPr>
              <w:t>Attributi</w:t>
            </w:r>
          </w:p>
        </w:tc>
      </w:tr>
      <w:tr w:rsidR="004B2263" w:rsidRPr="002330EE" w14:paraId="29CE4E79" w14:textId="77777777" w:rsidTr="004B2263">
        <w:trPr>
          <w:trHeight w:val="752"/>
        </w:trPr>
        <w:tc>
          <w:tcPr>
            <w:tcW w:w="2235" w:type="dxa"/>
          </w:tcPr>
          <w:p w14:paraId="6FBB6B59" w14:textId="77777777" w:rsidR="004B2263" w:rsidRDefault="004B2263" w:rsidP="004B2263">
            <w:pPr>
              <w:jc w:val="center"/>
              <w:rPr>
                <w:rFonts w:ascii="Futura LT" w:hAnsi="Futura LT"/>
                <w:sz w:val="36"/>
                <w:szCs w:val="36"/>
                <w:lang w:val="it-IT"/>
              </w:rPr>
            </w:pPr>
            <w:r>
              <w:rPr>
                <w:rFonts w:ascii="Futura LT" w:hAnsi="Futura LT"/>
                <w:sz w:val="36"/>
                <w:szCs w:val="36"/>
                <w:lang w:val="it-IT"/>
              </w:rPr>
              <w:t>Da</w:t>
            </w:r>
          </w:p>
        </w:tc>
        <w:tc>
          <w:tcPr>
            <w:tcW w:w="2235" w:type="dxa"/>
          </w:tcPr>
          <w:p w14:paraId="041230AB" w14:textId="77777777" w:rsidR="004B2263" w:rsidRPr="00A612CD" w:rsidRDefault="004B2263" w:rsidP="004B2263">
            <w:pPr>
              <w:rPr>
                <w:rFonts w:ascii="Futura LT" w:hAnsi="Futura LT"/>
                <w:lang w:val="it-IT"/>
              </w:rPr>
            </w:pPr>
            <w:r w:rsidRPr="00A612CD">
              <w:rPr>
                <w:rFonts w:ascii="Futura LT" w:hAnsi="Futura LT"/>
                <w:lang w:val="it-IT"/>
              </w:rPr>
              <w:t>Cliente da un feedback</w:t>
            </w:r>
          </w:p>
        </w:tc>
        <w:tc>
          <w:tcPr>
            <w:tcW w:w="2236" w:type="dxa"/>
          </w:tcPr>
          <w:p w14:paraId="48E1C2FF" w14:textId="77777777" w:rsidR="004B2263" w:rsidRDefault="004B2263" w:rsidP="004B2263">
            <w:pPr>
              <w:jc w:val="both"/>
              <w:rPr>
                <w:rFonts w:ascii="Futura LT" w:hAnsi="Futura LT"/>
                <w:sz w:val="20"/>
                <w:szCs w:val="20"/>
                <w:lang w:val="it-IT"/>
              </w:rPr>
            </w:pPr>
            <w:r>
              <w:rPr>
                <w:rFonts w:ascii="Futura LT" w:hAnsi="Futura LT"/>
                <w:sz w:val="20"/>
                <w:szCs w:val="20"/>
                <w:lang w:val="it-IT"/>
              </w:rPr>
              <w:t>Feedback(1,1)</w:t>
            </w:r>
          </w:p>
          <w:p w14:paraId="1802974B" w14:textId="77777777" w:rsidR="004B2263" w:rsidRPr="00A612CD" w:rsidRDefault="004B2263" w:rsidP="004B2263">
            <w:pPr>
              <w:jc w:val="both"/>
              <w:rPr>
                <w:rFonts w:ascii="Futura LT" w:hAnsi="Futura LT"/>
                <w:sz w:val="20"/>
                <w:szCs w:val="20"/>
                <w:lang w:val="it-IT"/>
              </w:rPr>
            </w:pPr>
            <w:r>
              <w:rPr>
                <w:rFonts w:ascii="Futura LT" w:hAnsi="Futura LT"/>
                <w:sz w:val="20"/>
                <w:szCs w:val="20"/>
                <w:lang w:val="it-IT"/>
              </w:rPr>
              <w:t>Cliente(0,N)</w:t>
            </w:r>
          </w:p>
        </w:tc>
        <w:tc>
          <w:tcPr>
            <w:tcW w:w="2236" w:type="dxa"/>
          </w:tcPr>
          <w:p w14:paraId="3672C5E1" w14:textId="77777777" w:rsidR="004B2263" w:rsidRPr="004B2263" w:rsidRDefault="004B2263" w:rsidP="004B2263">
            <w:pPr>
              <w:jc w:val="center"/>
              <w:rPr>
                <w:rFonts w:ascii="Futura LT" w:hAnsi="Futura LT"/>
                <w:lang w:val="it-IT"/>
              </w:rPr>
            </w:pPr>
            <w:r w:rsidRPr="004B2263">
              <w:rPr>
                <w:rFonts w:ascii="Futura LT" w:hAnsi="Futura LT"/>
                <w:lang w:val="it-IT"/>
              </w:rPr>
              <w:t>//</w:t>
            </w:r>
          </w:p>
          <w:p w14:paraId="6C1E13F7" w14:textId="77777777" w:rsidR="004B2263" w:rsidRDefault="004B2263" w:rsidP="004B2263">
            <w:pPr>
              <w:jc w:val="center"/>
              <w:rPr>
                <w:rFonts w:ascii="Futura LT" w:hAnsi="Futura LT"/>
                <w:sz w:val="28"/>
                <w:szCs w:val="28"/>
                <w:lang w:val="it-IT"/>
              </w:rPr>
            </w:pPr>
          </w:p>
          <w:p w14:paraId="58F0D2A8" w14:textId="77777777" w:rsidR="004B2263" w:rsidRPr="002330EE" w:rsidRDefault="004B2263" w:rsidP="004B2263">
            <w:pPr>
              <w:jc w:val="center"/>
              <w:rPr>
                <w:rFonts w:ascii="Futura LT" w:hAnsi="Futura LT"/>
                <w:sz w:val="28"/>
                <w:szCs w:val="28"/>
                <w:lang w:val="it-IT"/>
              </w:rPr>
            </w:pPr>
          </w:p>
        </w:tc>
      </w:tr>
      <w:tr w:rsidR="004B2263" w:rsidRPr="002330EE" w14:paraId="37F11915" w14:textId="77777777" w:rsidTr="004B2263">
        <w:trPr>
          <w:trHeight w:val="494"/>
        </w:trPr>
        <w:tc>
          <w:tcPr>
            <w:tcW w:w="2235" w:type="dxa"/>
          </w:tcPr>
          <w:p w14:paraId="6AA550D2" w14:textId="77777777" w:rsidR="004B2263" w:rsidRDefault="004B2263" w:rsidP="004B2263">
            <w:pPr>
              <w:jc w:val="center"/>
              <w:rPr>
                <w:rFonts w:ascii="Futura LT" w:hAnsi="Futura LT"/>
                <w:sz w:val="36"/>
                <w:szCs w:val="36"/>
                <w:lang w:val="it-IT"/>
              </w:rPr>
            </w:pPr>
            <w:r>
              <w:rPr>
                <w:rFonts w:ascii="Futura LT" w:hAnsi="Futura LT"/>
                <w:sz w:val="36"/>
                <w:szCs w:val="36"/>
                <w:lang w:val="it-IT"/>
              </w:rPr>
              <w:t>Usa</w:t>
            </w:r>
          </w:p>
        </w:tc>
        <w:tc>
          <w:tcPr>
            <w:tcW w:w="2235" w:type="dxa"/>
          </w:tcPr>
          <w:p w14:paraId="631A7276" w14:textId="77777777" w:rsidR="004B2263" w:rsidRPr="0066281F" w:rsidRDefault="004B2263" w:rsidP="004B2263">
            <w:pPr>
              <w:rPr>
                <w:rFonts w:ascii="Futura LT" w:hAnsi="Futura LT"/>
                <w:sz w:val="20"/>
                <w:szCs w:val="20"/>
                <w:lang w:val="it-IT"/>
              </w:rPr>
            </w:pPr>
            <w:r w:rsidRPr="004B2263">
              <w:rPr>
                <w:rFonts w:ascii="Futura LT" w:hAnsi="Futura LT"/>
                <w:lang w:val="it-IT"/>
              </w:rPr>
              <w:t>Cliente usa l’helpdesk</w:t>
            </w:r>
          </w:p>
        </w:tc>
        <w:tc>
          <w:tcPr>
            <w:tcW w:w="2236" w:type="dxa"/>
          </w:tcPr>
          <w:p w14:paraId="08A60179" w14:textId="77777777" w:rsidR="004B2263" w:rsidRDefault="004B2263" w:rsidP="004B2263">
            <w:pPr>
              <w:rPr>
                <w:rFonts w:ascii="Futura LT" w:hAnsi="Futura LT"/>
                <w:sz w:val="20"/>
                <w:szCs w:val="20"/>
                <w:lang w:val="it-IT"/>
              </w:rPr>
            </w:pPr>
            <w:r>
              <w:rPr>
                <w:rFonts w:ascii="Futura LT" w:hAnsi="Futura LT"/>
                <w:sz w:val="20"/>
                <w:szCs w:val="20"/>
                <w:lang w:val="it-IT"/>
              </w:rPr>
              <w:t>Cliente(1,N)</w:t>
            </w:r>
          </w:p>
          <w:p w14:paraId="639321F2" w14:textId="77777777" w:rsidR="004B2263" w:rsidRPr="00A612CD" w:rsidRDefault="004B2263" w:rsidP="004B2263">
            <w:pPr>
              <w:rPr>
                <w:rFonts w:ascii="Futura LT" w:hAnsi="Futura LT"/>
                <w:sz w:val="20"/>
                <w:szCs w:val="20"/>
                <w:lang w:val="it-IT"/>
              </w:rPr>
            </w:pPr>
            <w:r>
              <w:rPr>
                <w:rFonts w:ascii="Futura LT" w:hAnsi="Futura LT"/>
                <w:sz w:val="20"/>
                <w:szCs w:val="20"/>
                <w:lang w:val="it-IT"/>
              </w:rPr>
              <w:t>Helpdesk(1,N)</w:t>
            </w:r>
          </w:p>
        </w:tc>
        <w:tc>
          <w:tcPr>
            <w:tcW w:w="2236" w:type="dxa"/>
          </w:tcPr>
          <w:p w14:paraId="1E8A3A73" w14:textId="77777777" w:rsidR="004B2263" w:rsidRPr="002330EE" w:rsidRDefault="004B2263" w:rsidP="004B2263">
            <w:pPr>
              <w:jc w:val="center"/>
              <w:rPr>
                <w:rFonts w:ascii="Futura LT" w:hAnsi="Futura LT"/>
                <w:sz w:val="28"/>
                <w:szCs w:val="28"/>
                <w:lang w:val="it-IT"/>
              </w:rPr>
            </w:pPr>
            <w:r w:rsidRPr="004B2263">
              <w:rPr>
                <w:rFonts w:ascii="Futura LT" w:hAnsi="Futura LT"/>
                <w:lang w:val="it-IT"/>
              </w:rPr>
              <w:t>//</w:t>
            </w:r>
          </w:p>
        </w:tc>
      </w:tr>
      <w:tr w:rsidR="004B2263" w:rsidRPr="002330EE" w14:paraId="49ECA8B6" w14:textId="77777777" w:rsidTr="004B2263">
        <w:trPr>
          <w:trHeight w:val="482"/>
        </w:trPr>
        <w:tc>
          <w:tcPr>
            <w:tcW w:w="2235" w:type="dxa"/>
          </w:tcPr>
          <w:p w14:paraId="375C0329" w14:textId="77777777" w:rsidR="004B2263" w:rsidRDefault="004B2263" w:rsidP="004B2263">
            <w:pPr>
              <w:jc w:val="center"/>
              <w:rPr>
                <w:rFonts w:ascii="Futura LT" w:hAnsi="Futura LT"/>
                <w:sz w:val="36"/>
                <w:szCs w:val="36"/>
                <w:lang w:val="it-IT"/>
              </w:rPr>
            </w:pPr>
            <w:r>
              <w:rPr>
                <w:rFonts w:ascii="Futura LT" w:hAnsi="Futura LT"/>
                <w:sz w:val="36"/>
                <w:szCs w:val="36"/>
                <w:lang w:val="it-IT"/>
              </w:rPr>
              <w:t>Acquista</w:t>
            </w:r>
          </w:p>
        </w:tc>
        <w:tc>
          <w:tcPr>
            <w:tcW w:w="2235" w:type="dxa"/>
          </w:tcPr>
          <w:p w14:paraId="5FF20F23" w14:textId="77777777" w:rsidR="004B2263" w:rsidRPr="004B2263" w:rsidRDefault="004B2263" w:rsidP="004B2263">
            <w:pPr>
              <w:rPr>
                <w:rFonts w:ascii="Futura LT" w:hAnsi="Futura LT"/>
                <w:lang w:val="it-IT"/>
              </w:rPr>
            </w:pPr>
            <w:r w:rsidRPr="004B2263">
              <w:rPr>
                <w:rFonts w:ascii="Futura LT" w:hAnsi="Futura LT"/>
                <w:lang w:val="it-IT"/>
              </w:rPr>
              <w:t>Cliente acquista i prodotti dal suo carrello</w:t>
            </w:r>
          </w:p>
        </w:tc>
        <w:tc>
          <w:tcPr>
            <w:tcW w:w="2236" w:type="dxa"/>
          </w:tcPr>
          <w:p w14:paraId="643BAA59" w14:textId="77777777" w:rsidR="004B2263" w:rsidRPr="004B2263" w:rsidRDefault="004B2263" w:rsidP="004B2263">
            <w:pPr>
              <w:rPr>
                <w:rFonts w:ascii="Futura LT" w:hAnsi="Futura LT"/>
                <w:sz w:val="20"/>
                <w:szCs w:val="20"/>
                <w:lang w:val="it-IT"/>
              </w:rPr>
            </w:pPr>
            <w:r w:rsidRPr="004B2263">
              <w:rPr>
                <w:rFonts w:ascii="Futura LT" w:hAnsi="Futura LT"/>
                <w:sz w:val="20"/>
                <w:szCs w:val="20"/>
                <w:lang w:val="it-IT"/>
              </w:rPr>
              <w:t>Cliente(1,1)</w:t>
            </w:r>
          </w:p>
          <w:p w14:paraId="6003031A" w14:textId="77777777" w:rsidR="004B2263" w:rsidRPr="00A612CD" w:rsidRDefault="004B2263" w:rsidP="004B2263">
            <w:pPr>
              <w:rPr>
                <w:rFonts w:ascii="Futura LT" w:hAnsi="Futura LT"/>
                <w:highlight w:val="magenta"/>
                <w:lang w:val="it-IT"/>
              </w:rPr>
            </w:pPr>
            <w:r w:rsidRPr="004B2263">
              <w:rPr>
                <w:rFonts w:ascii="Futura LT" w:hAnsi="Futura LT"/>
                <w:sz w:val="20"/>
                <w:szCs w:val="20"/>
                <w:lang w:val="it-IT"/>
              </w:rPr>
              <w:t>Carrello(1,1)</w:t>
            </w:r>
          </w:p>
        </w:tc>
        <w:tc>
          <w:tcPr>
            <w:tcW w:w="2236" w:type="dxa"/>
          </w:tcPr>
          <w:p w14:paraId="6E9AF66D" w14:textId="77777777" w:rsidR="004B2263" w:rsidRPr="002330EE" w:rsidRDefault="004B2263" w:rsidP="004B2263">
            <w:pPr>
              <w:jc w:val="center"/>
              <w:rPr>
                <w:rFonts w:ascii="Futura LT" w:hAnsi="Futura LT"/>
                <w:sz w:val="28"/>
                <w:szCs w:val="28"/>
                <w:lang w:val="it-IT"/>
              </w:rPr>
            </w:pPr>
            <w:r w:rsidRPr="004B2263">
              <w:rPr>
                <w:rFonts w:ascii="Futura LT" w:hAnsi="Futura LT"/>
                <w:lang w:val="it-IT"/>
              </w:rPr>
              <w:t>//</w:t>
            </w:r>
          </w:p>
        </w:tc>
      </w:tr>
      <w:tr w:rsidR="004B2263" w:rsidRPr="002330EE" w14:paraId="475ED7A1" w14:textId="77777777" w:rsidTr="004B2263">
        <w:trPr>
          <w:trHeight w:val="494"/>
        </w:trPr>
        <w:tc>
          <w:tcPr>
            <w:tcW w:w="2235" w:type="dxa"/>
          </w:tcPr>
          <w:p w14:paraId="1711245D" w14:textId="77777777" w:rsidR="004B2263" w:rsidRDefault="004B2263" w:rsidP="004B2263">
            <w:pPr>
              <w:jc w:val="center"/>
              <w:rPr>
                <w:rFonts w:ascii="Futura LT" w:hAnsi="Futura LT"/>
                <w:sz w:val="36"/>
                <w:szCs w:val="36"/>
                <w:lang w:val="it-IT"/>
              </w:rPr>
            </w:pPr>
            <w:r>
              <w:rPr>
                <w:rFonts w:ascii="Futura LT" w:hAnsi="Futura LT"/>
                <w:sz w:val="36"/>
                <w:szCs w:val="36"/>
                <w:lang w:val="it-IT"/>
              </w:rPr>
              <w:t>Gestito da</w:t>
            </w:r>
          </w:p>
        </w:tc>
        <w:tc>
          <w:tcPr>
            <w:tcW w:w="2235" w:type="dxa"/>
          </w:tcPr>
          <w:p w14:paraId="07ACB9E3" w14:textId="77777777" w:rsidR="004B2263" w:rsidRPr="004B2263" w:rsidRDefault="004B2263" w:rsidP="004B2263">
            <w:pPr>
              <w:rPr>
                <w:rFonts w:ascii="Futura LT" w:hAnsi="Futura LT"/>
                <w:lang w:val="it-IT"/>
              </w:rPr>
            </w:pPr>
            <w:r w:rsidRPr="004B2263">
              <w:rPr>
                <w:rFonts w:ascii="Futura LT" w:hAnsi="Futura LT"/>
                <w:lang w:val="it-IT"/>
              </w:rPr>
              <w:t>L’helpdesk viene gestito da un assistente</w:t>
            </w:r>
          </w:p>
        </w:tc>
        <w:tc>
          <w:tcPr>
            <w:tcW w:w="2236" w:type="dxa"/>
          </w:tcPr>
          <w:p w14:paraId="0863F27D" w14:textId="77777777" w:rsidR="004B2263" w:rsidRDefault="004B2263" w:rsidP="004B2263">
            <w:pPr>
              <w:rPr>
                <w:rFonts w:ascii="Futura LT" w:hAnsi="Futura LT"/>
                <w:sz w:val="20"/>
                <w:szCs w:val="20"/>
                <w:lang w:val="it-IT"/>
              </w:rPr>
            </w:pPr>
            <w:r>
              <w:rPr>
                <w:rFonts w:ascii="Futura LT" w:hAnsi="Futura LT"/>
                <w:sz w:val="20"/>
                <w:szCs w:val="20"/>
                <w:lang w:val="it-IT"/>
              </w:rPr>
              <w:t>Helpdesk(1,N)</w:t>
            </w:r>
          </w:p>
          <w:p w14:paraId="7D5A61A6" w14:textId="77777777" w:rsidR="004B2263" w:rsidRPr="00A612CD" w:rsidRDefault="004B2263" w:rsidP="004B2263">
            <w:pPr>
              <w:rPr>
                <w:rFonts w:ascii="Futura LT" w:hAnsi="Futura LT"/>
                <w:sz w:val="20"/>
                <w:szCs w:val="20"/>
                <w:lang w:val="it-IT"/>
              </w:rPr>
            </w:pPr>
            <w:r>
              <w:rPr>
                <w:rFonts w:ascii="Futura LT" w:hAnsi="Futura LT"/>
                <w:sz w:val="20"/>
                <w:szCs w:val="20"/>
                <w:lang w:val="it-IT"/>
              </w:rPr>
              <w:t>Assistente(1,1)</w:t>
            </w:r>
          </w:p>
        </w:tc>
        <w:tc>
          <w:tcPr>
            <w:tcW w:w="2236" w:type="dxa"/>
          </w:tcPr>
          <w:p w14:paraId="0F611F02" w14:textId="77777777" w:rsidR="004B2263" w:rsidRPr="004B2263" w:rsidRDefault="004B2263" w:rsidP="004B2263">
            <w:pPr>
              <w:jc w:val="center"/>
              <w:rPr>
                <w:rFonts w:ascii="Futura LT" w:hAnsi="Futura LT"/>
                <w:lang w:val="it-IT"/>
              </w:rPr>
            </w:pPr>
            <w:r w:rsidRPr="004B2263">
              <w:rPr>
                <w:rFonts w:ascii="Futura LT" w:hAnsi="Futura LT"/>
                <w:lang w:val="it-IT"/>
              </w:rPr>
              <w:t>//</w:t>
            </w:r>
          </w:p>
          <w:p w14:paraId="1BEF5364" w14:textId="77777777" w:rsidR="004B2263" w:rsidRPr="002330EE" w:rsidRDefault="004B2263" w:rsidP="004B2263">
            <w:pPr>
              <w:jc w:val="center"/>
              <w:rPr>
                <w:rFonts w:ascii="Futura LT" w:hAnsi="Futura LT"/>
                <w:sz w:val="28"/>
                <w:szCs w:val="28"/>
                <w:lang w:val="it-IT"/>
              </w:rPr>
            </w:pPr>
          </w:p>
        </w:tc>
      </w:tr>
      <w:tr w:rsidR="004B2263" w:rsidRPr="002330EE" w14:paraId="3D87A410" w14:textId="77777777" w:rsidTr="004B2263">
        <w:trPr>
          <w:trHeight w:val="482"/>
        </w:trPr>
        <w:tc>
          <w:tcPr>
            <w:tcW w:w="2235" w:type="dxa"/>
          </w:tcPr>
          <w:p w14:paraId="1C830D16" w14:textId="77777777" w:rsidR="004B2263" w:rsidRDefault="004B2263" w:rsidP="004B2263">
            <w:pPr>
              <w:jc w:val="center"/>
              <w:rPr>
                <w:rFonts w:ascii="Futura LT" w:hAnsi="Futura LT"/>
                <w:sz w:val="36"/>
                <w:szCs w:val="36"/>
                <w:lang w:val="it-IT"/>
              </w:rPr>
            </w:pPr>
            <w:r>
              <w:rPr>
                <w:rFonts w:ascii="Futura LT" w:hAnsi="Futura LT"/>
                <w:sz w:val="36"/>
                <w:szCs w:val="36"/>
                <w:lang w:val="it-IT"/>
              </w:rPr>
              <w:t>Contiene</w:t>
            </w:r>
          </w:p>
        </w:tc>
        <w:tc>
          <w:tcPr>
            <w:tcW w:w="2235" w:type="dxa"/>
          </w:tcPr>
          <w:p w14:paraId="6A99D769" w14:textId="77777777" w:rsidR="004B2263" w:rsidRPr="004B2263" w:rsidRDefault="004B2263" w:rsidP="004B2263">
            <w:pPr>
              <w:rPr>
                <w:rFonts w:ascii="Futura LT" w:hAnsi="Futura LT"/>
                <w:lang w:val="it-IT"/>
              </w:rPr>
            </w:pPr>
            <w:r w:rsidRPr="004B2263">
              <w:rPr>
                <w:rFonts w:ascii="Futura LT" w:hAnsi="Futura LT"/>
                <w:lang w:val="it-IT"/>
              </w:rPr>
              <w:t>Il carrello contiene dei prodotti</w:t>
            </w:r>
          </w:p>
        </w:tc>
        <w:tc>
          <w:tcPr>
            <w:tcW w:w="2236" w:type="dxa"/>
          </w:tcPr>
          <w:p w14:paraId="2AE9CFDB" w14:textId="77777777" w:rsidR="004B2263" w:rsidRDefault="004B2263" w:rsidP="004B2263">
            <w:pPr>
              <w:rPr>
                <w:rFonts w:ascii="Futura LT" w:hAnsi="Futura LT"/>
                <w:sz w:val="20"/>
                <w:szCs w:val="20"/>
                <w:lang w:val="it-IT"/>
              </w:rPr>
            </w:pPr>
            <w:r>
              <w:rPr>
                <w:rFonts w:ascii="Futura LT" w:hAnsi="Futura LT"/>
                <w:sz w:val="20"/>
                <w:szCs w:val="20"/>
                <w:lang w:val="it-IT"/>
              </w:rPr>
              <w:t>Carrello(0,N)</w:t>
            </w:r>
          </w:p>
          <w:p w14:paraId="66D7CFEF" w14:textId="240A368C" w:rsidR="004B2263" w:rsidRPr="00A612CD" w:rsidRDefault="004B2263" w:rsidP="004B2263">
            <w:pPr>
              <w:rPr>
                <w:rFonts w:ascii="Futura LT" w:hAnsi="Futura LT"/>
                <w:sz w:val="20"/>
                <w:szCs w:val="20"/>
                <w:lang w:val="it-IT"/>
              </w:rPr>
            </w:pPr>
            <w:r>
              <w:rPr>
                <w:rFonts w:ascii="Futura LT" w:hAnsi="Futura LT"/>
                <w:sz w:val="20"/>
                <w:szCs w:val="20"/>
                <w:lang w:val="it-IT"/>
              </w:rPr>
              <w:t>Prodotto(1,</w:t>
            </w:r>
            <w:r w:rsidR="00632386">
              <w:rPr>
                <w:rFonts w:ascii="Futura LT" w:hAnsi="Futura LT"/>
                <w:sz w:val="20"/>
                <w:szCs w:val="20"/>
                <w:lang w:val="it-IT"/>
              </w:rPr>
              <w:t>N</w:t>
            </w:r>
            <w:r>
              <w:rPr>
                <w:rFonts w:ascii="Futura LT" w:hAnsi="Futura LT"/>
                <w:sz w:val="20"/>
                <w:szCs w:val="20"/>
                <w:lang w:val="it-IT"/>
              </w:rPr>
              <w:t>)</w:t>
            </w:r>
          </w:p>
        </w:tc>
        <w:tc>
          <w:tcPr>
            <w:tcW w:w="2236" w:type="dxa"/>
          </w:tcPr>
          <w:p w14:paraId="0050F9B1" w14:textId="77777777" w:rsidR="004B2263" w:rsidRPr="002330EE" w:rsidRDefault="004B2263" w:rsidP="004B2263">
            <w:pPr>
              <w:jc w:val="center"/>
              <w:rPr>
                <w:rFonts w:ascii="Futura LT" w:hAnsi="Futura LT"/>
                <w:sz w:val="28"/>
                <w:szCs w:val="28"/>
                <w:lang w:val="it-IT"/>
              </w:rPr>
            </w:pPr>
            <w:r w:rsidRPr="004B2263">
              <w:rPr>
                <w:rFonts w:ascii="Futura LT" w:hAnsi="Futura LT"/>
                <w:lang w:val="it-IT"/>
              </w:rPr>
              <w:t>//</w:t>
            </w:r>
          </w:p>
        </w:tc>
      </w:tr>
      <w:tr w:rsidR="004B2263" w:rsidRPr="002330EE" w14:paraId="05AB70EB" w14:textId="77777777" w:rsidTr="004B2263">
        <w:trPr>
          <w:trHeight w:val="494"/>
        </w:trPr>
        <w:tc>
          <w:tcPr>
            <w:tcW w:w="2235" w:type="dxa"/>
          </w:tcPr>
          <w:p w14:paraId="17ADCC76" w14:textId="77777777" w:rsidR="004B2263" w:rsidRDefault="004B2263" w:rsidP="004B2263">
            <w:pPr>
              <w:jc w:val="center"/>
              <w:rPr>
                <w:rFonts w:ascii="Futura LT" w:hAnsi="Futura LT"/>
                <w:sz w:val="36"/>
                <w:szCs w:val="36"/>
                <w:lang w:val="it-IT"/>
              </w:rPr>
            </w:pPr>
            <w:r>
              <w:rPr>
                <w:rFonts w:ascii="Futura LT" w:hAnsi="Futura LT"/>
                <w:sz w:val="36"/>
                <w:szCs w:val="36"/>
                <w:lang w:val="it-IT"/>
              </w:rPr>
              <w:t>Spedito</w:t>
            </w:r>
          </w:p>
        </w:tc>
        <w:tc>
          <w:tcPr>
            <w:tcW w:w="2235" w:type="dxa"/>
          </w:tcPr>
          <w:p w14:paraId="01899A25" w14:textId="77777777" w:rsidR="004B2263" w:rsidRPr="0066281F" w:rsidRDefault="004B2263" w:rsidP="004B2263">
            <w:pPr>
              <w:rPr>
                <w:rFonts w:ascii="Futura LT" w:hAnsi="Futura LT"/>
                <w:sz w:val="20"/>
                <w:szCs w:val="20"/>
                <w:lang w:val="it-IT"/>
              </w:rPr>
            </w:pPr>
            <w:r w:rsidRPr="004B2263">
              <w:rPr>
                <w:rFonts w:ascii="Futura LT" w:hAnsi="Futura LT"/>
                <w:lang w:val="it-IT"/>
              </w:rPr>
              <w:t>Il corriere spedisce i prodotti</w:t>
            </w:r>
          </w:p>
        </w:tc>
        <w:tc>
          <w:tcPr>
            <w:tcW w:w="2236" w:type="dxa"/>
          </w:tcPr>
          <w:p w14:paraId="16EB37AA" w14:textId="77777777" w:rsidR="004B2263" w:rsidRDefault="004B2263" w:rsidP="004B2263">
            <w:pPr>
              <w:rPr>
                <w:rFonts w:ascii="Futura LT" w:hAnsi="Futura LT"/>
                <w:sz w:val="20"/>
                <w:szCs w:val="20"/>
                <w:lang w:val="it-IT"/>
              </w:rPr>
            </w:pPr>
            <w:r>
              <w:rPr>
                <w:rFonts w:ascii="Futura LT" w:hAnsi="Futura LT"/>
                <w:sz w:val="20"/>
                <w:szCs w:val="20"/>
                <w:lang w:val="it-IT"/>
              </w:rPr>
              <w:t>Prodotto(1,1)</w:t>
            </w:r>
          </w:p>
          <w:p w14:paraId="58C32D67" w14:textId="77777777" w:rsidR="004B2263" w:rsidRPr="00A612CD" w:rsidRDefault="004B2263" w:rsidP="004B2263">
            <w:pPr>
              <w:rPr>
                <w:rFonts w:ascii="Futura LT" w:hAnsi="Futura LT"/>
                <w:sz w:val="20"/>
                <w:szCs w:val="20"/>
                <w:lang w:val="it-IT"/>
              </w:rPr>
            </w:pPr>
            <w:r>
              <w:rPr>
                <w:rFonts w:ascii="Futura LT" w:hAnsi="Futura LT"/>
                <w:sz w:val="20"/>
                <w:szCs w:val="20"/>
                <w:lang w:val="it-IT"/>
              </w:rPr>
              <w:t>Corriere(1,N)</w:t>
            </w:r>
          </w:p>
        </w:tc>
        <w:tc>
          <w:tcPr>
            <w:tcW w:w="2236" w:type="dxa"/>
          </w:tcPr>
          <w:p w14:paraId="52B1BA0C" w14:textId="77777777" w:rsidR="004B2263" w:rsidRPr="004B2263" w:rsidRDefault="004B2263" w:rsidP="004B2263">
            <w:pPr>
              <w:jc w:val="center"/>
              <w:rPr>
                <w:rFonts w:ascii="Futura LT" w:hAnsi="Futura LT"/>
                <w:lang w:val="it-IT"/>
              </w:rPr>
            </w:pPr>
            <w:r w:rsidRPr="004B2263">
              <w:rPr>
                <w:rFonts w:ascii="Futura LT" w:hAnsi="Futura LT"/>
                <w:lang w:val="it-IT"/>
              </w:rPr>
              <w:t>//</w:t>
            </w:r>
          </w:p>
          <w:p w14:paraId="073B36A1" w14:textId="77777777" w:rsidR="004B2263" w:rsidRPr="002330EE" w:rsidRDefault="004B2263" w:rsidP="004B2263">
            <w:pPr>
              <w:jc w:val="center"/>
              <w:rPr>
                <w:rFonts w:ascii="Futura LT" w:hAnsi="Futura LT"/>
                <w:sz w:val="28"/>
                <w:szCs w:val="28"/>
                <w:lang w:val="it-IT"/>
              </w:rPr>
            </w:pPr>
          </w:p>
        </w:tc>
      </w:tr>
      <w:tr w:rsidR="004B2263" w:rsidRPr="002330EE" w14:paraId="28D04ABF" w14:textId="77777777" w:rsidTr="004B2263">
        <w:trPr>
          <w:trHeight w:val="482"/>
        </w:trPr>
        <w:tc>
          <w:tcPr>
            <w:tcW w:w="2235" w:type="dxa"/>
          </w:tcPr>
          <w:p w14:paraId="1D17A437" w14:textId="77777777" w:rsidR="004B2263" w:rsidRDefault="004B2263" w:rsidP="004B2263">
            <w:pPr>
              <w:jc w:val="center"/>
              <w:rPr>
                <w:rFonts w:ascii="Futura LT" w:hAnsi="Futura LT"/>
                <w:sz w:val="36"/>
                <w:szCs w:val="36"/>
                <w:lang w:val="it-IT"/>
              </w:rPr>
            </w:pPr>
            <w:r>
              <w:rPr>
                <w:rFonts w:ascii="Futura LT" w:hAnsi="Futura LT"/>
                <w:sz w:val="36"/>
                <w:szCs w:val="36"/>
                <w:lang w:val="it-IT"/>
              </w:rPr>
              <w:t>Fornito</w:t>
            </w:r>
          </w:p>
        </w:tc>
        <w:tc>
          <w:tcPr>
            <w:tcW w:w="2235" w:type="dxa"/>
          </w:tcPr>
          <w:p w14:paraId="2F039857" w14:textId="77777777" w:rsidR="004B2263" w:rsidRPr="0066281F" w:rsidRDefault="004B2263" w:rsidP="004B2263">
            <w:pPr>
              <w:rPr>
                <w:rFonts w:ascii="Futura LT" w:hAnsi="Futura LT"/>
                <w:sz w:val="20"/>
                <w:szCs w:val="20"/>
                <w:lang w:val="it-IT"/>
              </w:rPr>
            </w:pPr>
            <w:r w:rsidRPr="004B2263">
              <w:rPr>
                <w:rFonts w:ascii="Futura LT" w:hAnsi="Futura LT"/>
                <w:lang w:val="it-IT"/>
              </w:rPr>
              <w:t>Un prodotto è fornito da un fornitore</w:t>
            </w:r>
          </w:p>
        </w:tc>
        <w:tc>
          <w:tcPr>
            <w:tcW w:w="2236" w:type="dxa"/>
          </w:tcPr>
          <w:p w14:paraId="37F80A96" w14:textId="77777777" w:rsidR="004B2263" w:rsidRPr="00A612CD" w:rsidRDefault="004B2263" w:rsidP="004B2263">
            <w:pPr>
              <w:rPr>
                <w:rFonts w:ascii="Futura LT" w:hAnsi="Futura LT"/>
                <w:sz w:val="20"/>
                <w:szCs w:val="20"/>
                <w:lang w:val="it-IT"/>
              </w:rPr>
            </w:pPr>
            <w:r w:rsidRPr="00A612CD">
              <w:rPr>
                <w:rFonts w:ascii="Futura LT" w:hAnsi="Futura LT"/>
                <w:sz w:val="20"/>
                <w:szCs w:val="20"/>
                <w:lang w:val="it-IT"/>
              </w:rPr>
              <w:t>Prodotto</w:t>
            </w:r>
            <w:r>
              <w:rPr>
                <w:rFonts w:ascii="Futura LT" w:hAnsi="Futura LT"/>
                <w:sz w:val="20"/>
                <w:szCs w:val="20"/>
                <w:lang w:val="it-IT"/>
              </w:rPr>
              <w:t>(1,N)</w:t>
            </w:r>
          </w:p>
          <w:p w14:paraId="41BAF32F" w14:textId="77777777" w:rsidR="004B2263" w:rsidRPr="00A612CD" w:rsidRDefault="004B2263" w:rsidP="004B2263">
            <w:pPr>
              <w:rPr>
                <w:rFonts w:ascii="Futura LT" w:hAnsi="Futura LT"/>
                <w:sz w:val="20"/>
                <w:szCs w:val="20"/>
                <w:lang w:val="it-IT"/>
              </w:rPr>
            </w:pPr>
            <w:r w:rsidRPr="00A612CD">
              <w:rPr>
                <w:rFonts w:ascii="Futura LT" w:hAnsi="Futura LT"/>
                <w:sz w:val="20"/>
                <w:szCs w:val="20"/>
                <w:lang w:val="it-IT"/>
              </w:rPr>
              <w:t>Fornitore</w:t>
            </w:r>
            <w:r>
              <w:rPr>
                <w:rFonts w:ascii="Futura LT" w:hAnsi="Futura LT"/>
                <w:sz w:val="20"/>
                <w:szCs w:val="20"/>
                <w:lang w:val="it-IT"/>
              </w:rPr>
              <w:t>(1,N)</w:t>
            </w:r>
          </w:p>
        </w:tc>
        <w:tc>
          <w:tcPr>
            <w:tcW w:w="2236" w:type="dxa"/>
          </w:tcPr>
          <w:p w14:paraId="3C1031FC" w14:textId="77777777" w:rsidR="004B2263" w:rsidRPr="004B2263" w:rsidRDefault="004B2263" w:rsidP="004B2263">
            <w:pPr>
              <w:jc w:val="center"/>
              <w:rPr>
                <w:rFonts w:ascii="Futura LT" w:hAnsi="Futura LT"/>
                <w:lang w:val="it-IT"/>
              </w:rPr>
            </w:pPr>
            <w:r w:rsidRPr="004B2263">
              <w:rPr>
                <w:rFonts w:ascii="Futura LT" w:hAnsi="Futura LT"/>
                <w:lang w:val="it-IT"/>
              </w:rPr>
              <w:t>Data consegna</w:t>
            </w:r>
          </w:p>
          <w:p w14:paraId="545A5734" w14:textId="77777777" w:rsidR="004B2263" w:rsidRPr="002330EE" w:rsidRDefault="004B2263" w:rsidP="004B2263">
            <w:pPr>
              <w:jc w:val="center"/>
              <w:rPr>
                <w:rFonts w:ascii="Futura LT" w:hAnsi="Futura LT"/>
                <w:sz w:val="28"/>
                <w:szCs w:val="28"/>
                <w:lang w:val="it-IT"/>
              </w:rPr>
            </w:pPr>
            <w:r w:rsidRPr="004B2263">
              <w:rPr>
                <w:rFonts w:ascii="Futura LT" w:hAnsi="Futura LT"/>
                <w:lang w:val="it-IT"/>
              </w:rPr>
              <w:t>#Prodotti</w:t>
            </w:r>
          </w:p>
        </w:tc>
      </w:tr>
      <w:tr w:rsidR="004B2263" w:rsidRPr="002330EE" w14:paraId="29028837" w14:textId="77777777" w:rsidTr="004B2263">
        <w:trPr>
          <w:trHeight w:val="494"/>
        </w:trPr>
        <w:tc>
          <w:tcPr>
            <w:tcW w:w="2235" w:type="dxa"/>
          </w:tcPr>
          <w:p w14:paraId="59D04798" w14:textId="77777777" w:rsidR="004B2263" w:rsidRDefault="004B2263" w:rsidP="004B2263">
            <w:pPr>
              <w:jc w:val="center"/>
              <w:rPr>
                <w:rFonts w:ascii="Futura LT" w:hAnsi="Futura LT"/>
                <w:sz w:val="36"/>
                <w:szCs w:val="36"/>
                <w:lang w:val="it-IT"/>
              </w:rPr>
            </w:pPr>
            <w:r>
              <w:rPr>
                <w:rFonts w:ascii="Futura LT" w:hAnsi="Futura LT"/>
                <w:sz w:val="36"/>
                <w:szCs w:val="36"/>
                <w:lang w:val="it-IT"/>
              </w:rPr>
              <w:t>Ha</w:t>
            </w:r>
          </w:p>
        </w:tc>
        <w:tc>
          <w:tcPr>
            <w:tcW w:w="2235" w:type="dxa"/>
          </w:tcPr>
          <w:p w14:paraId="265773A1" w14:textId="77777777" w:rsidR="004B2263" w:rsidRPr="004B2263" w:rsidRDefault="004B2263" w:rsidP="004B2263">
            <w:pPr>
              <w:rPr>
                <w:rFonts w:ascii="Futura LT" w:hAnsi="Futura LT"/>
                <w:lang w:val="it-IT"/>
              </w:rPr>
            </w:pPr>
            <w:r w:rsidRPr="004B2263">
              <w:rPr>
                <w:rFonts w:ascii="Futura LT" w:hAnsi="Futura LT"/>
                <w:lang w:val="it-IT"/>
              </w:rPr>
              <w:t>I pc da assemblare hanno componenti</w:t>
            </w:r>
          </w:p>
        </w:tc>
        <w:tc>
          <w:tcPr>
            <w:tcW w:w="2236" w:type="dxa"/>
          </w:tcPr>
          <w:p w14:paraId="03FBA010" w14:textId="7E3029C9" w:rsidR="004B2263" w:rsidRPr="004B2263" w:rsidRDefault="004B2263" w:rsidP="004B2263">
            <w:pPr>
              <w:rPr>
                <w:rFonts w:ascii="Futura LT" w:hAnsi="Futura LT"/>
                <w:sz w:val="20"/>
                <w:szCs w:val="20"/>
                <w:lang w:val="it-IT"/>
              </w:rPr>
            </w:pPr>
            <w:r w:rsidRPr="004B2263">
              <w:rPr>
                <w:rFonts w:ascii="Futura LT" w:hAnsi="Futura LT"/>
                <w:sz w:val="20"/>
                <w:szCs w:val="20"/>
                <w:lang w:val="it-IT"/>
              </w:rPr>
              <w:t>Componente(1,1)</w:t>
            </w:r>
          </w:p>
          <w:p w14:paraId="67383E9B" w14:textId="77777777" w:rsidR="004B2263" w:rsidRPr="00A612CD" w:rsidRDefault="004B2263" w:rsidP="004B2263">
            <w:pPr>
              <w:rPr>
                <w:rFonts w:ascii="Futura LT" w:hAnsi="Futura LT"/>
                <w:sz w:val="20"/>
                <w:szCs w:val="20"/>
                <w:lang w:val="it-IT"/>
              </w:rPr>
            </w:pPr>
            <w:r w:rsidRPr="004B2263">
              <w:rPr>
                <w:rFonts w:ascii="Futura LT" w:hAnsi="Futura LT"/>
                <w:sz w:val="20"/>
                <w:szCs w:val="20"/>
                <w:lang w:val="it-IT"/>
              </w:rPr>
              <w:t>Da Assemblare(1,N)</w:t>
            </w:r>
          </w:p>
        </w:tc>
        <w:tc>
          <w:tcPr>
            <w:tcW w:w="2236" w:type="dxa"/>
          </w:tcPr>
          <w:p w14:paraId="73C6B45F" w14:textId="77777777" w:rsidR="004B2263" w:rsidRPr="002330EE" w:rsidRDefault="004B2263" w:rsidP="004B2263">
            <w:pPr>
              <w:jc w:val="center"/>
              <w:rPr>
                <w:rFonts w:ascii="Futura LT" w:hAnsi="Futura LT"/>
                <w:sz w:val="28"/>
                <w:szCs w:val="28"/>
                <w:lang w:val="it-IT"/>
              </w:rPr>
            </w:pPr>
            <w:r w:rsidRPr="004B2263">
              <w:rPr>
                <w:rFonts w:ascii="Futura LT" w:hAnsi="Futura LT"/>
                <w:lang w:val="it-IT"/>
              </w:rPr>
              <w:t>//</w:t>
            </w:r>
          </w:p>
        </w:tc>
      </w:tr>
    </w:tbl>
    <w:p w14:paraId="07985465" w14:textId="1F355FCC" w:rsidR="004B2263" w:rsidRDefault="00D106D0" w:rsidP="00780A30">
      <w:pPr>
        <w:rPr>
          <w:rFonts w:ascii="Futura LT" w:hAnsi="Futura LT"/>
          <w:sz w:val="36"/>
          <w:szCs w:val="36"/>
          <w:lang w:val="it-IT"/>
        </w:rPr>
      </w:pPr>
      <w:r>
        <w:rPr>
          <w:noProof/>
        </w:rPr>
        <mc:AlternateContent>
          <mc:Choice Requires="wps">
            <w:drawing>
              <wp:anchor distT="0" distB="0" distL="114300" distR="114300" simplePos="0" relativeHeight="251655680" behindDoc="0" locked="0" layoutInCell="1" allowOverlap="1" wp14:anchorId="03C7C063" wp14:editId="134A09F6">
                <wp:simplePos x="0" y="0"/>
                <wp:positionH relativeFrom="column">
                  <wp:posOffset>7004050</wp:posOffset>
                </wp:positionH>
                <wp:positionV relativeFrom="paragraph">
                  <wp:posOffset>8907145</wp:posOffset>
                </wp:positionV>
                <wp:extent cx="314325" cy="323850"/>
                <wp:effectExtent l="0" t="0" r="0" b="0"/>
                <wp:wrapNone/>
                <wp:docPr id="635355830" name="Casella di tes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323850"/>
                        </a:xfrm>
                        <a:prstGeom prst="rect">
                          <a:avLst/>
                        </a:prstGeom>
                        <a:noFill/>
                        <a:ln w="6350">
                          <a:noFill/>
                        </a:ln>
                      </wps:spPr>
                      <wps:txbx>
                        <w:txbxContent>
                          <w:p w14:paraId="7429925D" w14:textId="6E01C7C0" w:rsidR="00981495" w:rsidRPr="00981495" w:rsidRDefault="00981495">
                            <w:pPr>
                              <w:rPr>
                                <w:rFonts w:ascii="Futura LT" w:hAnsi="Futura LT"/>
                                <w:lang w:val="it-IT"/>
                              </w:rPr>
                            </w:pPr>
                            <w:r w:rsidRPr="00981495">
                              <w:rPr>
                                <w:rFonts w:ascii="Futura LT" w:hAnsi="Futura LT"/>
                                <w:lang w:val="it-IT"/>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7C063" id="Casella di testo 8" o:spid="_x0000_s1035" type="#_x0000_t202" style="position:absolute;margin-left:551.5pt;margin-top:701.35pt;width:24.75pt;height:2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" filled="f" stroked="f" strokeweight=".5pt">
                <v:textbox>
                  <w:txbxContent>
                    <w:p w14:paraId="7429925D" w14:textId="6E01C7C0" w:rsidR="00981495" w:rsidRPr="00981495" w:rsidRDefault="00981495">
                      <w:pPr>
                        <w:rPr>
                          <w:rFonts w:ascii="Futura LT" w:hAnsi="Futura LT"/>
                          <w:lang w:val="it-IT"/>
                        </w:rPr>
                      </w:pPr>
                      <w:r w:rsidRPr="00981495">
                        <w:rPr>
                          <w:rFonts w:ascii="Futura LT" w:hAnsi="Futura LT"/>
                          <w:lang w:val="it-IT"/>
                        </w:rPr>
                        <w:t>8</w:t>
                      </w:r>
                    </w:p>
                  </w:txbxContent>
                </v:textbox>
              </v:shape>
            </w:pict>
          </mc:Fallback>
        </mc:AlternateContent>
      </w:r>
    </w:p>
    <w:p w14:paraId="2C144FCB" w14:textId="77777777" w:rsidR="00E76C3E" w:rsidRPr="00E76C3E" w:rsidRDefault="00E76C3E" w:rsidP="00E76C3E">
      <w:pPr>
        <w:rPr>
          <w:rFonts w:ascii="Futura LT" w:hAnsi="Futura LT"/>
          <w:sz w:val="36"/>
          <w:szCs w:val="36"/>
          <w:lang w:val="it-IT"/>
        </w:rPr>
      </w:pPr>
    </w:p>
    <w:p w14:paraId="74E0BF16" w14:textId="77777777" w:rsidR="00E76C3E" w:rsidRPr="00E76C3E" w:rsidRDefault="00E76C3E" w:rsidP="00E76C3E">
      <w:pPr>
        <w:rPr>
          <w:rFonts w:ascii="Futura LT" w:hAnsi="Futura LT"/>
          <w:sz w:val="36"/>
          <w:szCs w:val="36"/>
          <w:lang w:val="it-IT"/>
        </w:rPr>
      </w:pPr>
    </w:p>
    <w:p w14:paraId="0EC95704" w14:textId="77777777" w:rsidR="00E76C3E" w:rsidRPr="00E76C3E" w:rsidRDefault="00E76C3E" w:rsidP="00E76C3E">
      <w:pPr>
        <w:rPr>
          <w:rFonts w:ascii="Futura LT" w:hAnsi="Futura LT"/>
          <w:sz w:val="36"/>
          <w:szCs w:val="36"/>
          <w:lang w:val="it-IT"/>
        </w:rPr>
      </w:pPr>
    </w:p>
    <w:p w14:paraId="1446D3FF" w14:textId="77777777" w:rsidR="00E76C3E" w:rsidRPr="00E76C3E" w:rsidRDefault="00E76C3E" w:rsidP="00E76C3E">
      <w:pPr>
        <w:rPr>
          <w:rFonts w:ascii="Futura LT" w:hAnsi="Futura LT"/>
          <w:sz w:val="36"/>
          <w:szCs w:val="36"/>
          <w:lang w:val="it-IT"/>
        </w:rPr>
      </w:pPr>
    </w:p>
    <w:p w14:paraId="2E331142" w14:textId="77777777" w:rsidR="00E76C3E" w:rsidRPr="00E76C3E" w:rsidRDefault="00E76C3E" w:rsidP="00E76C3E">
      <w:pPr>
        <w:rPr>
          <w:rFonts w:ascii="Futura LT" w:hAnsi="Futura LT"/>
          <w:sz w:val="36"/>
          <w:szCs w:val="36"/>
          <w:lang w:val="it-IT"/>
        </w:rPr>
      </w:pPr>
    </w:p>
    <w:p w14:paraId="7B67227E" w14:textId="77777777" w:rsidR="00E76C3E" w:rsidRPr="00E76C3E" w:rsidRDefault="00E76C3E" w:rsidP="00E76C3E">
      <w:pPr>
        <w:rPr>
          <w:rFonts w:ascii="Futura LT" w:hAnsi="Futura LT"/>
          <w:sz w:val="36"/>
          <w:szCs w:val="36"/>
          <w:lang w:val="it-IT"/>
        </w:rPr>
      </w:pPr>
    </w:p>
    <w:p w14:paraId="13E25E5E" w14:textId="77777777" w:rsidR="00E76C3E" w:rsidRPr="00E76C3E" w:rsidRDefault="00E76C3E" w:rsidP="00E76C3E">
      <w:pPr>
        <w:rPr>
          <w:rFonts w:ascii="Futura LT" w:hAnsi="Futura LT"/>
          <w:sz w:val="36"/>
          <w:szCs w:val="36"/>
          <w:lang w:val="it-IT"/>
        </w:rPr>
      </w:pPr>
    </w:p>
    <w:p w14:paraId="4E1F248B" w14:textId="77777777" w:rsidR="00E76C3E" w:rsidRPr="00E76C3E" w:rsidRDefault="00E76C3E" w:rsidP="00E76C3E">
      <w:pPr>
        <w:rPr>
          <w:rFonts w:ascii="Futura LT" w:hAnsi="Futura LT"/>
          <w:sz w:val="36"/>
          <w:szCs w:val="36"/>
          <w:lang w:val="it-IT"/>
        </w:rPr>
      </w:pPr>
    </w:p>
    <w:p w14:paraId="273F62C2" w14:textId="77777777" w:rsidR="00E76C3E" w:rsidRPr="00E76C3E" w:rsidRDefault="00E76C3E" w:rsidP="00E76C3E">
      <w:pPr>
        <w:rPr>
          <w:rFonts w:ascii="Futura LT" w:hAnsi="Futura LT"/>
          <w:sz w:val="36"/>
          <w:szCs w:val="36"/>
          <w:lang w:val="it-IT"/>
        </w:rPr>
      </w:pPr>
    </w:p>
    <w:p w14:paraId="6BD8AA56" w14:textId="77777777" w:rsidR="00E76C3E" w:rsidRPr="00E76C3E" w:rsidRDefault="00E76C3E" w:rsidP="00E76C3E">
      <w:pPr>
        <w:rPr>
          <w:rFonts w:ascii="Futura LT" w:hAnsi="Futura LT"/>
          <w:sz w:val="36"/>
          <w:szCs w:val="36"/>
          <w:lang w:val="it-IT"/>
        </w:rPr>
      </w:pPr>
    </w:p>
    <w:p w14:paraId="43DC97E7" w14:textId="77777777" w:rsidR="00E76C3E" w:rsidRPr="00E76C3E" w:rsidRDefault="00E76C3E" w:rsidP="00E76C3E">
      <w:pPr>
        <w:rPr>
          <w:rFonts w:ascii="Futura LT" w:hAnsi="Futura LT"/>
          <w:sz w:val="36"/>
          <w:szCs w:val="36"/>
          <w:lang w:val="it-IT"/>
        </w:rPr>
      </w:pPr>
    </w:p>
    <w:p w14:paraId="538070FE" w14:textId="77777777" w:rsidR="00E76C3E" w:rsidRPr="00E76C3E" w:rsidRDefault="00E76C3E" w:rsidP="00E76C3E">
      <w:pPr>
        <w:rPr>
          <w:rFonts w:ascii="Futura LT" w:hAnsi="Futura LT"/>
          <w:sz w:val="36"/>
          <w:szCs w:val="36"/>
          <w:lang w:val="it-IT"/>
        </w:rPr>
      </w:pPr>
    </w:p>
    <w:p w14:paraId="7FD99064" w14:textId="77777777" w:rsidR="00E76C3E" w:rsidRPr="00E76C3E" w:rsidRDefault="00E76C3E" w:rsidP="00E76C3E">
      <w:pPr>
        <w:rPr>
          <w:rFonts w:ascii="Futura LT" w:hAnsi="Futura LT"/>
          <w:sz w:val="36"/>
          <w:szCs w:val="36"/>
          <w:lang w:val="it-IT"/>
        </w:rPr>
      </w:pPr>
    </w:p>
    <w:p w14:paraId="09A29F7B" w14:textId="77777777" w:rsidR="00E76C3E" w:rsidRPr="00E76C3E" w:rsidRDefault="00E76C3E" w:rsidP="00E76C3E">
      <w:pPr>
        <w:rPr>
          <w:rFonts w:ascii="Futura LT" w:hAnsi="Futura LT"/>
          <w:sz w:val="36"/>
          <w:szCs w:val="36"/>
          <w:lang w:val="it-IT"/>
        </w:rPr>
      </w:pPr>
    </w:p>
    <w:p w14:paraId="531063A1" w14:textId="0C99CCFB" w:rsidR="00E76C3E" w:rsidRPr="00E76C3E" w:rsidRDefault="00E76C3E" w:rsidP="00E76C3E">
      <w:pPr>
        <w:rPr>
          <w:rFonts w:ascii="Futura LT" w:hAnsi="Futura LT"/>
          <w:sz w:val="36"/>
          <w:szCs w:val="36"/>
          <w:lang w:val="it-IT"/>
        </w:rPr>
      </w:pPr>
    </w:p>
    <w:p w14:paraId="018A0E9E" w14:textId="77777777" w:rsidR="00353CA3" w:rsidRDefault="00353CA3" w:rsidP="00E76C3E">
      <w:pPr>
        <w:rPr>
          <w:rFonts w:ascii="Futura LT" w:hAnsi="Futura LT"/>
          <w:sz w:val="36"/>
          <w:szCs w:val="36"/>
          <w:lang w:val="it-IT"/>
        </w:rPr>
      </w:pPr>
    </w:p>
    <w:p w14:paraId="703DEE1B" w14:textId="77777777" w:rsidR="00353CA3" w:rsidRDefault="00353CA3" w:rsidP="00E76C3E">
      <w:pPr>
        <w:rPr>
          <w:rFonts w:ascii="Futura LT" w:hAnsi="Futura LT"/>
          <w:sz w:val="36"/>
          <w:szCs w:val="36"/>
          <w:lang w:val="it-IT"/>
        </w:rPr>
      </w:pPr>
    </w:p>
    <w:p w14:paraId="642725AE" w14:textId="77777777" w:rsidR="00353CA3" w:rsidRDefault="00353CA3" w:rsidP="00E76C3E">
      <w:pPr>
        <w:rPr>
          <w:rFonts w:ascii="Futura LT" w:hAnsi="Futura LT"/>
          <w:sz w:val="36"/>
          <w:szCs w:val="36"/>
          <w:lang w:val="it-IT"/>
        </w:rPr>
      </w:pPr>
    </w:p>
    <w:p w14:paraId="665668E6" w14:textId="77777777" w:rsidR="00353CA3" w:rsidRDefault="00353CA3" w:rsidP="00E76C3E">
      <w:pPr>
        <w:rPr>
          <w:rFonts w:ascii="Futura LT" w:hAnsi="Futura LT"/>
          <w:sz w:val="36"/>
          <w:szCs w:val="36"/>
          <w:lang w:val="it-IT"/>
        </w:rPr>
      </w:pPr>
    </w:p>
    <w:p w14:paraId="3EE65E5F" w14:textId="77777777" w:rsidR="00353CA3" w:rsidRDefault="00353CA3" w:rsidP="00E76C3E">
      <w:pPr>
        <w:rPr>
          <w:rFonts w:ascii="Futura LT" w:hAnsi="Futura LT"/>
          <w:sz w:val="36"/>
          <w:szCs w:val="36"/>
          <w:lang w:val="it-IT"/>
        </w:rPr>
      </w:pPr>
    </w:p>
    <w:p w14:paraId="10A943D0" w14:textId="77777777" w:rsidR="00353CA3" w:rsidRDefault="00353CA3" w:rsidP="00E76C3E">
      <w:pPr>
        <w:rPr>
          <w:rFonts w:ascii="Futura LT" w:hAnsi="Futura LT"/>
          <w:sz w:val="36"/>
          <w:szCs w:val="36"/>
          <w:lang w:val="it-IT"/>
        </w:rPr>
      </w:pPr>
    </w:p>
    <w:p w14:paraId="047ADA8F" w14:textId="77777777" w:rsidR="00353CA3" w:rsidRDefault="00353CA3" w:rsidP="00E76C3E">
      <w:pPr>
        <w:rPr>
          <w:rFonts w:ascii="Futura LT" w:hAnsi="Futura LT"/>
          <w:sz w:val="36"/>
          <w:szCs w:val="36"/>
          <w:lang w:val="it-IT"/>
        </w:rPr>
      </w:pPr>
    </w:p>
    <w:p w14:paraId="66BBD827" w14:textId="7F75835F" w:rsidR="00353CA3" w:rsidRDefault="00353CA3" w:rsidP="00E76C3E">
      <w:pPr>
        <w:rPr>
          <w:rFonts w:ascii="Futura LT" w:hAnsi="Futura LT"/>
          <w:sz w:val="36"/>
          <w:szCs w:val="36"/>
          <w:lang w:val="it-IT"/>
        </w:rPr>
      </w:pPr>
    </w:p>
    <w:p w14:paraId="7C1E45E6" w14:textId="5A3DCC72" w:rsidR="00353CA3" w:rsidRDefault="00353CA3" w:rsidP="00E76C3E">
      <w:pPr>
        <w:rPr>
          <w:rFonts w:ascii="Futura LT" w:hAnsi="Futura LT"/>
          <w:sz w:val="36"/>
          <w:szCs w:val="36"/>
          <w:lang w:val="it-IT"/>
        </w:rPr>
      </w:pPr>
      <w:r w:rsidRPr="0065039B">
        <w:rPr>
          <w:rFonts w:ascii="Futura LT" w:hAnsi="Futura LT"/>
          <w:noProof/>
          <w:sz w:val="36"/>
          <w:szCs w:val="36"/>
          <w:lang w:val="it-IT"/>
        </w:rPr>
        <mc:AlternateContent>
          <mc:Choice Requires="wps">
            <w:drawing>
              <wp:anchor distT="45720" distB="45720" distL="114300" distR="114300" simplePos="0" relativeHeight="251697664" behindDoc="0" locked="0" layoutInCell="1" allowOverlap="1" wp14:anchorId="06773D50" wp14:editId="19FCD72B">
                <wp:simplePos x="0" y="0"/>
                <wp:positionH relativeFrom="margin">
                  <wp:posOffset>1320800</wp:posOffset>
                </wp:positionH>
                <wp:positionV relativeFrom="paragraph">
                  <wp:posOffset>187960</wp:posOffset>
                </wp:positionV>
                <wp:extent cx="6083300" cy="4660900"/>
                <wp:effectExtent l="0" t="0" r="0" b="6350"/>
                <wp:wrapSquare wrapText="bothSides"/>
                <wp:docPr id="16551620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0" cy="4660900"/>
                        </a:xfrm>
                        <a:prstGeom prst="rect">
                          <a:avLst/>
                        </a:prstGeom>
                        <a:noFill/>
                        <a:ln w="9525">
                          <a:noFill/>
                          <a:miter lim="800000"/>
                          <a:headEnd/>
                          <a:tailEnd/>
                        </a:ln>
                      </wps:spPr>
                      <wps:txbx>
                        <w:txbxContent>
                          <w:p w14:paraId="2A3E070C" w14:textId="77777777" w:rsidR="0065039B" w:rsidRPr="00353CA3" w:rsidRDefault="0065039B" w:rsidP="0065039B">
                            <w:pPr>
                              <w:rPr>
                                <w:b/>
                                <w:bCs/>
                                <w:sz w:val="72"/>
                                <w:szCs w:val="72"/>
                              </w:rPr>
                            </w:pPr>
                            <w:proofErr w:type="spellStart"/>
                            <w:r w:rsidRPr="00353CA3">
                              <w:rPr>
                                <w:b/>
                                <w:bCs/>
                                <w:sz w:val="72"/>
                                <w:szCs w:val="72"/>
                              </w:rPr>
                              <w:t>Vincoli</w:t>
                            </w:r>
                            <w:proofErr w:type="spellEnd"/>
                            <w:r w:rsidRPr="00353CA3">
                              <w:rPr>
                                <w:b/>
                                <w:bCs/>
                                <w:sz w:val="72"/>
                                <w:szCs w:val="72"/>
                              </w:rPr>
                              <w:t xml:space="preserve"> non </w:t>
                            </w:r>
                            <w:proofErr w:type="spellStart"/>
                            <w:r w:rsidRPr="00353CA3">
                              <w:rPr>
                                <w:b/>
                                <w:bCs/>
                                <w:sz w:val="72"/>
                                <w:szCs w:val="72"/>
                              </w:rPr>
                              <w:t>esprimibili</w:t>
                            </w:r>
                            <w:proofErr w:type="spellEnd"/>
                            <w:r w:rsidRPr="00353CA3">
                              <w:rPr>
                                <w:b/>
                                <w:bCs/>
                                <w:sz w:val="72"/>
                                <w:szCs w:val="72"/>
                              </w:rPr>
                              <w:t xml:space="preserve"> </w:t>
                            </w:r>
                            <w:proofErr w:type="spellStart"/>
                            <w:r w:rsidRPr="00353CA3">
                              <w:rPr>
                                <w:b/>
                                <w:bCs/>
                                <w:sz w:val="72"/>
                                <w:szCs w:val="72"/>
                              </w:rPr>
                              <w:t>nello</w:t>
                            </w:r>
                            <w:proofErr w:type="spellEnd"/>
                            <w:r w:rsidRPr="00353CA3">
                              <w:rPr>
                                <w:b/>
                                <w:bCs/>
                                <w:sz w:val="72"/>
                                <w:szCs w:val="72"/>
                              </w:rPr>
                              <w:t xml:space="preserve"> schema</w:t>
                            </w:r>
                          </w:p>
                          <w:p w14:paraId="28A11A7F" w14:textId="77777777" w:rsidR="0065039B" w:rsidRPr="009762AB" w:rsidRDefault="0065039B" w:rsidP="0065039B">
                            <w:pPr>
                              <w:pStyle w:val="Paragrafoelenco"/>
                              <w:numPr>
                                <w:ilvl w:val="0"/>
                                <w:numId w:val="11"/>
                              </w:numPr>
                              <w:rPr>
                                <w:rFonts w:ascii="Futura LT" w:hAnsi="Futura LT"/>
                                <w:sz w:val="40"/>
                                <w:szCs w:val="40"/>
                                <w:lang w:val="it-IT"/>
                              </w:rPr>
                            </w:pPr>
                            <w:r w:rsidRPr="009762AB">
                              <w:rPr>
                                <w:rFonts w:ascii="Futura LT" w:hAnsi="Futura LT"/>
                                <w:sz w:val="40"/>
                                <w:szCs w:val="40"/>
                                <w:lang w:val="it-IT"/>
                              </w:rPr>
                              <w:t>L’attributo “C.F.” dell’entità Cliente e Fornitore deve avere 16 caratteri</w:t>
                            </w:r>
                          </w:p>
                          <w:p w14:paraId="47824A63" w14:textId="77777777" w:rsidR="0065039B" w:rsidRPr="009762AB" w:rsidRDefault="0065039B" w:rsidP="0065039B">
                            <w:pPr>
                              <w:pStyle w:val="Paragrafoelenco"/>
                              <w:numPr>
                                <w:ilvl w:val="0"/>
                                <w:numId w:val="11"/>
                              </w:numPr>
                              <w:rPr>
                                <w:rFonts w:ascii="Futura LT" w:hAnsi="Futura LT"/>
                                <w:sz w:val="40"/>
                                <w:szCs w:val="40"/>
                                <w:lang w:val="it-IT"/>
                              </w:rPr>
                            </w:pPr>
                            <w:r w:rsidRPr="009762AB">
                              <w:rPr>
                                <w:rFonts w:ascii="Futura LT" w:hAnsi="Futura LT"/>
                                <w:sz w:val="40"/>
                                <w:szCs w:val="40"/>
                                <w:lang w:val="it-IT"/>
                              </w:rPr>
                              <w:t>L’attributo “valutazione” dell’entità feedback deve avere un valore compreso tra 1 e 5</w:t>
                            </w:r>
                          </w:p>
                          <w:p w14:paraId="6C6C800B" w14:textId="77777777" w:rsidR="0065039B" w:rsidRPr="009762AB" w:rsidRDefault="0065039B" w:rsidP="0065039B">
                            <w:pPr>
                              <w:pStyle w:val="Paragrafoelenco"/>
                              <w:numPr>
                                <w:ilvl w:val="0"/>
                                <w:numId w:val="11"/>
                              </w:numPr>
                              <w:rPr>
                                <w:rFonts w:ascii="Futura LT" w:hAnsi="Futura LT"/>
                                <w:sz w:val="40"/>
                                <w:szCs w:val="40"/>
                                <w:lang w:val="it-IT"/>
                              </w:rPr>
                            </w:pPr>
                            <w:r w:rsidRPr="009762AB">
                              <w:rPr>
                                <w:rFonts w:ascii="Futura LT" w:hAnsi="Futura LT"/>
                                <w:sz w:val="40"/>
                                <w:szCs w:val="40"/>
                                <w:lang w:val="it-IT"/>
                              </w:rPr>
                              <w:t>L’attributo “commento” dell’entità feedback deve avere un numero di caratteri minore o uguale a 500.</w:t>
                            </w:r>
                          </w:p>
                          <w:p w14:paraId="19791C29" w14:textId="77777777" w:rsidR="0065039B" w:rsidRPr="009762AB" w:rsidRDefault="0065039B" w:rsidP="0065039B">
                            <w:pPr>
                              <w:pStyle w:val="Paragrafoelenco"/>
                              <w:numPr>
                                <w:ilvl w:val="0"/>
                                <w:numId w:val="11"/>
                              </w:numPr>
                              <w:rPr>
                                <w:rFonts w:ascii="Futura LT" w:hAnsi="Futura LT"/>
                                <w:sz w:val="40"/>
                                <w:szCs w:val="40"/>
                                <w:lang w:val="it-IT"/>
                              </w:rPr>
                            </w:pPr>
                            <w:r w:rsidRPr="009762AB">
                              <w:rPr>
                                <w:rFonts w:ascii="Futura LT" w:hAnsi="Futura LT"/>
                                <w:sz w:val="40"/>
                                <w:szCs w:val="40"/>
                                <w:lang w:val="it-IT"/>
                              </w:rPr>
                              <w:t>L’attributo “N.Telefono” dell’entità corriere deve avere 12 cifre</w:t>
                            </w:r>
                          </w:p>
                          <w:p w14:paraId="563A159A" w14:textId="77777777" w:rsidR="0065039B" w:rsidRPr="009762AB" w:rsidRDefault="0065039B" w:rsidP="0065039B">
                            <w:pPr>
                              <w:pStyle w:val="Paragrafoelenco"/>
                              <w:numPr>
                                <w:ilvl w:val="0"/>
                                <w:numId w:val="11"/>
                              </w:numPr>
                              <w:rPr>
                                <w:rFonts w:ascii="Futura LT" w:hAnsi="Futura LT"/>
                                <w:sz w:val="40"/>
                                <w:szCs w:val="40"/>
                                <w:lang w:val="it-IT"/>
                              </w:rPr>
                            </w:pPr>
                            <w:r w:rsidRPr="009762AB">
                              <w:rPr>
                                <w:rFonts w:ascii="Futura LT" w:hAnsi="Futura LT"/>
                                <w:sz w:val="40"/>
                                <w:szCs w:val="40"/>
                                <w:lang w:val="it-IT"/>
                              </w:rPr>
                              <w:t>L’attributo “Wireless” dell’entità periferica deve avere valori: “vero” o “falso”.</w:t>
                            </w:r>
                          </w:p>
                          <w:p w14:paraId="0D5BA471" w14:textId="77777777" w:rsidR="0065039B" w:rsidRPr="009762AB" w:rsidRDefault="0065039B" w:rsidP="0065039B">
                            <w:pPr>
                              <w:rPr>
                                <w:rFonts w:ascii="Futura LT" w:hAnsi="Futura LT"/>
                                <w:sz w:val="30"/>
                                <w:szCs w:val="30"/>
                                <w:lang w:val="it-IT"/>
                              </w:rPr>
                            </w:pPr>
                          </w:p>
                          <w:p w14:paraId="0FC04152" w14:textId="39962FB9" w:rsidR="0065039B" w:rsidRPr="009762AB" w:rsidRDefault="0065039B" w:rsidP="0065039B">
                            <w:pPr>
                              <w:rPr>
                                <w:rFonts w:ascii="Futura LT" w:hAnsi="Futura LT"/>
                                <w:sz w:val="30"/>
                                <w:szCs w:val="30"/>
                                <w:lang w:val="it-IT"/>
                              </w:rPr>
                            </w:pPr>
                          </w:p>
                          <w:p w14:paraId="15E693E0" w14:textId="42E36F9F" w:rsidR="0065039B" w:rsidRPr="009762AB" w:rsidRDefault="0065039B">
                            <w:pPr>
                              <w:rPr>
                                <w:lang w:val="it-I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773D50" id="_x0000_t202" coordsize="21600,21600" o:spt="202" path="m,l,21600r21600,l21600,xe">
                <v:stroke joinstyle="miter"/>
                <v:path gradientshapeok="t" o:connecttype="rect"/>
              </v:shapetype>
              <v:shape id="Casella di testo 2" o:spid="_x0000_s1036" type="#_x0000_t202" style="position:absolute;margin-left:104pt;margin-top:14.8pt;width:479pt;height:367pt;z-index:25169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" filled="f" stroked="f">
                <v:textbox>
                  <w:txbxContent>
                    <w:p w14:paraId="2A3E070C" w14:textId="77777777" w:rsidR="0065039B" w:rsidRPr="00353CA3" w:rsidRDefault="0065039B" w:rsidP="0065039B">
                      <w:pPr>
                        <w:rPr>
                          <w:b/>
                          <w:bCs/>
                          <w:sz w:val="72"/>
                          <w:szCs w:val="72"/>
                        </w:rPr>
                      </w:pPr>
                      <w:proofErr w:type="spellStart"/>
                      <w:r w:rsidRPr="00353CA3">
                        <w:rPr>
                          <w:b/>
                          <w:bCs/>
                          <w:sz w:val="72"/>
                          <w:szCs w:val="72"/>
                        </w:rPr>
                        <w:t>Vincoli</w:t>
                      </w:r>
                      <w:proofErr w:type="spellEnd"/>
                      <w:r w:rsidRPr="00353CA3">
                        <w:rPr>
                          <w:b/>
                          <w:bCs/>
                          <w:sz w:val="72"/>
                          <w:szCs w:val="72"/>
                        </w:rPr>
                        <w:t xml:space="preserve"> non </w:t>
                      </w:r>
                      <w:proofErr w:type="spellStart"/>
                      <w:r w:rsidRPr="00353CA3">
                        <w:rPr>
                          <w:b/>
                          <w:bCs/>
                          <w:sz w:val="72"/>
                          <w:szCs w:val="72"/>
                        </w:rPr>
                        <w:t>esprimibili</w:t>
                      </w:r>
                      <w:proofErr w:type="spellEnd"/>
                      <w:r w:rsidRPr="00353CA3">
                        <w:rPr>
                          <w:b/>
                          <w:bCs/>
                          <w:sz w:val="72"/>
                          <w:szCs w:val="72"/>
                        </w:rPr>
                        <w:t xml:space="preserve"> </w:t>
                      </w:r>
                      <w:proofErr w:type="spellStart"/>
                      <w:r w:rsidRPr="00353CA3">
                        <w:rPr>
                          <w:b/>
                          <w:bCs/>
                          <w:sz w:val="72"/>
                          <w:szCs w:val="72"/>
                        </w:rPr>
                        <w:t>nello</w:t>
                      </w:r>
                      <w:proofErr w:type="spellEnd"/>
                      <w:r w:rsidRPr="00353CA3">
                        <w:rPr>
                          <w:b/>
                          <w:bCs/>
                          <w:sz w:val="72"/>
                          <w:szCs w:val="72"/>
                        </w:rPr>
                        <w:t xml:space="preserve"> schema</w:t>
                      </w:r>
                    </w:p>
                    <w:p w14:paraId="28A11A7F" w14:textId="77777777" w:rsidR="0065039B" w:rsidRPr="009762AB" w:rsidRDefault="0065039B" w:rsidP="0065039B">
                      <w:pPr>
                        <w:pStyle w:val="Paragrafoelenco"/>
                        <w:numPr>
                          <w:ilvl w:val="0"/>
                          <w:numId w:val="11"/>
                        </w:numPr>
                        <w:rPr>
                          <w:rFonts w:ascii="Futura LT" w:hAnsi="Futura LT"/>
                          <w:sz w:val="40"/>
                          <w:szCs w:val="40"/>
                          <w:lang w:val="it-IT"/>
                        </w:rPr>
                      </w:pPr>
                      <w:r w:rsidRPr="009762AB">
                        <w:rPr>
                          <w:rFonts w:ascii="Futura LT" w:hAnsi="Futura LT"/>
                          <w:sz w:val="40"/>
                          <w:szCs w:val="40"/>
                          <w:lang w:val="it-IT"/>
                        </w:rPr>
                        <w:t>L’attributo “C.F.” dell’entità Cliente e Fornitore deve avere 16 caratteri</w:t>
                      </w:r>
                    </w:p>
                    <w:p w14:paraId="47824A63" w14:textId="77777777" w:rsidR="0065039B" w:rsidRPr="009762AB" w:rsidRDefault="0065039B" w:rsidP="0065039B">
                      <w:pPr>
                        <w:pStyle w:val="Paragrafoelenco"/>
                        <w:numPr>
                          <w:ilvl w:val="0"/>
                          <w:numId w:val="11"/>
                        </w:numPr>
                        <w:rPr>
                          <w:rFonts w:ascii="Futura LT" w:hAnsi="Futura LT"/>
                          <w:sz w:val="40"/>
                          <w:szCs w:val="40"/>
                          <w:lang w:val="it-IT"/>
                        </w:rPr>
                      </w:pPr>
                      <w:r w:rsidRPr="009762AB">
                        <w:rPr>
                          <w:rFonts w:ascii="Futura LT" w:hAnsi="Futura LT"/>
                          <w:sz w:val="40"/>
                          <w:szCs w:val="40"/>
                          <w:lang w:val="it-IT"/>
                        </w:rPr>
                        <w:t>L’attributo “valutazione” dell’entità feedback deve avere un valore compreso tra 1 e 5</w:t>
                      </w:r>
                    </w:p>
                    <w:p w14:paraId="6C6C800B" w14:textId="77777777" w:rsidR="0065039B" w:rsidRPr="009762AB" w:rsidRDefault="0065039B" w:rsidP="0065039B">
                      <w:pPr>
                        <w:pStyle w:val="Paragrafoelenco"/>
                        <w:numPr>
                          <w:ilvl w:val="0"/>
                          <w:numId w:val="11"/>
                        </w:numPr>
                        <w:rPr>
                          <w:rFonts w:ascii="Futura LT" w:hAnsi="Futura LT"/>
                          <w:sz w:val="40"/>
                          <w:szCs w:val="40"/>
                          <w:lang w:val="it-IT"/>
                        </w:rPr>
                      </w:pPr>
                      <w:r w:rsidRPr="009762AB">
                        <w:rPr>
                          <w:rFonts w:ascii="Futura LT" w:hAnsi="Futura LT"/>
                          <w:sz w:val="40"/>
                          <w:szCs w:val="40"/>
                          <w:lang w:val="it-IT"/>
                        </w:rPr>
                        <w:t>L’attributo “commento” dell’entità feedback deve avere un numero di caratteri minore o uguale a 500.</w:t>
                      </w:r>
                    </w:p>
                    <w:p w14:paraId="19791C29" w14:textId="77777777" w:rsidR="0065039B" w:rsidRPr="009762AB" w:rsidRDefault="0065039B" w:rsidP="0065039B">
                      <w:pPr>
                        <w:pStyle w:val="Paragrafoelenco"/>
                        <w:numPr>
                          <w:ilvl w:val="0"/>
                          <w:numId w:val="11"/>
                        </w:numPr>
                        <w:rPr>
                          <w:rFonts w:ascii="Futura LT" w:hAnsi="Futura LT"/>
                          <w:sz w:val="40"/>
                          <w:szCs w:val="40"/>
                          <w:lang w:val="it-IT"/>
                        </w:rPr>
                      </w:pPr>
                      <w:r w:rsidRPr="009762AB">
                        <w:rPr>
                          <w:rFonts w:ascii="Futura LT" w:hAnsi="Futura LT"/>
                          <w:sz w:val="40"/>
                          <w:szCs w:val="40"/>
                          <w:lang w:val="it-IT"/>
                        </w:rPr>
                        <w:t>L’attributo “N.Telefono” dell’entità corriere deve avere 12 cifre</w:t>
                      </w:r>
                    </w:p>
                    <w:p w14:paraId="563A159A" w14:textId="77777777" w:rsidR="0065039B" w:rsidRPr="009762AB" w:rsidRDefault="0065039B" w:rsidP="0065039B">
                      <w:pPr>
                        <w:pStyle w:val="Paragrafoelenco"/>
                        <w:numPr>
                          <w:ilvl w:val="0"/>
                          <w:numId w:val="11"/>
                        </w:numPr>
                        <w:rPr>
                          <w:rFonts w:ascii="Futura LT" w:hAnsi="Futura LT"/>
                          <w:sz w:val="40"/>
                          <w:szCs w:val="40"/>
                          <w:lang w:val="it-IT"/>
                        </w:rPr>
                      </w:pPr>
                      <w:r w:rsidRPr="009762AB">
                        <w:rPr>
                          <w:rFonts w:ascii="Futura LT" w:hAnsi="Futura LT"/>
                          <w:sz w:val="40"/>
                          <w:szCs w:val="40"/>
                          <w:lang w:val="it-IT"/>
                        </w:rPr>
                        <w:t>L’attributo “Wireless” dell’entità periferica deve avere valori: “vero” o “falso”.</w:t>
                      </w:r>
                    </w:p>
                    <w:p w14:paraId="0D5BA471" w14:textId="77777777" w:rsidR="0065039B" w:rsidRPr="009762AB" w:rsidRDefault="0065039B" w:rsidP="0065039B">
                      <w:pPr>
                        <w:rPr>
                          <w:rFonts w:ascii="Futura LT" w:hAnsi="Futura LT"/>
                          <w:sz w:val="30"/>
                          <w:szCs w:val="30"/>
                          <w:lang w:val="it-IT"/>
                        </w:rPr>
                      </w:pPr>
                    </w:p>
                    <w:p w14:paraId="0FC04152" w14:textId="39962FB9" w:rsidR="0065039B" w:rsidRPr="009762AB" w:rsidRDefault="0065039B" w:rsidP="0065039B">
                      <w:pPr>
                        <w:rPr>
                          <w:rFonts w:ascii="Futura LT" w:hAnsi="Futura LT"/>
                          <w:sz w:val="30"/>
                          <w:szCs w:val="30"/>
                          <w:lang w:val="it-IT"/>
                        </w:rPr>
                      </w:pPr>
                    </w:p>
                    <w:p w14:paraId="15E693E0" w14:textId="42E36F9F" w:rsidR="0065039B" w:rsidRPr="009762AB" w:rsidRDefault="0065039B">
                      <w:pPr>
                        <w:rPr>
                          <w:lang w:val="it-IT"/>
                        </w:rPr>
                      </w:pPr>
                    </w:p>
                  </w:txbxContent>
                </v:textbox>
                <w10:wrap type="square" anchorx="margin"/>
              </v:shape>
            </w:pict>
          </mc:Fallback>
        </mc:AlternateContent>
      </w:r>
    </w:p>
    <w:p w14:paraId="5334C6E5" w14:textId="1CBC6BAB" w:rsidR="00353CA3" w:rsidRDefault="00353CA3" w:rsidP="00E76C3E">
      <w:pPr>
        <w:rPr>
          <w:rFonts w:ascii="Futura LT" w:hAnsi="Futura LT"/>
          <w:sz w:val="36"/>
          <w:szCs w:val="36"/>
          <w:lang w:val="it-IT"/>
        </w:rPr>
      </w:pPr>
    </w:p>
    <w:p w14:paraId="000D9B22" w14:textId="10F10C57" w:rsidR="00353CA3" w:rsidRDefault="00353CA3" w:rsidP="00E76C3E">
      <w:pPr>
        <w:rPr>
          <w:rFonts w:ascii="Futura LT" w:hAnsi="Futura LT"/>
          <w:sz w:val="36"/>
          <w:szCs w:val="36"/>
          <w:lang w:val="it-IT"/>
        </w:rPr>
      </w:pPr>
    </w:p>
    <w:p w14:paraId="3ACA7746" w14:textId="2BAFAD58" w:rsidR="00353CA3" w:rsidRDefault="00353CA3" w:rsidP="00E76C3E">
      <w:pPr>
        <w:rPr>
          <w:rFonts w:ascii="Futura LT" w:hAnsi="Futura LT"/>
          <w:sz w:val="36"/>
          <w:szCs w:val="36"/>
          <w:lang w:val="it-IT"/>
        </w:rPr>
      </w:pPr>
    </w:p>
    <w:p w14:paraId="54513E1E" w14:textId="5B4734B3" w:rsidR="00353CA3" w:rsidRDefault="00353CA3" w:rsidP="00E76C3E">
      <w:pPr>
        <w:rPr>
          <w:rFonts w:ascii="Futura LT" w:hAnsi="Futura LT"/>
          <w:sz w:val="36"/>
          <w:szCs w:val="36"/>
          <w:lang w:val="it-IT"/>
        </w:rPr>
      </w:pPr>
    </w:p>
    <w:p w14:paraId="769F6D1A" w14:textId="1DC923E0" w:rsidR="00353CA3" w:rsidRDefault="00353CA3" w:rsidP="00E76C3E">
      <w:pPr>
        <w:rPr>
          <w:rFonts w:ascii="Futura LT" w:hAnsi="Futura LT"/>
          <w:sz w:val="36"/>
          <w:szCs w:val="36"/>
          <w:lang w:val="it-IT"/>
        </w:rPr>
      </w:pPr>
    </w:p>
    <w:p w14:paraId="1A430B32" w14:textId="1A44D145" w:rsidR="00353CA3" w:rsidRDefault="00353CA3" w:rsidP="00E76C3E">
      <w:pPr>
        <w:rPr>
          <w:rFonts w:ascii="Futura LT" w:hAnsi="Futura LT"/>
          <w:sz w:val="36"/>
          <w:szCs w:val="36"/>
          <w:lang w:val="it-IT"/>
        </w:rPr>
      </w:pPr>
    </w:p>
    <w:p w14:paraId="43E870B9" w14:textId="03B7DDA9" w:rsidR="00353CA3" w:rsidRDefault="00353CA3" w:rsidP="00E76C3E">
      <w:pPr>
        <w:rPr>
          <w:rFonts w:ascii="Futura LT" w:hAnsi="Futura LT"/>
          <w:sz w:val="36"/>
          <w:szCs w:val="36"/>
          <w:lang w:val="it-IT"/>
        </w:rPr>
      </w:pPr>
    </w:p>
    <w:p w14:paraId="2450C167" w14:textId="774A9504" w:rsidR="00E76C3E" w:rsidRDefault="00E76C3E" w:rsidP="00E76C3E">
      <w:pPr>
        <w:rPr>
          <w:rFonts w:ascii="Futura LT" w:hAnsi="Futura LT"/>
          <w:sz w:val="36"/>
          <w:szCs w:val="36"/>
          <w:lang w:val="it-IT"/>
        </w:rPr>
      </w:pPr>
    </w:p>
    <w:p w14:paraId="45858144" w14:textId="38AF0621" w:rsidR="00E76C3E" w:rsidRDefault="00E76C3E" w:rsidP="00E76C3E">
      <w:pPr>
        <w:tabs>
          <w:tab w:val="left" w:pos="1476"/>
        </w:tabs>
        <w:rPr>
          <w:rFonts w:ascii="Futura LT" w:hAnsi="Futura LT"/>
          <w:sz w:val="36"/>
          <w:szCs w:val="36"/>
          <w:lang w:val="it-IT"/>
        </w:rPr>
      </w:pPr>
      <w:r>
        <w:rPr>
          <w:rFonts w:ascii="Futura LT" w:hAnsi="Futura LT"/>
          <w:sz w:val="36"/>
          <w:szCs w:val="36"/>
          <w:lang w:val="it-IT"/>
        </w:rPr>
        <w:tab/>
      </w:r>
    </w:p>
    <w:p w14:paraId="4F5965C7" w14:textId="77777777" w:rsidR="00353CA3" w:rsidRDefault="00353CA3">
      <w:pPr>
        <w:rPr>
          <w:rFonts w:ascii="Futura LT" w:hAnsi="Futura LT"/>
          <w:noProof/>
          <w:sz w:val="36"/>
          <w:szCs w:val="36"/>
          <w:lang w:val="it-IT"/>
        </w:rPr>
      </w:pPr>
    </w:p>
    <w:p w14:paraId="75324629" w14:textId="77777777" w:rsidR="00353CA3" w:rsidRDefault="00353CA3">
      <w:pPr>
        <w:rPr>
          <w:rFonts w:ascii="Futura LT" w:hAnsi="Futura LT"/>
          <w:noProof/>
          <w:sz w:val="36"/>
          <w:szCs w:val="36"/>
          <w:lang w:val="it-IT"/>
        </w:rPr>
      </w:pPr>
    </w:p>
    <w:p w14:paraId="24033F55" w14:textId="77777777" w:rsidR="00353CA3" w:rsidRDefault="00353CA3">
      <w:pPr>
        <w:rPr>
          <w:rFonts w:ascii="Futura LT" w:hAnsi="Futura LT"/>
          <w:noProof/>
          <w:sz w:val="36"/>
          <w:szCs w:val="36"/>
          <w:lang w:val="it-IT"/>
        </w:rPr>
      </w:pPr>
    </w:p>
    <w:p w14:paraId="6954E137" w14:textId="77777777" w:rsidR="00353CA3" w:rsidRDefault="00353CA3">
      <w:pPr>
        <w:rPr>
          <w:rFonts w:ascii="Futura LT" w:hAnsi="Futura LT"/>
          <w:noProof/>
          <w:sz w:val="36"/>
          <w:szCs w:val="36"/>
          <w:lang w:val="it-IT"/>
        </w:rPr>
      </w:pPr>
    </w:p>
    <w:p w14:paraId="55902DF2" w14:textId="77777777" w:rsidR="00353CA3" w:rsidRDefault="00353CA3">
      <w:pPr>
        <w:rPr>
          <w:rFonts w:ascii="Futura LT" w:hAnsi="Futura LT"/>
          <w:noProof/>
          <w:sz w:val="36"/>
          <w:szCs w:val="36"/>
          <w:lang w:val="it-IT"/>
        </w:rPr>
      </w:pPr>
    </w:p>
    <w:p w14:paraId="77AD67F0" w14:textId="77777777" w:rsidR="00353CA3" w:rsidRDefault="00353CA3">
      <w:pPr>
        <w:rPr>
          <w:rFonts w:ascii="Futura LT" w:hAnsi="Futura LT"/>
          <w:noProof/>
          <w:sz w:val="36"/>
          <w:szCs w:val="36"/>
          <w:lang w:val="it-IT"/>
        </w:rPr>
      </w:pPr>
    </w:p>
    <w:p w14:paraId="54F98508" w14:textId="13D75D19" w:rsidR="00E76C3E" w:rsidRDefault="00353CA3">
      <w:pPr>
        <w:rPr>
          <w:rFonts w:ascii="Futura LT" w:hAnsi="Futura LT"/>
          <w:sz w:val="36"/>
          <w:szCs w:val="36"/>
          <w:lang w:val="it-IT"/>
        </w:rPr>
      </w:pPr>
      <w:r>
        <w:rPr>
          <w:rFonts w:ascii="Futura LT" w:hAnsi="Futura LT"/>
          <w:noProof/>
          <w:sz w:val="36"/>
          <w:szCs w:val="36"/>
          <w:lang w:val="it-IT"/>
        </w:rPr>
        <w:drawing>
          <wp:inline distT="0" distB="0" distL="0" distR="0" wp14:anchorId="73EB9FE8" wp14:editId="76E7C6D5">
            <wp:extent cx="7543800" cy="3777615"/>
            <wp:effectExtent l="0" t="0" r="0" b="0"/>
            <wp:docPr id="826874523" name="Immagine 1" descr="Immagine che contiene schermata, Policromia, design,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66391" name="Immagine 1" descr="Immagine che contiene schermata, Policromia, design, modell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43800" cy="3777615"/>
                    </a:xfrm>
                    <a:prstGeom prst="rect">
                      <a:avLst/>
                    </a:prstGeom>
                    <a:noFill/>
                  </pic:spPr>
                </pic:pic>
              </a:graphicData>
            </a:graphic>
          </wp:inline>
        </w:drawing>
      </w:r>
      <w:r w:rsidR="00D106D0">
        <w:rPr>
          <w:noProof/>
        </w:rPr>
        <mc:AlternateContent>
          <mc:Choice Requires="wps">
            <w:drawing>
              <wp:anchor distT="0" distB="0" distL="114300" distR="114300" simplePos="0" relativeHeight="251656704" behindDoc="0" locked="0" layoutInCell="1" allowOverlap="1" wp14:anchorId="4883B19D" wp14:editId="05B1FAD1">
                <wp:simplePos x="0" y="0"/>
                <wp:positionH relativeFrom="column">
                  <wp:posOffset>-5600700</wp:posOffset>
                </wp:positionH>
                <wp:positionV relativeFrom="paragraph">
                  <wp:posOffset>727710</wp:posOffset>
                </wp:positionV>
                <wp:extent cx="5073650" cy="2717800"/>
                <wp:effectExtent l="0" t="0" r="0" b="0"/>
                <wp:wrapNone/>
                <wp:docPr id="762224777" name="Casella di tes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73650" cy="2717800"/>
                        </a:xfrm>
                        <a:prstGeom prst="rect">
                          <a:avLst/>
                        </a:prstGeom>
                        <a:noFill/>
                        <a:ln w="6350">
                          <a:noFill/>
                        </a:ln>
                      </wps:spPr>
                      <wps:txbx>
                        <w:txbxContent>
                          <w:p w14:paraId="0371755A" w14:textId="77777777" w:rsidR="00E76C3E" w:rsidRPr="00E76C3E" w:rsidRDefault="00E76C3E" w:rsidP="00E76C3E">
                            <w:pPr>
                              <w:rPr>
                                <w:rFonts w:ascii="Futura LT" w:hAnsi="Futura LT"/>
                                <w:sz w:val="44"/>
                                <w:szCs w:val="44"/>
                                <w:lang w:val="it-IT"/>
                              </w:rPr>
                            </w:pPr>
                            <w:r w:rsidRPr="00E76C3E">
                              <w:rPr>
                                <w:rFonts w:ascii="Futura LT" w:hAnsi="Futura LT"/>
                                <w:sz w:val="44"/>
                                <w:szCs w:val="44"/>
                                <w:lang w:val="it-IT"/>
                              </w:rPr>
                              <w:t>Vincoli non esprimibili nello schema</w:t>
                            </w:r>
                          </w:p>
                          <w:p w14:paraId="32AFB152" w14:textId="77777777" w:rsidR="00E76C3E" w:rsidRDefault="00E76C3E" w:rsidP="00E76C3E">
                            <w:pPr>
                              <w:pStyle w:val="Paragrafoelenco"/>
                              <w:numPr>
                                <w:ilvl w:val="0"/>
                                <w:numId w:val="11"/>
                              </w:numPr>
                              <w:rPr>
                                <w:rFonts w:ascii="Futura LT" w:hAnsi="Futura LT"/>
                                <w:lang w:val="it-IT"/>
                              </w:rPr>
                            </w:pPr>
                            <w:r w:rsidRPr="004B2263">
                              <w:rPr>
                                <w:rFonts w:ascii="Futura LT" w:hAnsi="Futura LT"/>
                                <w:lang w:val="it-IT"/>
                              </w:rPr>
                              <w:t>L’attributo “C.F</w:t>
                            </w:r>
                            <w:r>
                              <w:rPr>
                                <w:rFonts w:ascii="Futura LT" w:hAnsi="Futura LT"/>
                                <w:lang w:val="it-IT"/>
                              </w:rPr>
                              <w:t>.</w:t>
                            </w:r>
                            <w:r w:rsidRPr="004B2263">
                              <w:rPr>
                                <w:rFonts w:ascii="Futura LT" w:hAnsi="Futura LT"/>
                                <w:lang w:val="it-IT"/>
                              </w:rPr>
                              <w:t>” dell</w:t>
                            </w:r>
                            <w:r>
                              <w:rPr>
                                <w:rFonts w:ascii="Futura LT" w:hAnsi="Futura LT"/>
                                <w:lang w:val="it-IT"/>
                              </w:rPr>
                              <w:t>’</w:t>
                            </w:r>
                            <w:r w:rsidRPr="004B2263">
                              <w:rPr>
                                <w:rFonts w:ascii="Futura LT" w:hAnsi="Futura LT"/>
                                <w:lang w:val="it-IT"/>
                              </w:rPr>
                              <w:t>entità C</w:t>
                            </w:r>
                            <w:r>
                              <w:rPr>
                                <w:rFonts w:ascii="Futura LT" w:hAnsi="Futura LT"/>
                                <w:lang w:val="it-IT"/>
                              </w:rPr>
                              <w:t>liente e Fornitore deve avere 16 caratteri</w:t>
                            </w:r>
                          </w:p>
                          <w:p w14:paraId="19327666" w14:textId="77777777" w:rsidR="00E76C3E" w:rsidRDefault="00E76C3E" w:rsidP="00E76C3E">
                            <w:pPr>
                              <w:pStyle w:val="Paragrafoelenco"/>
                              <w:numPr>
                                <w:ilvl w:val="0"/>
                                <w:numId w:val="11"/>
                              </w:numPr>
                              <w:rPr>
                                <w:rFonts w:ascii="Futura LT" w:hAnsi="Futura LT"/>
                                <w:lang w:val="it-IT"/>
                              </w:rPr>
                            </w:pPr>
                            <w:r>
                              <w:rPr>
                                <w:rFonts w:ascii="Futura LT" w:hAnsi="Futura LT"/>
                                <w:lang w:val="it-IT"/>
                              </w:rPr>
                              <w:t>L’attributo “valutazione” dell’entità feedback deve avere un valore compreso tra 1 e 5</w:t>
                            </w:r>
                          </w:p>
                          <w:p w14:paraId="3FF4F834" w14:textId="77777777" w:rsidR="00E76C3E" w:rsidRDefault="00E76C3E" w:rsidP="00E76C3E">
                            <w:pPr>
                              <w:pStyle w:val="Paragrafoelenco"/>
                              <w:numPr>
                                <w:ilvl w:val="0"/>
                                <w:numId w:val="11"/>
                              </w:numPr>
                              <w:rPr>
                                <w:rFonts w:ascii="Futura LT" w:hAnsi="Futura LT"/>
                                <w:lang w:val="it-IT"/>
                              </w:rPr>
                            </w:pPr>
                            <w:r>
                              <w:rPr>
                                <w:rFonts w:ascii="Futura LT" w:hAnsi="Futura LT"/>
                                <w:lang w:val="it-IT"/>
                              </w:rPr>
                              <w:t>L’attributo “commento” dell’entità feedback deve avere un numero di caratteri minore o uguale a 500.</w:t>
                            </w:r>
                          </w:p>
                          <w:p w14:paraId="33E2B1DE" w14:textId="77777777" w:rsidR="00E76C3E" w:rsidRDefault="00E76C3E" w:rsidP="00E76C3E">
                            <w:pPr>
                              <w:pStyle w:val="Paragrafoelenco"/>
                              <w:numPr>
                                <w:ilvl w:val="0"/>
                                <w:numId w:val="11"/>
                              </w:numPr>
                              <w:rPr>
                                <w:rFonts w:ascii="Futura LT" w:hAnsi="Futura LT"/>
                                <w:lang w:val="it-IT"/>
                              </w:rPr>
                            </w:pPr>
                            <w:r>
                              <w:rPr>
                                <w:rFonts w:ascii="Futura LT" w:hAnsi="Futura LT"/>
                                <w:lang w:val="it-IT"/>
                              </w:rPr>
                              <w:t>L’attributo “</w:t>
                            </w:r>
                            <w:proofErr w:type="spellStart"/>
                            <w:r>
                              <w:rPr>
                                <w:rFonts w:ascii="Futura LT" w:hAnsi="Futura LT"/>
                                <w:lang w:val="it-IT"/>
                              </w:rPr>
                              <w:t>N.Telefono</w:t>
                            </w:r>
                            <w:proofErr w:type="spellEnd"/>
                            <w:r>
                              <w:rPr>
                                <w:rFonts w:ascii="Futura LT" w:hAnsi="Futura LT"/>
                                <w:lang w:val="it-IT"/>
                              </w:rPr>
                              <w:t>” dell’entità corriere deve avere 12 cifre</w:t>
                            </w:r>
                          </w:p>
                          <w:p w14:paraId="1ACE565C" w14:textId="77777777" w:rsidR="00E76C3E" w:rsidRDefault="00E76C3E" w:rsidP="00E76C3E">
                            <w:pPr>
                              <w:pStyle w:val="Paragrafoelenco"/>
                              <w:numPr>
                                <w:ilvl w:val="0"/>
                                <w:numId w:val="11"/>
                              </w:numPr>
                              <w:rPr>
                                <w:rFonts w:ascii="Futura LT" w:hAnsi="Futura LT"/>
                                <w:lang w:val="it-IT"/>
                              </w:rPr>
                            </w:pPr>
                            <w:r>
                              <w:rPr>
                                <w:rFonts w:ascii="Futura LT" w:hAnsi="Futura LT"/>
                                <w:lang w:val="it-IT"/>
                              </w:rPr>
                              <w:t>L’attributo “Wireless” dell’entità periferica deve avere valori: “vero” o “falso”.</w:t>
                            </w:r>
                          </w:p>
                          <w:p w14:paraId="78D3D08C" w14:textId="77777777" w:rsidR="00E76C3E" w:rsidRDefault="00E76C3E" w:rsidP="00E76C3E">
                            <w:pPr>
                              <w:rPr>
                                <w:rFonts w:ascii="Futura LT" w:hAnsi="Futura LT"/>
                                <w:lang w:val="it-IT"/>
                              </w:rPr>
                            </w:pPr>
                          </w:p>
                          <w:p w14:paraId="70F495D9" w14:textId="77777777" w:rsidR="00E76C3E" w:rsidRDefault="00E76C3E" w:rsidP="00E76C3E">
                            <w:pPr>
                              <w:rPr>
                                <w:rFonts w:ascii="Futura LT" w:hAnsi="Futura LT"/>
                                <w:lang w:val="it-IT"/>
                              </w:rPr>
                            </w:pPr>
                          </w:p>
                          <w:p w14:paraId="7225A3EF" w14:textId="77777777" w:rsidR="00E76C3E" w:rsidRDefault="00E76C3E" w:rsidP="00E76C3E">
                            <w:pPr>
                              <w:rPr>
                                <w:rFonts w:ascii="Futura LT" w:hAnsi="Futura LT"/>
                                <w:lang w:val="it-IT"/>
                              </w:rPr>
                            </w:pPr>
                          </w:p>
                          <w:p w14:paraId="290EFCA4" w14:textId="77777777" w:rsidR="00E76C3E" w:rsidRDefault="00E76C3E" w:rsidP="00E76C3E">
                            <w:pPr>
                              <w:rPr>
                                <w:rFonts w:ascii="Futura LT" w:hAnsi="Futura LT"/>
                                <w:lang w:val="it-IT"/>
                              </w:rPr>
                            </w:pPr>
                          </w:p>
                          <w:p w14:paraId="3EFED9F3" w14:textId="77777777" w:rsidR="00E76C3E" w:rsidRDefault="00E76C3E" w:rsidP="00E76C3E">
                            <w:pPr>
                              <w:rPr>
                                <w:rFonts w:ascii="Futura LT" w:hAnsi="Futura LT"/>
                                <w:lang w:val="it-IT"/>
                              </w:rPr>
                            </w:pPr>
                          </w:p>
                          <w:p w14:paraId="51FC05DC" w14:textId="77777777" w:rsidR="00E76C3E" w:rsidRDefault="00E76C3E" w:rsidP="00E76C3E">
                            <w:pPr>
                              <w:rPr>
                                <w:rFonts w:ascii="Futura LT" w:hAnsi="Futura LT"/>
                                <w:lang w:val="it-IT"/>
                              </w:rPr>
                            </w:pPr>
                          </w:p>
                          <w:p w14:paraId="4C79A6CE" w14:textId="77777777" w:rsidR="00E76C3E" w:rsidRDefault="00E76C3E" w:rsidP="00E76C3E">
                            <w:pPr>
                              <w:rPr>
                                <w:rFonts w:ascii="Futura LT" w:hAnsi="Futura LT"/>
                                <w:lang w:val="it-IT"/>
                              </w:rPr>
                            </w:pPr>
                          </w:p>
                          <w:p w14:paraId="72011D86" w14:textId="77777777" w:rsidR="00E76C3E" w:rsidRDefault="00E76C3E" w:rsidP="00E76C3E">
                            <w:pPr>
                              <w:rPr>
                                <w:rFonts w:ascii="Futura LT" w:hAnsi="Futura LT"/>
                                <w:lang w:val="it-IT"/>
                              </w:rPr>
                            </w:pPr>
                          </w:p>
                          <w:p w14:paraId="2FD6A514" w14:textId="77777777" w:rsidR="00E76C3E" w:rsidRDefault="00E76C3E" w:rsidP="00E76C3E">
                            <w:pPr>
                              <w:rPr>
                                <w:rFonts w:ascii="Futura LT" w:hAnsi="Futura LT"/>
                                <w:lang w:val="it-IT"/>
                              </w:rPr>
                            </w:pPr>
                          </w:p>
                          <w:p w14:paraId="5887AC6F" w14:textId="77777777" w:rsidR="00E76C3E" w:rsidRDefault="00E76C3E" w:rsidP="00E76C3E">
                            <w:pPr>
                              <w:rPr>
                                <w:rFonts w:ascii="Futura LT" w:hAnsi="Futura LT"/>
                                <w:lang w:val="it-IT"/>
                              </w:rPr>
                            </w:pPr>
                          </w:p>
                          <w:p w14:paraId="67EEF2B1" w14:textId="77777777" w:rsidR="00E76C3E" w:rsidRDefault="00E76C3E" w:rsidP="00E76C3E">
                            <w:pPr>
                              <w:rPr>
                                <w:rFonts w:ascii="Futura LT" w:hAnsi="Futura LT"/>
                                <w:lang w:val="it-IT"/>
                              </w:rPr>
                            </w:pPr>
                          </w:p>
                          <w:p w14:paraId="54E15E5F" w14:textId="77777777" w:rsidR="00E76C3E" w:rsidRDefault="00E76C3E" w:rsidP="00E76C3E">
                            <w:pPr>
                              <w:rPr>
                                <w:rFonts w:ascii="Futura LT" w:hAnsi="Futura LT"/>
                                <w:lang w:val="it-IT"/>
                              </w:rPr>
                            </w:pPr>
                          </w:p>
                          <w:p w14:paraId="64EE35D4" w14:textId="77777777" w:rsidR="00E76C3E" w:rsidRDefault="00E76C3E" w:rsidP="00E76C3E">
                            <w:pPr>
                              <w:rPr>
                                <w:rFonts w:ascii="Futura LT" w:hAnsi="Futura LT"/>
                                <w:lang w:val="it-IT"/>
                              </w:rPr>
                            </w:pPr>
                          </w:p>
                          <w:p w14:paraId="2194059F" w14:textId="77777777" w:rsidR="00E76C3E" w:rsidRDefault="00E76C3E" w:rsidP="00E76C3E">
                            <w:pPr>
                              <w:rPr>
                                <w:rFonts w:ascii="Futura LT" w:hAnsi="Futura LT"/>
                                <w:lang w:val="it-IT"/>
                              </w:rPr>
                            </w:pPr>
                          </w:p>
                          <w:p w14:paraId="46A8650D" w14:textId="77777777" w:rsidR="00E76C3E" w:rsidRDefault="00E76C3E" w:rsidP="00E76C3E">
                            <w:pPr>
                              <w:rPr>
                                <w:rFonts w:ascii="Futura LT" w:hAnsi="Futura LT"/>
                                <w:lang w:val="it-IT"/>
                              </w:rPr>
                            </w:pPr>
                          </w:p>
                          <w:p w14:paraId="453977B8" w14:textId="77777777" w:rsidR="00E76C3E" w:rsidRDefault="00E76C3E" w:rsidP="00E76C3E">
                            <w:pPr>
                              <w:rPr>
                                <w:rFonts w:ascii="Futura LT" w:hAnsi="Futura LT"/>
                                <w:lang w:val="it-IT"/>
                              </w:rPr>
                            </w:pPr>
                          </w:p>
                          <w:p w14:paraId="48B29912" w14:textId="77777777" w:rsidR="00E76C3E" w:rsidRDefault="00E76C3E" w:rsidP="00E76C3E">
                            <w:pPr>
                              <w:rPr>
                                <w:rFonts w:ascii="Futura LT" w:hAnsi="Futura LT"/>
                                <w:lang w:val="it-IT"/>
                              </w:rPr>
                            </w:pPr>
                          </w:p>
                          <w:p w14:paraId="06A72F78" w14:textId="77777777" w:rsidR="00E76C3E" w:rsidRDefault="00E76C3E" w:rsidP="00E76C3E">
                            <w:pPr>
                              <w:rPr>
                                <w:rFonts w:ascii="Futura LT" w:hAnsi="Futura LT"/>
                                <w:lang w:val="it-IT"/>
                              </w:rPr>
                            </w:pPr>
                          </w:p>
                          <w:p w14:paraId="56D4BF99" w14:textId="77777777" w:rsidR="00E76C3E" w:rsidRDefault="00E76C3E" w:rsidP="00E76C3E">
                            <w:pPr>
                              <w:rPr>
                                <w:rFonts w:ascii="Futura LT" w:hAnsi="Futura LT"/>
                                <w:lang w:val="it-IT"/>
                              </w:rPr>
                            </w:pPr>
                          </w:p>
                          <w:p w14:paraId="3AC7227B" w14:textId="77777777" w:rsidR="00E76C3E" w:rsidRDefault="00E76C3E" w:rsidP="00E76C3E">
                            <w:pPr>
                              <w:rPr>
                                <w:rFonts w:ascii="Futura LT" w:hAnsi="Futura LT"/>
                                <w:lang w:val="it-IT"/>
                              </w:rPr>
                            </w:pPr>
                          </w:p>
                          <w:p w14:paraId="0482909E" w14:textId="77777777" w:rsidR="00E76C3E" w:rsidRDefault="00E76C3E" w:rsidP="00E76C3E">
                            <w:pPr>
                              <w:rPr>
                                <w:rFonts w:ascii="Futura LT" w:hAnsi="Futura LT"/>
                                <w:lang w:val="it-IT"/>
                              </w:rPr>
                            </w:pPr>
                          </w:p>
                          <w:p w14:paraId="1FF2BF43" w14:textId="77777777" w:rsidR="00E76C3E" w:rsidRDefault="00E76C3E" w:rsidP="00E76C3E">
                            <w:pPr>
                              <w:rPr>
                                <w:rFonts w:ascii="Futura LT" w:hAnsi="Futura LT"/>
                                <w:lang w:val="it-IT"/>
                              </w:rPr>
                            </w:pPr>
                          </w:p>
                          <w:p w14:paraId="3EA03A37" w14:textId="77777777" w:rsidR="00E76C3E" w:rsidRDefault="00E76C3E" w:rsidP="00E76C3E">
                            <w:pPr>
                              <w:rPr>
                                <w:rFonts w:ascii="Futura LT" w:hAnsi="Futura LT"/>
                                <w:lang w:val="it-IT"/>
                              </w:rPr>
                            </w:pPr>
                          </w:p>
                          <w:p w14:paraId="23E637C2" w14:textId="77777777" w:rsidR="00E76C3E" w:rsidRDefault="00E76C3E" w:rsidP="00E76C3E">
                            <w:pPr>
                              <w:rPr>
                                <w:rFonts w:ascii="Futura LT" w:hAnsi="Futura LT"/>
                                <w:lang w:val="it-IT"/>
                              </w:rPr>
                            </w:pPr>
                          </w:p>
                          <w:p w14:paraId="51F5D6E8" w14:textId="77777777" w:rsidR="00E76C3E" w:rsidRDefault="00E76C3E" w:rsidP="00E76C3E">
                            <w:pPr>
                              <w:rPr>
                                <w:rFonts w:ascii="Futura LT" w:hAnsi="Futura LT"/>
                                <w:lang w:val="it-IT"/>
                              </w:rPr>
                            </w:pPr>
                          </w:p>
                          <w:p w14:paraId="5F425C6B" w14:textId="77777777" w:rsidR="00E76C3E" w:rsidRDefault="00E76C3E" w:rsidP="00E76C3E">
                            <w:pPr>
                              <w:rPr>
                                <w:rFonts w:ascii="Futura LT" w:hAnsi="Futura LT"/>
                                <w:lang w:val="it-IT"/>
                              </w:rPr>
                            </w:pPr>
                          </w:p>
                          <w:p w14:paraId="0FE0626B" w14:textId="77777777" w:rsidR="00E76C3E" w:rsidRDefault="00E76C3E" w:rsidP="00E76C3E">
                            <w:pPr>
                              <w:rPr>
                                <w:rFonts w:ascii="Futura LT" w:hAnsi="Futura LT"/>
                                <w:lang w:val="it-IT"/>
                              </w:rPr>
                            </w:pPr>
                          </w:p>
                          <w:p w14:paraId="2E2C6BC7" w14:textId="77777777" w:rsidR="00E76C3E" w:rsidRDefault="00E76C3E" w:rsidP="00E76C3E">
                            <w:pPr>
                              <w:rPr>
                                <w:rFonts w:ascii="Futura LT" w:hAnsi="Futura LT"/>
                                <w:lang w:val="it-IT"/>
                              </w:rPr>
                            </w:pPr>
                          </w:p>
                          <w:p w14:paraId="792F8103" w14:textId="77777777" w:rsidR="00E76C3E" w:rsidRDefault="00E76C3E" w:rsidP="00E76C3E">
                            <w:pPr>
                              <w:rPr>
                                <w:rFonts w:ascii="Futura LT" w:hAnsi="Futura LT"/>
                                <w:lang w:val="it-IT"/>
                              </w:rPr>
                            </w:pPr>
                          </w:p>
                          <w:p w14:paraId="2E755A7C" w14:textId="77777777" w:rsidR="00E76C3E" w:rsidRDefault="00E76C3E" w:rsidP="00E76C3E">
                            <w:pPr>
                              <w:rPr>
                                <w:rFonts w:ascii="Futura LT" w:hAnsi="Futura LT"/>
                                <w:lang w:val="it-IT"/>
                              </w:rPr>
                            </w:pPr>
                          </w:p>
                          <w:p w14:paraId="671D0D67" w14:textId="77777777" w:rsidR="00E76C3E" w:rsidRPr="00981495" w:rsidRDefault="00E76C3E" w:rsidP="00E76C3E">
                            <w:pPr>
                              <w:rPr>
                                <w:rFonts w:ascii="Futura LT" w:hAnsi="Futura LT"/>
                                <w:lang w:val="it-IT"/>
                              </w:rPr>
                            </w:pPr>
                          </w:p>
                          <w:p w14:paraId="609817C2" w14:textId="77777777" w:rsidR="00E76C3E" w:rsidRDefault="00E76C3E" w:rsidP="00E76C3E">
                            <w:pPr>
                              <w:rPr>
                                <w:rFonts w:ascii="Futura LT" w:hAnsi="Futura LT"/>
                                <w:lang w:val="it-IT"/>
                              </w:rPr>
                            </w:pPr>
                          </w:p>
                          <w:p w14:paraId="45D46A88" w14:textId="77777777" w:rsidR="00E76C3E" w:rsidRDefault="00E76C3E" w:rsidP="00E76C3E">
                            <w:pPr>
                              <w:rPr>
                                <w:rFonts w:ascii="Futura LT" w:hAnsi="Futura LT"/>
                                <w:lang w:val="it-IT"/>
                              </w:rPr>
                            </w:pPr>
                          </w:p>
                          <w:p w14:paraId="0107C352" w14:textId="77777777" w:rsidR="00E76C3E" w:rsidRDefault="00E76C3E" w:rsidP="00E76C3E">
                            <w:pPr>
                              <w:rPr>
                                <w:rFonts w:ascii="Futura LT" w:hAnsi="Futura LT"/>
                                <w:lang w:val="it-IT"/>
                              </w:rPr>
                            </w:pPr>
                          </w:p>
                          <w:p w14:paraId="21DCC116" w14:textId="77777777" w:rsidR="00E76C3E" w:rsidRDefault="00E76C3E" w:rsidP="00E76C3E">
                            <w:pPr>
                              <w:rPr>
                                <w:rFonts w:ascii="Futura LT" w:hAnsi="Futura LT"/>
                                <w:lang w:val="it-IT"/>
                              </w:rPr>
                            </w:pPr>
                          </w:p>
                          <w:p w14:paraId="2CE8277C" w14:textId="77777777" w:rsidR="00E76C3E" w:rsidRDefault="00E76C3E" w:rsidP="00E76C3E">
                            <w:pPr>
                              <w:rPr>
                                <w:rFonts w:ascii="Futura LT" w:hAnsi="Futura LT"/>
                                <w:lang w:val="it-IT"/>
                              </w:rPr>
                            </w:pPr>
                          </w:p>
                          <w:p w14:paraId="613F91C1" w14:textId="77777777" w:rsidR="00E76C3E" w:rsidRDefault="00E76C3E" w:rsidP="00E76C3E">
                            <w:pPr>
                              <w:rPr>
                                <w:rFonts w:ascii="Futura LT" w:hAnsi="Futura LT"/>
                                <w:lang w:val="it-IT"/>
                              </w:rPr>
                            </w:pPr>
                          </w:p>
                          <w:p w14:paraId="5EC7892B" w14:textId="77777777" w:rsidR="00E76C3E" w:rsidRDefault="00E76C3E" w:rsidP="00E76C3E">
                            <w:pPr>
                              <w:rPr>
                                <w:rFonts w:ascii="Futura LT" w:hAnsi="Futura LT"/>
                                <w:lang w:val="it-IT"/>
                              </w:rPr>
                            </w:pPr>
                          </w:p>
                          <w:p w14:paraId="27E615EF" w14:textId="77777777" w:rsidR="00E76C3E" w:rsidRDefault="00E76C3E" w:rsidP="00E76C3E">
                            <w:pPr>
                              <w:rPr>
                                <w:rFonts w:ascii="Futura LT" w:hAnsi="Futura LT"/>
                                <w:lang w:val="it-IT"/>
                              </w:rPr>
                            </w:pPr>
                          </w:p>
                          <w:p w14:paraId="40E42719" w14:textId="77777777" w:rsidR="00E76C3E" w:rsidRDefault="00E76C3E" w:rsidP="00E76C3E">
                            <w:pPr>
                              <w:rPr>
                                <w:rFonts w:ascii="Futura LT" w:hAnsi="Futura LT"/>
                                <w:lang w:val="it-IT"/>
                              </w:rPr>
                            </w:pPr>
                          </w:p>
                          <w:p w14:paraId="0BBCC98B" w14:textId="77777777" w:rsidR="00E76C3E" w:rsidRDefault="00E76C3E" w:rsidP="00E76C3E">
                            <w:pPr>
                              <w:rPr>
                                <w:rFonts w:ascii="Futura LT" w:hAnsi="Futura LT"/>
                                <w:lang w:val="it-IT"/>
                              </w:rPr>
                            </w:pPr>
                          </w:p>
                          <w:p w14:paraId="648C9CB4" w14:textId="77777777" w:rsidR="00E76C3E" w:rsidRDefault="00E76C3E" w:rsidP="00E76C3E">
                            <w:pPr>
                              <w:rPr>
                                <w:rFonts w:ascii="Futura LT" w:hAnsi="Futura LT"/>
                                <w:lang w:val="it-IT"/>
                              </w:rPr>
                            </w:pPr>
                          </w:p>
                          <w:p w14:paraId="0164A2F9" w14:textId="77777777" w:rsidR="00E76C3E" w:rsidRDefault="00E76C3E" w:rsidP="00E76C3E">
                            <w:pPr>
                              <w:rPr>
                                <w:rFonts w:ascii="Futura LT" w:hAnsi="Futura LT"/>
                                <w:lang w:val="it-IT"/>
                              </w:rPr>
                            </w:pPr>
                          </w:p>
                          <w:p w14:paraId="0CCCEE6C" w14:textId="77777777" w:rsidR="00E76C3E" w:rsidRPr="00981495" w:rsidRDefault="00E76C3E" w:rsidP="00E76C3E">
                            <w:pPr>
                              <w:rPr>
                                <w:rFonts w:ascii="Futura LT" w:hAnsi="Futura LT"/>
                                <w:lang w:val="it-IT"/>
                              </w:rPr>
                            </w:pPr>
                          </w:p>
                          <w:p w14:paraId="2CE34F0C" w14:textId="77777777" w:rsidR="00E76C3E" w:rsidRDefault="00E76C3E" w:rsidP="00E76C3E">
                            <w:pPr>
                              <w:rPr>
                                <w:rFonts w:ascii="Futura LT" w:hAnsi="Futura LT"/>
                                <w:lang w:val="it-IT"/>
                              </w:rPr>
                            </w:pPr>
                          </w:p>
                          <w:p w14:paraId="275C4BFA" w14:textId="77777777" w:rsidR="00E76C3E" w:rsidRDefault="00E76C3E" w:rsidP="00E76C3E">
                            <w:pPr>
                              <w:rPr>
                                <w:rFonts w:ascii="Futura LT" w:hAnsi="Futura LT"/>
                                <w:lang w:val="it-IT"/>
                              </w:rPr>
                            </w:pPr>
                          </w:p>
                          <w:p w14:paraId="1ADB7207" w14:textId="77777777" w:rsidR="00E76C3E" w:rsidRDefault="00E76C3E" w:rsidP="00E76C3E">
                            <w:pPr>
                              <w:rPr>
                                <w:rFonts w:ascii="Futura LT" w:hAnsi="Futura LT"/>
                                <w:lang w:val="it-IT"/>
                              </w:rPr>
                            </w:pPr>
                          </w:p>
                          <w:p w14:paraId="6FB23B36" w14:textId="77777777" w:rsidR="00E76C3E" w:rsidRDefault="00E76C3E" w:rsidP="00E76C3E">
                            <w:pPr>
                              <w:rPr>
                                <w:rFonts w:ascii="Futura LT" w:hAnsi="Futura LT"/>
                                <w:lang w:val="it-IT"/>
                              </w:rPr>
                            </w:pPr>
                          </w:p>
                          <w:p w14:paraId="239685CF" w14:textId="77777777" w:rsidR="00E76C3E" w:rsidRDefault="00E76C3E" w:rsidP="00E76C3E">
                            <w:pPr>
                              <w:rPr>
                                <w:rFonts w:ascii="Futura LT" w:hAnsi="Futura LT"/>
                                <w:lang w:val="it-IT"/>
                              </w:rPr>
                            </w:pPr>
                          </w:p>
                          <w:p w14:paraId="609829BE" w14:textId="77777777" w:rsidR="00E76C3E" w:rsidRPr="00981495" w:rsidRDefault="00E76C3E" w:rsidP="00E76C3E">
                            <w:pPr>
                              <w:rPr>
                                <w:rFonts w:ascii="Futura LT" w:hAnsi="Futura LT"/>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3B19D" id="Casella di testo 7" o:spid="_x0000_s1037" type="#_x0000_t202" style="position:absolute;margin-left:-441pt;margin-top:57.3pt;width:399.5pt;height:2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" filled="f" stroked="f" strokeweight=".5pt">
                <v:textbox>
                  <w:txbxContent>
                    <w:p w14:paraId="0371755A" w14:textId="77777777" w:rsidR="00E76C3E" w:rsidRPr="00E76C3E" w:rsidRDefault="00E76C3E" w:rsidP="00E76C3E">
                      <w:pPr>
                        <w:rPr>
                          <w:rFonts w:ascii="Futura LT" w:hAnsi="Futura LT"/>
                          <w:sz w:val="44"/>
                          <w:szCs w:val="44"/>
                          <w:lang w:val="it-IT"/>
                        </w:rPr>
                      </w:pPr>
                      <w:r w:rsidRPr="00E76C3E">
                        <w:rPr>
                          <w:rFonts w:ascii="Futura LT" w:hAnsi="Futura LT"/>
                          <w:sz w:val="44"/>
                          <w:szCs w:val="44"/>
                          <w:lang w:val="it-IT"/>
                        </w:rPr>
                        <w:t>Vincoli non esprimibili nello schema</w:t>
                      </w:r>
                    </w:p>
                    <w:p w14:paraId="32AFB152" w14:textId="77777777" w:rsidR="00E76C3E" w:rsidRDefault="00E76C3E" w:rsidP="00E76C3E">
                      <w:pPr>
                        <w:pStyle w:val="Paragrafoelenco"/>
                        <w:numPr>
                          <w:ilvl w:val="0"/>
                          <w:numId w:val="11"/>
                        </w:numPr>
                        <w:rPr>
                          <w:rFonts w:ascii="Futura LT" w:hAnsi="Futura LT"/>
                          <w:lang w:val="it-IT"/>
                        </w:rPr>
                      </w:pPr>
                      <w:r w:rsidRPr="004B2263">
                        <w:rPr>
                          <w:rFonts w:ascii="Futura LT" w:hAnsi="Futura LT"/>
                          <w:lang w:val="it-IT"/>
                        </w:rPr>
                        <w:t>L’attributo “C.F</w:t>
                      </w:r>
                      <w:r>
                        <w:rPr>
                          <w:rFonts w:ascii="Futura LT" w:hAnsi="Futura LT"/>
                          <w:lang w:val="it-IT"/>
                        </w:rPr>
                        <w:t>.</w:t>
                      </w:r>
                      <w:r w:rsidRPr="004B2263">
                        <w:rPr>
                          <w:rFonts w:ascii="Futura LT" w:hAnsi="Futura LT"/>
                          <w:lang w:val="it-IT"/>
                        </w:rPr>
                        <w:t>” dell</w:t>
                      </w:r>
                      <w:r>
                        <w:rPr>
                          <w:rFonts w:ascii="Futura LT" w:hAnsi="Futura LT"/>
                          <w:lang w:val="it-IT"/>
                        </w:rPr>
                        <w:t>’</w:t>
                      </w:r>
                      <w:r w:rsidRPr="004B2263">
                        <w:rPr>
                          <w:rFonts w:ascii="Futura LT" w:hAnsi="Futura LT"/>
                          <w:lang w:val="it-IT"/>
                        </w:rPr>
                        <w:t>entità C</w:t>
                      </w:r>
                      <w:r>
                        <w:rPr>
                          <w:rFonts w:ascii="Futura LT" w:hAnsi="Futura LT"/>
                          <w:lang w:val="it-IT"/>
                        </w:rPr>
                        <w:t>liente e Fornitore deve avere 16 caratteri</w:t>
                      </w:r>
                    </w:p>
                    <w:p w14:paraId="19327666" w14:textId="77777777" w:rsidR="00E76C3E" w:rsidRDefault="00E76C3E" w:rsidP="00E76C3E">
                      <w:pPr>
                        <w:pStyle w:val="Paragrafoelenco"/>
                        <w:numPr>
                          <w:ilvl w:val="0"/>
                          <w:numId w:val="11"/>
                        </w:numPr>
                        <w:rPr>
                          <w:rFonts w:ascii="Futura LT" w:hAnsi="Futura LT"/>
                          <w:lang w:val="it-IT"/>
                        </w:rPr>
                      </w:pPr>
                      <w:r>
                        <w:rPr>
                          <w:rFonts w:ascii="Futura LT" w:hAnsi="Futura LT"/>
                          <w:lang w:val="it-IT"/>
                        </w:rPr>
                        <w:t>L’attributo “valutazione” dell’entità feedback deve avere un valore compreso tra 1 e 5</w:t>
                      </w:r>
                    </w:p>
                    <w:p w14:paraId="3FF4F834" w14:textId="77777777" w:rsidR="00E76C3E" w:rsidRDefault="00E76C3E" w:rsidP="00E76C3E">
                      <w:pPr>
                        <w:pStyle w:val="Paragrafoelenco"/>
                        <w:numPr>
                          <w:ilvl w:val="0"/>
                          <w:numId w:val="11"/>
                        </w:numPr>
                        <w:rPr>
                          <w:rFonts w:ascii="Futura LT" w:hAnsi="Futura LT"/>
                          <w:lang w:val="it-IT"/>
                        </w:rPr>
                      </w:pPr>
                      <w:r>
                        <w:rPr>
                          <w:rFonts w:ascii="Futura LT" w:hAnsi="Futura LT"/>
                          <w:lang w:val="it-IT"/>
                        </w:rPr>
                        <w:t>L’attributo “commento” dell’entità feedback deve avere un numero di caratteri minore o uguale a 500.</w:t>
                      </w:r>
                    </w:p>
                    <w:p w14:paraId="33E2B1DE" w14:textId="77777777" w:rsidR="00E76C3E" w:rsidRDefault="00E76C3E" w:rsidP="00E76C3E">
                      <w:pPr>
                        <w:pStyle w:val="Paragrafoelenco"/>
                        <w:numPr>
                          <w:ilvl w:val="0"/>
                          <w:numId w:val="11"/>
                        </w:numPr>
                        <w:rPr>
                          <w:rFonts w:ascii="Futura LT" w:hAnsi="Futura LT"/>
                          <w:lang w:val="it-IT"/>
                        </w:rPr>
                      </w:pPr>
                      <w:r>
                        <w:rPr>
                          <w:rFonts w:ascii="Futura LT" w:hAnsi="Futura LT"/>
                          <w:lang w:val="it-IT"/>
                        </w:rPr>
                        <w:t>L’attributo “</w:t>
                      </w:r>
                      <w:proofErr w:type="spellStart"/>
                      <w:r>
                        <w:rPr>
                          <w:rFonts w:ascii="Futura LT" w:hAnsi="Futura LT"/>
                          <w:lang w:val="it-IT"/>
                        </w:rPr>
                        <w:t>N.Telefono</w:t>
                      </w:r>
                      <w:proofErr w:type="spellEnd"/>
                      <w:r>
                        <w:rPr>
                          <w:rFonts w:ascii="Futura LT" w:hAnsi="Futura LT"/>
                          <w:lang w:val="it-IT"/>
                        </w:rPr>
                        <w:t>” dell’entità corriere deve avere 12 cifre</w:t>
                      </w:r>
                    </w:p>
                    <w:p w14:paraId="1ACE565C" w14:textId="77777777" w:rsidR="00E76C3E" w:rsidRDefault="00E76C3E" w:rsidP="00E76C3E">
                      <w:pPr>
                        <w:pStyle w:val="Paragrafoelenco"/>
                        <w:numPr>
                          <w:ilvl w:val="0"/>
                          <w:numId w:val="11"/>
                        </w:numPr>
                        <w:rPr>
                          <w:rFonts w:ascii="Futura LT" w:hAnsi="Futura LT"/>
                          <w:lang w:val="it-IT"/>
                        </w:rPr>
                      </w:pPr>
                      <w:r>
                        <w:rPr>
                          <w:rFonts w:ascii="Futura LT" w:hAnsi="Futura LT"/>
                          <w:lang w:val="it-IT"/>
                        </w:rPr>
                        <w:t>L’attributo “Wireless” dell’entità periferica deve avere valori: “vero” o “falso”.</w:t>
                      </w:r>
                    </w:p>
                    <w:p w14:paraId="78D3D08C" w14:textId="77777777" w:rsidR="00E76C3E" w:rsidRDefault="00E76C3E" w:rsidP="00E76C3E">
                      <w:pPr>
                        <w:rPr>
                          <w:rFonts w:ascii="Futura LT" w:hAnsi="Futura LT"/>
                          <w:lang w:val="it-IT"/>
                        </w:rPr>
                      </w:pPr>
                    </w:p>
                    <w:p w14:paraId="70F495D9" w14:textId="77777777" w:rsidR="00E76C3E" w:rsidRDefault="00E76C3E" w:rsidP="00E76C3E">
                      <w:pPr>
                        <w:rPr>
                          <w:rFonts w:ascii="Futura LT" w:hAnsi="Futura LT"/>
                          <w:lang w:val="it-IT"/>
                        </w:rPr>
                      </w:pPr>
                    </w:p>
                    <w:p w14:paraId="7225A3EF" w14:textId="77777777" w:rsidR="00E76C3E" w:rsidRDefault="00E76C3E" w:rsidP="00E76C3E">
                      <w:pPr>
                        <w:rPr>
                          <w:rFonts w:ascii="Futura LT" w:hAnsi="Futura LT"/>
                          <w:lang w:val="it-IT"/>
                        </w:rPr>
                      </w:pPr>
                    </w:p>
                    <w:p w14:paraId="290EFCA4" w14:textId="77777777" w:rsidR="00E76C3E" w:rsidRDefault="00E76C3E" w:rsidP="00E76C3E">
                      <w:pPr>
                        <w:rPr>
                          <w:rFonts w:ascii="Futura LT" w:hAnsi="Futura LT"/>
                          <w:lang w:val="it-IT"/>
                        </w:rPr>
                      </w:pPr>
                    </w:p>
                    <w:p w14:paraId="3EFED9F3" w14:textId="77777777" w:rsidR="00E76C3E" w:rsidRDefault="00E76C3E" w:rsidP="00E76C3E">
                      <w:pPr>
                        <w:rPr>
                          <w:rFonts w:ascii="Futura LT" w:hAnsi="Futura LT"/>
                          <w:lang w:val="it-IT"/>
                        </w:rPr>
                      </w:pPr>
                    </w:p>
                    <w:p w14:paraId="51FC05DC" w14:textId="77777777" w:rsidR="00E76C3E" w:rsidRDefault="00E76C3E" w:rsidP="00E76C3E">
                      <w:pPr>
                        <w:rPr>
                          <w:rFonts w:ascii="Futura LT" w:hAnsi="Futura LT"/>
                          <w:lang w:val="it-IT"/>
                        </w:rPr>
                      </w:pPr>
                    </w:p>
                    <w:p w14:paraId="4C79A6CE" w14:textId="77777777" w:rsidR="00E76C3E" w:rsidRDefault="00E76C3E" w:rsidP="00E76C3E">
                      <w:pPr>
                        <w:rPr>
                          <w:rFonts w:ascii="Futura LT" w:hAnsi="Futura LT"/>
                          <w:lang w:val="it-IT"/>
                        </w:rPr>
                      </w:pPr>
                    </w:p>
                    <w:p w14:paraId="72011D86" w14:textId="77777777" w:rsidR="00E76C3E" w:rsidRDefault="00E76C3E" w:rsidP="00E76C3E">
                      <w:pPr>
                        <w:rPr>
                          <w:rFonts w:ascii="Futura LT" w:hAnsi="Futura LT"/>
                          <w:lang w:val="it-IT"/>
                        </w:rPr>
                      </w:pPr>
                    </w:p>
                    <w:p w14:paraId="2FD6A514" w14:textId="77777777" w:rsidR="00E76C3E" w:rsidRDefault="00E76C3E" w:rsidP="00E76C3E">
                      <w:pPr>
                        <w:rPr>
                          <w:rFonts w:ascii="Futura LT" w:hAnsi="Futura LT"/>
                          <w:lang w:val="it-IT"/>
                        </w:rPr>
                      </w:pPr>
                    </w:p>
                    <w:p w14:paraId="5887AC6F" w14:textId="77777777" w:rsidR="00E76C3E" w:rsidRDefault="00E76C3E" w:rsidP="00E76C3E">
                      <w:pPr>
                        <w:rPr>
                          <w:rFonts w:ascii="Futura LT" w:hAnsi="Futura LT"/>
                          <w:lang w:val="it-IT"/>
                        </w:rPr>
                      </w:pPr>
                    </w:p>
                    <w:p w14:paraId="67EEF2B1" w14:textId="77777777" w:rsidR="00E76C3E" w:rsidRDefault="00E76C3E" w:rsidP="00E76C3E">
                      <w:pPr>
                        <w:rPr>
                          <w:rFonts w:ascii="Futura LT" w:hAnsi="Futura LT"/>
                          <w:lang w:val="it-IT"/>
                        </w:rPr>
                      </w:pPr>
                    </w:p>
                    <w:p w14:paraId="54E15E5F" w14:textId="77777777" w:rsidR="00E76C3E" w:rsidRDefault="00E76C3E" w:rsidP="00E76C3E">
                      <w:pPr>
                        <w:rPr>
                          <w:rFonts w:ascii="Futura LT" w:hAnsi="Futura LT"/>
                          <w:lang w:val="it-IT"/>
                        </w:rPr>
                      </w:pPr>
                    </w:p>
                    <w:p w14:paraId="64EE35D4" w14:textId="77777777" w:rsidR="00E76C3E" w:rsidRDefault="00E76C3E" w:rsidP="00E76C3E">
                      <w:pPr>
                        <w:rPr>
                          <w:rFonts w:ascii="Futura LT" w:hAnsi="Futura LT"/>
                          <w:lang w:val="it-IT"/>
                        </w:rPr>
                      </w:pPr>
                    </w:p>
                    <w:p w14:paraId="2194059F" w14:textId="77777777" w:rsidR="00E76C3E" w:rsidRDefault="00E76C3E" w:rsidP="00E76C3E">
                      <w:pPr>
                        <w:rPr>
                          <w:rFonts w:ascii="Futura LT" w:hAnsi="Futura LT"/>
                          <w:lang w:val="it-IT"/>
                        </w:rPr>
                      </w:pPr>
                    </w:p>
                    <w:p w14:paraId="46A8650D" w14:textId="77777777" w:rsidR="00E76C3E" w:rsidRDefault="00E76C3E" w:rsidP="00E76C3E">
                      <w:pPr>
                        <w:rPr>
                          <w:rFonts w:ascii="Futura LT" w:hAnsi="Futura LT"/>
                          <w:lang w:val="it-IT"/>
                        </w:rPr>
                      </w:pPr>
                    </w:p>
                    <w:p w14:paraId="453977B8" w14:textId="77777777" w:rsidR="00E76C3E" w:rsidRDefault="00E76C3E" w:rsidP="00E76C3E">
                      <w:pPr>
                        <w:rPr>
                          <w:rFonts w:ascii="Futura LT" w:hAnsi="Futura LT"/>
                          <w:lang w:val="it-IT"/>
                        </w:rPr>
                      </w:pPr>
                    </w:p>
                    <w:p w14:paraId="48B29912" w14:textId="77777777" w:rsidR="00E76C3E" w:rsidRDefault="00E76C3E" w:rsidP="00E76C3E">
                      <w:pPr>
                        <w:rPr>
                          <w:rFonts w:ascii="Futura LT" w:hAnsi="Futura LT"/>
                          <w:lang w:val="it-IT"/>
                        </w:rPr>
                      </w:pPr>
                    </w:p>
                    <w:p w14:paraId="06A72F78" w14:textId="77777777" w:rsidR="00E76C3E" w:rsidRDefault="00E76C3E" w:rsidP="00E76C3E">
                      <w:pPr>
                        <w:rPr>
                          <w:rFonts w:ascii="Futura LT" w:hAnsi="Futura LT"/>
                          <w:lang w:val="it-IT"/>
                        </w:rPr>
                      </w:pPr>
                    </w:p>
                    <w:p w14:paraId="56D4BF99" w14:textId="77777777" w:rsidR="00E76C3E" w:rsidRDefault="00E76C3E" w:rsidP="00E76C3E">
                      <w:pPr>
                        <w:rPr>
                          <w:rFonts w:ascii="Futura LT" w:hAnsi="Futura LT"/>
                          <w:lang w:val="it-IT"/>
                        </w:rPr>
                      </w:pPr>
                    </w:p>
                    <w:p w14:paraId="3AC7227B" w14:textId="77777777" w:rsidR="00E76C3E" w:rsidRDefault="00E76C3E" w:rsidP="00E76C3E">
                      <w:pPr>
                        <w:rPr>
                          <w:rFonts w:ascii="Futura LT" w:hAnsi="Futura LT"/>
                          <w:lang w:val="it-IT"/>
                        </w:rPr>
                      </w:pPr>
                    </w:p>
                    <w:p w14:paraId="0482909E" w14:textId="77777777" w:rsidR="00E76C3E" w:rsidRDefault="00E76C3E" w:rsidP="00E76C3E">
                      <w:pPr>
                        <w:rPr>
                          <w:rFonts w:ascii="Futura LT" w:hAnsi="Futura LT"/>
                          <w:lang w:val="it-IT"/>
                        </w:rPr>
                      </w:pPr>
                    </w:p>
                    <w:p w14:paraId="1FF2BF43" w14:textId="77777777" w:rsidR="00E76C3E" w:rsidRDefault="00E76C3E" w:rsidP="00E76C3E">
                      <w:pPr>
                        <w:rPr>
                          <w:rFonts w:ascii="Futura LT" w:hAnsi="Futura LT"/>
                          <w:lang w:val="it-IT"/>
                        </w:rPr>
                      </w:pPr>
                    </w:p>
                    <w:p w14:paraId="3EA03A37" w14:textId="77777777" w:rsidR="00E76C3E" w:rsidRDefault="00E76C3E" w:rsidP="00E76C3E">
                      <w:pPr>
                        <w:rPr>
                          <w:rFonts w:ascii="Futura LT" w:hAnsi="Futura LT"/>
                          <w:lang w:val="it-IT"/>
                        </w:rPr>
                      </w:pPr>
                    </w:p>
                    <w:p w14:paraId="23E637C2" w14:textId="77777777" w:rsidR="00E76C3E" w:rsidRDefault="00E76C3E" w:rsidP="00E76C3E">
                      <w:pPr>
                        <w:rPr>
                          <w:rFonts w:ascii="Futura LT" w:hAnsi="Futura LT"/>
                          <w:lang w:val="it-IT"/>
                        </w:rPr>
                      </w:pPr>
                    </w:p>
                    <w:p w14:paraId="51F5D6E8" w14:textId="77777777" w:rsidR="00E76C3E" w:rsidRDefault="00E76C3E" w:rsidP="00E76C3E">
                      <w:pPr>
                        <w:rPr>
                          <w:rFonts w:ascii="Futura LT" w:hAnsi="Futura LT"/>
                          <w:lang w:val="it-IT"/>
                        </w:rPr>
                      </w:pPr>
                    </w:p>
                    <w:p w14:paraId="5F425C6B" w14:textId="77777777" w:rsidR="00E76C3E" w:rsidRDefault="00E76C3E" w:rsidP="00E76C3E">
                      <w:pPr>
                        <w:rPr>
                          <w:rFonts w:ascii="Futura LT" w:hAnsi="Futura LT"/>
                          <w:lang w:val="it-IT"/>
                        </w:rPr>
                      </w:pPr>
                    </w:p>
                    <w:p w14:paraId="0FE0626B" w14:textId="77777777" w:rsidR="00E76C3E" w:rsidRDefault="00E76C3E" w:rsidP="00E76C3E">
                      <w:pPr>
                        <w:rPr>
                          <w:rFonts w:ascii="Futura LT" w:hAnsi="Futura LT"/>
                          <w:lang w:val="it-IT"/>
                        </w:rPr>
                      </w:pPr>
                    </w:p>
                    <w:p w14:paraId="2E2C6BC7" w14:textId="77777777" w:rsidR="00E76C3E" w:rsidRDefault="00E76C3E" w:rsidP="00E76C3E">
                      <w:pPr>
                        <w:rPr>
                          <w:rFonts w:ascii="Futura LT" w:hAnsi="Futura LT"/>
                          <w:lang w:val="it-IT"/>
                        </w:rPr>
                      </w:pPr>
                    </w:p>
                    <w:p w14:paraId="792F8103" w14:textId="77777777" w:rsidR="00E76C3E" w:rsidRDefault="00E76C3E" w:rsidP="00E76C3E">
                      <w:pPr>
                        <w:rPr>
                          <w:rFonts w:ascii="Futura LT" w:hAnsi="Futura LT"/>
                          <w:lang w:val="it-IT"/>
                        </w:rPr>
                      </w:pPr>
                    </w:p>
                    <w:p w14:paraId="2E755A7C" w14:textId="77777777" w:rsidR="00E76C3E" w:rsidRDefault="00E76C3E" w:rsidP="00E76C3E">
                      <w:pPr>
                        <w:rPr>
                          <w:rFonts w:ascii="Futura LT" w:hAnsi="Futura LT"/>
                          <w:lang w:val="it-IT"/>
                        </w:rPr>
                      </w:pPr>
                    </w:p>
                    <w:p w14:paraId="671D0D67" w14:textId="77777777" w:rsidR="00E76C3E" w:rsidRPr="00981495" w:rsidRDefault="00E76C3E" w:rsidP="00E76C3E">
                      <w:pPr>
                        <w:rPr>
                          <w:rFonts w:ascii="Futura LT" w:hAnsi="Futura LT"/>
                          <w:lang w:val="it-IT"/>
                        </w:rPr>
                      </w:pPr>
                    </w:p>
                    <w:p w14:paraId="609817C2" w14:textId="77777777" w:rsidR="00E76C3E" w:rsidRDefault="00E76C3E" w:rsidP="00E76C3E">
                      <w:pPr>
                        <w:rPr>
                          <w:rFonts w:ascii="Futura LT" w:hAnsi="Futura LT"/>
                          <w:lang w:val="it-IT"/>
                        </w:rPr>
                      </w:pPr>
                    </w:p>
                    <w:p w14:paraId="45D46A88" w14:textId="77777777" w:rsidR="00E76C3E" w:rsidRDefault="00E76C3E" w:rsidP="00E76C3E">
                      <w:pPr>
                        <w:rPr>
                          <w:rFonts w:ascii="Futura LT" w:hAnsi="Futura LT"/>
                          <w:lang w:val="it-IT"/>
                        </w:rPr>
                      </w:pPr>
                    </w:p>
                    <w:p w14:paraId="0107C352" w14:textId="77777777" w:rsidR="00E76C3E" w:rsidRDefault="00E76C3E" w:rsidP="00E76C3E">
                      <w:pPr>
                        <w:rPr>
                          <w:rFonts w:ascii="Futura LT" w:hAnsi="Futura LT"/>
                          <w:lang w:val="it-IT"/>
                        </w:rPr>
                      </w:pPr>
                    </w:p>
                    <w:p w14:paraId="21DCC116" w14:textId="77777777" w:rsidR="00E76C3E" w:rsidRDefault="00E76C3E" w:rsidP="00E76C3E">
                      <w:pPr>
                        <w:rPr>
                          <w:rFonts w:ascii="Futura LT" w:hAnsi="Futura LT"/>
                          <w:lang w:val="it-IT"/>
                        </w:rPr>
                      </w:pPr>
                    </w:p>
                    <w:p w14:paraId="2CE8277C" w14:textId="77777777" w:rsidR="00E76C3E" w:rsidRDefault="00E76C3E" w:rsidP="00E76C3E">
                      <w:pPr>
                        <w:rPr>
                          <w:rFonts w:ascii="Futura LT" w:hAnsi="Futura LT"/>
                          <w:lang w:val="it-IT"/>
                        </w:rPr>
                      </w:pPr>
                    </w:p>
                    <w:p w14:paraId="613F91C1" w14:textId="77777777" w:rsidR="00E76C3E" w:rsidRDefault="00E76C3E" w:rsidP="00E76C3E">
                      <w:pPr>
                        <w:rPr>
                          <w:rFonts w:ascii="Futura LT" w:hAnsi="Futura LT"/>
                          <w:lang w:val="it-IT"/>
                        </w:rPr>
                      </w:pPr>
                    </w:p>
                    <w:p w14:paraId="5EC7892B" w14:textId="77777777" w:rsidR="00E76C3E" w:rsidRDefault="00E76C3E" w:rsidP="00E76C3E">
                      <w:pPr>
                        <w:rPr>
                          <w:rFonts w:ascii="Futura LT" w:hAnsi="Futura LT"/>
                          <w:lang w:val="it-IT"/>
                        </w:rPr>
                      </w:pPr>
                    </w:p>
                    <w:p w14:paraId="27E615EF" w14:textId="77777777" w:rsidR="00E76C3E" w:rsidRDefault="00E76C3E" w:rsidP="00E76C3E">
                      <w:pPr>
                        <w:rPr>
                          <w:rFonts w:ascii="Futura LT" w:hAnsi="Futura LT"/>
                          <w:lang w:val="it-IT"/>
                        </w:rPr>
                      </w:pPr>
                    </w:p>
                    <w:p w14:paraId="40E42719" w14:textId="77777777" w:rsidR="00E76C3E" w:rsidRDefault="00E76C3E" w:rsidP="00E76C3E">
                      <w:pPr>
                        <w:rPr>
                          <w:rFonts w:ascii="Futura LT" w:hAnsi="Futura LT"/>
                          <w:lang w:val="it-IT"/>
                        </w:rPr>
                      </w:pPr>
                    </w:p>
                    <w:p w14:paraId="0BBCC98B" w14:textId="77777777" w:rsidR="00E76C3E" w:rsidRDefault="00E76C3E" w:rsidP="00E76C3E">
                      <w:pPr>
                        <w:rPr>
                          <w:rFonts w:ascii="Futura LT" w:hAnsi="Futura LT"/>
                          <w:lang w:val="it-IT"/>
                        </w:rPr>
                      </w:pPr>
                    </w:p>
                    <w:p w14:paraId="648C9CB4" w14:textId="77777777" w:rsidR="00E76C3E" w:rsidRDefault="00E76C3E" w:rsidP="00E76C3E">
                      <w:pPr>
                        <w:rPr>
                          <w:rFonts w:ascii="Futura LT" w:hAnsi="Futura LT"/>
                          <w:lang w:val="it-IT"/>
                        </w:rPr>
                      </w:pPr>
                    </w:p>
                    <w:p w14:paraId="0164A2F9" w14:textId="77777777" w:rsidR="00E76C3E" w:rsidRDefault="00E76C3E" w:rsidP="00E76C3E">
                      <w:pPr>
                        <w:rPr>
                          <w:rFonts w:ascii="Futura LT" w:hAnsi="Futura LT"/>
                          <w:lang w:val="it-IT"/>
                        </w:rPr>
                      </w:pPr>
                    </w:p>
                    <w:p w14:paraId="0CCCEE6C" w14:textId="77777777" w:rsidR="00E76C3E" w:rsidRPr="00981495" w:rsidRDefault="00E76C3E" w:rsidP="00E76C3E">
                      <w:pPr>
                        <w:rPr>
                          <w:rFonts w:ascii="Futura LT" w:hAnsi="Futura LT"/>
                          <w:lang w:val="it-IT"/>
                        </w:rPr>
                      </w:pPr>
                    </w:p>
                    <w:p w14:paraId="2CE34F0C" w14:textId="77777777" w:rsidR="00E76C3E" w:rsidRDefault="00E76C3E" w:rsidP="00E76C3E">
                      <w:pPr>
                        <w:rPr>
                          <w:rFonts w:ascii="Futura LT" w:hAnsi="Futura LT"/>
                          <w:lang w:val="it-IT"/>
                        </w:rPr>
                      </w:pPr>
                    </w:p>
                    <w:p w14:paraId="275C4BFA" w14:textId="77777777" w:rsidR="00E76C3E" w:rsidRDefault="00E76C3E" w:rsidP="00E76C3E">
                      <w:pPr>
                        <w:rPr>
                          <w:rFonts w:ascii="Futura LT" w:hAnsi="Futura LT"/>
                          <w:lang w:val="it-IT"/>
                        </w:rPr>
                      </w:pPr>
                    </w:p>
                    <w:p w14:paraId="1ADB7207" w14:textId="77777777" w:rsidR="00E76C3E" w:rsidRDefault="00E76C3E" w:rsidP="00E76C3E">
                      <w:pPr>
                        <w:rPr>
                          <w:rFonts w:ascii="Futura LT" w:hAnsi="Futura LT"/>
                          <w:lang w:val="it-IT"/>
                        </w:rPr>
                      </w:pPr>
                    </w:p>
                    <w:p w14:paraId="6FB23B36" w14:textId="77777777" w:rsidR="00E76C3E" w:rsidRDefault="00E76C3E" w:rsidP="00E76C3E">
                      <w:pPr>
                        <w:rPr>
                          <w:rFonts w:ascii="Futura LT" w:hAnsi="Futura LT"/>
                          <w:lang w:val="it-IT"/>
                        </w:rPr>
                      </w:pPr>
                    </w:p>
                    <w:p w14:paraId="239685CF" w14:textId="77777777" w:rsidR="00E76C3E" w:rsidRDefault="00E76C3E" w:rsidP="00E76C3E">
                      <w:pPr>
                        <w:rPr>
                          <w:rFonts w:ascii="Futura LT" w:hAnsi="Futura LT"/>
                          <w:lang w:val="it-IT"/>
                        </w:rPr>
                      </w:pPr>
                    </w:p>
                    <w:p w14:paraId="609829BE" w14:textId="77777777" w:rsidR="00E76C3E" w:rsidRPr="00981495" w:rsidRDefault="00E76C3E" w:rsidP="00E76C3E">
                      <w:pPr>
                        <w:rPr>
                          <w:rFonts w:ascii="Futura LT" w:hAnsi="Futura LT"/>
                          <w:lang w:val="it-IT"/>
                        </w:rPr>
                      </w:pPr>
                    </w:p>
                  </w:txbxContent>
                </v:textbox>
              </v:shape>
            </w:pict>
          </mc:Fallback>
        </mc:AlternateContent>
      </w:r>
      <w:r w:rsidR="00E76C3E">
        <w:rPr>
          <w:rFonts w:ascii="Futura LT" w:hAnsi="Futura LT"/>
          <w:sz w:val="36"/>
          <w:szCs w:val="36"/>
          <w:lang w:val="it-IT"/>
        </w:rPr>
        <w:br w:type="page"/>
      </w:r>
    </w:p>
    <w:p w14:paraId="79C0001C" w14:textId="5F4D90B8" w:rsidR="00E76C3E" w:rsidRDefault="00DE3716" w:rsidP="00E76C3E">
      <w:pPr>
        <w:tabs>
          <w:tab w:val="left" w:pos="1248"/>
          <w:tab w:val="left" w:pos="3300"/>
          <w:tab w:val="center" w:pos="5940"/>
        </w:tabs>
        <w:ind w:firstLine="708"/>
        <w:rPr>
          <w:rFonts w:ascii="Futura LT" w:hAnsi="Futura LT"/>
          <w:b/>
          <w:bCs/>
          <w:sz w:val="36"/>
          <w:szCs w:val="36"/>
          <w:lang w:val="it-IT"/>
        </w:rPr>
      </w:pPr>
      <w:r w:rsidRPr="00E76C3E">
        <w:rPr>
          <w:b/>
          <w:bCs/>
          <w:noProof/>
          <w:lang w:val="en-GB"/>
        </w:rPr>
        <w:lastRenderedPageBreak/>
        <w:drawing>
          <wp:anchor distT="0" distB="0" distL="114300" distR="114300" simplePos="0" relativeHeight="251658752" behindDoc="1" locked="0" layoutInCell="1" allowOverlap="1" wp14:anchorId="36963907" wp14:editId="3DB5D93B">
            <wp:simplePos x="0" y="0"/>
            <wp:positionH relativeFrom="margin">
              <wp:align>left</wp:align>
            </wp:positionH>
            <wp:positionV relativeFrom="paragraph">
              <wp:posOffset>-586740</wp:posOffset>
            </wp:positionV>
            <wp:extent cx="7772400" cy="2846070"/>
            <wp:effectExtent l="0" t="0" r="0" b="0"/>
            <wp:wrapNone/>
            <wp:docPr id="911633881" name="Immagine 911633881"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r w:rsidR="00E76C3E">
        <w:rPr>
          <w:noProof/>
          <w:lang w:val="en-GB"/>
        </w:rPr>
        <w:drawing>
          <wp:anchor distT="0" distB="0" distL="114300" distR="114300" simplePos="0" relativeHeight="251657728" behindDoc="1" locked="0" layoutInCell="1" allowOverlap="1" wp14:anchorId="7AC2C3BE" wp14:editId="42862F79">
            <wp:simplePos x="0" y="0"/>
            <wp:positionH relativeFrom="margin">
              <wp:align>left</wp:align>
            </wp:positionH>
            <wp:positionV relativeFrom="paragraph">
              <wp:posOffset>-625475</wp:posOffset>
            </wp:positionV>
            <wp:extent cx="7772400" cy="2846070"/>
            <wp:effectExtent l="0" t="0" r="0" b="0"/>
            <wp:wrapNone/>
            <wp:docPr id="474220135" name="Immagine 474220135"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r w:rsidR="00E76C3E">
        <w:rPr>
          <w:rFonts w:ascii="Futura LT" w:hAnsi="Futura LT"/>
          <w:b/>
          <w:bCs/>
          <w:sz w:val="36"/>
          <w:szCs w:val="36"/>
          <w:lang w:val="it-IT"/>
        </w:rPr>
        <w:t>3</w:t>
      </w:r>
      <w:r w:rsidR="00E76C3E" w:rsidRPr="00E76C3E">
        <w:rPr>
          <w:rFonts w:ascii="Futura LT" w:hAnsi="Futura LT"/>
          <w:b/>
          <w:bCs/>
          <w:sz w:val="36"/>
          <w:szCs w:val="36"/>
          <w:lang w:val="it-IT"/>
        </w:rPr>
        <w:t xml:space="preserve">. </w:t>
      </w:r>
      <w:r w:rsidR="00E76C3E" w:rsidRPr="00524CC1">
        <w:rPr>
          <w:rFonts w:ascii="Futura LT" w:hAnsi="Futura LT"/>
          <w:b/>
          <w:bCs/>
          <w:sz w:val="32"/>
          <w:szCs w:val="32"/>
          <w:lang w:val="it-IT"/>
        </w:rPr>
        <w:t>Definizione delle procedure per la gestione della base di dati</w:t>
      </w:r>
    </w:p>
    <w:p w14:paraId="281F660A" w14:textId="2F55CA4C" w:rsidR="00E76C3E" w:rsidRDefault="00E76C3E" w:rsidP="00E76C3E">
      <w:pPr>
        <w:tabs>
          <w:tab w:val="left" w:pos="1248"/>
          <w:tab w:val="left" w:pos="3300"/>
          <w:tab w:val="center" w:pos="5940"/>
        </w:tabs>
        <w:ind w:firstLine="708"/>
        <w:jc w:val="center"/>
        <w:rPr>
          <w:rFonts w:ascii="Futura LT" w:hAnsi="Futura LT"/>
          <w:sz w:val="36"/>
          <w:szCs w:val="36"/>
          <w:lang w:val="it-IT"/>
        </w:rPr>
      </w:pPr>
      <w:r w:rsidRPr="00E76C3E">
        <w:rPr>
          <w:rFonts w:ascii="Futura LT" w:hAnsi="Futura LT"/>
          <w:sz w:val="36"/>
          <w:szCs w:val="36"/>
          <w:lang w:val="it-IT"/>
        </w:rPr>
        <w:t>Tavola dei volumi</w:t>
      </w:r>
    </w:p>
    <w:tbl>
      <w:tblPr>
        <w:tblStyle w:val="Grigliatabella"/>
        <w:tblpPr w:leftFromText="141" w:rightFromText="141" w:vertAnchor="text" w:horzAnchor="page" w:tblpX="505" w:tblpY="177"/>
        <w:tblW w:w="0" w:type="auto"/>
        <w:tblLook w:val="04A0" w:firstRow="1" w:lastRow="0" w:firstColumn="1" w:lastColumn="0" w:noHBand="0" w:noVBand="1"/>
      </w:tblPr>
      <w:tblGrid>
        <w:gridCol w:w="2449"/>
        <w:gridCol w:w="2235"/>
        <w:gridCol w:w="2236"/>
      </w:tblGrid>
      <w:tr w:rsidR="00E76C3E" w:rsidRPr="00167469" w14:paraId="35580702" w14:textId="77777777" w:rsidTr="00E76C3E">
        <w:trPr>
          <w:trHeight w:val="494"/>
        </w:trPr>
        <w:tc>
          <w:tcPr>
            <w:tcW w:w="2235" w:type="dxa"/>
            <w:shd w:val="clear" w:color="auto" w:fill="548DD4" w:themeFill="text2" w:themeFillTint="99"/>
          </w:tcPr>
          <w:p w14:paraId="724530B1" w14:textId="777C0BC1" w:rsidR="00E76C3E" w:rsidRDefault="00D467BE" w:rsidP="00D467BE">
            <w:pPr>
              <w:jc w:val="center"/>
              <w:rPr>
                <w:rFonts w:ascii="Futura LT" w:hAnsi="Futura LT"/>
                <w:sz w:val="36"/>
                <w:szCs w:val="36"/>
                <w:lang w:val="it-IT"/>
              </w:rPr>
            </w:pPr>
            <w:r w:rsidRPr="00D467BE">
              <w:rPr>
                <w:rFonts w:ascii="Futura LT" w:hAnsi="Futura LT"/>
                <w:color w:val="FFFFFF" w:themeColor="background1"/>
                <w:sz w:val="36"/>
                <w:szCs w:val="36"/>
                <w:lang w:val="it-IT"/>
              </w:rPr>
              <w:t>Concetto</w:t>
            </w:r>
          </w:p>
        </w:tc>
        <w:tc>
          <w:tcPr>
            <w:tcW w:w="2235" w:type="dxa"/>
            <w:shd w:val="clear" w:color="auto" w:fill="548DD4" w:themeFill="text2" w:themeFillTint="99"/>
          </w:tcPr>
          <w:p w14:paraId="6369E21F" w14:textId="317458DB" w:rsidR="00E76C3E" w:rsidRDefault="00D467BE" w:rsidP="00D467BE">
            <w:pPr>
              <w:jc w:val="center"/>
              <w:rPr>
                <w:rFonts w:ascii="Futura LT" w:hAnsi="Futura LT"/>
                <w:sz w:val="36"/>
                <w:szCs w:val="36"/>
                <w:lang w:val="it-IT"/>
              </w:rPr>
            </w:pPr>
            <w:r>
              <w:rPr>
                <w:rFonts w:ascii="Futura LT" w:hAnsi="Futura LT"/>
                <w:color w:val="FFFFFF" w:themeColor="background1"/>
                <w:sz w:val="36"/>
                <w:szCs w:val="36"/>
                <w:lang w:val="it-IT"/>
              </w:rPr>
              <w:t>Tipo</w:t>
            </w:r>
          </w:p>
        </w:tc>
        <w:tc>
          <w:tcPr>
            <w:tcW w:w="2236" w:type="dxa"/>
            <w:shd w:val="clear" w:color="auto" w:fill="548DD4" w:themeFill="text2" w:themeFillTint="99"/>
          </w:tcPr>
          <w:p w14:paraId="7014A7C9" w14:textId="29203F45" w:rsidR="00E76C3E" w:rsidRPr="002330EE" w:rsidRDefault="00D467BE" w:rsidP="00D467BE">
            <w:pPr>
              <w:jc w:val="center"/>
              <w:rPr>
                <w:rFonts w:ascii="Futura LT" w:hAnsi="Futura LT"/>
                <w:sz w:val="20"/>
                <w:szCs w:val="20"/>
                <w:lang w:val="it-IT"/>
              </w:rPr>
            </w:pPr>
            <w:r w:rsidRPr="00D467BE">
              <w:rPr>
                <w:rFonts w:ascii="Futura LT" w:hAnsi="Futura LT"/>
                <w:color w:val="FFFFFF" w:themeColor="background1"/>
                <w:sz w:val="36"/>
                <w:szCs w:val="36"/>
                <w:lang w:val="it-IT"/>
              </w:rPr>
              <w:t>Carico Applicativo</w:t>
            </w:r>
          </w:p>
        </w:tc>
      </w:tr>
      <w:tr w:rsidR="00E76C3E" w:rsidRPr="002330EE" w14:paraId="13E3B54E" w14:textId="77777777" w:rsidTr="00E76C3E">
        <w:trPr>
          <w:trHeight w:val="752"/>
        </w:trPr>
        <w:tc>
          <w:tcPr>
            <w:tcW w:w="2235" w:type="dxa"/>
          </w:tcPr>
          <w:p w14:paraId="0D11B098" w14:textId="2A2C4565" w:rsidR="00E76C3E" w:rsidRDefault="00D467BE" w:rsidP="00D467BE">
            <w:pPr>
              <w:jc w:val="center"/>
              <w:rPr>
                <w:rFonts w:ascii="Futura LT" w:hAnsi="Futura LT"/>
                <w:sz w:val="36"/>
                <w:szCs w:val="36"/>
                <w:lang w:val="it-IT"/>
              </w:rPr>
            </w:pPr>
            <w:r>
              <w:rPr>
                <w:rFonts w:ascii="Futura LT" w:hAnsi="Futura LT"/>
                <w:sz w:val="36"/>
                <w:szCs w:val="36"/>
                <w:lang w:val="it-IT"/>
              </w:rPr>
              <w:t>Cliente</w:t>
            </w:r>
          </w:p>
        </w:tc>
        <w:tc>
          <w:tcPr>
            <w:tcW w:w="2235" w:type="dxa"/>
          </w:tcPr>
          <w:p w14:paraId="7AB07B07" w14:textId="6B3EE106" w:rsidR="00E76C3E" w:rsidRPr="00A612CD" w:rsidRDefault="00D467BE" w:rsidP="00D467BE">
            <w:pPr>
              <w:jc w:val="center"/>
              <w:rPr>
                <w:rFonts w:ascii="Futura LT" w:hAnsi="Futura LT"/>
                <w:lang w:val="it-IT"/>
              </w:rPr>
            </w:pPr>
            <w:r>
              <w:rPr>
                <w:rFonts w:ascii="Futura LT" w:hAnsi="Futura LT"/>
                <w:lang w:val="it-IT"/>
              </w:rPr>
              <w:t>E</w:t>
            </w:r>
          </w:p>
        </w:tc>
        <w:tc>
          <w:tcPr>
            <w:tcW w:w="2236" w:type="dxa"/>
          </w:tcPr>
          <w:p w14:paraId="5F6CA424" w14:textId="1275403A" w:rsidR="00E76C3E" w:rsidRPr="00A612CD" w:rsidRDefault="00E76C3E" w:rsidP="00D467BE">
            <w:pPr>
              <w:jc w:val="center"/>
              <w:rPr>
                <w:rFonts w:ascii="Futura LT" w:hAnsi="Futura LT"/>
                <w:sz w:val="20"/>
                <w:szCs w:val="20"/>
                <w:lang w:val="it-IT"/>
              </w:rPr>
            </w:pPr>
          </w:p>
          <w:p w14:paraId="65E1E8CB" w14:textId="0E54D5AD" w:rsidR="00E76C3E" w:rsidRPr="00A612CD" w:rsidRDefault="00D467BE" w:rsidP="00D467BE">
            <w:pPr>
              <w:jc w:val="center"/>
              <w:rPr>
                <w:rFonts w:ascii="Futura LT" w:hAnsi="Futura LT"/>
                <w:sz w:val="20"/>
                <w:szCs w:val="20"/>
                <w:lang w:val="it-IT"/>
              </w:rPr>
            </w:pPr>
            <w:r>
              <w:rPr>
                <w:rFonts w:ascii="Futura LT" w:hAnsi="Futura LT"/>
                <w:sz w:val="20"/>
                <w:szCs w:val="20"/>
                <w:lang w:val="it-IT"/>
              </w:rPr>
              <w:t>20</w:t>
            </w:r>
          </w:p>
        </w:tc>
      </w:tr>
      <w:tr w:rsidR="00E76C3E" w:rsidRPr="002330EE" w14:paraId="70916404" w14:textId="77777777" w:rsidTr="00E76C3E">
        <w:trPr>
          <w:trHeight w:val="494"/>
        </w:trPr>
        <w:tc>
          <w:tcPr>
            <w:tcW w:w="2235" w:type="dxa"/>
          </w:tcPr>
          <w:p w14:paraId="21AF1D3F" w14:textId="1738C220" w:rsidR="00E76C3E" w:rsidRDefault="00D467BE" w:rsidP="00D467BE">
            <w:pPr>
              <w:jc w:val="center"/>
              <w:rPr>
                <w:rFonts w:ascii="Futura LT" w:hAnsi="Futura LT"/>
                <w:sz w:val="36"/>
                <w:szCs w:val="36"/>
                <w:lang w:val="it-IT"/>
              </w:rPr>
            </w:pPr>
            <w:r>
              <w:rPr>
                <w:rFonts w:ascii="Futura LT" w:hAnsi="Futura LT"/>
                <w:sz w:val="36"/>
                <w:szCs w:val="36"/>
                <w:lang w:val="it-IT"/>
              </w:rPr>
              <w:t>Feedback</w:t>
            </w:r>
          </w:p>
        </w:tc>
        <w:tc>
          <w:tcPr>
            <w:tcW w:w="2235" w:type="dxa"/>
          </w:tcPr>
          <w:p w14:paraId="5601BE4C" w14:textId="664B98F7" w:rsidR="00E76C3E" w:rsidRPr="0066281F" w:rsidRDefault="00D467BE" w:rsidP="00D467BE">
            <w:pPr>
              <w:jc w:val="center"/>
              <w:rPr>
                <w:rFonts w:ascii="Futura LT" w:hAnsi="Futura LT"/>
                <w:sz w:val="20"/>
                <w:szCs w:val="20"/>
                <w:lang w:val="it-IT"/>
              </w:rPr>
            </w:pPr>
            <w:r>
              <w:rPr>
                <w:rFonts w:ascii="Futura LT" w:hAnsi="Futura LT"/>
                <w:sz w:val="20"/>
                <w:szCs w:val="20"/>
                <w:lang w:val="it-IT"/>
              </w:rPr>
              <w:t>E</w:t>
            </w:r>
          </w:p>
        </w:tc>
        <w:tc>
          <w:tcPr>
            <w:tcW w:w="2236" w:type="dxa"/>
          </w:tcPr>
          <w:p w14:paraId="1DAFCF30" w14:textId="35F0F052" w:rsidR="00E76C3E" w:rsidRPr="00A612CD" w:rsidRDefault="001F67BB" w:rsidP="00D467BE">
            <w:pPr>
              <w:jc w:val="center"/>
              <w:rPr>
                <w:rFonts w:ascii="Futura LT" w:hAnsi="Futura LT"/>
                <w:sz w:val="20"/>
                <w:szCs w:val="20"/>
                <w:lang w:val="it-IT"/>
              </w:rPr>
            </w:pPr>
            <w:r>
              <w:rPr>
                <w:rFonts w:ascii="Futura LT" w:hAnsi="Futura LT"/>
                <w:sz w:val="20"/>
                <w:szCs w:val="20"/>
                <w:lang w:val="it-IT"/>
              </w:rPr>
              <w:t>10</w:t>
            </w:r>
          </w:p>
        </w:tc>
      </w:tr>
      <w:tr w:rsidR="00E76C3E" w:rsidRPr="002330EE" w14:paraId="0F765ACC" w14:textId="77777777" w:rsidTr="00E76C3E">
        <w:trPr>
          <w:trHeight w:val="482"/>
        </w:trPr>
        <w:tc>
          <w:tcPr>
            <w:tcW w:w="2235" w:type="dxa"/>
          </w:tcPr>
          <w:p w14:paraId="14B6D109" w14:textId="6098323A" w:rsidR="00E76C3E" w:rsidRDefault="00D467BE" w:rsidP="00D467BE">
            <w:pPr>
              <w:jc w:val="center"/>
              <w:rPr>
                <w:rFonts w:ascii="Futura LT" w:hAnsi="Futura LT"/>
                <w:sz w:val="36"/>
                <w:szCs w:val="36"/>
                <w:lang w:val="it-IT"/>
              </w:rPr>
            </w:pPr>
            <w:r>
              <w:rPr>
                <w:rFonts w:ascii="Futura LT" w:hAnsi="Futura LT"/>
                <w:sz w:val="36"/>
                <w:szCs w:val="36"/>
                <w:lang w:val="it-IT"/>
              </w:rPr>
              <w:t>Assistente</w:t>
            </w:r>
          </w:p>
        </w:tc>
        <w:tc>
          <w:tcPr>
            <w:tcW w:w="2235" w:type="dxa"/>
          </w:tcPr>
          <w:p w14:paraId="447E092E" w14:textId="7D382A3F"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6B49DC50" w14:textId="7B228A28" w:rsidR="00E76C3E" w:rsidRPr="00A612CD" w:rsidRDefault="001F67BB" w:rsidP="00D467BE">
            <w:pPr>
              <w:jc w:val="center"/>
              <w:rPr>
                <w:rFonts w:ascii="Futura LT" w:hAnsi="Futura LT"/>
                <w:highlight w:val="magenta"/>
                <w:lang w:val="it-IT"/>
              </w:rPr>
            </w:pPr>
            <w:r w:rsidRPr="001F67BB">
              <w:rPr>
                <w:rFonts w:ascii="Futura LT" w:hAnsi="Futura LT"/>
                <w:sz w:val="20"/>
                <w:szCs w:val="20"/>
                <w:lang w:val="it-IT"/>
              </w:rPr>
              <w:t>15</w:t>
            </w:r>
          </w:p>
        </w:tc>
      </w:tr>
      <w:tr w:rsidR="00E76C3E" w:rsidRPr="002330EE" w14:paraId="70D57228" w14:textId="77777777" w:rsidTr="00E76C3E">
        <w:trPr>
          <w:trHeight w:val="494"/>
        </w:trPr>
        <w:tc>
          <w:tcPr>
            <w:tcW w:w="2235" w:type="dxa"/>
          </w:tcPr>
          <w:p w14:paraId="4A86054C" w14:textId="74A4EDE6" w:rsidR="00D467BE" w:rsidRDefault="00D467BE" w:rsidP="00D467BE">
            <w:pPr>
              <w:jc w:val="center"/>
              <w:rPr>
                <w:rFonts w:ascii="Futura LT" w:hAnsi="Futura LT"/>
                <w:sz w:val="36"/>
                <w:szCs w:val="36"/>
                <w:lang w:val="it-IT"/>
              </w:rPr>
            </w:pPr>
            <w:r>
              <w:rPr>
                <w:rFonts w:ascii="Futura LT" w:hAnsi="Futura LT"/>
                <w:sz w:val="36"/>
                <w:szCs w:val="36"/>
                <w:lang w:val="it-IT"/>
              </w:rPr>
              <w:t>Helpdesk</w:t>
            </w:r>
          </w:p>
        </w:tc>
        <w:tc>
          <w:tcPr>
            <w:tcW w:w="2235" w:type="dxa"/>
          </w:tcPr>
          <w:p w14:paraId="12860F80" w14:textId="6EB9B004"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686796A2" w14:textId="4913B1AA" w:rsidR="00E76C3E" w:rsidRPr="001F67BB" w:rsidRDefault="001F67BB" w:rsidP="00D467BE">
            <w:pPr>
              <w:jc w:val="center"/>
            </w:pPr>
            <w:r>
              <w:rPr>
                <w:rFonts w:ascii="Futura LT" w:hAnsi="Futura LT"/>
                <w:sz w:val="20"/>
                <w:szCs w:val="20"/>
                <w:lang w:val="it-IT"/>
              </w:rPr>
              <w:t>10</w:t>
            </w:r>
          </w:p>
        </w:tc>
      </w:tr>
      <w:tr w:rsidR="00E76C3E" w:rsidRPr="002330EE" w14:paraId="144AC070" w14:textId="77777777" w:rsidTr="00E76C3E">
        <w:trPr>
          <w:trHeight w:val="482"/>
        </w:trPr>
        <w:tc>
          <w:tcPr>
            <w:tcW w:w="2235" w:type="dxa"/>
          </w:tcPr>
          <w:p w14:paraId="478963A3" w14:textId="446E0689" w:rsidR="00E76C3E" w:rsidRDefault="00D467BE" w:rsidP="00D467BE">
            <w:pPr>
              <w:jc w:val="center"/>
              <w:rPr>
                <w:rFonts w:ascii="Futura LT" w:hAnsi="Futura LT"/>
                <w:sz w:val="36"/>
                <w:szCs w:val="36"/>
                <w:lang w:val="it-IT"/>
              </w:rPr>
            </w:pPr>
            <w:r>
              <w:rPr>
                <w:rFonts w:ascii="Futura LT" w:hAnsi="Futura LT"/>
                <w:sz w:val="36"/>
                <w:szCs w:val="36"/>
                <w:lang w:val="it-IT"/>
              </w:rPr>
              <w:t>Carrello</w:t>
            </w:r>
          </w:p>
        </w:tc>
        <w:tc>
          <w:tcPr>
            <w:tcW w:w="2235" w:type="dxa"/>
          </w:tcPr>
          <w:p w14:paraId="7CC04ED6" w14:textId="64A2707A"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46A44386" w14:textId="24B32524" w:rsidR="00E76C3E" w:rsidRPr="00A612CD" w:rsidRDefault="001F67BB" w:rsidP="00D467BE">
            <w:pPr>
              <w:jc w:val="center"/>
              <w:rPr>
                <w:rFonts w:ascii="Futura LT" w:hAnsi="Futura LT"/>
                <w:sz w:val="20"/>
                <w:szCs w:val="20"/>
                <w:lang w:val="it-IT"/>
              </w:rPr>
            </w:pPr>
            <w:r>
              <w:rPr>
                <w:rFonts w:ascii="Futura LT" w:hAnsi="Futura LT"/>
                <w:sz w:val="20"/>
                <w:szCs w:val="20"/>
                <w:lang w:val="it-IT"/>
              </w:rPr>
              <w:t>20</w:t>
            </w:r>
          </w:p>
        </w:tc>
      </w:tr>
      <w:tr w:rsidR="00E76C3E" w:rsidRPr="002330EE" w14:paraId="003D4ED9" w14:textId="77777777" w:rsidTr="00E76C3E">
        <w:trPr>
          <w:trHeight w:val="494"/>
        </w:trPr>
        <w:tc>
          <w:tcPr>
            <w:tcW w:w="2235" w:type="dxa"/>
          </w:tcPr>
          <w:p w14:paraId="12C5454F" w14:textId="6F38061A" w:rsidR="00E76C3E" w:rsidRDefault="00D467BE" w:rsidP="00D467BE">
            <w:pPr>
              <w:jc w:val="center"/>
              <w:rPr>
                <w:rFonts w:ascii="Futura LT" w:hAnsi="Futura LT"/>
                <w:sz w:val="36"/>
                <w:szCs w:val="36"/>
                <w:lang w:val="it-IT"/>
              </w:rPr>
            </w:pPr>
            <w:r>
              <w:rPr>
                <w:rFonts w:ascii="Futura LT" w:hAnsi="Futura LT"/>
                <w:sz w:val="36"/>
                <w:szCs w:val="36"/>
                <w:lang w:val="it-IT"/>
              </w:rPr>
              <w:t>Prodotto</w:t>
            </w:r>
          </w:p>
        </w:tc>
        <w:tc>
          <w:tcPr>
            <w:tcW w:w="2235" w:type="dxa"/>
          </w:tcPr>
          <w:p w14:paraId="35009927" w14:textId="46C1EF3B" w:rsidR="00E76C3E" w:rsidRPr="0066281F" w:rsidRDefault="00D467BE" w:rsidP="00D467BE">
            <w:pPr>
              <w:jc w:val="center"/>
              <w:rPr>
                <w:rFonts w:ascii="Futura LT" w:hAnsi="Futura LT"/>
                <w:sz w:val="20"/>
                <w:szCs w:val="20"/>
                <w:lang w:val="it-IT"/>
              </w:rPr>
            </w:pPr>
            <w:r>
              <w:rPr>
                <w:rFonts w:ascii="Futura LT" w:hAnsi="Futura LT"/>
                <w:sz w:val="20"/>
                <w:szCs w:val="20"/>
                <w:lang w:val="it-IT"/>
              </w:rPr>
              <w:t>E</w:t>
            </w:r>
          </w:p>
        </w:tc>
        <w:tc>
          <w:tcPr>
            <w:tcW w:w="2236" w:type="dxa"/>
          </w:tcPr>
          <w:p w14:paraId="6C047128" w14:textId="2C131ECA" w:rsidR="00E76C3E" w:rsidRPr="00A612CD" w:rsidRDefault="00D467BE" w:rsidP="00D467BE">
            <w:pPr>
              <w:jc w:val="center"/>
              <w:rPr>
                <w:rFonts w:ascii="Futura LT" w:hAnsi="Futura LT"/>
                <w:sz w:val="20"/>
                <w:szCs w:val="20"/>
                <w:lang w:val="it-IT"/>
              </w:rPr>
            </w:pPr>
            <w:r>
              <w:rPr>
                <w:rFonts w:ascii="Futura LT" w:hAnsi="Futura LT"/>
                <w:sz w:val="20"/>
                <w:szCs w:val="20"/>
                <w:lang w:val="it-IT"/>
              </w:rPr>
              <w:t>100</w:t>
            </w:r>
          </w:p>
        </w:tc>
      </w:tr>
      <w:tr w:rsidR="00E76C3E" w:rsidRPr="002330EE" w14:paraId="2926DF3A" w14:textId="77777777" w:rsidTr="00E76C3E">
        <w:trPr>
          <w:trHeight w:val="482"/>
        </w:trPr>
        <w:tc>
          <w:tcPr>
            <w:tcW w:w="2235" w:type="dxa"/>
          </w:tcPr>
          <w:p w14:paraId="4B069144" w14:textId="3481E9B5" w:rsidR="00E76C3E" w:rsidRDefault="00D467BE" w:rsidP="00D467BE">
            <w:pPr>
              <w:jc w:val="center"/>
              <w:rPr>
                <w:rFonts w:ascii="Futura LT" w:hAnsi="Futura LT"/>
                <w:sz w:val="36"/>
                <w:szCs w:val="36"/>
                <w:lang w:val="it-IT"/>
              </w:rPr>
            </w:pPr>
            <w:r>
              <w:rPr>
                <w:rFonts w:ascii="Futura LT" w:hAnsi="Futura LT"/>
                <w:sz w:val="36"/>
                <w:szCs w:val="36"/>
                <w:lang w:val="it-IT"/>
              </w:rPr>
              <w:t>Corriere</w:t>
            </w:r>
          </w:p>
        </w:tc>
        <w:tc>
          <w:tcPr>
            <w:tcW w:w="2235" w:type="dxa"/>
          </w:tcPr>
          <w:p w14:paraId="55FFC943" w14:textId="19038E64" w:rsidR="00E76C3E" w:rsidRPr="0066281F" w:rsidRDefault="00D467BE" w:rsidP="00D467BE">
            <w:pPr>
              <w:jc w:val="center"/>
              <w:rPr>
                <w:rFonts w:ascii="Futura LT" w:hAnsi="Futura LT"/>
                <w:sz w:val="20"/>
                <w:szCs w:val="20"/>
                <w:lang w:val="it-IT"/>
              </w:rPr>
            </w:pPr>
            <w:r>
              <w:rPr>
                <w:rFonts w:ascii="Futura LT" w:hAnsi="Futura LT"/>
                <w:sz w:val="20"/>
                <w:szCs w:val="20"/>
                <w:lang w:val="it-IT"/>
              </w:rPr>
              <w:t>E</w:t>
            </w:r>
          </w:p>
        </w:tc>
        <w:tc>
          <w:tcPr>
            <w:tcW w:w="2236" w:type="dxa"/>
          </w:tcPr>
          <w:p w14:paraId="30059263" w14:textId="079ED938" w:rsidR="00E76C3E" w:rsidRPr="00A612CD" w:rsidRDefault="00DE3716" w:rsidP="00D467BE">
            <w:pPr>
              <w:jc w:val="center"/>
              <w:rPr>
                <w:rFonts w:ascii="Futura LT" w:hAnsi="Futura LT"/>
                <w:sz w:val="20"/>
                <w:szCs w:val="20"/>
                <w:lang w:val="it-IT"/>
              </w:rPr>
            </w:pPr>
            <w:r>
              <w:rPr>
                <w:rFonts w:ascii="Futura LT" w:hAnsi="Futura LT"/>
                <w:sz w:val="20"/>
                <w:szCs w:val="20"/>
                <w:lang w:val="it-IT"/>
              </w:rPr>
              <w:t>5</w:t>
            </w:r>
          </w:p>
        </w:tc>
      </w:tr>
      <w:tr w:rsidR="00E76C3E" w:rsidRPr="002330EE" w14:paraId="4AD6CFA6" w14:textId="77777777" w:rsidTr="00E76C3E">
        <w:trPr>
          <w:trHeight w:val="494"/>
        </w:trPr>
        <w:tc>
          <w:tcPr>
            <w:tcW w:w="2235" w:type="dxa"/>
          </w:tcPr>
          <w:p w14:paraId="534E75EE" w14:textId="02360F87" w:rsidR="00E76C3E" w:rsidRDefault="00D467BE" w:rsidP="00D467BE">
            <w:pPr>
              <w:jc w:val="center"/>
              <w:rPr>
                <w:rFonts w:ascii="Futura LT" w:hAnsi="Futura LT"/>
                <w:sz w:val="36"/>
                <w:szCs w:val="36"/>
                <w:lang w:val="it-IT"/>
              </w:rPr>
            </w:pPr>
            <w:r>
              <w:rPr>
                <w:rFonts w:ascii="Futura LT" w:hAnsi="Futura LT"/>
                <w:sz w:val="36"/>
                <w:szCs w:val="36"/>
                <w:lang w:val="it-IT"/>
              </w:rPr>
              <w:t>Fornitore</w:t>
            </w:r>
          </w:p>
        </w:tc>
        <w:tc>
          <w:tcPr>
            <w:tcW w:w="2235" w:type="dxa"/>
          </w:tcPr>
          <w:p w14:paraId="040F1EB4" w14:textId="387A51A5"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193AC845" w14:textId="3FCDCF45" w:rsidR="00E76C3E" w:rsidRPr="00A612CD" w:rsidRDefault="00DE3716" w:rsidP="00D467BE">
            <w:pPr>
              <w:jc w:val="center"/>
              <w:rPr>
                <w:rFonts w:ascii="Futura LT" w:hAnsi="Futura LT"/>
                <w:sz w:val="20"/>
                <w:szCs w:val="20"/>
                <w:lang w:val="it-IT"/>
              </w:rPr>
            </w:pPr>
            <w:r>
              <w:rPr>
                <w:rFonts w:ascii="Futura LT" w:hAnsi="Futura LT"/>
                <w:sz w:val="20"/>
                <w:szCs w:val="20"/>
                <w:lang w:val="it-IT"/>
              </w:rPr>
              <w:t>5</w:t>
            </w:r>
          </w:p>
        </w:tc>
      </w:tr>
      <w:tr w:rsidR="00E76C3E" w:rsidRPr="002330EE" w14:paraId="73F64E26" w14:textId="77777777" w:rsidTr="00E76C3E">
        <w:trPr>
          <w:trHeight w:val="494"/>
        </w:trPr>
        <w:tc>
          <w:tcPr>
            <w:tcW w:w="2235" w:type="dxa"/>
          </w:tcPr>
          <w:p w14:paraId="49412C95" w14:textId="06F29781" w:rsidR="00E76C3E" w:rsidRDefault="00D467BE" w:rsidP="00D467BE">
            <w:pPr>
              <w:jc w:val="center"/>
              <w:rPr>
                <w:rFonts w:ascii="Futura LT" w:hAnsi="Futura LT"/>
                <w:sz w:val="36"/>
                <w:szCs w:val="36"/>
                <w:lang w:val="it-IT"/>
              </w:rPr>
            </w:pPr>
            <w:r>
              <w:rPr>
                <w:rFonts w:ascii="Futura LT" w:hAnsi="Futura LT"/>
                <w:sz w:val="36"/>
                <w:szCs w:val="36"/>
                <w:lang w:val="it-IT"/>
              </w:rPr>
              <w:t>Componente</w:t>
            </w:r>
          </w:p>
        </w:tc>
        <w:tc>
          <w:tcPr>
            <w:tcW w:w="2235" w:type="dxa"/>
          </w:tcPr>
          <w:p w14:paraId="645820AD" w14:textId="479AED13"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23EA70CE" w14:textId="7ADB0152" w:rsidR="00E76C3E" w:rsidRPr="004B2263" w:rsidRDefault="00D467BE" w:rsidP="00D467BE">
            <w:pPr>
              <w:jc w:val="center"/>
              <w:rPr>
                <w:rFonts w:ascii="Futura LT" w:hAnsi="Futura LT"/>
                <w:sz w:val="20"/>
                <w:szCs w:val="20"/>
                <w:lang w:val="it-IT"/>
              </w:rPr>
            </w:pPr>
            <w:r>
              <w:rPr>
                <w:rFonts w:ascii="Futura LT" w:hAnsi="Futura LT"/>
                <w:sz w:val="20"/>
                <w:szCs w:val="20"/>
                <w:lang w:val="it-IT"/>
              </w:rPr>
              <w:t>40</w:t>
            </w:r>
          </w:p>
        </w:tc>
      </w:tr>
      <w:tr w:rsidR="00E76C3E" w:rsidRPr="002330EE" w14:paraId="1DCFDF6F" w14:textId="77777777" w:rsidTr="00E76C3E">
        <w:trPr>
          <w:trHeight w:val="494"/>
        </w:trPr>
        <w:tc>
          <w:tcPr>
            <w:tcW w:w="2235" w:type="dxa"/>
          </w:tcPr>
          <w:p w14:paraId="21E7DFA1" w14:textId="25B8FEDE" w:rsidR="00E76C3E" w:rsidRDefault="00D467BE" w:rsidP="00D467BE">
            <w:pPr>
              <w:jc w:val="center"/>
              <w:rPr>
                <w:rFonts w:ascii="Futura LT" w:hAnsi="Futura LT"/>
                <w:sz w:val="36"/>
                <w:szCs w:val="36"/>
                <w:lang w:val="it-IT"/>
              </w:rPr>
            </w:pPr>
            <w:r>
              <w:rPr>
                <w:rFonts w:ascii="Futura LT" w:hAnsi="Futura LT"/>
                <w:sz w:val="36"/>
                <w:szCs w:val="36"/>
                <w:lang w:val="it-IT"/>
              </w:rPr>
              <w:t>Computer</w:t>
            </w:r>
          </w:p>
        </w:tc>
        <w:tc>
          <w:tcPr>
            <w:tcW w:w="2235" w:type="dxa"/>
          </w:tcPr>
          <w:p w14:paraId="577AF143" w14:textId="1D85CC58"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22868603" w14:textId="46E8348D" w:rsidR="00E76C3E" w:rsidRPr="004B2263" w:rsidRDefault="00D467BE" w:rsidP="00D467BE">
            <w:pPr>
              <w:jc w:val="center"/>
              <w:rPr>
                <w:rFonts w:ascii="Futura LT" w:hAnsi="Futura LT"/>
                <w:sz w:val="20"/>
                <w:szCs w:val="20"/>
                <w:lang w:val="it-IT"/>
              </w:rPr>
            </w:pPr>
            <w:r>
              <w:rPr>
                <w:rFonts w:ascii="Futura LT" w:hAnsi="Futura LT"/>
                <w:sz w:val="20"/>
                <w:szCs w:val="20"/>
                <w:lang w:val="it-IT"/>
              </w:rPr>
              <w:t>60</w:t>
            </w:r>
          </w:p>
        </w:tc>
      </w:tr>
      <w:tr w:rsidR="00E76C3E" w:rsidRPr="002330EE" w14:paraId="4D02127A" w14:textId="77777777" w:rsidTr="00E76C3E">
        <w:trPr>
          <w:trHeight w:val="494"/>
        </w:trPr>
        <w:tc>
          <w:tcPr>
            <w:tcW w:w="2235" w:type="dxa"/>
          </w:tcPr>
          <w:p w14:paraId="7602E85D" w14:textId="2967F23C" w:rsidR="00E76C3E" w:rsidRDefault="00D467BE" w:rsidP="00D467BE">
            <w:pPr>
              <w:jc w:val="center"/>
              <w:rPr>
                <w:rFonts w:ascii="Futura LT" w:hAnsi="Futura LT"/>
                <w:sz w:val="36"/>
                <w:szCs w:val="36"/>
                <w:lang w:val="it-IT"/>
              </w:rPr>
            </w:pPr>
            <w:r>
              <w:rPr>
                <w:rFonts w:ascii="Futura LT" w:hAnsi="Futura LT"/>
                <w:sz w:val="36"/>
                <w:szCs w:val="36"/>
                <w:lang w:val="it-IT"/>
              </w:rPr>
              <w:t>P.C.</w:t>
            </w:r>
          </w:p>
        </w:tc>
        <w:tc>
          <w:tcPr>
            <w:tcW w:w="2235" w:type="dxa"/>
          </w:tcPr>
          <w:p w14:paraId="68993F8E" w14:textId="30FD08A9"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5A280985" w14:textId="084A203F" w:rsidR="00E76C3E" w:rsidRPr="004B2263" w:rsidRDefault="00D467BE" w:rsidP="00D467BE">
            <w:pPr>
              <w:jc w:val="center"/>
              <w:rPr>
                <w:rFonts w:ascii="Futura LT" w:hAnsi="Futura LT"/>
                <w:sz w:val="20"/>
                <w:szCs w:val="20"/>
                <w:lang w:val="it-IT"/>
              </w:rPr>
            </w:pPr>
            <w:r>
              <w:rPr>
                <w:rFonts w:ascii="Futura LT" w:hAnsi="Futura LT"/>
                <w:sz w:val="20"/>
                <w:szCs w:val="20"/>
                <w:lang w:val="it-IT"/>
              </w:rPr>
              <w:t>40</w:t>
            </w:r>
          </w:p>
        </w:tc>
      </w:tr>
      <w:tr w:rsidR="00E76C3E" w:rsidRPr="002330EE" w14:paraId="549C5F15" w14:textId="77777777" w:rsidTr="00E76C3E">
        <w:trPr>
          <w:trHeight w:val="494"/>
        </w:trPr>
        <w:tc>
          <w:tcPr>
            <w:tcW w:w="2235" w:type="dxa"/>
          </w:tcPr>
          <w:p w14:paraId="5F9D2364" w14:textId="33A05708" w:rsidR="00E76C3E" w:rsidRDefault="00D467BE" w:rsidP="00D467BE">
            <w:pPr>
              <w:jc w:val="center"/>
              <w:rPr>
                <w:rFonts w:ascii="Futura LT" w:hAnsi="Futura LT"/>
                <w:sz w:val="36"/>
                <w:szCs w:val="36"/>
                <w:lang w:val="it-IT"/>
              </w:rPr>
            </w:pPr>
            <w:r>
              <w:rPr>
                <w:rFonts w:ascii="Futura LT" w:hAnsi="Futura LT"/>
                <w:sz w:val="36"/>
                <w:szCs w:val="36"/>
                <w:lang w:val="it-IT"/>
              </w:rPr>
              <w:t>Laptop</w:t>
            </w:r>
          </w:p>
        </w:tc>
        <w:tc>
          <w:tcPr>
            <w:tcW w:w="2235" w:type="dxa"/>
          </w:tcPr>
          <w:p w14:paraId="2A63A00D" w14:textId="76421A2D"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4AFFDBB4" w14:textId="570BF88F" w:rsidR="00E76C3E" w:rsidRPr="004B2263" w:rsidRDefault="00D467BE" w:rsidP="00D467BE">
            <w:pPr>
              <w:jc w:val="center"/>
              <w:rPr>
                <w:rFonts w:ascii="Futura LT" w:hAnsi="Futura LT"/>
                <w:sz w:val="20"/>
                <w:szCs w:val="20"/>
                <w:lang w:val="it-IT"/>
              </w:rPr>
            </w:pPr>
            <w:r>
              <w:rPr>
                <w:rFonts w:ascii="Futura LT" w:hAnsi="Futura LT"/>
                <w:sz w:val="20"/>
                <w:szCs w:val="20"/>
                <w:lang w:val="it-IT"/>
              </w:rPr>
              <w:t>20</w:t>
            </w:r>
          </w:p>
        </w:tc>
      </w:tr>
      <w:tr w:rsidR="00E76C3E" w:rsidRPr="002330EE" w14:paraId="243E6923" w14:textId="77777777" w:rsidTr="00E76C3E">
        <w:trPr>
          <w:trHeight w:val="494"/>
        </w:trPr>
        <w:tc>
          <w:tcPr>
            <w:tcW w:w="2235" w:type="dxa"/>
          </w:tcPr>
          <w:p w14:paraId="79CF3E86" w14:textId="58E8CFBB" w:rsidR="00E76C3E" w:rsidRDefault="00D467BE" w:rsidP="00D467BE">
            <w:pPr>
              <w:jc w:val="center"/>
              <w:rPr>
                <w:rFonts w:ascii="Futura LT" w:hAnsi="Futura LT"/>
                <w:sz w:val="36"/>
                <w:szCs w:val="36"/>
                <w:lang w:val="it-IT"/>
              </w:rPr>
            </w:pPr>
            <w:r>
              <w:rPr>
                <w:rFonts w:ascii="Futura LT" w:hAnsi="Futura LT"/>
                <w:sz w:val="36"/>
                <w:szCs w:val="36"/>
                <w:lang w:val="it-IT"/>
              </w:rPr>
              <w:t>Da Assemblare</w:t>
            </w:r>
          </w:p>
        </w:tc>
        <w:tc>
          <w:tcPr>
            <w:tcW w:w="2235" w:type="dxa"/>
          </w:tcPr>
          <w:p w14:paraId="1E9EA693" w14:textId="3769CC29"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47690DAC" w14:textId="02880E25" w:rsidR="00E76C3E" w:rsidRPr="004B2263" w:rsidRDefault="00D467BE" w:rsidP="00D467BE">
            <w:pPr>
              <w:jc w:val="center"/>
              <w:rPr>
                <w:rFonts w:ascii="Futura LT" w:hAnsi="Futura LT"/>
                <w:sz w:val="20"/>
                <w:szCs w:val="20"/>
                <w:lang w:val="it-IT"/>
              </w:rPr>
            </w:pPr>
            <w:r>
              <w:rPr>
                <w:rFonts w:ascii="Futura LT" w:hAnsi="Futura LT"/>
                <w:sz w:val="20"/>
                <w:szCs w:val="20"/>
                <w:lang w:val="it-IT"/>
              </w:rPr>
              <w:t>20</w:t>
            </w:r>
          </w:p>
        </w:tc>
      </w:tr>
      <w:tr w:rsidR="00E76C3E" w:rsidRPr="002330EE" w14:paraId="3112B127" w14:textId="77777777" w:rsidTr="00E76C3E">
        <w:trPr>
          <w:trHeight w:val="494"/>
        </w:trPr>
        <w:tc>
          <w:tcPr>
            <w:tcW w:w="2235" w:type="dxa"/>
          </w:tcPr>
          <w:p w14:paraId="4E5AD707" w14:textId="4F8ADCFC" w:rsidR="00E76C3E" w:rsidRDefault="00D467BE" w:rsidP="00D467BE">
            <w:pPr>
              <w:jc w:val="center"/>
              <w:rPr>
                <w:rFonts w:ascii="Futura LT" w:hAnsi="Futura LT"/>
                <w:sz w:val="36"/>
                <w:szCs w:val="36"/>
                <w:lang w:val="it-IT"/>
              </w:rPr>
            </w:pPr>
            <w:r>
              <w:rPr>
                <w:rFonts w:ascii="Futura LT" w:hAnsi="Futura LT"/>
                <w:sz w:val="36"/>
                <w:szCs w:val="36"/>
                <w:lang w:val="it-IT"/>
              </w:rPr>
              <w:t>Preassemblato</w:t>
            </w:r>
          </w:p>
        </w:tc>
        <w:tc>
          <w:tcPr>
            <w:tcW w:w="2235" w:type="dxa"/>
          </w:tcPr>
          <w:p w14:paraId="0DF80AC0" w14:textId="35986889"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7FC12E1B" w14:textId="4BB12474" w:rsidR="00E76C3E" w:rsidRPr="004B2263" w:rsidRDefault="00D467BE" w:rsidP="00D467BE">
            <w:pPr>
              <w:jc w:val="center"/>
              <w:rPr>
                <w:rFonts w:ascii="Futura LT" w:hAnsi="Futura LT"/>
                <w:sz w:val="20"/>
                <w:szCs w:val="20"/>
                <w:lang w:val="it-IT"/>
              </w:rPr>
            </w:pPr>
            <w:r>
              <w:rPr>
                <w:rFonts w:ascii="Futura LT" w:hAnsi="Futura LT"/>
                <w:sz w:val="20"/>
                <w:szCs w:val="20"/>
                <w:lang w:val="it-IT"/>
              </w:rPr>
              <w:t>20</w:t>
            </w:r>
          </w:p>
        </w:tc>
      </w:tr>
      <w:tr w:rsidR="00E76C3E" w:rsidRPr="002330EE" w14:paraId="30FBAE3D" w14:textId="77777777" w:rsidTr="00E76C3E">
        <w:trPr>
          <w:trHeight w:val="494"/>
        </w:trPr>
        <w:tc>
          <w:tcPr>
            <w:tcW w:w="2235" w:type="dxa"/>
          </w:tcPr>
          <w:p w14:paraId="32D3E80D" w14:textId="43F40999" w:rsidR="00E76C3E" w:rsidRDefault="00D467BE" w:rsidP="00D467BE">
            <w:pPr>
              <w:jc w:val="center"/>
              <w:rPr>
                <w:rFonts w:ascii="Futura LT" w:hAnsi="Futura LT"/>
                <w:sz w:val="36"/>
                <w:szCs w:val="36"/>
                <w:lang w:val="it-IT"/>
              </w:rPr>
            </w:pPr>
            <w:r>
              <w:rPr>
                <w:rFonts w:ascii="Futura LT" w:hAnsi="Futura LT"/>
                <w:sz w:val="36"/>
                <w:szCs w:val="36"/>
                <w:lang w:val="it-IT"/>
              </w:rPr>
              <w:t>Software</w:t>
            </w:r>
          </w:p>
        </w:tc>
        <w:tc>
          <w:tcPr>
            <w:tcW w:w="2235" w:type="dxa"/>
          </w:tcPr>
          <w:p w14:paraId="0679FBB0" w14:textId="2D4BFA36"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10B954EC" w14:textId="6CA12BD4" w:rsidR="00E76C3E" w:rsidRPr="004B2263" w:rsidRDefault="00D467BE" w:rsidP="00D467BE">
            <w:pPr>
              <w:jc w:val="center"/>
              <w:rPr>
                <w:rFonts w:ascii="Futura LT" w:hAnsi="Futura LT"/>
                <w:sz w:val="20"/>
                <w:szCs w:val="20"/>
                <w:lang w:val="it-IT"/>
              </w:rPr>
            </w:pPr>
            <w:r>
              <w:rPr>
                <w:rFonts w:ascii="Futura LT" w:hAnsi="Futura LT"/>
                <w:sz w:val="20"/>
                <w:szCs w:val="20"/>
                <w:lang w:val="it-IT"/>
              </w:rPr>
              <w:t>20</w:t>
            </w:r>
          </w:p>
        </w:tc>
      </w:tr>
      <w:tr w:rsidR="00E76C3E" w:rsidRPr="002330EE" w14:paraId="02D2BBA1" w14:textId="77777777" w:rsidTr="00E76C3E">
        <w:trPr>
          <w:trHeight w:val="494"/>
        </w:trPr>
        <w:tc>
          <w:tcPr>
            <w:tcW w:w="2235" w:type="dxa"/>
          </w:tcPr>
          <w:p w14:paraId="1A5F6913" w14:textId="5FA9BBE3" w:rsidR="00E76C3E" w:rsidRDefault="00D467BE" w:rsidP="00D467BE">
            <w:pPr>
              <w:jc w:val="center"/>
              <w:rPr>
                <w:rFonts w:ascii="Futura LT" w:hAnsi="Futura LT"/>
                <w:sz w:val="36"/>
                <w:szCs w:val="36"/>
                <w:lang w:val="it-IT"/>
              </w:rPr>
            </w:pPr>
            <w:r>
              <w:rPr>
                <w:rFonts w:ascii="Futura LT" w:hAnsi="Futura LT"/>
                <w:sz w:val="36"/>
                <w:szCs w:val="36"/>
                <w:lang w:val="it-IT"/>
              </w:rPr>
              <w:t>Hardware</w:t>
            </w:r>
          </w:p>
        </w:tc>
        <w:tc>
          <w:tcPr>
            <w:tcW w:w="2235" w:type="dxa"/>
          </w:tcPr>
          <w:p w14:paraId="594EBD97" w14:textId="6EBA4438"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3CCC407C" w14:textId="76DC6A6C" w:rsidR="00E76C3E" w:rsidRPr="004B2263" w:rsidRDefault="00D467BE" w:rsidP="00D467BE">
            <w:pPr>
              <w:jc w:val="center"/>
              <w:rPr>
                <w:rFonts w:ascii="Futura LT" w:hAnsi="Futura LT"/>
                <w:sz w:val="20"/>
                <w:szCs w:val="20"/>
                <w:lang w:val="it-IT"/>
              </w:rPr>
            </w:pPr>
            <w:r>
              <w:rPr>
                <w:rFonts w:ascii="Futura LT" w:hAnsi="Futura LT"/>
                <w:sz w:val="20"/>
                <w:szCs w:val="20"/>
                <w:lang w:val="it-IT"/>
              </w:rPr>
              <w:t>20</w:t>
            </w:r>
          </w:p>
        </w:tc>
      </w:tr>
      <w:tr w:rsidR="00E76C3E" w:rsidRPr="002330EE" w14:paraId="0C455C5F" w14:textId="77777777" w:rsidTr="00E76C3E">
        <w:trPr>
          <w:trHeight w:val="494"/>
        </w:trPr>
        <w:tc>
          <w:tcPr>
            <w:tcW w:w="2235" w:type="dxa"/>
          </w:tcPr>
          <w:p w14:paraId="25C47CC8" w14:textId="4B9714D1" w:rsidR="00E76C3E" w:rsidRDefault="00D467BE" w:rsidP="00D467BE">
            <w:pPr>
              <w:jc w:val="center"/>
              <w:rPr>
                <w:rFonts w:ascii="Futura LT" w:hAnsi="Futura LT"/>
                <w:sz w:val="36"/>
                <w:szCs w:val="36"/>
                <w:lang w:val="it-IT"/>
              </w:rPr>
            </w:pPr>
            <w:r>
              <w:rPr>
                <w:rFonts w:ascii="Futura LT" w:hAnsi="Futura LT"/>
                <w:sz w:val="36"/>
                <w:szCs w:val="36"/>
                <w:lang w:val="it-IT"/>
              </w:rPr>
              <w:t>Periferica</w:t>
            </w:r>
          </w:p>
        </w:tc>
        <w:tc>
          <w:tcPr>
            <w:tcW w:w="2235" w:type="dxa"/>
          </w:tcPr>
          <w:p w14:paraId="7DF3D9D9" w14:textId="11FA7D39"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0EF947D5" w14:textId="2E5E83F6" w:rsidR="00E76C3E" w:rsidRPr="004B2263" w:rsidRDefault="00D467BE" w:rsidP="00D467BE">
            <w:pPr>
              <w:jc w:val="center"/>
              <w:rPr>
                <w:rFonts w:ascii="Futura LT" w:hAnsi="Futura LT"/>
                <w:sz w:val="20"/>
                <w:szCs w:val="20"/>
                <w:lang w:val="it-IT"/>
              </w:rPr>
            </w:pPr>
            <w:r>
              <w:rPr>
                <w:rFonts w:ascii="Futura LT" w:hAnsi="Futura LT"/>
                <w:sz w:val="20"/>
                <w:szCs w:val="20"/>
                <w:lang w:val="it-IT"/>
              </w:rPr>
              <w:t>10</w:t>
            </w:r>
          </w:p>
        </w:tc>
      </w:tr>
      <w:tr w:rsidR="00E76C3E" w:rsidRPr="002330EE" w14:paraId="6B5353B1" w14:textId="77777777" w:rsidTr="00E76C3E">
        <w:trPr>
          <w:trHeight w:val="494"/>
        </w:trPr>
        <w:tc>
          <w:tcPr>
            <w:tcW w:w="2235" w:type="dxa"/>
          </w:tcPr>
          <w:p w14:paraId="61BCF475" w14:textId="1D1EA51B" w:rsidR="00E76C3E" w:rsidRDefault="00D467BE" w:rsidP="00D467BE">
            <w:pPr>
              <w:jc w:val="center"/>
              <w:rPr>
                <w:rFonts w:ascii="Futura LT" w:hAnsi="Futura LT"/>
                <w:sz w:val="36"/>
                <w:szCs w:val="36"/>
                <w:lang w:val="it-IT"/>
              </w:rPr>
            </w:pPr>
            <w:r>
              <w:rPr>
                <w:rFonts w:ascii="Futura LT" w:hAnsi="Futura LT"/>
                <w:sz w:val="36"/>
                <w:szCs w:val="36"/>
                <w:lang w:val="it-IT"/>
              </w:rPr>
              <w:t>Interno</w:t>
            </w:r>
          </w:p>
        </w:tc>
        <w:tc>
          <w:tcPr>
            <w:tcW w:w="2235" w:type="dxa"/>
          </w:tcPr>
          <w:p w14:paraId="28FB16FB" w14:textId="2430392E" w:rsidR="00E76C3E" w:rsidRPr="004B2263" w:rsidRDefault="00D467BE" w:rsidP="00D467BE">
            <w:pPr>
              <w:jc w:val="center"/>
              <w:rPr>
                <w:rFonts w:ascii="Futura LT" w:hAnsi="Futura LT"/>
                <w:lang w:val="it-IT"/>
              </w:rPr>
            </w:pPr>
            <w:r>
              <w:rPr>
                <w:rFonts w:ascii="Futura LT" w:hAnsi="Futura LT"/>
                <w:lang w:val="it-IT"/>
              </w:rPr>
              <w:t>E</w:t>
            </w:r>
          </w:p>
        </w:tc>
        <w:tc>
          <w:tcPr>
            <w:tcW w:w="2236" w:type="dxa"/>
          </w:tcPr>
          <w:p w14:paraId="43AD52EE" w14:textId="66F20311" w:rsidR="00E76C3E" w:rsidRPr="004B2263" w:rsidRDefault="00D467BE" w:rsidP="00D467BE">
            <w:pPr>
              <w:jc w:val="center"/>
              <w:rPr>
                <w:rFonts w:ascii="Futura LT" w:hAnsi="Futura LT"/>
                <w:sz w:val="20"/>
                <w:szCs w:val="20"/>
                <w:lang w:val="it-IT"/>
              </w:rPr>
            </w:pPr>
            <w:r>
              <w:rPr>
                <w:rFonts w:ascii="Futura LT" w:hAnsi="Futura LT"/>
                <w:sz w:val="20"/>
                <w:szCs w:val="20"/>
                <w:lang w:val="it-IT"/>
              </w:rPr>
              <w:t>10</w:t>
            </w:r>
          </w:p>
        </w:tc>
      </w:tr>
      <w:tr w:rsidR="00E76C3E" w:rsidRPr="002330EE" w14:paraId="550E3F2C" w14:textId="77777777" w:rsidTr="00E76C3E">
        <w:trPr>
          <w:trHeight w:val="494"/>
        </w:trPr>
        <w:tc>
          <w:tcPr>
            <w:tcW w:w="2235" w:type="dxa"/>
          </w:tcPr>
          <w:p w14:paraId="79059433" w14:textId="06533C15" w:rsidR="00E76C3E" w:rsidRDefault="00D467BE" w:rsidP="00D467BE">
            <w:pPr>
              <w:jc w:val="center"/>
              <w:rPr>
                <w:rFonts w:ascii="Futura LT" w:hAnsi="Futura LT"/>
                <w:sz w:val="36"/>
                <w:szCs w:val="36"/>
                <w:lang w:val="it-IT"/>
              </w:rPr>
            </w:pPr>
            <w:r>
              <w:rPr>
                <w:rFonts w:ascii="Futura LT" w:hAnsi="Futura LT"/>
                <w:sz w:val="36"/>
                <w:szCs w:val="36"/>
                <w:lang w:val="it-IT"/>
              </w:rPr>
              <w:t>Da</w:t>
            </w:r>
          </w:p>
        </w:tc>
        <w:tc>
          <w:tcPr>
            <w:tcW w:w="2235" w:type="dxa"/>
          </w:tcPr>
          <w:p w14:paraId="661366DB" w14:textId="7AD30E8C" w:rsidR="00E76C3E" w:rsidRPr="004B2263" w:rsidRDefault="00D467BE" w:rsidP="00D467BE">
            <w:pPr>
              <w:jc w:val="center"/>
              <w:rPr>
                <w:rFonts w:ascii="Futura LT" w:hAnsi="Futura LT"/>
                <w:lang w:val="it-IT"/>
              </w:rPr>
            </w:pPr>
            <w:r>
              <w:rPr>
                <w:rFonts w:ascii="Futura LT" w:hAnsi="Futura LT"/>
                <w:lang w:val="it-IT"/>
              </w:rPr>
              <w:t>R</w:t>
            </w:r>
          </w:p>
        </w:tc>
        <w:tc>
          <w:tcPr>
            <w:tcW w:w="2236" w:type="dxa"/>
          </w:tcPr>
          <w:p w14:paraId="115DC2FE" w14:textId="6C050EEA" w:rsidR="00E76C3E" w:rsidRPr="004B2263" w:rsidRDefault="0065039B" w:rsidP="00D467BE">
            <w:pPr>
              <w:jc w:val="center"/>
              <w:rPr>
                <w:rFonts w:ascii="Futura LT" w:hAnsi="Futura LT"/>
                <w:sz w:val="20"/>
                <w:szCs w:val="20"/>
                <w:lang w:val="it-IT"/>
              </w:rPr>
            </w:pPr>
            <w:r>
              <w:rPr>
                <w:rFonts w:ascii="Futura LT" w:hAnsi="Futura LT"/>
                <w:sz w:val="20"/>
                <w:szCs w:val="20"/>
                <w:lang w:val="it-IT"/>
              </w:rPr>
              <w:t>2</w:t>
            </w:r>
          </w:p>
        </w:tc>
      </w:tr>
      <w:tr w:rsidR="00E76C3E" w:rsidRPr="002330EE" w14:paraId="36E3E64C" w14:textId="77777777" w:rsidTr="00E76C3E">
        <w:trPr>
          <w:trHeight w:val="494"/>
        </w:trPr>
        <w:tc>
          <w:tcPr>
            <w:tcW w:w="2235" w:type="dxa"/>
          </w:tcPr>
          <w:p w14:paraId="65B573D9" w14:textId="65917564" w:rsidR="00E76C3E" w:rsidRDefault="00D467BE" w:rsidP="00D467BE">
            <w:pPr>
              <w:jc w:val="center"/>
              <w:rPr>
                <w:rFonts w:ascii="Futura LT" w:hAnsi="Futura LT"/>
                <w:sz w:val="36"/>
                <w:szCs w:val="36"/>
                <w:lang w:val="it-IT"/>
              </w:rPr>
            </w:pPr>
            <w:r>
              <w:rPr>
                <w:rFonts w:ascii="Futura LT" w:hAnsi="Futura LT"/>
                <w:sz w:val="36"/>
                <w:szCs w:val="36"/>
                <w:lang w:val="it-IT"/>
              </w:rPr>
              <w:t>Usa</w:t>
            </w:r>
          </w:p>
        </w:tc>
        <w:tc>
          <w:tcPr>
            <w:tcW w:w="2235" w:type="dxa"/>
          </w:tcPr>
          <w:p w14:paraId="7D2A28E4" w14:textId="0DE1FCC2" w:rsidR="00E76C3E" w:rsidRPr="004B2263" w:rsidRDefault="00D467BE" w:rsidP="00D467BE">
            <w:pPr>
              <w:jc w:val="center"/>
              <w:rPr>
                <w:rFonts w:ascii="Futura LT" w:hAnsi="Futura LT"/>
                <w:lang w:val="it-IT"/>
              </w:rPr>
            </w:pPr>
            <w:r>
              <w:rPr>
                <w:rFonts w:ascii="Futura LT" w:hAnsi="Futura LT"/>
                <w:lang w:val="it-IT"/>
              </w:rPr>
              <w:t>R</w:t>
            </w:r>
          </w:p>
        </w:tc>
        <w:tc>
          <w:tcPr>
            <w:tcW w:w="2236" w:type="dxa"/>
          </w:tcPr>
          <w:p w14:paraId="556FA398" w14:textId="1A735EF9" w:rsidR="00E76C3E" w:rsidRPr="004B2263" w:rsidRDefault="0065039B" w:rsidP="00D467BE">
            <w:pPr>
              <w:jc w:val="center"/>
              <w:rPr>
                <w:rFonts w:ascii="Futura LT" w:hAnsi="Futura LT"/>
                <w:sz w:val="20"/>
                <w:szCs w:val="20"/>
                <w:lang w:val="it-IT"/>
              </w:rPr>
            </w:pPr>
            <w:r>
              <w:rPr>
                <w:rFonts w:ascii="Futura LT" w:hAnsi="Futura LT"/>
                <w:sz w:val="20"/>
                <w:szCs w:val="20"/>
                <w:lang w:val="it-IT"/>
              </w:rPr>
              <w:t>1</w:t>
            </w:r>
          </w:p>
        </w:tc>
      </w:tr>
      <w:tr w:rsidR="00E76C3E" w:rsidRPr="002330EE" w14:paraId="3C3E9C6E" w14:textId="77777777" w:rsidTr="00E76C3E">
        <w:trPr>
          <w:trHeight w:val="494"/>
        </w:trPr>
        <w:tc>
          <w:tcPr>
            <w:tcW w:w="2235" w:type="dxa"/>
          </w:tcPr>
          <w:p w14:paraId="593435CD" w14:textId="389F2602" w:rsidR="00E76C3E" w:rsidRDefault="00D467BE" w:rsidP="00D467BE">
            <w:pPr>
              <w:jc w:val="center"/>
              <w:rPr>
                <w:rFonts w:ascii="Futura LT" w:hAnsi="Futura LT"/>
                <w:sz w:val="36"/>
                <w:szCs w:val="36"/>
                <w:lang w:val="it-IT"/>
              </w:rPr>
            </w:pPr>
            <w:r>
              <w:rPr>
                <w:rFonts w:ascii="Futura LT" w:hAnsi="Futura LT"/>
                <w:sz w:val="36"/>
                <w:szCs w:val="36"/>
                <w:lang w:val="it-IT"/>
              </w:rPr>
              <w:t>Gestito Da</w:t>
            </w:r>
          </w:p>
        </w:tc>
        <w:tc>
          <w:tcPr>
            <w:tcW w:w="2235" w:type="dxa"/>
          </w:tcPr>
          <w:p w14:paraId="4300D6DF" w14:textId="31AA6788" w:rsidR="00E76C3E" w:rsidRPr="004B2263" w:rsidRDefault="00D467BE" w:rsidP="00D467BE">
            <w:pPr>
              <w:jc w:val="center"/>
              <w:rPr>
                <w:rFonts w:ascii="Futura LT" w:hAnsi="Futura LT"/>
                <w:lang w:val="it-IT"/>
              </w:rPr>
            </w:pPr>
            <w:r>
              <w:rPr>
                <w:rFonts w:ascii="Futura LT" w:hAnsi="Futura LT"/>
                <w:lang w:val="it-IT"/>
              </w:rPr>
              <w:t>R</w:t>
            </w:r>
          </w:p>
        </w:tc>
        <w:tc>
          <w:tcPr>
            <w:tcW w:w="2236" w:type="dxa"/>
          </w:tcPr>
          <w:p w14:paraId="123FFFA2" w14:textId="7BA8E8EA" w:rsidR="00E76C3E" w:rsidRPr="004B2263" w:rsidRDefault="0065039B" w:rsidP="00D467BE">
            <w:pPr>
              <w:jc w:val="center"/>
              <w:rPr>
                <w:rFonts w:ascii="Futura LT" w:hAnsi="Futura LT"/>
                <w:sz w:val="20"/>
                <w:szCs w:val="20"/>
                <w:lang w:val="it-IT"/>
              </w:rPr>
            </w:pPr>
            <w:r>
              <w:rPr>
                <w:rFonts w:ascii="Futura LT" w:hAnsi="Futura LT"/>
                <w:sz w:val="20"/>
                <w:szCs w:val="20"/>
                <w:lang w:val="it-IT"/>
              </w:rPr>
              <w:t>1</w:t>
            </w:r>
          </w:p>
        </w:tc>
      </w:tr>
      <w:tr w:rsidR="00E76C3E" w:rsidRPr="002330EE" w14:paraId="649341B2" w14:textId="77777777" w:rsidTr="00E76C3E">
        <w:trPr>
          <w:trHeight w:val="494"/>
        </w:trPr>
        <w:tc>
          <w:tcPr>
            <w:tcW w:w="2235" w:type="dxa"/>
          </w:tcPr>
          <w:p w14:paraId="268168AC" w14:textId="0DEAF1D8" w:rsidR="00E76C3E" w:rsidRDefault="00D467BE" w:rsidP="00D467BE">
            <w:pPr>
              <w:jc w:val="center"/>
              <w:rPr>
                <w:rFonts w:ascii="Futura LT" w:hAnsi="Futura LT"/>
                <w:sz w:val="36"/>
                <w:szCs w:val="36"/>
                <w:lang w:val="it-IT"/>
              </w:rPr>
            </w:pPr>
            <w:r>
              <w:rPr>
                <w:rFonts w:ascii="Futura LT" w:hAnsi="Futura LT"/>
                <w:sz w:val="36"/>
                <w:szCs w:val="36"/>
                <w:lang w:val="it-IT"/>
              </w:rPr>
              <w:t>Acquista</w:t>
            </w:r>
          </w:p>
        </w:tc>
        <w:tc>
          <w:tcPr>
            <w:tcW w:w="2235" w:type="dxa"/>
          </w:tcPr>
          <w:p w14:paraId="4D9967E0" w14:textId="7152AA10" w:rsidR="00E76C3E" w:rsidRPr="004B2263" w:rsidRDefault="00D467BE" w:rsidP="00D467BE">
            <w:pPr>
              <w:jc w:val="center"/>
              <w:rPr>
                <w:rFonts w:ascii="Futura LT" w:hAnsi="Futura LT"/>
                <w:lang w:val="it-IT"/>
              </w:rPr>
            </w:pPr>
            <w:r>
              <w:rPr>
                <w:rFonts w:ascii="Futura LT" w:hAnsi="Futura LT"/>
                <w:lang w:val="it-IT"/>
              </w:rPr>
              <w:t>R</w:t>
            </w:r>
          </w:p>
        </w:tc>
        <w:tc>
          <w:tcPr>
            <w:tcW w:w="2236" w:type="dxa"/>
          </w:tcPr>
          <w:p w14:paraId="1132CA9A" w14:textId="0757C458" w:rsidR="00E76C3E" w:rsidRPr="0074245A" w:rsidRDefault="0074245A" w:rsidP="00D467BE">
            <w:pPr>
              <w:jc w:val="center"/>
              <w:rPr>
                <w:rFonts w:ascii="Futura LT" w:hAnsi="Futura LT"/>
                <w:sz w:val="20"/>
                <w:szCs w:val="20"/>
                <w:u w:val="single"/>
                <w:lang w:val="it-IT"/>
              </w:rPr>
            </w:pPr>
            <w:r>
              <w:rPr>
                <w:rFonts w:ascii="Futura LT" w:hAnsi="Futura LT"/>
                <w:sz w:val="20"/>
                <w:szCs w:val="20"/>
                <w:lang w:val="it-IT"/>
              </w:rPr>
              <w:t>1</w:t>
            </w:r>
          </w:p>
        </w:tc>
      </w:tr>
      <w:tr w:rsidR="00E76C3E" w:rsidRPr="002330EE" w14:paraId="189F6A8C" w14:textId="77777777" w:rsidTr="00E76C3E">
        <w:trPr>
          <w:trHeight w:val="494"/>
        </w:trPr>
        <w:tc>
          <w:tcPr>
            <w:tcW w:w="2235" w:type="dxa"/>
          </w:tcPr>
          <w:p w14:paraId="6880BE81" w14:textId="54274C63" w:rsidR="00E76C3E" w:rsidRDefault="00D467BE" w:rsidP="00D467BE">
            <w:pPr>
              <w:jc w:val="center"/>
              <w:rPr>
                <w:rFonts w:ascii="Futura LT" w:hAnsi="Futura LT"/>
                <w:sz w:val="36"/>
                <w:szCs w:val="36"/>
                <w:lang w:val="it-IT"/>
              </w:rPr>
            </w:pPr>
            <w:r>
              <w:rPr>
                <w:rFonts w:ascii="Futura LT" w:hAnsi="Futura LT"/>
                <w:sz w:val="36"/>
                <w:szCs w:val="36"/>
                <w:lang w:val="it-IT"/>
              </w:rPr>
              <w:lastRenderedPageBreak/>
              <w:t>Contiene</w:t>
            </w:r>
          </w:p>
        </w:tc>
        <w:tc>
          <w:tcPr>
            <w:tcW w:w="2235" w:type="dxa"/>
          </w:tcPr>
          <w:p w14:paraId="2E195140" w14:textId="0B5329F7" w:rsidR="00E76C3E" w:rsidRPr="004B2263" w:rsidRDefault="00D467BE" w:rsidP="00D467BE">
            <w:pPr>
              <w:jc w:val="center"/>
              <w:rPr>
                <w:rFonts w:ascii="Futura LT" w:hAnsi="Futura LT"/>
                <w:lang w:val="it-IT"/>
              </w:rPr>
            </w:pPr>
            <w:r>
              <w:rPr>
                <w:rFonts w:ascii="Futura LT" w:hAnsi="Futura LT"/>
                <w:lang w:val="it-IT"/>
              </w:rPr>
              <w:t>R</w:t>
            </w:r>
          </w:p>
        </w:tc>
        <w:tc>
          <w:tcPr>
            <w:tcW w:w="2236" w:type="dxa"/>
          </w:tcPr>
          <w:p w14:paraId="1C4EDDCB" w14:textId="783FC64B" w:rsidR="00E76C3E" w:rsidRPr="004B2263" w:rsidRDefault="0065039B" w:rsidP="00D467BE">
            <w:pPr>
              <w:jc w:val="center"/>
              <w:rPr>
                <w:rFonts w:ascii="Futura LT" w:hAnsi="Futura LT"/>
                <w:sz w:val="20"/>
                <w:szCs w:val="20"/>
                <w:lang w:val="it-IT"/>
              </w:rPr>
            </w:pPr>
            <w:r>
              <w:rPr>
                <w:rFonts w:ascii="Futura LT" w:hAnsi="Futura LT"/>
                <w:sz w:val="20"/>
                <w:szCs w:val="20"/>
                <w:lang w:val="it-IT"/>
              </w:rPr>
              <w:t>20</w:t>
            </w:r>
          </w:p>
        </w:tc>
      </w:tr>
      <w:tr w:rsidR="00E76C3E" w:rsidRPr="002330EE" w14:paraId="616A3F2F" w14:textId="77777777" w:rsidTr="00E76C3E">
        <w:trPr>
          <w:trHeight w:val="494"/>
        </w:trPr>
        <w:tc>
          <w:tcPr>
            <w:tcW w:w="2235" w:type="dxa"/>
          </w:tcPr>
          <w:p w14:paraId="3D8696C7" w14:textId="18CD458C" w:rsidR="00E76C3E" w:rsidRDefault="00D467BE" w:rsidP="00D467BE">
            <w:pPr>
              <w:jc w:val="center"/>
              <w:rPr>
                <w:rFonts w:ascii="Futura LT" w:hAnsi="Futura LT"/>
                <w:sz w:val="36"/>
                <w:szCs w:val="36"/>
                <w:lang w:val="it-IT"/>
              </w:rPr>
            </w:pPr>
            <w:r>
              <w:rPr>
                <w:rFonts w:ascii="Futura LT" w:hAnsi="Futura LT"/>
                <w:sz w:val="36"/>
                <w:szCs w:val="36"/>
                <w:lang w:val="it-IT"/>
              </w:rPr>
              <w:t>Spedito</w:t>
            </w:r>
          </w:p>
        </w:tc>
        <w:tc>
          <w:tcPr>
            <w:tcW w:w="2235" w:type="dxa"/>
          </w:tcPr>
          <w:p w14:paraId="6F531B5E" w14:textId="107DAFD7" w:rsidR="00E76C3E" w:rsidRPr="004B2263" w:rsidRDefault="00D467BE" w:rsidP="00D467BE">
            <w:pPr>
              <w:jc w:val="center"/>
              <w:rPr>
                <w:rFonts w:ascii="Futura LT" w:hAnsi="Futura LT"/>
                <w:lang w:val="it-IT"/>
              </w:rPr>
            </w:pPr>
            <w:r>
              <w:rPr>
                <w:rFonts w:ascii="Futura LT" w:hAnsi="Futura LT"/>
                <w:lang w:val="it-IT"/>
              </w:rPr>
              <w:t>R</w:t>
            </w:r>
          </w:p>
        </w:tc>
        <w:tc>
          <w:tcPr>
            <w:tcW w:w="2236" w:type="dxa"/>
          </w:tcPr>
          <w:p w14:paraId="624DE580" w14:textId="09325B73" w:rsidR="00E76C3E" w:rsidRPr="004B2263" w:rsidRDefault="0065039B" w:rsidP="00D467BE">
            <w:pPr>
              <w:jc w:val="center"/>
              <w:rPr>
                <w:rFonts w:ascii="Futura LT" w:hAnsi="Futura LT"/>
                <w:sz w:val="20"/>
                <w:szCs w:val="20"/>
                <w:lang w:val="it-IT"/>
              </w:rPr>
            </w:pPr>
            <w:r>
              <w:rPr>
                <w:rFonts w:ascii="Futura LT" w:hAnsi="Futura LT"/>
                <w:sz w:val="20"/>
                <w:szCs w:val="20"/>
                <w:lang w:val="it-IT"/>
              </w:rPr>
              <w:t>20</w:t>
            </w:r>
          </w:p>
        </w:tc>
      </w:tr>
      <w:tr w:rsidR="00E76C3E" w:rsidRPr="002330EE" w14:paraId="55A40BEC" w14:textId="77777777" w:rsidTr="00E76C3E">
        <w:trPr>
          <w:trHeight w:val="494"/>
        </w:trPr>
        <w:tc>
          <w:tcPr>
            <w:tcW w:w="2235" w:type="dxa"/>
          </w:tcPr>
          <w:p w14:paraId="3C81C11E" w14:textId="761BF16F" w:rsidR="00E76C3E" w:rsidRDefault="00D467BE" w:rsidP="00D467BE">
            <w:pPr>
              <w:jc w:val="center"/>
              <w:rPr>
                <w:rFonts w:ascii="Futura LT" w:hAnsi="Futura LT"/>
                <w:sz w:val="36"/>
                <w:szCs w:val="36"/>
                <w:lang w:val="it-IT"/>
              </w:rPr>
            </w:pPr>
            <w:r>
              <w:rPr>
                <w:rFonts w:ascii="Futura LT" w:hAnsi="Futura LT"/>
                <w:sz w:val="36"/>
                <w:szCs w:val="36"/>
                <w:lang w:val="it-IT"/>
              </w:rPr>
              <w:t>Fornito</w:t>
            </w:r>
          </w:p>
        </w:tc>
        <w:tc>
          <w:tcPr>
            <w:tcW w:w="2235" w:type="dxa"/>
          </w:tcPr>
          <w:p w14:paraId="58DA7549" w14:textId="40CF8D0B" w:rsidR="00E76C3E" w:rsidRPr="004B2263" w:rsidRDefault="00D467BE" w:rsidP="00D467BE">
            <w:pPr>
              <w:jc w:val="center"/>
              <w:rPr>
                <w:rFonts w:ascii="Futura LT" w:hAnsi="Futura LT"/>
                <w:lang w:val="it-IT"/>
              </w:rPr>
            </w:pPr>
            <w:r>
              <w:rPr>
                <w:rFonts w:ascii="Futura LT" w:hAnsi="Futura LT"/>
                <w:lang w:val="it-IT"/>
              </w:rPr>
              <w:t>R</w:t>
            </w:r>
          </w:p>
        </w:tc>
        <w:tc>
          <w:tcPr>
            <w:tcW w:w="2236" w:type="dxa"/>
          </w:tcPr>
          <w:p w14:paraId="4FD2661B" w14:textId="33D753FA" w:rsidR="00E76C3E" w:rsidRPr="004B2263" w:rsidRDefault="0065039B" w:rsidP="00D467BE">
            <w:pPr>
              <w:jc w:val="center"/>
              <w:rPr>
                <w:rFonts w:ascii="Futura LT" w:hAnsi="Futura LT"/>
                <w:sz w:val="20"/>
                <w:szCs w:val="20"/>
                <w:lang w:val="it-IT"/>
              </w:rPr>
            </w:pPr>
            <w:r>
              <w:rPr>
                <w:rFonts w:ascii="Futura LT" w:hAnsi="Futura LT"/>
                <w:sz w:val="20"/>
                <w:szCs w:val="20"/>
                <w:lang w:val="it-IT"/>
              </w:rPr>
              <w:t>20</w:t>
            </w:r>
          </w:p>
        </w:tc>
      </w:tr>
      <w:tr w:rsidR="00E76C3E" w:rsidRPr="002330EE" w14:paraId="66026A5D" w14:textId="77777777" w:rsidTr="00E76C3E">
        <w:trPr>
          <w:trHeight w:val="494"/>
        </w:trPr>
        <w:tc>
          <w:tcPr>
            <w:tcW w:w="2235" w:type="dxa"/>
          </w:tcPr>
          <w:p w14:paraId="1B0840CA" w14:textId="080491D4" w:rsidR="00E76C3E" w:rsidRDefault="00D467BE" w:rsidP="00D467BE">
            <w:pPr>
              <w:jc w:val="center"/>
              <w:rPr>
                <w:rFonts w:ascii="Futura LT" w:hAnsi="Futura LT"/>
                <w:sz w:val="36"/>
                <w:szCs w:val="36"/>
                <w:lang w:val="it-IT"/>
              </w:rPr>
            </w:pPr>
            <w:r>
              <w:rPr>
                <w:rFonts w:ascii="Futura LT" w:hAnsi="Futura LT"/>
                <w:sz w:val="36"/>
                <w:szCs w:val="36"/>
                <w:lang w:val="it-IT"/>
              </w:rPr>
              <w:t>Ha</w:t>
            </w:r>
          </w:p>
        </w:tc>
        <w:tc>
          <w:tcPr>
            <w:tcW w:w="2235" w:type="dxa"/>
          </w:tcPr>
          <w:p w14:paraId="26AA460C" w14:textId="027693CC" w:rsidR="00E76C3E" w:rsidRPr="004B2263" w:rsidRDefault="00D467BE" w:rsidP="00D467BE">
            <w:pPr>
              <w:jc w:val="center"/>
              <w:rPr>
                <w:rFonts w:ascii="Futura LT" w:hAnsi="Futura LT"/>
                <w:lang w:val="it-IT"/>
              </w:rPr>
            </w:pPr>
            <w:r>
              <w:rPr>
                <w:rFonts w:ascii="Futura LT" w:hAnsi="Futura LT"/>
                <w:lang w:val="it-IT"/>
              </w:rPr>
              <w:t>R</w:t>
            </w:r>
          </w:p>
        </w:tc>
        <w:tc>
          <w:tcPr>
            <w:tcW w:w="2236" w:type="dxa"/>
          </w:tcPr>
          <w:p w14:paraId="6D4E0AD4" w14:textId="3A2CEA40" w:rsidR="00E76C3E" w:rsidRPr="004B2263" w:rsidRDefault="0065039B" w:rsidP="00D467BE">
            <w:pPr>
              <w:jc w:val="center"/>
              <w:rPr>
                <w:rFonts w:ascii="Futura LT" w:hAnsi="Futura LT"/>
                <w:sz w:val="20"/>
                <w:szCs w:val="20"/>
                <w:lang w:val="it-IT"/>
              </w:rPr>
            </w:pPr>
            <w:r>
              <w:rPr>
                <w:rFonts w:ascii="Futura LT" w:hAnsi="Futura LT"/>
                <w:sz w:val="20"/>
                <w:szCs w:val="20"/>
                <w:lang w:val="it-IT"/>
              </w:rPr>
              <w:t>1</w:t>
            </w:r>
          </w:p>
        </w:tc>
      </w:tr>
    </w:tbl>
    <w:p w14:paraId="23801800" w14:textId="1A9EEC18" w:rsidR="00E76C3E" w:rsidRDefault="00926D21" w:rsidP="00E76C3E">
      <w:pPr>
        <w:tabs>
          <w:tab w:val="left" w:pos="1248"/>
          <w:tab w:val="left" w:pos="3300"/>
          <w:tab w:val="center" w:pos="5940"/>
        </w:tabs>
        <w:rPr>
          <w:rFonts w:ascii="Futura LT" w:hAnsi="Futura LT"/>
          <w:sz w:val="36"/>
          <w:szCs w:val="36"/>
          <w:lang w:val="it-IT"/>
        </w:rPr>
      </w:pPr>
      <w:r w:rsidRPr="00167469">
        <w:rPr>
          <w:noProof/>
          <w:sz w:val="32"/>
          <w:szCs w:val="32"/>
        </w:rPr>
        <w:drawing>
          <wp:anchor distT="0" distB="0" distL="114300" distR="114300" simplePos="0" relativeHeight="251659776" behindDoc="1" locked="0" layoutInCell="1" allowOverlap="1" wp14:anchorId="2ECE3B50" wp14:editId="71656D69">
            <wp:simplePos x="0" y="0"/>
            <wp:positionH relativeFrom="margin">
              <wp:posOffset>3895725</wp:posOffset>
            </wp:positionH>
            <wp:positionV relativeFrom="paragraph">
              <wp:posOffset>-629920</wp:posOffset>
            </wp:positionV>
            <wp:extent cx="3771900" cy="3771900"/>
            <wp:effectExtent l="0" t="0" r="0" b="0"/>
            <wp:wrapNone/>
            <wp:docPr id="1544152903" name="Immagine 1544152903" descr="Immagine che contiene schermata, Policromia, design,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3" descr="Immagine che contiene schermata, Policromia, design, quadra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pic:spPr>
                </pic:pic>
              </a:graphicData>
            </a:graphic>
            <wp14:sizeRelH relativeFrom="page">
              <wp14:pctWidth>0</wp14:pctWidth>
            </wp14:sizeRelH>
            <wp14:sizeRelV relativeFrom="page">
              <wp14:pctHeight>0</wp14:pctHeight>
            </wp14:sizeRelV>
          </wp:anchor>
        </w:drawing>
      </w:r>
      <w:r w:rsidR="00E76C3E">
        <w:rPr>
          <w:rFonts w:ascii="Futura LT" w:hAnsi="Futura LT"/>
          <w:sz w:val="36"/>
          <w:szCs w:val="36"/>
          <w:lang w:val="it-IT"/>
        </w:rPr>
        <w:tab/>
      </w:r>
    </w:p>
    <w:p w14:paraId="3C73B8D6" w14:textId="02A3BE6F" w:rsidR="00E76C3E" w:rsidRDefault="00E76C3E" w:rsidP="00E76C3E">
      <w:pPr>
        <w:tabs>
          <w:tab w:val="left" w:pos="1248"/>
          <w:tab w:val="left" w:pos="3300"/>
          <w:tab w:val="center" w:pos="5940"/>
        </w:tabs>
        <w:rPr>
          <w:rFonts w:ascii="Futura LT" w:hAnsi="Futura LT"/>
          <w:sz w:val="36"/>
          <w:szCs w:val="36"/>
          <w:lang w:val="it-IT"/>
        </w:rPr>
      </w:pPr>
    </w:p>
    <w:p w14:paraId="7E2C1091" w14:textId="5A58C589" w:rsidR="00E76C3E" w:rsidRPr="00E76C3E" w:rsidRDefault="00E76C3E" w:rsidP="00E76C3E">
      <w:pPr>
        <w:tabs>
          <w:tab w:val="left" w:pos="1248"/>
          <w:tab w:val="left" w:pos="3300"/>
          <w:tab w:val="center" w:pos="5940"/>
        </w:tabs>
        <w:ind w:firstLine="708"/>
        <w:jc w:val="center"/>
        <w:rPr>
          <w:rFonts w:ascii="Futura LT" w:hAnsi="Futura LT"/>
          <w:sz w:val="36"/>
          <w:szCs w:val="36"/>
          <w:lang w:val="it-IT"/>
        </w:rPr>
      </w:pPr>
    </w:p>
    <w:p w14:paraId="42D07FF4" w14:textId="77777777" w:rsidR="00DE3716" w:rsidRDefault="00DE3716" w:rsidP="00E76C3E">
      <w:pPr>
        <w:tabs>
          <w:tab w:val="left" w:pos="1248"/>
          <w:tab w:val="left" w:pos="3300"/>
          <w:tab w:val="center" w:pos="5940"/>
        </w:tabs>
        <w:ind w:firstLine="708"/>
        <w:jc w:val="center"/>
        <w:rPr>
          <w:rFonts w:ascii="Futura LT" w:hAnsi="Futura LT"/>
          <w:sz w:val="36"/>
          <w:szCs w:val="36"/>
          <w:lang w:val="it-IT"/>
        </w:rPr>
      </w:pPr>
    </w:p>
    <w:p w14:paraId="744010A2" w14:textId="77777777" w:rsidR="00DE3716" w:rsidRDefault="00DE3716" w:rsidP="00E76C3E">
      <w:pPr>
        <w:tabs>
          <w:tab w:val="left" w:pos="1248"/>
          <w:tab w:val="left" w:pos="3300"/>
          <w:tab w:val="center" w:pos="5940"/>
        </w:tabs>
        <w:ind w:firstLine="708"/>
        <w:jc w:val="center"/>
        <w:rPr>
          <w:rFonts w:ascii="Futura LT" w:hAnsi="Futura LT"/>
          <w:sz w:val="36"/>
          <w:szCs w:val="36"/>
          <w:lang w:val="it-IT"/>
        </w:rPr>
      </w:pPr>
    </w:p>
    <w:p w14:paraId="6BD6B270" w14:textId="268851C6" w:rsidR="00DE3716" w:rsidRDefault="00DE3716" w:rsidP="00DE3716">
      <w:pPr>
        <w:tabs>
          <w:tab w:val="left" w:pos="1248"/>
          <w:tab w:val="left" w:pos="3300"/>
          <w:tab w:val="center" w:pos="5940"/>
        </w:tabs>
        <w:ind w:firstLine="708"/>
        <w:rPr>
          <w:rFonts w:ascii="Futura LT" w:hAnsi="Futura LT"/>
          <w:sz w:val="36"/>
          <w:szCs w:val="36"/>
          <w:lang w:val="it-IT"/>
        </w:rPr>
      </w:pPr>
      <w:r>
        <w:rPr>
          <w:rFonts w:ascii="Futura LT" w:hAnsi="Futura LT"/>
          <w:sz w:val="36"/>
          <w:szCs w:val="36"/>
          <w:lang w:val="it-IT"/>
        </w:rPr>
        <w:t>Tavola delle operazioni</w:t>
      </w:r>
    </w:p>
    <w:p w14:paraId="512130F4" w14:textId="3C375ECF" w:rsidR="00DE3716" w:rsidRDefault="00DE3716" w:rsidP="00DE3716">
      <w:pPr>
        <w:tabs>
          <w:tab w:val="left" w:pos="1248"/>
          <w:tab w:val="left" w:pos="3300"/>
          <w:tab w:val="center" w:pos="5940"/>
        </w:tabs>
        <w:ind w:firstLine="708"/>
        <w:rPr>
          <w:lang w:val="it-IT"/>
        </w:rPr>
      </w:pPr>
      <w:r w:rsidRPr="00DE3716">
        <w:rPr>
          <w:lang w:val="it-IT"/>
        </w:rPr>
        <w:t>Definiamo di seguito la tavola delle operazioni per la gestione dei dati memorizzati nella base di dati.</w:t>
      </w:r>
    </w:p>
    <w:tbl>
      <w:tblPr>
        <w:tblStyle w:val="Grigliatabella"/>
        <w:tblpPr w:leftFromText="141" w:rightFromText="141" w:vertAnchor="text" w:horzAnchor="page" w:tblpX="941" w:tblpY="331"/>
        <w:tblW w:w="0" w:type="auto"/>
        <w:tblLook w:val="04A0" w:firstRow="1" w:lastRow="0" w:firstColumn="1" w:lastColumn="0" w:noHBand="0" w:noVBand="1"/>
      </w:tblPr>
      <w:tblGrid>
        <w:gridCol w:w="2235"/>
        <w:gridCol w:w="2235"/>
        <w:gridCol w:w="2236"/>
        <w:gridCol w:w="2236"/>
      </w:tblGrid>
      <w:tr w:rsidR="00DE3716" w:rsidRPr="00167469" w14:paraId="6E06837B" w14:textId="77777777" w:rsidTr="00DE3716">
        <w:trPr>
          <w:trHeight w:val="494"/>
        </w:trPr>
        <w:tc>
          <w:tcPr>
            <w:tcW w:w="2235" w:type="dxa"/>
            <w:shd w:val="clear" w:color="auto" w:fill="548DD4" w:themeFill="text2" w:themeFillTint="99"/>
          </w:tcPr>
          <w:p w14:paraId="02B8D9AE" w14:textId="7D01F1B1" w:rsidR="00DE3716" w:rsidRDefault="00DE3716" w:rsidP="00DE3716">
            <w:pPr>
              <w:jc w:val="center"/>
              <w:rPr>
                <w:rFonts w:ascii="Futura LT" w:hAnsi="Futura LT"/>
                <w:sz w:val="36"/>
                <w:szCs w:val="36"/>
                <w:lang w:val="it-IT"/>
              </w:rPr>
            </w:pPr>
            <w:r w:rsidRPr="00DE3716">
              <w:rPr>
                <w:rFonts w:ascii="Futura LT" w:hAnsi="Futura LT"/>
                <w:color w:val="FFFFFF" w:themeColor="background1"/>
                <w:sz w:val="36"/>
                <w:szCs w:val="36"/>
                <w:lang w:val="it-IT"/>
              </w:rPr>
              <w:t>Numero Operazione</w:t>
            </w:r>
          </w:p>
        </w:tc>
        <w:tc>
          <w:tcPr>
            <w:tcW w:w="2235" w:type="dxa"/>
            <w:shd w:val="clear" w:color="auto" w:fill="548DD4" w:themeFill="text2" w:themeFillTint="99"/>
          </w:tcPr>
          <w:p w14:paraId="08838A62" w14:textId="58DF915B" w:rsidR="00DE3716" w:rsidRDefault="00DE3716" w:rsidP="00DE3716">
            <w:pPr>
              <w:jc w:val="center"/>
              <w:rPr>
                <w:rFonts w:ascii="Futura LT" w:hAnsi="Futura LT"/>
                <w:sz w:val="36"/>
                <w:szCs w:val="36"/>
                <w:lang w:val="it-IT"/>
              </w:rPr>
            </w:pPr>
            <w:r w:rsidRPr="00DE3716">
              <w:rPr>
                <w:rFonts w:ascii="Futura LT" w:hAnsi="Futura LT"/>
                <w:color w:val="FFFFFF" w:themeColor="background1"/>
                <w:sz w:val="36"/>
                <w:szCs w:val="36"/>
                <w:lang w:val="it-IT"/>
              </w:rPr>
              <w:t>Operaz</w:t>
            </w:r>
            <w:r>
              <w:rPr>
                <w:rFonts w:ascii="Futura LT" w:hAnsi="Futura LT"/>
                <w:color w:val="FFFFFF" w:themeColor="background1"/>
                <w:sz w:val="36"/>
                <w:szCs w:val="36"/>
                <w:lang w:val="it-IT"/>
              </w:rPr>
              <w:t>ione</w:t>
            </w:r>
          </w:p>
        </w:tc>
        <w:tc>
          <w:tcPr>
            <w:tcW w:w="2236" w:type="dxa"/>
            <w:shd w:val="clear" w:color="auto" w:fill="548DD4" w:themeFill="text2" w:themeFillTint="99"/>
          </w:tcPr>
          <w:p w14:paraId="39607E7D" w14:textId="00C76A45" w:rsidR="00DE3716" w:rsidRPr="00DE3716" w:rsidRDefault="00DE3716" w:rsidP="002F108E">
            <w:pPr>
              <w:jc w:val="center"/>
              <w:rPr>
                <w:rFonts w:ascii="Futura LT" w:hAnsi="Futura LT"/>
                <w:sz w:val="36"/>
                <w:szCs w:val="36"/>
                <w:lang w:val="it-IT"/>
              </w:rPr>
            </w:pPr>
            <w:r w:rsidRPr="00DE3716">
              <w:rPr>
                <w:rFonts w:ascii="Futura LT" w:hAnsi="Futura LT"/>
                <w:color w:val="FFFFFF" w:themeColor="background1"/>
                <w:sz w:val="36"/>
                <w:szCs w:val="36"/>
                <w:lang w:val="it-IT"/>
              </w:rPr>
              <w:t>Tipo</w:t>
            </w:r>
          </w:p>
        </w:tc>
        <w:tc>
          <w:tcPr>
            <w:tcW w:w="2236" w:type="dxa"/>
            <w:shd w:val="clear" w:color="auto" w:fill="548DD4" w:themeFill="text2" w:themeFillTint="99"/>
          </w:tcPr>
          <w:p w14:paraId="45E14450" w14:textId="3B31B538" w:rsidR="00DE3716" w:rsidRPr="00167469" w:rsidRDefault="00DE3716" w:rsidP="00DE3716">
            <w:pPr>
              <w:jc w:val="center"/>
              <w:rPr>
                <w:rFonts w:ascii="Futura LT" w:hAnsi="Futura LT"/>
                <w:color w:val="FFFFFF" w:themeColor="background1"/>
                <w:sz w:val="36"/>
                <w:szCs w:val="36"/>
                <w:lang w:val="it-IT"/>
              </w:rPr>
            </w:pPr>
            <w:r>
              <w:rPr>
                <w:rFonts w:ascii="Futura LT" w:hAnsi="Futura LT"/>
                <w:color w:val="FFFFFF" w:themeColor="background1"/>
                <w:sz w:val="36"/>
                <w:szCs w:val="36"/>
                <w:lang w:val="it-IT"/>
              </w:rPr>
              <w:t>Frequenza</w:t>
            </w:r>
          </w:p>
        </w:tc>
      </w:tr>
      <w:tr w:rsidR="00DE3716" w:rsidRPr="002330EE" w14:paraId="77D1E9DE" w14:textId="77777777" w:rsidTr="00DE3716">
        <w:trPr>
          <w:trHeight w:val="752"/>
        </w:trPr>
        <w:tc>
          <w:tcPr>
            <w:tcW w:w="2235" w:type="dxa"/>
          </w:tcPr>
          <w:p w14:paraId="0AEEFE66" w14:textId="09782855" w:rsidR="00DE3716" w:rsidRDefault="002F108E" w:rsidP="00DE3716">
            <w:pPr>
              <w:jc w:val="center"/>
              <w:rPr>
                <w:rFonts w:ascii="Futura LT" w:hAnsi="Futura LT"/>
                <w:sz w:val="36"/>
                <w:szCs w:val="36"/>
                <w:lang w:val="it-IT"/>
              </w:rPr>
            </w:pPr>
            <w:r>
              <w:rPr>
                <w:rFonts w:ascii="Futura LT" w:hAnsi="Futura LT"/>
                <w:sz w:val="36"/>
                <w:szCs w:val="36"/>
                <w:lang w:val="it-IT"/>
              </w:rPr>
              <w:t>1)</w:t>
            </w:r>
          </w:p>
        </w:tc>
        <w:tc>
          <w:tcPr>
            <w:tcW w:w="2235" w:type="dxa"/>
          </w:tcPr>
          <w:p w14:paraId="0DA23426" w14:textId="7FF5029D" w:rsidR="00DE3716" w:rsidRPr="002F108E" w:rsidRDefault="002F108E" w:rsidP="00DE3716">
            <w:pPr>
              <w:rPr>
                <w:rFonts w:ascii="Futura LT" w:hAnsi="Futura LT"/>
                <w:sz w:val="28"/>
                <w:szCs w:val="28"/>
                <w:lang w:val="it-IT"/>
              </w:rPr>
            </w:pPr>
            <w:r w:rsidRPr="002F108E">
              <w:rPr>
                <w:rFonts w:ascii="Futura LT" w:hAnsi="Futura LT"/>
                <w:sz w:val="28"/>
                <w:szCs w:val="28"/>
                <w:lang w:val="it-IT"/>
              </w:rPr>
              <w:t>Creare un nuovo account cliente</w:t>
            </w:r>
          </w:p>
        </w:tc>
        <w:tc>
          <w:tcPr>
            <w:tcW w:w="2236" w:type="dxa"/>
          </w:tcPr>
          <w:p w14:paraId="22B745E9" w14:textId="338F499B" w:rsidR="00DE3716" w:rsidRPr="00A612CD" w:rsidRDefault="002F108E" w:rsidP="002F108E">
            <w:pPr>
              <w:jc w:val="center"/>
              <w:rPr>
                <w:rFonts w:ascii="Futura LT" w:hAnsi="Futura LT"/>
                <w:sz w:val="20"/>
                <w:szCs w:val="20"/>
                <w:lang w:val="it-IT"/>
              </w:rPr>
            </w:pPr>
            <w:r>
              <w:rPr>
                <w:rFonts w:ascii="Futura LT" w:hAnsi="Futura LT"/>
                <w:sz w:val="20"/>
                <w:szCs w:val="20"/>
                <w:lang w:val="it-IT"/>
              </w:rPr>
              <w:t>I</w:t>
            </w:r>
          </w:p>
          <w:p w14:paraId="6C01C6A5" w14:textId="4B576E02" w:rsidR="00DE3716" w:rsidRPr="00A612CD" w:rsidRDefault="00DE3716" w:rsidP="002F108E">
            <w:pPr>
              <w:jc w:val="center"/>
              <w:rPr>
                <w:rFonts w:ascii="Futura LT" w:hAnsi="Futura LT"/>
                <w:sz w:val="20"/>
                <w:szCs w:val="20"/>
                <w:lang w:val="it-IT"/>
              </w:rPr>
            </w:pPr>
          </w:p>
        </w:tc>
        <w:tc>
          <w:tcPr>
            <w:tcW w:w="2236" w:type="dxa"/>
          </w:tcPr>
          <w:p w14:paraId="66EFD0E1" w14:textId="54188F09" w:rsidR="00DE3716" w:rsidRDefault="00DE3716" w:rsidP="00DE3716">
            <w:pPr>
              <w:rPr>
                <w:rFonts w:ascii="Futura LT" w:hAnsi="Futura LT"/>
                <w:sz w:val="28"/>
                <w:szCs w:val="28"/>
                <w:lang w:val="it-IT"/>
              </w:rPr>
            </w:pPr>
          </w:p>
          <w:p w14:paraId="192D3EE1" w14:textId="358CBD4A" w:rsidR="00DE3716" w:rsidRPr="002330EE" w:rsidRDefault="00926D21" w:rsidP="00DE3716">
            <w:pPr>
              <w:jc w:val="center"/>
              <w:rPr>
                <w:rFonts w:ascii="Futura LT" w:hAnsi="Futura LT"/>
                <w:sz w:val="28"/>
                <w:szCs w:val="28"/>
                <w:lang w:val="it-IT"/>
              </w:rPr>
            </w:pPr>
            <w:r>
              <w:rPr>
                <w:rFonts w:ascii="Futura LT" w:hAnsi="Futura LT"/>
                <w:sz w:val="28"/>
                <w:szCs w:val="28"/>
                <w:lang w:val="it-IT"/>
              </w:rPr>
              <w:t>10/mm</w:t>
            </w:r>
          </w:p>
        </w:tc>
      </w:tr>
      <w:tr w:rsidR="00DE3716" w:rsidRPr="002330EE" w14:paraId="7AF1B77A" w14:textId="77777777" w:rsidTr="00DE3716">
        <w:trPr>
          <w:trHeight w:val="494"/>
        </w:trPr>
        <w:tc>
          <w:tcPr>
            <w:tcW w:w="2235" w:type="dxa"/>
          </w:tcPr>
          <w:p w14:paraId="4B05E953" w14:textId="3675D121" w:rsidR="00DE3716" w:rsidRDefault="002F108E" w:rsidP="00DE3716">
            <w:pPr>
              <w:jc w:val="center"/>
              <w:rPr>
                <w:rFonts w:ascii="Futura LT" w:hAnsi="Futura LT"/>
                <w:sz w:val="36"/>
                <w:szCs w:val="36"/>
                <w:lang w:val="it-IT"/>
              </w:rPr>
            </w:pPr>
            <w:r>
              <w:rPr>
                <w:rFonts w:ascii="Futura LT" w:hAnsi="Futura LT"/>
                <w:sz w:val="36"/>
                <w:szCs w:val="36"/>
                <w:lang w:val="it-IT"/>
              </w:rPr>
              <w:t>2)</w:t>
            </w:r>
          </w:p>
        </w:tc>
        <w:tc>
          <w:tcPr>
            <w:tcW w:w="2235" w:type="dxa"/>
          </w:tcPr>
          <w:p w14:paraId="3CD502C6" w14:textId="659FC636" w:rsidR="00DE3716" w:rsidRPr="002F108E" w:rsidRDefault="002F108E" w:rsidP="00DE3716">
            <w:pPr>
              <w:rPr>
                <w:rFonts w:ascii="Futura LT" w:hAnsi="Futura LT"/>
                <w:sz w:val="28"/>
                <w:szCs w:val="28"/>
                <w:lang w:val="it-IT"/>
              </w:rPr>
            </w:pPr>
            <w:r w:rsidRPr="002F108E">
              <w:rPr>
                <w:rFonts w:ascii="Futura LT" w:hAnsi="Futura LT"/>
                <w:sz w:val="28"/>
                <w:szCs w:val="28"/>
                <w:lang w:val="it-IT"/>
              </w:rPr>
              <w:t xml:space="preserve">Dare un </w:t>
            </w:r>
            <w:proofErr w:type="gramStart"/>
            <w:r w:rsidRPr="002F108E">
              <w:rPr>
                <w:rFonts w:ascii="Futura LT" w:hAnsi="Futura LT"/>
                <w:sz w:val="28"/>
                <w:szCs w:val="28"/>
                <w:lang w:val="it-IT"/>
              </w:rPr>
              <w:t>feedback</w:t>
            </w:r>
            <w:proofErr w:type="gramEnd"/>
          </w:p>
        </w:tc>
        <w:tc>
          <w:tcPr>
            <w:tcW w:w="2236" w:type="dxa"/>
          </w:tcPr>
          <w:p w14:paraId="4B94EB70" w14:textId="1B07957B" w:rsidR="00DE3716" w:rsidRPr="00A612CD" w:rsidRDefault="002F108E" w:rsidP="002F108E">
            <w:pPr>
              <w:jc w:val="center"/>
              <w:rPr>
                <w:rFonts w:ascii="Futura LT" w:hAnsi="Futura LT"/>
                <w:sz w:val="20"/>
                <w:szCs w:val="20"/>
                <w:lang w:val="it-IT"/>
              </w:rPr>
            </w:pPr>
            <w:r>
              <w:rPr>
                <w:rFonts w:ascii="Futura LT" w:hAnsi="Futura LT"/>
                <w:sz w:val="20"/>
                <w:szCs w:val="20"/>
                <w:lang w:val="it-IT"/>
              </w:rPr>
              <w:t>I</w:t>
            </w:r>
          </w:p>
        </w:tc>
        <w:tc>
          <w:tcPr>
            <w:tcW w:w="2236" w:type="dxa"/>
          </w:tcPr>
          <w:p w14:paraId="2B190C18" w14:textId="5F0890EE" w:rsidR="00DE3716" w:rsidRPr="002330EE" w:rsidRDefault="00926D21" w:rsidP="00DE3716">
            <w:pPr>
              <w:jc w:val="center"/>
              <w:rPr>
                <w:rFonts w:ascii="Futura LT" w:hAnsi="Futura LT"/>
                <w:sz w:val="28"/>
                <w:szCs w:val="28"/>
                <w:lang w:val="it-IT"/>
              </w:rPr>
            </w:pPr>
            <w:r>
              <w:rPr>
                <w:rFonts w:ascii="Futura LT" w:hAnsi="Futura LT"/>
                <w:sz w:val="28"/>
                <w:szCs w:val="28"/>
                <w:lang w:val="it-IT"/>
              </w:rPr>
              <w:t>2/mm</w:t>
            </w:r>
          </w:p>
        </w:tc>
      </w:tr>
      <w:tr w:rsidR="00DE3716" w:rsidRPr="002330EE" w14:paraId="61D9E360" w14:textId="77777777" w:rsidTr="00DE3716">
        <w:trPr>
          <w:trHeight w:val="482"/>
        </w:trPr>
        <w:tc>
          <w:tcPr>
            <w:tcW w:w="2235" w:type="dxa"/>
          </w:tcPr>
          <w:p w14:paraId="2618BD75" w14:textId="3F82867C" w:rsidR="00DE3716" w:rsidRDefault="002F108E" w:rsidP="00DE3716">
            <w:pPr>
              <w:jc w:val="center"/>
              <w:rPr>
                <w:rFonts w:ascii="Futura LT" w:hAnsi="Futura LT"/>
                <w:sz w:val="36"/>
                <w:szCs w:val="36"/>
                <w:lang w:val="it-IT"/>
              </w:rPr>
            </w:pPr>
            <w:r>
              <w:rPr>
                <w:rFonts w:ascii="Futura LT" w:hAnsi="Futura LT"/>
                <w:sz w:val="36"/>
                <w:szCs w:val="36"/>
                <w:lang w:val="it-IT"/>
              </w:rPr>
              <w:t>3)</w:t>
            </w:r>
          </w:p>
        </w:tc>
        <w:tc>
          <w:tcPr>
            <w:tcW w:w="2235" w:type="dxa"/>
          </w:tcPr>
          <w:p w14:paraId="1E28E7FB" w14:textId="6EB1ECFA" w:rsidR="00DE3716" w:rsidRPr="002F108E" w:rsidRDefault="002F108E" w:rsidP="00DE3716">
            <w:pPr>
              <w:rPr>
                <w:rFonts w:ascii="Futura LT" w:hAnsi="Futura LT"/>
                <w:sz w:val="28"/>
                <w:szCs w:val="28"/>
                <w:lang w:val="it-IT"/>
              </w:rPr>
            </w:pPr>
            <w:r w:rsidRPr="002F108E">
              <w:rPr>
                <w:rFonts w:ascii="Futura LT" w:hAnsi="Futura LT"/>
                <w:sz w:val="28"/>
                <w:szCs w:val="28"/>
                <w:lang w:val="it-IT"/>
              </w:rPr>
              <w:t>Usare Helpdesk</w:t>
            </w:r>
          </w:p>
        </w:tc>
        <w:tc>
          <w:tcPr>
            <w:tcW w:w="2236" w:type="dxa"/>
          </w:tcPr>
          <w:p w14:paraId="2E433093" w14:textId="0CFE3ED1" w:rsidR="00DE3716" w:rsidRPr="00A612CD" w:rsidRDefault="002F108E" w:rsidP="002F108E">
            <w:pPr>
              <w:jc w:val="center"/>
              <w:rPr>
                <w:rFonts w:ascii="Futura LT" w:hAnsi="Futura LT"/>
                <w:highlight w:val="magenta"/>
                <w:lang w:val="it-IT"/>
              </w:rPr>
            </w:pPr>
            <w:r w:rsidRPr="002F108E">
              <w:rPr>
                <w:rFonts w:ascii="Futura LT" w:hAnsi="Futura LT"/>
                <w:lang w:val="it-IT"/>
              </w:rPr>
              <w:t>I</w:t>
            </w:r>
          </w:p>
        </w:tc>
        <w:tc>
          <w:tcPr>
            <w:tcW w:w="2236" w:type="dxa"/>
          </w:tcPr>
          <w:p w14:paraId="62AB549D" w14:textId="0E63F918" w:rsidR="00DE3716" w:rsidRPr="002330EE" w:rsidRDefault="00926D21" w:rsidP="00DE3716">
            <w:pPr>
              <w:jc w:val="center"/>
              <w:rPr>
                <w:rFonts w:ascii="Futura LT" w:hAnsi="Futura LT"/>
                <w:sz w:val="28"/>
                <w:szCs w:val="28"/>
                <w:lang w:val="it-IT"/>
              </w:rPr>
            </w:pPr>
            <w:r>
              <w:rPr>
                <w:rFonts w:ascii="Futura LT" w:hAnsi="Futura LT"/>
                <w:sz w:val="28"/>
                <w:szCs w:val="28"/>
                <w:lang w:val="it-IT"/>
              </w:rPr>
              <w:t>1/mm</w:t>
            </w:r>
          </w:p>
        </w:tc>
      </w:tr>
      <w:tr w:rsidR="00DE3716" w:rsidRPr="002330EE" w14:paraId="17D868B1" w14:textId="77777777" w:rsidTr="00DE3716">
        <w:trPr>
          <w:trHeight w:val="494"/>
        </w:trPr>
        <w:tc>
          <w:tcPr>
            <w:tcW w:w="2235" w:type="dxa"/>
          </w:tcPr>
          <w:p w14:paraId="7EF4B9A1" w14:textId="736EAA7B" w:rsidR="00DE3716" w:rsidRDefault="002F108E" w:rsidP="00DE3716">
            <w:pPr>
              <w:jc w:val="center"/>
              <w:rPr>
                <w:rFonts w:ascii="Futura LT" w:hAnsi="Futura LT"/>
                <w:sz w:val="36"/>
                <w:szCs w:val="36"/>
                <w:lang w:val="it-IT"/>
              </w:rPr>
            </w:pPr>
            <w:r>
              <w:rPr>
                <w:rFonts w:ascii="Futura LT" w:hAnsi="Futura LT"/>
                <w:sz w:val="36"/>
                <w:szCs w:val="36"/>
                <w:lang w:val="it-IT"/>
              </w:rPr>
              <w:t>4)</w:t>
            </w:r>
          </w:p>
        </w:tc>
        <w:tc>
          <w:tcPr>
            <w:tcW w:w="2235" w:type="dxa"/>
          </w:tcPr>
          <w:p w14:paraId="0D825AF0" w14:textId="4485FC1A" w:rsidR="00DE3716" w:rsidRPr="002F108E" w:rsidRDefault="002F108E" w:rsidP="00DE3716">
            <w:pPr>
              <w:rPr>
                <w:rFonts w:ascii="Futura LT" w:hAnsi="Futura LT"/>
                <w:sz w:val="28"/>
                <w:szCs w:val="28"/>
                <w:lang w:val="it-IT"/>
              </w:rPr>
            </w:pPr>
            <w:r w:rsidRPr="002F108E">
              <w:rPr>
                <w:rFonts w:ascii="Futura LT" w:hAnsi="Futura LT"/>
                <w:sz w:val="28"/>
                <w:szCs w:val="28"/>
                <w:lang w:val="it-IT"/>
              </w:rPr>
              <w:t>Gestione Helpdesk</w:t>
            </w:r>
          </w:p>
        </w:tc>
        <w:tc>
          <w:tcPr>
            <w:tcW w:w="2236" w:type="dxa"/>
          </w:tcPr>
          <w:p w14:paraId="35C05611" w14:textId="1469A297" w:rsidR="00DE3716" w:rsidRPr="00A612CD" w:rsidRDefault="002F108E" w:rsidP="002F108E">
            <w:pPr>
              <w:jc w:val="center"/>
              <w:rPr>
                <w:rFonts w:ascii="Futura LT" w:hAnsi="Futura LT"/>
                <w:sz w:val="20"/>
                <w:szCs w:val="20"/>
                <w:lang w:val="it-IT"/>
              </w:rPr>
            </w:pPr>
            <w:r>
              <w:rPr>
                <w:rFonts w:ascii="Futura LT" w:hAnsi="Futura LT"/>
                <w:sz w:val="20"/>
                <w:szCs w:val="20"/>
                <w:lang w:val="it-IT"/>
              </w:rPr>
              <w:t>I</w:t>
            </w:r>
          </w:p>
        </w:tc>
        <w:tc>
          <w:tcPr>
            <w:tcW w:w="2236" w:type="dxa"/>
          </w:tcPr>
          <w:p w14:paraId="2EB28825" w14:textId="540C49AA" w:rsidR="00DE3716" w:rsidRPr="004B2263" w:rsidRDefault="00DE3716" w:rsidP="00DE3716">
            <w:pPr>
              <w:rPr>
                <w:rFonts w:ascii="Futura LT" w:hAnsi="Futura LT"/>
                <w:lang w:val="it-IT"/>
              </w:rPr>
            </w:pPr>
          </w:p>
          <w:p w14:paraId="121DAF3D" w14:textId="1B5472A3" w:rsidR="00DE3716" w:rsidRPr="002330EE" w:rsidRDefault="00926D21" w:rsidP="00DE3716">
            <w:pPr>
              <w:jc w:val="center"/>
              <w:rPr>
                <w:rFonts w:ascii="Futura LT" w:hAnsi="Futura LT"/>
                <w:sz w:val="28"/>
                <w:szCs w:val="28"/>
                <w:lang w:val="it-IT"/>
              </w:rPr>
            </w:pPr>
            <w:r>
              <w:rPr>
                <w:rFonts w:ascii="Futura LT" w:hAnsi="Futura LT"/>
                <w:sz w:val="28"/>
                <w:szCs w:val="28"/>
                <w:lang w:val="it-IT"/>
              </w:rPr>
              <w:t>1/mm</w:t>
            </w:r>
          </w:p>
        </w:tc>
      </w:tr>
      <w:tr w:rsidR="00DE3716" w:rsidRPr="002330EE" w14:paraId="212D5E26" w14:textId="77777777" w:rsidTr="00DE3716">
        <w:trPr>
          <w:trHeight w:val="482"/>
        </w:trPr>
        <w:tc>
          <w:tcPr>
            <w:tcW w:w="2235" w:type="dxa"/>
          </w:tcPr>
          <w:p w14:paraId="6435043F" w14:textId="4C787905" w:rsidR="00DE3716" w:rsidRDefault="002F108E" w:rsidP="00DE3716">
            <w:pPr>
              <w:jc w:val="center"/>
              <w:rPr>
                <w:rFonts w:ascii="Futura LT" w:hAnsi="Futura LT"/>
                <w:sz w:val="36"/>
                <w:szCs w:val="36"/>
                <w:lang w:val="it-IT"/>
              </w:rPr>
            </w:pPr>
            <w:r>
              <w:rPr>
                <w:rFonts w:ascii="Futura LT" w:hAnsi="Futura LT"/>
                <w:sz w:val="36"/>
                <w:szCs w:val="36"/>
                <w:lang w:val="it-IT"/>
              </w:rPr>
              <w:t>5)</w:t>
            </w:r>
          </w:p>
        </w:tc>
        <w:tc>
          <w:tcPr>
            <w:tcW w:w="2235" w:type="dxa"/>
          </w:tcPr>
          <w:p w14:paraId="60F0DCB2" w14:textId="735B1486" w:rsidR="00DE3716" w:rsidRPr="002F108E" w:rsidRDefault="002F108E" w:rsidP="00DE3716">
            <w:pPr>
              <w:rPr>
                <w:rFonts w:ascii="Futura LT" w:hAnsi="Futura LT"/>
                <w:sz w:val="28"/>
                <w:szCs w:val="28"/>
                <w:lang w:val="it-IT"/>
              </w:rPr>
            </w:pPr>
            <w:r w:rsidRPr="002F108E">
              <w:rPr>
                <w:rFonts w:ascii="Futura LT" w:hAnsi="Futura LT"/>
                <w:sz w:val="28"/>
                <w:szCs w:val="28"/>
                <w:lang w:val="it-IT"/>
              </w:rPr>
              <w:t>Effettuare ordini dal fornitore</w:t>
            </w:r>
          </w:p>
        </w:tc>
        <w:tc>
          <w:tcPr>
            <w:tcW w:w="2236" w:type="dxa"/>
          </w:tcPr>
          <w:p w14:paraId="6C75132D" w14:textId="14762B59" w:rsidR="00DE3716" w:rsidRPr="00A612CD" w:rsidRDefault="002F108E" w:rsidP="002F108E">
            <w:pPr>
              <w:jc w:val="center"/>
              <w:rPr>
                <w:rFonts w:ascii="Futura LT" w:hAnsi="Futura LT"/>
                <w:sz w:val="20"/>
                <w:szCs w:val="20"/>
                <w:lang w:val="it-IT"/>
              </w:rPr>
            </w:pPr>
            <w:r>
              <w:rPr>
                <w:rFonts w:ascii="Futura LT" w:hAnsi="Futura LT"/>
                <w:sz w:val="20"/>
                <w:szCs w:val="20"/>
                <w:lang w:val="it-IT"/>
              </w:rPr>
              <w:t>I</w:t>
            </w:r>
          </w:p>
        </w:tc>
        <w:tc>
          <w:tcPr>
            <w:tcW w:w="2236" w:type="dxa"/>
          </w:tcPr>
          <w:p w14:paraId="626D9656" w14:textId="07A089B7" w:rsidR="00DE3716" w:rsidRPr="002330EE" w:rsidRDefault="00926D21" w:rsidP="00DE3716">
            <w:pPr>
              <w:jc w:val="center"/>
              <w:rPr>
                <w:rFonts w:ascii="Futura LT" w:hAnsi="Futura LT"/>
                <w:sz w:val="28"/>
                <w:szCs w:val="28"/>
                <w:lang w:val="it-IT"/>
              </w:rPr>
            </w:pPr>
            <w:r>
              <w:rPr>
                <w:rFonts w:ascii="Futura LT" w:hAnsi="Futura LT"/>
                <w:sz w:val="28"/>
                <w:szCs w:val="28"/>
                <w:lang w:val="it-IT"/>
              </w:rPr>
              <w:t>2/mm</w:t>
            </w:r>
          </w:p>
        </w:tc>
      </w:tr>
      <w:tr w:rsidR="00DE3716" w:rsidRPr="002330EE" w14:paraId="280F60E2" w14:textId="77777777" w:rsidTr="00DE3716">
        <w:trPr>
          <w:trHeight w:val="494"/>
        </w:trPr>
        <w:tc>
          <w:tcPr>
            <w:tcW w:w="2235" w:type="dxa"/>
          </w:tcPr>
          <w:p w14:paraId="6481A9C6" w14:textId="37F4C67A" w:rsidR="00DE3716" w:rsidRDefault="002F108E" w:rsidP="00DE3716">
            <w:pPr>
              <w:jc w:val="center"/>
              <w:rPr>
                <w:rFonts w:ascii="Futura LT" w:hAnsi="Futura LT"/>
                <w:sz w:val="36"/>
                <w:szCs w:val="36"/>
                <w:lang w:val="it-IT"/>
              </w:rPr>
            </w:pPr>
            <w:r>
              <w:rPr>
                <w:rFonts w:ascii="Futura LT" w:hAnsi="Futura LT"/>
                <w:sz w:val="36"/>
                <w:szCs w:val="36"/>
                <w:lang w:val="it-IT"/>
              </w:rPr>
              <w:t>6)</w:t>
            </w:r>
          </w:p>
        </w:tc>
        <w:tc>
          <w:tcPr>
            <w:tcW w:w="2235" w:type="dxa"/>
          </w:tcPr>
          <w:p w14:paraId="5D5B0631" w14:textId="565D3952" w:rsidR="00DE3716" w:rsidRPr="002F108E" w:rsidRDefault="002F108E" w:rsidP="00DE3716">
            <w:pPr>
              <w:rPr>
                <w:rFonts w:ascii="Futura LT" w:hAnsi="Futura LT"/>
                <w:sz w:val="28"/>
                <w:szCs w:val="28"/>
                <w:lang w:val="it-IT"/>
              </w:rPr>
            </w:pPr>
            <w:r w:rsidRPr="002F108E">
              <w:rPr>
                <w:rFonts w:ascii="Futura LT" w:hAnsi="Futura LT"/>
                <w:sz w:val="28"/>
                <w:szCs w:val="28"/>
                <w:lang w:val="it-IT"/>
              </w:rPr>
              <w:t>Contattare il corriere per aggiornamenti</w:t>
            </w:r>
          </w:p>
        </w:tc>
        <w:tc>
          <w:tcPr>
            <w:tcW w:w="2236" w:type="dxa"/>
          </w:tcPr>
          <w:p w14:paraId="6C30B688" w14:textId="24CAD5BB" w:rsidR="00DE3716" w:rsidRPr="00A612CD" w:rsidRDefault="002F108E" w:rsidP="002F108E">
            <w:pPr>
              <w:jc w:val="center"/>
              <w:rPr>
                <w:rFonts w:ascii="Futura LT" w:hAnsi="Futura LT"/>
                <w:sz w:val="20"/>
                <w:szCs w:val="20"/>
                <w:lang w:val="it-IT"/>
              </w:rPr>
            </w:pPr>
            <w:r>
              <w:rPr>
                <w:rFonts w:ascii="Futura LT" w:hAnsi="Futura LT"/>
                <w:sz w:val="20"/>
                <w:szCs w:val="20"/>
                <w:lang w:val="it-IT"/>
              </w:rPr>
              <w:t>I</w:t>
            </w:r>
          </w:p>
        </w:tc>
        <w:tc>
          <w:tcPr>
            <w:tcW w:w="2236" w:type="dxa"/>
          </w:tcPr>
          <w:p w14:paraId="191725BC" w14:textId="2C1EAE0D" w:rsidR="00DE3716" w:rsidRPr="002330EE" w:rsidRDefault="00926D21" w:rsidP="00DE3716">
            <w:pPr>
              <w:jc w:val="center"/>
              <w:rPr>
                <w:rFonts w:ascii="Futura LT" w:hAnsi="Futura LT"/>
                <w:sz w:val="28"/>
                <w:szCs w:val="28"/>
                <w:lang w:val="it-IT"/>
              </w:rPr>
            </w:pPr>
            <w:r>
              <w:rPr>
                <w:rFonts w:ascii="Futura LT" w:hAnsi="Futura LT"/>
                <w:sz w:val="28"/>
                <w:szCs w:val="28"/>
                <w:lang w:val="it-IT"/>
              </w:rPr>
              <w:t>20/mm</w:t>
            </w:r>
          </w:p>
        </w:tc>
      </w:tr>
      <w:tr w:rsidR="00DE3716" w:rsidRPr="002330EE" w14:paraId="0049221F" w14:textId="77777777" w:rsidTr="00DE3716">
        <w:trPr>
          <w:trHeight w:val="482"/>
        </w:trPr>
        <w:tc>
          <w:tcPr>
            <w:tcW w:w="2235" w:type="dxa"/>
          </w:tcPr>
          <w:p w14:paraId="710491CB" w14:textId="74C8BB2F" w:rsidR="00DE3716" w:rsidRDefault="002F108E" w:rsidP="00DE3716">
            <w:pPr>
              <w:jc w:val="center"/>
              <w:rPr>
                <w:rFonts w:ascii="Futura LT" w:hAnsi="Futura LT"/>
                <w:sz w:val="36"/>
                <w:szCs w:val="36"/>
                <w:lang w:val="it-IT"/>
              </w:rPr>
            </w:pPr>
            <w:r>
              <w:rPr>
                <w:rFonts w:ascii="Futura LT" w:hAnsi="Futura LT"/>
                <w:sz w:val="36"/>
                <w:szCs w:val="36"/>
                <w:lang w:val="it-IT"/>
              </w:rPr>
              <w:t>7)</w:t>
            </w:r>
          </w:p>
        </w:tc>
        <w:tc>
          <w:tcPr>
            <w:tcW w:w="2235" w:type="dxa"/>
          </w:tcPr>
          <w:p w14:paraId="575A14D4" w14:textId="497A2CEC" w:rsidR="00DE3716" w:rsidRPr="002F108E" w:rsidRDefault="002F108E" w:rsidP="00DE3716">
            <w:pPr>
              <w:rPr>
                <w:rFonts w:ascii="Futura LT" w:hAnsi="Futura LT"/>
                <w:sz w:val="28"/>
                <w:szCs w:val="28"/>
                <w:lang w:val="it-IT"/>
              </w:rPr>
            </w:pPr>
            <w:r w:rsidRPr="002F108E">
              <w:rPr>
                <w:rFonts w:ascii="Futura LT" w:hAnsi="Futura LT"/>
                <w:sz w:val="28"/>
                <w:szCs w:val="28"/>
                <w:lang w:val="it-IT"/>
              </w:rPr>
              <w:t>Creazione del carrello</w:t>
            </w:r>
          </w:p>
        </w:tc>
        <w:tc>
          <w:tcPr>
            <w:tcW w:w="2236" w:type="dxa"/>
          </w:tcPr>
          <w:p w14:paraId="1B29CAAF" w14:textId="54AA4FF9" w:rsidR="00DE3716" w:rsidRPr="00A612CD" w:rsidRDefault="002F108E" w:rsidP="002F108E">
            <w:pPr>
              <w:jc w:val="center"/>
              <w:rPr>
                <w:rFonts w:ascii="Futura LT" w:hAnsi="Futura LT"/>
                <w:sz w:val="20"/>
                <w:szCs w:val="20"/>
                <w:lang w:val="it-IT"/>
              </w:rPr>
            </w:pPr>
            <w:r>
              <w:rPr>
                <w:rFonts w:ascii="Futura LT" w:hAnsi="Futura LT"/>
                <w:sz w:val="20"/>
                <w:szCs w:val="20"/>
                <w:lang w:val="it-IT"/>
              </w:rPr>
              <w:t>I</w:t>
            </w:r>
          </w:p>
        </w:tc>
        <w:tc>
          <w:tcPr>
            <w:tcW w:w="2236" w:type="dxa"/>
          </w:tcPr>
          <w:p w14:paraId="243E2CCB" w14:textId="2CFD03C1" w:rsidR="00DE3716" w:rsidRPr="002330EE" w:rsidRDefault="00926D21" w:rsidP="00926D21">
            <w:pPr>
              <w:jc w:val="center"/>
              <w:rPr>
                <w:rFonts w:ascii="Futura LT" w:hAnsi="Futura LT"/>
                <w:sz w:val="28"/>
                <w:szCs w:val="28"/>
                <w:lang w:val="it-IT"/>
              </w:rPr>
            </w:pPr>
            <w:r>
              <w:rPr>
                <w:rFonts w:ascii="Futura LT" w:hAnsi="Futura LT"/>
                <w:sz w:val="28"/>
                <w:szCs w:val="28"/>
                <w:lang w:val="it-IT"/>
              </w:rPr>
              <w:t>30/mm</w:t>
            </w:r>
          </w:p>
        </w:tc>
      </w:tr>
      <w:tr w:rsidR="00DE3716" w:rsidRPr="002330EE" w14:paraId="3D90D9DF" w14:textId="77777777" w:rsidTr="00DE3716">
        <w:trPr>
          <w:trHeight w:val="494"/>
        </w:trPr>
        <w:tc>
          <w:tcPr>
            <w:tcW w:w="2235" w:type="dxa"/>
          </w:tcPr>
          <w:p w14:paraId="10AE9F7C" w14:textId="50FF2652" w:rsidR="00DE3716" w:rsidRDefault="002F108E" w:rsidP="00DE3716">
            <w:pPr>
              <w:jc w:val="center"/>
              <w:rPr>
                <w:rFonts w:ascii="Futura LT" w:hAnsi="Futura LT"/>
                <w:sz w:val="36"/>
                <w:szCs w:val="36"/>
                <w:lang w:val="it-IT"/>
              </w:rPr>
            </w:pPr>
            <w:r>
              <w:rPr>
                <w:rFonts w:ascii="Futura LT" w:hAnsi="Futura LT"/>
                <w:sz w:val="36"/>
                <w:szCs w:val="36"/>
                <w:lang w:val="it-IT"/>
              </w:rPr>
              <w:t>8)</w:t>
            </w:r>
          </w:p>
        </w:tc>
        <w:tc>
          <w:tcPr>
            <w:tcW w:w="2235" w:type="dxa"/>
          </w:tcPr>
          <w:p w14:paraId="16290F93" w14:textId="5468341B" w:rsidR="00DE3716" w:rsidRPr="002F108E" w:rsidRDefault="002F108E" w:rsidP="00DE3716">
            <w:pPr>
              <w:rPr>
                <w:rFonts w:ascii="Futura LT" w:hAnsi="Futura LT"/>
                <w:sz w:val="28"/>
                <w:szCs w:val="28"/>
                <w:lang w:val="it-IT"/>
              </w:rPr>
            </w:pPr>
            <w:r w:rsidRPr="002F108E">
              <w:rPr>
                <w:rFonts w:ascii="Futura LT" w:hAnsi="Futura LT"/>
                <w:sz w:val="28"/>
                <w:szCs w:val="28"/>
                <w:lang w:val="it-IT"/>
              </w:rPr>
              <w:t>Aggiunta di un prodotto al carrello</w:t>
            </w:r>
          </w:p>
        </w:tc>
        <w:tc>
          <w:tcPr>
            <w:tcW w:w="2236" w:type="dxa"/>
          </w:tcPr>
          <w:p w14:paraId="058C0C63" w14:textId="05DEF003" w:rsidR="00DE3716" w:rsidRPr="00A612CD" w:rsidRDefault="002F108E" w:rsidP="002F108E">
            <w:pPr>
              <w:jc w:val="center"/>
              <w:rPr>
                <w:rFonts w:ascii="Futura LT" w:hAnsi="Futura LT"/>
                <w:sz w:val="20"/>
                <w:szCs w:val="20"/>
                <w:lang w:val="it-IT"/>
              </w:rPr>
            </w:pPr>
            <w:r>
              <w:rPr>
                <w:rFonts w:ascii="Futura LT" w:hAnsi="Futura LT"/>
                <w:sz w:val="20"/>
                <w:szCs w:val="20"/>
                <w:lang w:val="it-IT"/>
              </w:rPr>
              <w:t>I</w:t>
            </w:r>
          </w:p>
        </w:tc>
        <w:tc>
          <w:tcPr>
            <w:tcW w:w="2236" w:type="dxa"/>
          </w:tcPr>
          <w:p w14:paraId="68C3E0B8" w14:textId="3EEBCF4E" w:rsidR="00DE3716" w:rsidRPr="002330EE" w:rsidRDefault="00926D21" w:rsidP="00926D21">
            <w:pPr>
              <w:jc w:val="center"/>
              <w:rPr>
                <w:rFonts w:ascii="Futura LT" w:hAnsi="Futura LT"/>
                <w:sz w:val="28"/>
                <w:szCs w:val="28"/>
                <w:lang w:val="it-IT"/>
              </w:rPr>
            </w:pPr>
            <w:r>
              <w:rPr>
                <w:rFonts w:ascii="Futura LT" w:hAnsi="Futura LT"/>
                <w:sz w:val="28"/>
                <w:szCs w:val="28"/>
                <w:lang w:val="it-IT"/>
              </w:rPr>
              <w:t>90/mm</w:t>
            </w:r>
          </w:p>
        </w:tc>
      </w:tr>
      <w:tr w:rsidR="002F108E" w:rsidRPr="002330EE" w14:paraId="591CEFDE" w14:textId="77777777" w:rsidTr="00DE3716">
        <w:trPr>
          <w:trHeight w:val="494"/>
        </w:trPr>
        <w:tc>
          <w:tcPr>
            <w:tcW w:w="2235" w:type="dxa"/>
          </w:tcPr>
          <w:p w14:paraId="5BC73104" w14:textId="7890594E" w:rsidR="002F108E" w:rsidRDefault="002F108E" w:rsidP="00DE3716">
            <w:pPr>
              <w:jc w:val="center"/>
              <w:rPr>
                <w:rFonts w:ascii="Futura LT" w:hAnsi="Futura LT"/>
                <w:sz w:val="36"/>
                <w:szCs w:val="36"/>
                <w:lang w:val="it-IT"/>
              </w:rPr>
            </w:pPr>
            <w:r>
              <w:rPr>
                <w:rFonts w:ascii="Futura LT" w:hAnsi="Futura LT"/>
                <w:sz w:val="36"/>
                <w:szCs w:val="36"/>
                <w:lang w:val="it-IT"/>
              </w:rPr>
              <w:t>9)</w:t>
            </w:r>
          </w:p>
        </w:tc>
        <w:tc>
          <w:tcPr>
            <w:tcW w:w="2235" w:type="dxa"/>
          </w:tcPr>
          <w:p w14:paraId="03B05606" w14:textId="0B74D4EF" w:rsidR="002F108E" w:rsidRPr="002F108E" w:rsidRDefault="002F108E" w:rsidP="00DE3716">
            <w:pPr>
              <w:rPr>
                <w:rFonts w:ascii="Futura LT" w:hAnsi="Futura LT"/>
                <w:sz w:val="28"/>
                <w:szCs w:val="28"/>
                <w:lang w:val="it-IT"/>
              </w:rPr>
            </w:pPr>
            <w:r w:rsidRPr="002F108E">
              <w:rPr>
                <w:rFonts w:ascii="Futura LT" w:hAnsi="Futura LT"/>
                <w:sz w:val="28"/>
                <w:szCs w:val="28"/>
                <w:lang w:val="it-IT"/>
              </w:rPr>
              <w:t>Acquisto di un prodotto</w:t>
            </w:r>
          </w:p>
        </w:tc>
        <w:tc>
          <w:tcPr>
            <w:tcW w:w="2236" w:type="dxa"/>
          </w:tcPr>
          <w:p w14:paraId="1EE0E96A" w14:textId="676E19C1" w:rsidR="002F108E" w:rsidRPr="00A612CD" w:rsidRDefault="002F108E" w:rsidP="002F108E">
            <w:pPr>
              <w:jc w:val="center"/>
              <w:rPr>
                <w:rFonts w:ascii="Futura LT" w:hAnsi="Futura LT"/>
                <w:sz w:val="20"/>
                <w:szCs w:val="20"/>
                <w:lang w:val="it-IT"/>
              </w:rPr>
            </w:pPr>
            <w:r>
              <w:rPr>
                <w:rFonts w:ascii="Futura LT" w:hAnsi="Futura LT"/>
                <w:sz w:val="20"/>
                <w:szCs w:val="20"/>
                <w:lang w:val="it-IT"/>
              </w:rPr>
              <w:t>I</w:t>
            </w:r>
          </w:p>
        </w:tc>
        <w:tc>
          <w:tcPr>
            <w:tcW w:w="2236" w:type="dxa"/>
          </w:tcPr>
          <w:p w14:paraId="35675B0E" w14:textId="159B313A" w:rsidR="002F108E" w:rsidRPr="002330EE" w:rsidRDefault="00926D21" w:rsidP="00926D21">
            <w:pPr>
              <w:jc w:val="center"/>
              <w:rPr>
                <w:rFonts w:ascii="Futura LT" w:hAnsi="Futura LT"/>
                <w:sz w:val="28"/>
                <w:szCs w:val="28"/>
                <w:lang w:val="it-IT"/>
              </w:rPr>
            </w:pPr>
            <w:r>
              <w:rPr>
                <w:rFonts w:ascii="Futura LT" w:hAnsi="Futura LT"/>
                <w:sz w:val="28"/>
                <w:szCs w:val="28"/>
                <w:lang w:val="it-IT"/>
              </w:rPr>
              <w:t>20/mm</w:t>
            </w:r>
          </w:p>
        </w:tc>
      </w:tr>
      <w:tr w:rsidR="002F108E" w:rsidRPr="002330EE" w14:paraId="08B43907" w14:textId="77777777" w:rsidTr="00DE3716">
        <w:trPr>
          <w:trHeight w:val="494"/>
        </w:trPr>
        <w:tc>
          <w:tcPr>
            <w:tcW w:w="2235" w:type="dxa"/>
          </w:tcPr>
          <w:p w14:paraId="364BCEDB" w14:textId="7E74ACD4" w:rsidR="002F108E" w:rsidRDefault="002F108E" w:rsidP="00DE3716">
            <w:pPr>
              <w:jc w:val="center"/>
              <w:rPr>
                <w:rFonts w:ascii="Futura LT" w:hAnsi="Futura LT"/>
                <w:sz w:val="36"/>
                <w:szCs w:val="36"/>
                <w:lang w:val="it-IT"/>
              </w:rPr>
            </w:pPr>
            <w:r>
              <w:rPr>
                <w:rFonts w:ascii="Futura LT" w:hAnsi="Futura LT"/>
                <w:sz w:val="36"/>
                <w:szCs w:val="36"/>
                <w:lang w:val="it-IT"/>
              </w:rPr>
              <w:t>10)</w:t>
            </w:r>
          </w:p>
        </w:tc>
        <w:tc>
          <w:tcPr>
            <w:tcW w:w="2235" w:type="dxa"/>
          </w:tcPr>
          <w:p w14:paraId="154B720A" w14:textId="7BAFFEC8" w:rsidR="002F108E" w:rsidRPr="002F108E" w:rsidRDefault="002F108E" w:rsidP="00DE3716">
            <w:pPr>
              <w:rPr>
                <w:rFonts w:ascii="Futura LT" w:hAnsi="Futura LT"/>
                <w:sz w:val="28"/>
                <w:szCs w:val="28"/>
                <w:lang w:val="it-IT"/>
              </w:rPr>
            </w:pPr>
            <w:r w:rsidRPr="002F108E">
              <w:rPr>
                <w:rFonts w:ascii="Futura LT" w:hAnsi="Futura LT"/>
                <w:sz w:val="28"/>
                <w:szCs w:val="28"/>
                <w:lang w:val="it-IT"/>
              </w:rPr>
              <w:t>Acquisto P.C. da assemblare con scelta componenti</w:t>
            </w:r>
          </w:p>
        </w:tc>
        <w:tc>
          <w:tcPr>
            <w:tcW w:w="2236" w:type="dxa"/>
          </w:tcPr>
          <w:p w14:paraId="0A62B23E" w14:textId="29CE3904" w:rsidR="002F108E" w:rsidRPr="00A612CD" w:rsidRDefault="002F108E" w:rsidP="002F108E">
            <w:pPr>
              <w:jc w:val="center"/>
              <w:rPr>
                <w:rFonts w:ascii="Futura LT" w:hAnsi="Futura LT"/>
                <w:sz w:val="20"/>
                <w:szCs w:val="20"/>
                <w:lang w:val="it-IT"/>
              </w:rPr>
            </w:pPr>
            <w:r>
              <w:rPr>
                <w:rFonts w:ascii="Futura LT" w:hAnsi="Futura LT"/>
                <w:sz w:val="20"/>
                <w:szCs w:val="20"/>
                <w:lang w:val="it-IT"/>
              </w:rPr>
              <w:t>I</w:t>
            </w:r>
          </w:p>
        </w:tc>
        <w:tc>
          <w:tcPr>
            <w:tcW w:w="2236" w:type="dxa"/>
          </w:tcPr>
          <w:p w14:paraId="075CA861" w14:textId="21F578F1" w:rsidR="002F108E" w:rsidRPr="002330EE" w:rsidRDefault="00926D21" w:rsidP="00926D21">
            <w:pPr>
              <w:jc w:val="center"/>
              <w:rPr>
                <w:rFonts w:ascii="Futura LT" w:hAnsi="Futura LT"/>
                <w:sz w:val="28"/>
                <w:szCs w:val="28"/>
                <w:lang w:val="it-IT"/>
              </w:rPr>
            </w:pPr>
            <w:r>
              <w:rPr>
                <w:rFonts w:ascii="Futura LT" w:hAnsi="Futura LT"/>
                <w:sz w:val="28"/>
                <w:szCs w:val="28"/>
                <w:lang w:val="it-IT"/>
              </w:rPr>
              <w:t>3/mm</w:t>
            </w:r>
          </w:p>
        </w:tc>
      </w:tr>
      <w:tr w:rsidR="002F108E" w:rsidRPr="002330EE" w14:paraId="42903BFC" w14:textId="77777777" w:rsidTr="00DE3716">
        <w:trPr>
          <w:trHeight w:val="494"/>
        </w:trPr>
        <w:tc>
          <w:tcPr>
            <w:tcW w:w="2235" w:type="dxa"/>
          </w:tcPr>
          <w:p w14:paraId="45E89377" w14:textId="77777777" w:rsidR="00BF4D67" w:rsidRDefault="00BF4D67" w:rsidP="00DE3716">
            <w:pPr>
              <w:jc w:val="center"/>
              <w:rPr>
                <w:rFonts w:ascii="Futura LT" w:hAnsi="Futura LT"/>
                <w:sz w:val="36"/>
                <w:szCs w:val="36"/>
                <w:lang w:val="it-IT"/>
              </w:rPr>
            </w:pPr>
          </w:p>
          <w:p w14:paraId="476E6C6D" w14:textId="77777777" w:rsidR="00BF4D67" w:rsidRDefault="00BF4D67" w:rsidP="00DE3716">
            <w:pPr>
              <w:jc w:val="center"/>
              <w:rPr>
                <w:rFonts w:ascii="Futura LT" w:hAnsi="Futura LT"/>
                <w:sz w:val="36"/>
                <w:szCs w:val="36"/>
                <w:lang w:val="it-IT"/>
              </w:rPr>
            </w:pPr>
          </w:p>
          <w:p w14:paraId="5B53653F" w14:textId="066E1027" w:rsidR="002F108E" w:rsidRDefault="002F108E" w:rsidP="00DE3716">
            <w:pPr>
              <w:jc w:val="center"/>
              <w:rPr>
                <w:rFonts w:ascii="Futura LT" w:hAnsi="Futura LT"/>
                <w:sz w:val="36"/>
                <w:szCs w:val="36"/>
                <w:lang w:val="it-IT"/>
              </w:rPr>
            </w:pPr>
            <w:r>
              <w:rPr>
                <w:rFonts w:ascii="Futura LT" w:hAnsi="Futura LT"/>
                <w:sz w:val="36"/>
                <w:szCs w:val="36"/>
                <w:lang w:val="it-IT"/>
              </w:rPr>
              <w:t>11)</w:t>
            </w:r>
          </w:p>
        </w:tc>
        <w:tc>
          <w:tcPr>
            <w:tcW w:w="2235" w:type="dxa"/>
          </w:tcPr>
          <w:p w14:paraId="7BDAF9EE" w14:textId="77777777" w:rsidR="00BF4D67" w:rsidRDefault="00BF4D67" w:rsidP="00DE3716">
            <w:pPr>
              <w:rPr>
                <w:rFonts w:ascii="Futura LT" w:hAnsi="Futura LT"/>
                <w:sz w:val="28"/>
                <w:szCs w:val="28"/>
                <w:lang w:val="it-IT"/>
              </w:rPr>
            </w:pPr>
          </w:p>
          <w:p w14:paraId="642BD601" w14:textId="77777777" w:rsidR="00BF4D67" w:rsidRDefault="00BF4D67" w:rsidP="00DE3716">
            <w:pPr>
              <w:rPr>
                <w:rFonts w:ascii="Futura LT" w:hAnsi="Futura LT"/>
                <w:sz w:val="28"/>
                <w:szCs w:val="28"/>
                <w:lang w:val="it-IT"/>
              </w:rPr>
            </w:pPr>
          </w:p>
          <w:p w14:paraId="29601581" w14:textId="45D066C0" w:rsidR="002F108E" w:rsidRPr="002F108E" w:rsidRDefault="002F108E" w:rsidP="00DE3716">
            <w:pPr>
              <w:rPr>
                <w:rFonts w:ascii="Futura LT" w:hAnsi="Futura LT"/>
                <w:sz w:val="28"/>
                <w:szCs w:val="28"/>
                <w:lang w:val="it-IT"/>
              </w:rPr>
            </w:pPr>
            <w:r w:rsidRPr="002F108E">
              <w:rPr>
                <w:rFonts w:ascii="Futura LT" w:hAnsi="Futura LT"/>
                <w:sz w:val="28"/>
                <w:szCs w:val="28"/>
                <w:lang w:val="it-IT"/>
              </w:rPr>
              <w:t>Selezionare</w:t>
            </w:r>
            <w:r w:rsidR="00BF4D67">
              <w:rPr>
                <w:rFonts w:ascii="Futura LT" w:hAnsi="Futura LT"/>
                <w:sz w:val="28"/>
                <w:szCs w:val="28"/>
                <w:lang w:val="it-IT"/>
              </w:rPr>
              <w:t xml:space="preserve"> un prodotto </w:t>
            </w:r>
            <w:proofErr w:type="spellStart"/>
            <w:r w:rsidR="00BF4D67">
              <w:rPr>
                <w:rFonts w:ascii="Futura LT" w:hAnsi="Futura LT"/>
                <w:sz w:val="28"/>
                <w:szCs w:val="28"/>
                <w:lang w:val="it-IT"/>
              </w:rPr>
              <w:t>professional</w:t>
            </w:r>
            <w:proofErr w:type="spellEnd"/>
            <w:r w:rsidRPr="002F108E">
              <w:rPr>
                <w:rFonts w:ascii="Futura LT" w:hAnsi="Futura LT"/>
                <w:sz w:val="28"/>
                <w:szCs w:val="28"/>
                <w:lang w:val="it-IT"/>
              </w:rPr>
              <w:t xml:space="preserve"> da un</w:t>
            </w:r>
            <w:r w:rsidR="00BF4D67">
              <w:rPr>
                <w:rFonts w:ascii="Futura LT" w:hAnsi="Futura LT"/>
                <w:sz w:val="28"/>
                <w:szCs w:val="28"/>
                <w:lang w:val="it-IT"/>
              </w:rPr>
              <w:t xml:space="preserve"> dato nome</w:t>
            </w:r>
          </w:p>
        </w:tc>
        <w:tc>
          <w:tcPr>
            <w:tcW w:w="2236" w:type="dxa"/>
          </w:tcPr>
          <w:p w14:paraId="0C83E80E" w14:textId="77777777" w:rsidR="00BF4D67" w:rsidRDefault="00BF4D67" w:rsidP="002F108E">
            <w:pPr>
              <w:jc w:val="center"/>
              <w:rPr>
                <w:rFonts w:ascii="Futura LT" w:hAnsi="Futura LT"/>
                <w:sz w:val="20"/>
                <w:szCs w:val="20"/>
                <w:lang w:val="it-IT"/>
              </w:rPr>
            </w:pPr>
          </w:p>
          <w:p w14:paraId="6F72D7AF" w14:textId="77777777" w:rsidR="00BF4D67" w:rsidRDefault="00BF4D67" w:rsidP="002F108E">
            <w:pPr>
              <w:jc w:val="center"/>
              <w:rPr>
                <w:rFonts w:ascii="Futura LT" w:hAnsi="Futura LT"/>
                <w:sz w:val="20"/>
                <w:szCs w:val="20"/>
                <w:lang w:val="it-IT"/>
              </w:rPr>
            </w:pPr>
          </w:p>
          <w:p w14:paraId="7928BD1D" w14:textId="77777777" w:rsidR="00BF4D67" w:rsidRDefault="00BF4D67" w:rsidP="002F108E">
            <w:pPr>
              <w:jc w:val="center"/>
              <w:rPr>
                <w:rFonts w:ascii="Futura LT" w:hAnsi="Futura LT"/>
                <w:sz w:val="20"/>
                <w:szCs w:val="20"/>
                <w:lang w:val="it-IT"/>
              </w:rPr>
            </w:pPr>
          </w:p>
          <w:p w14:paraId="3BD7984D" w14:textId="77777777" w:rsidR="00BF4D67" w:rsidRDefault="00BF4D67" w:rsidP="002F108E">
            <w:pPr>
              <w:jc w:val="center"/>
              <w:rPr>
                <w:rFonts w:ascii="Futura LT" w:hAnsi="Futura LT"/>
                <w:sz w:val="20"/>
                <w:szCs w:val="20"/>
                <w:lang w:val="it-IT"/>
              </w:rPr>
            </w:pPr>
          </w:p>
          <w:p w14:paraId="6625B3C1" w14:textId="2AEC070F" w:rsidR="002F108E" w:rsidRPr="00A612CD" w:rsidRDefault="002F108E" w:rsidP="002F108E">
            <w:pPr>
              <w:jc w:val="center"/>
              <w:rPr>
                <w:rFonts w:ascii="Futura LT" w:hAnsi="Futura LT"/>
                <w:sz w:val="20"/>
                <w:szCs w:val="20"/>
                <w:lang w:val="it-IT"/>
              </w:rPr>
            </w:pPr>
            <w:r>
              <w:rPr>
                <w:rFonts w:ascii="Futura LT" w:hAnsi="Futura LT"/>
                <w:sz w:val="20"/>
                <w:szCs w:val="20"/>
                <w:lang w:val="it-IT"/>
              </w:rPr>
              <w:t>B</w:t>
            </w:r>
          </w:p>
        </w:tc>
        <w:tc>
          <w:tcPr>
            <w:tcW w:w="2236" w:type="dxa"/>
          </w:tcPr>
          <w:p w14:paraId="1FA2FE79" w14:textId="77777777" w:rsidR="00BF4D67" w:rsidRDefault="00BF4D67" w:rsidP="00926D21">
            <w:pPr>
              <w:jc w:val="center"/>
              <w:rPr>
                <w:rFonts w:ascii="Futura LT" w:hAnsi="Futura LT"/>
                <w:sz w:val="28"/>
                <w:szCs w:val="28"/>
                <w:lang w:val="it-IT"/>
              </w:rPr>
            </w:pPr>
          </w:p>
          <w:p w14:paraId="38349A13" w14:textId="77777777" w:rsidR="00BF4D67" w:rsidRDefault="00BF4D67" w:rsidP="00926D21">
            <w:pPr>
              <w:jc w:val="center"/>
              <w:rPr>
                <w:rFonts w:ascii="Futura LT" w:hAnsi="Futura LT"/>
                <w:sz w:val="28"/>
                <w:szCs w:val="28"/>
                <w:lang w:val="it-IT"/>
              </w:rPr>
            </w:pPr>
          </w:p>
          <w:p w14:paraId="1ED81AC3" w14:textId="77777777" w:rsidR="00BF4D67" w:rsidRDefault="00BF4D67" w:rsidP="00926D21">
            <w:pPr>
              <w:jc w:val="center"/>
              <w:rPr>
                <w:rFonts w:ascii="Futura LT" w:hAnsi="Futura LT"/>
                <w:sz w:val="28"/>
                <w:szCs w:val="28"/>
                <w:lang w:val="it-IT"/>
              </w:rPr>
            </w:pPr>
          </w:p>
          <w:p w14:paraId="4F6DCE4D" w14:textId="5507947B" w:rsidR="002F108E" w:rsidRPr="002330EE" w:rsidRDefault="00926D21" w:rsidP="00926D21">
            <w:pPr>
              <w:jc w:val="center"/>
              <w:rPr>
                <w:rFonts w:ascii="Futura LT" w:hAnsi="Futura LT"/>
                <w:sz w:val="28"/>
                <w:szCs w:val="28"/>
                <w:lang w:val="it-IT"/>
              </w:rPr>
            </w:pPr>
            <w:r>
              <w:rPr>
                <w:rFonts w:ascii="Futura LT" w:hAnsi="Futura LT"/>
                <w:sz w:val="28"/>
                <w:szCs w:val="28"/>
                <w:lang w:val="it-IT"/>
              </w:rPr>
              <w:t>12/aa</w:t>
            </w:r>
          </w:p>
        </w:tc>
      </w:tr>
      <w:tr w:rsidR="002F108E" w:rsidRPr="002330EE" w14:paraId="7B870707" w14:textId="77777777" w:rsidTr="00DE3716">
        <w:trPr>
          <w:trHeight w:val="494"/>
        </w:trPr>
        <w:tc>
          <w:tcPr>
            <w:tcW w:w="2235" w:type="dxa"/>
          </w:tcPr>
          <w:p w14:paraId="310933E7" w14:textId="6196986F" w:rsidR="002F108E" w:rsidRDefault="002F108E" w:rsidP="00DE3716">
            <w:pPr>
              <w:jc w:val="center"/>
              <w:rPr>
                <w:rFonts w:ascii="Futura LT" w:hAnsi="Futura LT"/>
                <w:sz w:val="36"/>
                <w:szCs w:val="36"/>
                <w:lang w:val="it-IT"/>
              </w:rPr>
            </w:pPr>
            <w:r>
              <w:rPr>
                <w:rFonts w:ascii="Futura LT" w:hAnsi="Futura LT"/>
                <w:sz w:val="36"/>
                <w:szCs w:val="36"/>
                <w:lang w:val="it-IT"/>
              </w:rPr>
              <w:t>12)</w:t>
            </w:r>
          </w:p>
        </w:tc>
        <w:tc>
          <w:tcPr>
            <w:tcW w:w="2235" w:type="dxa"/>
          </w:tcPr>
          <w:p w14:paraId="49190547" w14:textId="36AABACC" w:rsidR="002F108E" w:rsidRPr="002F108E" w:rsidRDefault="002F108E" w:rsidP="00DE3716">
            <w:pPr>
              <w:rPr>
                <w:rFonts w:ascii="Futura LT" w:hAnsi="Futura LT"/>
                <w:sz w:val="28"/>
                <w:szCs w:val="28"/>
                <w:lang w:val="it-IT"/>
              </w:rPr>
            </w:pPr>
            <w:r w:rsidRPr="002F108E">
              <w:rPr>
                <w:rFonts w:ascii="Futura LT" w:hAnsi="Futura LT"/>
                <w:sz w:val="28"/>
                <w:szCs w:val="28"/>
                <w:lang w:val="it-IT"/>
              </w:rPr>
              <w:t>Selezionare i componenti da una data marca</w:t>
            </w:r>
            <w:r w:rsidR="0043439F">
              <w:rPr>
                <w:rFonts w:ascii="Futura LT" w:hAnsi="Futura LT"/>
                <w:sz w:val="28"/>
                <w:szCs w:val="28"/>
                <w:lang w:val="it-IT"/>
              </w:rPr>
              <w:t xml:space="preserve"> </w:t>
            </w:r>
            <w:r w:rsidR="00974B39">
              <w:rPr>
                <w:rFonts w:ascii="Futura LT" w:hAnsi="Futura LT"/>
                <w:sz w:val="28"/>
                <w:szCs w:val="28"/>
                <w:lang w:val="it-IT"/>
              </w:rPr>
              <w:t>esclusi quelli Wireless</w:t>
            </w:r>
          </w:p>
        </w:tc>
        <w:tc>
          <w:tcPr>
            <w:tcW w:w="2236" w:type="dxa"/>
          </w:tcPr>
          <w:p w14:paraId="5FEC3EE5" w14:textId="000267CA" w:rsidR="002F108E" w:rsidRPr="00A612CD" w:rsidRDefault="002F108E" w:rsidP="002F108E">
            <w:pPr>
              <w:jc w:val="center"/>
              <w:rPr>
                <w:rFonts w:ascii="Futura LT" w:hAnsi="Futura LT"/>
                <w:sz w:val="20"/>
                <w:szCs w:val="20"/>
                <w:lang w:val="it-IT"/>
              </w:rPr>
            </w:pPr>
            <w:r>
              <w:rPr>
                <w:rFonts w:ascii="Futura LT" w:hAnsi="Futura LT"/>
                <w:sz w:val="20"/>
                <w:szCs w:val="20"/>
                <w:lang w:val="it-IT"/>
              </w:rPr>
              <w:t>B</w:t>
            </w:r>
          </w:p>
        </w:tc>
        <w:tc>
          <w:tcPr>
            <w:tcW w:w="2236" w:type="dxa"/>
          </w:tcPr>
          <w:p w14:paraId="0535C9B0" w14:textId="194503C1" w:rsidR="002F108E" w:rsidRPr="002330EE" w:rsidRDefault="00926D21" w:rsidP="00926D21">
            <w:pPr>
              <w:jc w:val="center"/>
              <w:rPr>
                <w:rFonts w:ascii="Futura LT" w:hAnsi="Futura LT"/>
                <w:sz w:val="28"/>
                <w:szCs w:val="28"/>
                <w:lang w:val="it-IT"/>
              </w:rPr>
            </w:pPr>
            <w:r>
              <w:rPr>
                <w:rFonts w:ascii="Futura LT" w:hAnsi="Futura LT"/>
                <w:sz w:val="28"/>
                <w:szCs w:val="28"/>
                <w:lang w:val="it-IT"/>
              </w:rPr>
              <w:t>12/aa</w:t>
            </w:r>
          </w:p>
        </w:tc>
      </w:tr>
      <w:tr w:rsidR="002F108E" w:rsidRPr="002330EE" w14:paraId="78E5A7A2" w14:textId="77777777" w:rsidTr="00DE3716">
        <w:trPr>
          <w:trHeight w:val="494"/>
        </w:trPr>
        <w:tc>
          <w:tcPr>
            <w:tcW w:w="2235" w:type="dxa"/>
          </w:tcPr>
          <w:p w14:paraId="21B8EE70" w14:textId="618F899F" w:rsidR="002F108E" w:rsidRDefault="002F108E" w:rsidP="00DE3716">
            <w:pPr>
              <w:jc w:val="center"/>
              <w:rPr>
                <w:rFonts w:ascii="Futura LT" w:hAnsi="Futura LT"/>
                <w:sz w:val="36"/>
                <w:szCs w:val="36"/>
                <w:lang w:val="it-IT"/>
              </w:rPr>
            </w:pPr>
            <w:r>
              <w:rPr>
                <w:rFonts w:ascii="Futura LT" w:hAnsi="Futura LT"/>
                <w:sz w:val="36"/>
                <w:szCs w:val="36"/>
                <w:lang w:val="it-IT"/>
              </w:rPr>
              <w:t>13)</w:t>
            </w:r>
          </w:p>
        </w:tc>
        <w:tc>
          <w:tcPr>
            <w:tcW w:w="2235" w:type="dxa"/>
          </w:tcPr>
          <w:p w14:paraId="4E9FF29D" w14:textId="642DBCD6" w:rsidR="002F108E" w:rsidRPr="002F108E" w:rsidRDefault="002F108E" w:rsidP="00DE3716">
            <w:pPr>
              <w:rPr>
                <w:rFonts w:ascii="Futura LT" w:hAnsi="Futura LT"/>
                <w:sz w:val="28"/>
                <w:szCs w:val="28"/>
                <w:lang w:val="it-IT"/>
              </w:rPr>
            </w:pPr>
            <w:r w:rsidRPr="002F108E">
              <w:rPr>
                <w:rFonts w:ascii="Futura LT" w:hAnsi="Futura LT"/>
                <w:sz w:val="28"/>
                <w:szCs w:val="28"/>
                <w:lang w:val="it-IT"/>
              </w:rPr>
              <w:t>Selezionare i P.C da una data dimensione</w:t>
            </w:r>
          </w:p>
        </w:tc>
        <w:tc>
          <w:tcPr>
            <w:tcW w:w="2236" w:type="dxa"/>
          </w:tcPr>
          <w:p w14:paraId="692B4627" w14:textId="3763856D" w:rsidR="002F108E" w:rsidRPr="00A612CD" w:rsidRDefault="002F108E" w:rsidP="002F108E">
            <w:pPr>
              <w:jc w:val="center"/>
              <w:rPr>
                <w:rFonts w:ascii="Futura LT" w:hAnsi="Futura LT"/>
                <w:sz w:val="20"/>
                <w:szCs w:val="20"/>
                <w:lang w:val="it-IT"/>
              </w:rPr>
            </w:pPr>
            <w:r>
              <w:rPr>
                <w:rFonts w:ascii="Futura LT" w:hAnsi="Futura LT"/>
                <w:sz w:val="20"/>
                <w:szCs w:val="20"/>
                <w:lang w:val="it-IT"/>
              </w:rPr>
              <w:t>B</w:t>
            </w:r>
          </w:p>
        </w:tc>
        <w:tc>
          <w:tcPr>
            <w:tcW w:w="2236" w:type="dxa"/>
          </w:tcPr>
          <w:p w14:paraId="3C2F2D32" w14:textId="7020B984" w:rsidR="002F108E" w:rsidRPr="002330EE" w:rsidRDefault="00926D21" w:rsidP="00926D21">
            <w:pPr>
              <w:jc w:val="center"/>
              <w:rPr>
                <w:rFonts w:ascii="Futura LT" w:hAnsi="Futura LT"/>
                <w:sz w:val="28"/>
                <w:szCs w:val="28"/>
                <w:lang w:val="it-IT"/>
              </w:rPr>
            </w:pPr>
            <w:r>
              <w:rPr>
                <w:rFonts w:ascii="Futura LT" w:hAnsi="Futura LT"/>
                <w:sz w:val="28"/>
                <w:szCs w:val="28"/>
                <w:lang w:val="it-IT"/>
              </w:rPr>
              <w:t>6/aa</w:t>
            </w:r>
          </w:p>
        </w:tc>
      </w:tr>
      <w:tr w:rsidR="002F108E" w:rsidRPr="002330EE" w14:paraId="08A858BF" w14:textId="77777777" w:rsidTr="00DE3716">
        <w:trPr>
          <w:trHeight w:val="494"/>
        </w:trPr>
        <w:tc>
          <w:tcPr>
            <w:tcW w:w="2235" w:type="dxa"/>
          </w:tcPr>
          <w:p w14:paraId="643D095B" w14:textId="5A7DF194" w:rsidR="002F108E" w:rsidRDefault="002F108E" w:rsidP="00DE3716">
            <w:pPr>
              <w:jc w:val="center"/>
              <w:rPr>
                <w:rFonts w:ascii="Futura LT" w:hAnsi="Futura LT"/>
                <w:sz w:val="36"/>
                <w:szCs w:val="36"/>
                <w:lang w:val="it-IT"/>
              </w:rPr>
            </w:pPr>
            <w:r>
              <w:rPr>
                <w:rFonts w:ascii="Futura LT" w:hAnsi="Futura LT"/>
                <w:sz w:val="36"/>
                <w:szCs w:val="36"/>
                <w:lang w:val="it-IT"/>
              </w:rPr>
              <w:t>14)</w:t>
            </w:r>
          </w:p>
        </w:tc>
        <w:tc>
          <w:tcPr>
            <w:tcW w:w="2235" w:type="dxa"/>
          </w:tcPr>
          <w:p w14:paraId="149CC340" w14:textId="35264628" w:rsidR="002F108E" w:rsidRPr="002F108E" w:rsidRDefault="002F108E" w:rsidP="00DE3716">
            <w:pPr>
              <w:rPr>
                <w:rFonts w:ascii="Futura LT" w:hAnsi="Futura LT"/>
                <w:sz w:val="28"/>
                <w:szCs w:val="28"/>
                <w:lang w:val="it-IT"/>
              </w:rPr>
            </w:pPr>
            <w:r w:rsidRPr="002F108E">
              <w:rPr>
                <w:rFonts w:ascii="Futura LT" w:hAnsi="Futura LT"/>
                <w:sz w:val="28"/>
                <w:szCs w:val="28"/>
                <w:lang w:val="it-IT"/>
              </w:rPr>
              <w:t>Sottoscrivere abbonamento con una durata stabilita</w:t>
            </w:r>
          </w:p>
        </w:tc>
        <w:tc>
          <w:tcPr>
            <w:tcW w:w="2236" w:type="dxa"/>
          </w:tcPr>
          <w:p w14:paraId="5CFB23E6" w14:textId="29DDA72F" w:rsidR="002F108E" w:rsidRPr="00A612CD" w:rsidRDefault="002F108E" w:rsidP="002F108E">
            <w:pPr>
              <w:jc w:val="center"/>
              <w:rPr>
                <w:rFonts w:ascii="Futura LT" w:hAnsi="Futura LT"/>
                <w:sz w:val="20"/>
                <w:szCs w:val="20"/>
                <w:lang w:val="it-IT"/>
              </w:rPr>
            </w:pPr>
            <w:r>
              <w:rPr>
                <w:rFonts w:ascii="Futura LT" w:hAnsi="Futura LT"/>
                <w:sz w:val="20"/>
                <w:szCs w:val="20"/>
                <w:lang w:val="it-IT"/>
              </w:rPr>
              <w:t>I</w:t>
            </w:r>
          </w:p>
        </w:tc>
        <w:tc>
          <w:tcPr>
            <w:tcW w:w="2236" w:type="dxa"/>
          </w:tcPr>
          <w:p w14:paraId="299D0A7E" w14:textId="22DA3F17" w:rsidR="002F108E" w:rsidRPr="002330EE" w:rsidRDefault="00926D21" w:rsidP="00926D21">
            <w:pPr>
              <w:jc w:val="center"/>
              <w:rPr>
                <w:rFonts w:ascii="Futura LT" w:hAnsi="Futura LT"/>
                <w:sz w:val="28"/>
                <w:szCs w:val="28"/>
                <w:lang w:val="it-IT"/>
              </w:rPr>
            </w:pPr>
            <w:r>
              <w:rPr>
                <w:rFonts w:ascii="Futura LT" w:hAnsi="Futura LT"/>
                <w:sz w:val="28"/>
                <w:szCs w:val="28"/>
                <w:lang w:val="it-IT"/>
              </w:rPr>
              <w:t>10/mm</w:t>
            </w:r>
          </w:p>
        </w:tc>
      </w:tr>
      <w:tr w:rsidR="002F108E" w:rsidRPr="002330EE" w14:paraId="28349660" w14:textId="77777777" w:rsidTr="00DE3716">
        <w:trPr>
          <w:trHeight w:val="494"/>
        </w:trPr>
        <w:tc>
          <w:tcPr>
            <w:tcW w:w="2235" w:type="dxa"/>
          </w:tcPr>
          <w:p w14:paraId="64CAF9CC" w14:textId="50DD9370" w:rsidR="002F108E" w:rsidRDefault="002F108E" w:rsidP="00DE3716">
            <w:pPr>
              <w:jc w:val="center"/>
              <w:rPr>
                <w:rFonts w:ascii="Futura LT" w:hAnsi="Futura LT"/>
                <w:sz w:val="36"/>
                <w:szCs w:val="36"/>
                <w:lang w:val="it-IT"/>
              </w:rPr>
            </w:pPr>
            <w:r>
              <w:rPr>
                <w:rFonts w:ascii="Futura LT" w:hAnsi="Futura LT"/>
                <w:sz w:val="36"/>
                <w:szCs w:val="36"/>
                <w:lang w:val="it-IT"/>
              </w:rPr>
              <w:t>15)</w:t>
            </w:r>
          </w:p>
        </w:tc>
        <w:tc>
          <w:tcPr>
            <w:tcW w:w="2235" w:type="dxa"/>
          </w:tcPr>
          <w:p w14:paraId="59DDF1F5" w14:textId="1359B247" w:rsidR="002F108E" w:rsidRPr="002F108E" w:rsidRDefault="002F108E" w:rsidP="00DE3716">
            <w:pPr>
              <w:rPr>
                <w:rFonts w:ascii="Futura LT" w:hAnsi="Futura LT"/>
                <w:sz w:val="28"/>
                <w:szCs w:val="28"/>
                <w:lang w:val="it-IT"/>
              </w:rPr>
            </w:pPr>
            <w:r w:rsidRPr="002F108E">
              <w:rPr>
                <w:rFonts w:ascii="Futura LT" w:hAnsi="Futura LT"/>
                <w:sz w:val="28"/>
                <w:szCs w:val="28"/>
                <w:lang w:val="it-IT"/>
              </w:rPr>
              <w:t>Selezionare le periferiche wireless</w:t>
            </w:r>
          </w:p>
        </w:tc>
        <w:tc>
          <w:tcPr>
            <w:tcW w:w="2236" w:type="dxa"/>
          </w:tcPr>
          <w:p w14:paraId="32981E98" w14:textId="238DCDF3" w:rsidR="002F108E" w:rsidRPr="00A612CD" w:rsidRDefault="002F108E" w:rsidP="002F108E">
            <w:pPr>
              <w:jc w:val="center"/>
              <w:rPr>
                <w:rFonts w:ascii="Futura LT" w:hAnsi="Futura LT"/>
                <w:sz w:val="20"/>
                <w:szCs w:val="20"/>
                <w:lang w:val="it-IT"/>
              </w:rPr>
            </w:pPr>
            <w:r>
              <w:rPr>
                <w:rFonts w:ascii="Futura LT" w:hAnsi="Futura LT"/>
                <w:sz w:val="20"/>
                <w:szCs w:val="20"/>
                <w:lang w:val="it-IT"/>
              </w:rPr>
              <w:t>B</w:t>
            </w:r>
          </w:p>
        </w:tc>
        <w:tc>
          <w:tcPr>
            <w:tcW w:w="2236" w:type="dxa"/>
          </w:tcPr>
          <w:p w14:paraId="10DA77DA" w14:textId="60DFBEA2" w:rsidR="002F108E" w:rsidRPr="002330EE" w:rsidRDefault="00926D21" w:rsidP="00926D21">
            <w:pPr>
              <w:jc w:val="center"/>
              <w:rPr>
                <w:rFonts w:ascii="Futura LT" w:hAnsi="Futura LT"/>
                <w:sz w:val="28"/>
                <w:szCs w:val="28"/>
                <w:lang w:val="it-IT"/>
              </w:rPr>
            </w:pPr>
            <w:r>
              <w:rPr>
                <w:rFonts w:ascii="Futura LT" w:hAnsi="Futura LT"/>
                <w:sz w:val="28"/>
                <w:szCs w:val="28"/>
                <w:lang w:val="it-IT"/>
              </w:rPr>
              <w:t>12/aa</w:t>
            </w:r>
          </w:p>
        </w:tc>
      </w:tr>
      <w:tr w:rsidR="002F108E" w:rsidRPr="002330EE" w14:paraId="597E5E52" w14:textId="77777777" w:rsidTr="00DE3716">
        <w:trPr>
          <w:trHeight w:val="494"/>
        </w:trPr>
        <w:tc>
          <w:tcPr>
            <w:tcW w:w="2235" w:type="dxa"/>
          </w:tcPr>
          <w:p w14:paraId="4CFFE778" w14:textId="039FD76B" w:rsidR="002F108E" w:rsidRDefault="002F108E" w:rsidP="00DE3716">
            <w:pPr>
              <w:jc w:val="center"/>
              <w:rPr>
                <w:rFonts w:ascii="Futura LT" w:hAnsi="Futura LT"/>
                <w:sz w:val="36"/>
                <w:szCs w:val="36"/>
                <w:lang w:val="it-IT"/>
              </w:rPr>
            </w:pPr>
            <w:r>
              <w:rPr>
                <w:rFonts w:ascii="Futura LT" w:hAnsi="Futura LT"/>
                <w:sz w:val="36"/>
                <w:szCs w:val="36"/>
                <w:lang w:val="it-IT"/>
              </w:rPr>
              <w:t>16)</w:t>
            </w:r>
          </w:p>
        </w:tc>
        <w:tc>
          <w:tcPr>
            <w:tcW w:w="2235" w:type="dxa"/>
          </w:tcPr>
          <w:p w14:paraId="105FCF6C" w14:textId="246C0532" w:rsidR="002F108E" w:rsidRPr="002F108E" w:rsidRDefault="002F108E" w:rsidP="00DE3716">
            <w:pPr>
              <w:rPr>
                <w:rFonts w:ascii="Futura LT" w:hAnsi="Futura LT"/>
                <w:sz w:val="28"/>
                <w:szCs w:val="28"/>
                <w:lang w:val="it-IT"/>
              </w:rPr>
            </w:pPr>
            <w:r w:rsidRPr="002F108E">
              <w:rPr>
                <w:rFonts w:ascii="Futura LT" w:hAnsi="Futura LT"/>
                <w:sz w:val="28"/>
                <w:szCs w:val="28"/>
                <w:lang w:val="it-IT"/>
              </w:rPr>
              <w:t xml:space="preserve">Selezionare i clienti che hanno dato </w:t>
            </w:r>
            <w:proofErr w:type="gramStart"/>
            <w:r w:rsidRPr="002F108E">
              <w:rPr>
                <w:rFonts w:ascii="Futura LT" w:hAnsi="Futura LT"/>
                <w:sz w:val="28"/>
                <w:szCs w:val="28"/>
                <w:lang w:val="it-IT"/>
              </w:rPr>
              <w:t>feedback</w:t>
            </w:r>
            <w:proofErr w:type="gramEnd"/>
            <w:r w:rsidRPr="002F108E">
              <w:rPr>
                <w:rFonts w:ascii="Futura LT" w:hAnsi="Futura LT"/>
                <w:sz w:val="28"/>
                <w:szCs w:val="28"/>
                <w:lang w:val="it-IT"/>
              </w:rPr>
              <w:t xml:space="preserve"> &gt;4 </w:t>
            </w:r>
          </w:p>
        </w:tc>
        <w:tc>
          <w:tcPr>
            <w:tcW w:w="2236" w:type="dxa"/>
          </w:tcPr>
          <w:p w14:paraId="46A51A21" w14:textId="1F698D45" w:rsidR="002F108E" w:rsidRPr="00A612CD" w:rsidRDefault="002F108E" w:rsidP="002F108E">
            <w:pPr>
              <w:jc w:val="center"/>
              <w:rPr>
                <w:rFonts w:ascii="Futura LT" w:hAnsi="Futura LT"/>
                <w:sz w:val="20"/>
                <w:szCs w:val="20"/>
                <w:lang w:val="it-IT"/>
              </w:rPr>
            </w:pPr>
            <w:r>
              <w:rPr>
                <w:rFonts w:ascii="Futura LT" w:hAnsi="Futura LT"/>
                <w:sz w:val="20"/>
                <w:szCs w:val="20"/>
                <w:lang w:val="it-IT"/>
              </w:rPr>
              <w:t>B</w:t>
            </w:r>
          </w:p>
        </w:tc>
        <w:tc>
          <w:tcPr>
            <w:tcW w:w="2236" w:type="dxa"/>
          </w:tcPr>
          <w:p w14:paraId="46E85129" w14:textId="57094637" w:rsidR="002F108E" w:rsidRPr="002330EE" w:rsidRDefault="00926D21" w:rsidP="00926D21">
            <w:pPr>
              <w:jc w:val="center"/>
              <w:rPr>
                <w:rFonts w:ascii="Futura LT" w:hAnsi="Futura LT"/>
                <w:sz w:val="28"/>
                <w:szCs w:val="28"/>
                <w:lang w:val="it-IT"/>
              </w:rPr>
            </w:pPr>
            <w:r>
              <w:rPr>
                <w:rFonts w:ascii="Futura LT" w:hAnsi="Futura LT"/>
                <w:sz w:val="28"/>
                <w:szCs w:val="28"/>
                <w:lang w:val="it-IT"/>
              </w:rPr>
              <w:t>1/aa</w:t>
            </w:r>
          </w:p>
        </w:tc>
      </w:tr>
      <w:tr w:rsidR="002F108E" w:rsidRPr="002330EE" w14:paraId="276FE6DD" w14:textId="77777777" w:rsidTr="00DE3716">
        <w:trPr>
          <w:trHeight w:val="494"/>
        </w:trPr>
        <w:tc>
          <w:tcPr>
            <w:tcW w:w="2235" w:type="dxa"/>
          </w:tcPr>
          <w:p w14:paraId="5EC7F5F0" w14:textId="6593AD3D" w:rsidR="002F108E" w:rsidRDefault="002F108E" w:rsidP="00DE3716">
            <w:pPr>
              <w:jc w:val="center"/>
              <w:rPr>
                <w:rFonts w:ascii="Futura LT" w:hAnsi="Futura LT"/>
                <w:sz w:val="36"/>
                <w:szCs w:val="36"/>
                <w:lang w:val="it-IT"/>
              </w:rPr>
            </w:pPr>
            <w:r>
              <w:rPr>
                <w:rFonts w:ascii="Futura LT" w:hAnsi="Futura LT"/>
                <w:sz w:val="36"/>
                <w:szCs w:val="36"/>
                <w:lang w:val="it-IT"/>
              </w:rPr>
              <w:t>17)</w:t>
            </w:r>
          </w:p>
        </w:tc>
        <w:tc>
          <w:tcPr>
            <w:tcW w:w="2235" w:type="dxa"/>
          </w:tcPr>
          <w:p w14:paraId="3832D566" w14:textId="7D57B2E3" w:rsidR="002F108E" w:rsidRPr="002F108E" w:rsidRDefault="002F108E" w:rsidP="00DE3716">
            <w:pPr>
              <w:rPr>
                <w:rFonts w:ascii="Futura LT" w:hAnsi="Futura LT"/>
                <w:sz w:val="28"/>
                <w:szCs w:val="28"/>
                <w:lang w:val="it-IT"/>
              </w:rPr>
            </w:pPr>
            <w:r w:rsidRPr="002F108E">
              <w:rPr>
                <w:rFonts w:ascii="Futura LT" w:hAnsi="Futura LT"/>
                <w:sz w:val="28"/>
                <w:szCs w:val="28"/>
                <w:lang w:val="it-IT"/>
              </w:rPr>
              <w:t>Rimuovere</w:t>
            </w:r>
            <w:r w:rsidR="00E23F45">
              <w:rPr>
                <w:rFonts w:ascii="Futura LT" w:hAnsi="Futura LT"/>
                <w:sz w:val="28"/>
                <w:szCs w:val="28"/>
                <w:lang w:val="it-IT"/>
              </w:rPr>
              <w:t xml:space="preserve"> i prodotti di una data tipologia</w:t>
            </w:r>
          </w:p>
        </w:tc>
        <w:tc>
          <w:tcPr>
            <w:tcW w:w="2236" w:type="dxa"/>
          </w:tcPr>
          <w:p w14:paraId="11318266" w14:textId="6591CBBD" w:rsidR="002F108E" w:rsidRPr="00852881" w:rsidRDefault="00852881" w:rsidP="002F108E">
            <w:pPr>
              <w:jc w:val="center"/>
              <w:rPr>
                <w:rFonts w:ascii="Futura LT" w:hAnsi="Futura LT"/>
                <w:sz w:val="20"/>
                <w:szCs w:val="20"/>
                <w:u w:val="single"/>
                <w:lang w:val="it-IT"/>
              </w:rPr>
            </w:pPr>
            <w:r>
              <w:rPr>
                <w:rFonts w:ascii="Futura LT" w:hAnsi="Futura LT"/>
                <w:sz w:val="20"/>
                <w:szCs w:val="20"/>
                <w:lang w:val="it-IT"/>
              </w:rPr>
              <w:t>I</w:t>
            </w:r>
          </w:p>
        </w:tc>
        <w:tc>
          <w:tcPr>
            <w:tcW w:w="2236" w:type="dxa"/>
          </w:tcPr>
          <w:p w14:paraId="33643C73" w14:textId="234F7C49" w:rsidR="002F108E" w:rsidRPr="002330EE" w:rsidRDefault="00926D21" w:rsidP="00926D21">
            <w:pPr>
              <w:jc w:val="center"/>
              <w:rPr>
                <w:rFonts w:ascii="Futura LT" w:hAnsi="Futura LT"/>
                <w:sz w:val="28"/>
                <w:szCs w:val="28"/>
                <w:lang w:val="it-IT"/>
              </w:rPr>
            </w:pPr>
            <w:r>
              <w:rPr>
                <w:rFonts w:ascii="Futura LT" w:hAnsi="Futura LT"/>
                <w:sz w:val="28"/>
                <w:szCs w:val="28"/>
                <w:lang w:val="it-IT"/>
              </w:rPr>
              <w:t>1/mm</w:t>
            </w:r>
          </w:p>
        </w:tc>
      </w:tr>
    </w:tbl>
    <w:p w14:paraId="323A30FA" w14:textId="77777777" w:rsidR="00926D21" w:rsidRDefault="00926D21" w:rsidP="00DE3716">
      <w:pPr>
        <w:pStyle w:val="Paragrafoelenco"/>
        <w:tabs>
          <w:tab w:val="left" w:pos="1248"/>
          <w:tab w:val="left" w:pos="3300"/>
          <w:tab w:val="center" w:pos="5940"/>
        </w:tabs>
        <w:ind w:left="1428"/>
        <w:rPr>
          <w:rFonts w:ascii="Futura LT" w:hAnsi="Futura LT"/>
          <w:sz w:val="36"/>
          <w:szCs w:val="36"/>
          <w:lang w:val="it-IT"/>
        </w:rPr>
      </w:pPr>
    </w:p>
    <w:p w14:paraId="2A8C5823" w14:textId="21486A40" w:rsidR="00926D21" w:rsidRDefault="00926D21">
      <w:pPr>
        <w:rPr>
          <w:rFonts w:ascii="Futura LT" w:hAnsi="Futura LT"/>
          <w:sz w:val="36"/>
          <w:szCs w:val="36"/>
          <w:lang w:val="it-IT"/>
        </w:rPr>
      </w:pPr>
      <w:r>
        <w:rPr>
          <w:noProof/>
        </w:rPr>
        <w:drawing>
          <wp:anchor distT="0" distB="0" distL="114300" distR="114300" simplePos="0" relativeHeight="251660800" behindDoc="1" locked="0" layoutInCell="1" allowOverlap="1" wp14:anchorId="3B05807D" wp14:editId="5E116C52">
            <wp:simplePos x="0" y="0"/>
            <wp:positionH relativeFrom="margin">
              <wp:posOffset>0</wp:posOffset>
            </wp:positionH>
            <wp:positionV relativeFrom="paragraph">
              <wp:posOffset>4996180</wp:posOffset>
            </wp:positionV>
            <wp:extent cx="7678420" cy="3848100"/>
            <wp:effectExtent l="0" t="0" r="0" b="0"/>
            <wp:wrapNone/>
            <wp:docPr id="607836630" name="Immagine 607836630" descr="Immagine che contiene schermata, design, quadrat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0834" name="Immagine 261680834" descr="Immagine che contiene schermata, design, quadrato, Policromia&#10;&#10;Descrizione generata automa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b="57312"/>
                    <a:stretch/>
                  </pic:blipFill>
                  <pic:spPr bwMode="auto">
                    <a:xfrm rot="10800000">
                      <a:off x="0" y="0"/>
                      <a:ext cx="7678420" cy="384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Futura LT" w:hAnsi="Futura LT"/>
          <w:sz w:val="36"/>
          <w:szCs w:val="36"/>
          <w:lang w:val="it-IT"/>
        </w:rPr>
        <w:br w:type="page"/>
      </w:r>
    </w:p>
    <w:p w14:paraId="1A552217" w14:textId="64EFC46D" w:rsidR="00926D21" w:rsidRDefault="00926D21" w:rsidP="00DE3716">
      <w:pPr>
        <w:pStyle w:val="Paragrafoelenco"/>
        <w:tabs>
          <w:tab w:val="left" w:pos="1248"/>
          <w:tab w:val="left" w:pos="3300"/>
          <w:tab w:val="center" w:pos="5940"/>
        </w:tabs>
        <w:ind w:left="1428"/>
        <w:rPr>
          <w:rFonts w:ascii="Futura LT" w:hAnsi="Futura LT"/>
          <w:sz w:val="36"/>
          <w:szCs w:val="36"/>
          <w:lang w:val="it-IT"/>
        </w:rPr>
      </w:pPr>
      <w:r w:rsidRPr="00E76C3E">
        <w:rPr>
          <w:b/>
          <w:bCs/>
          <w:noProof/>
          <w:lang w:val="en-GB"/>
        </w:rPr>
        <w:lastRenderedPageBreak/>
        <w:drawing>
          <wp:anchor distT="0" distB="0" distL="114300" distR="114300" simplePos="0" relativeHeight="251661824" behindDoc="1" locked="0" layoutInCell="1" allowOverlap="1" wp14:anchorId="09AC191A" wp14:editId="4BF0F6FA">
            <wp:simplePos x="0" y="0"/>
            <wp:positionH relativeFrom="margin">
              <wp:align>left</wp:align>
            </wp:positionH>
            <wp:positionV relativeFrom="paragraph">
              <wp:posOffset>-610235</wp:posOffset>
            </wp:positionV>
            <wp:extent cx="7772400" cy="2846070"/>
            <wp:effectExtent l="0" t="0" r="0" b="0"/>
            <wp:wrapNone/>
            <wp:docPr id="292533202" name="Immagine 292533202"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p>
    <w:p w14:paraId="71EF050F" w14:textId="623C512F" w:rsidR="00926D21" w:rsidRDefault="00CB68F4" w:rsidP="00CB68F4">
      <w:pPr>
        <w:tabs>
          <w:tab w:val="left" w:pos="1248"/>
          <w:tab w:val="left" w:pos="3300"/>
          <w:tab w:val="center" w:pos="5940"/>
        </w:tabs>
        <w:ind w:firstLine="708"/>
        <w:rPr>
          <w:rFonts w:ascii="Futura LT" w:hAnsi="Futura LT"/>
          <w:b/>
          <w:bCs/>
          <w:sz w:val="36"/>
          <w:szCs w:val="36"/>
          <w:lang w:val="it-IT"/>
        </w:rPr>
      </w:pPr>
      <w:r>
        <w:rPr>
          <w:rFonts w:ascii="Futura LT" w:hAnsi="Futura LT"/>
          <w:b/>
          <w:bCs/>
          <w:sz w:val="36"/>
          <w:szCs w:val="36"/>
          <w:lang w:val="it-IT"/>
        </w:rPr>
        <w:t>4</w:t>
      </w:r>
      <w:r w:rsidR="00926D21" w:rsidRPr="00E76C3E">
        <w:rPr>
          <w:rFonts w:ascii="Futura LT" w:hAnsi="Futura LT"/>
          <w:b/>
          <w:bCs/>
          <w:sz w:val="36"/>
          <w:szCs w:val="36"/>
          <w:lang w:val="it-IT"/>
        </w:rPr>
        <w:t>.</w:t>
      </w:r>
      <w:r>
        <w:rPr>
          <w:rFonts w:ascii="Futura LT" w:hAnsi="Futura LT"/>
          <w:b/>
          <w:bCs/>
          <w:sz w:val="36"/>
          <w:szCs w:val="36"/>
          <w:lang w:val="it-IT"/>
        </w:rPr>
        <w:t>Progettazione Logica</w:t>
      </w:r>
    </w:p>
    <w:p w14:paraId="10D67A00" w14:textId="77777777" w:rsidR="00CB68F4" w:rsidRDefault="00CB68F4" w:rsidP="00CB68F4">
      <w:pPr>
        <w:tabs>
          <w:tab w:val="left" w:pos="1248"/>
          <w:tab w:val="left" w:pos="3300"/>
          <w:tab w:val="center" w:pos="5940"/>
        </w:tabs>
        <w:ind w:firstLine="708"/>
        <w:rPr>
          <w:rFonts w:ascii="Futura LT" w:hAnsi="Futura LT"/>
          <w:b/>
          <w:bCs/>
          <w:sz w:val="36"/>
          <w:szCs w:val="36"/>
          <w:lang w:val="it-IT"/>
        </w:rPr>
      </w:pPr>
    </w:p>
    <w:p w14:paraId="1AC9B56C" w14:textId="4F834CD1" w:rsidR="00CB68F4" w:rsidRPr="00D106D0" w:rsidRDefault="00CB68F4" w:rsidP="00CB68F4">
      <w:pPr>
        <w:tabs>
          <w:tab w:val="left" w:pos="1248"/>
          <w:tab w:val="left" w:pos="3300"/>
          <w:tab w:val="center" w:pos="5940"/>
        </w:tabs>
        <w:ind w:firstLine="708"/>
        <w:rPr>
          <w:rFonts w:ascii="Futura LT" w:hAnsi="Futura LT"/>
          <w:sz w:val="28"/>
          <w:szCs w:val="28"/>
          <w:lang w:val="it-IT"/>
        </w:rPr>
      </w:pPr>
      <w:r w:rsidRPr="00D106D0">
        <w:rPr>
          <w:rFonts w:ascii="Futura LT" w:hAnsi="Futura LT"/>
          <w:sz w:val="28"/>
          <w:szCs w:val="28"/>
          <w:lang w:val="it-IT"/>
        </w:rPr>
        <w:t>Analisi delle ridondanze</w:t>
      </w:r>
    </w:p>
    <w:p w14:paraId="3FD93B64" w14:textId="0F130CAC" w:rsidR="00CB68F4" w:rsidRPr="00D106D0" w:rsidRDefault="00CB68F4" w:rsidP="00CB68F4">
      <w:pPr>
        <w:tabs>
          <w:tab w:val="left" w:pos="1248"/>
          <w:tab w:val="left" w:pos="3300"/>
          <w:tab w:val="center" w:pos="5940"/>
        </w:tabs>
        <w:ind w:left="708"/>
        <w:rPr>
          <w:rFonts w:ascii="Futura LT" w:hAnsi="Futura LT"/>
          <w:sz w:val="28"/>
          <w:szCs w:val="28"/>
          <w:lang w:val="it-IT"/>
        </w:rPr>
      </w:pPr>
      <w:r w:rsidRPr="00D106D0">
        <w:rPr>
          <w:rFonts w:ascii="Futura LT" w:hAnsi="Futura LT"/>
          <w:lang w:val="it-IT"/>
        </w:rPr>
        <w:t>Il dato ridondante è l’attributo “numero Prodotti” dell’entità Carrello. Infatti, sarebbe possibile ottenere il numero di prodotti attraverso il conto delle partecipazioni di un determinato Prodotto nella relazione “Carrello contiene Prodotto”. Supponendo che l’attributo abbia un peso di 4 byte, essendo un normale intero, e considerato che il volume dell’entità Carrello è uguale a 20, il dato andrebbe ad occupare uno spazio totale di circa 80 byte. Per decidere se mantenere o meno il dato ridondante è necessario calcolare, per le operazioni che lo coinvolgono, la differenza nel numero di accessi con e senza quest’ultimo.</w:t>
      </w:r>
    </w:p>
    <w:p w14:paraId="7ED191D2" w14:textId="4FEED274" w:rsidR="00926D21" w:rsidRDefault="00926D21">
      <w:pPr>
        <w:rPr>
          <w:rFonts w:ascii="Futura LT" w:hAnsi="Futura LT"/>
          <w:sz w:val="36"/>
          <w:szCs w:val="36"/>
          <w:lang w:val="it-IT"/>
        </w:rPr>
      </w:pPr>
    </w:p>
    <w:p w14:paraId="271B6AE5" w14:textId="2C9FAE86" w:rsidR="00926D21" w:rsidRPr="00827323" w:rsidRDefault="00827323" w:rsidP="00827323">
      <w:pPr>
        <w:tabs>
          <w:tab w:val="left" w:pos="1248"/>
          <w:tab w:val="left" w:pos="3300"/>
          <w:tab w:val="center" w:pos="5940"/>
        </w:tabs>
        <w:jc w:val="both"/>
        <w:rPr>
          <w:rFonts w:ascii="Futura LT" w:hAnsi="Futura LT"/>
          <w:b/>
          <w:bCs/>
          <w:sz w:val="36"/>
          <w:szCs w:val="36"/>
          <w:lang w:val="it-IT"/>
        </w:rPr>
      </w:pPr>
      <w:r>
        <w:rPr>
          <w:rFonts w:ascii="Futura LT" w:hAnsi="Futura LT"/>
          <w:sz w:val="36"/>
          <w:szCs w:val="36"/>
          <w:lang w:val="it-IT"/>
        </w:rPr>
        <w:t xml:space="preserve">      </w:t>
      </w:r>
      <w:r w:rsidRPr="00827323">
        <w:rPr>
          <w:rFonts w:ascii="Futura LT" w:hAnsi="Futura LT"/>
          <w:b/>
          <w:bCs/>
          <w:sz w:val="36"/>
          <w:szCs w:val="36"/>
          <w:lang w:val="it-IT"/>
        </w:rPr>
        <w:t>Tavola degli accessi</w:t>
      </w:r>
    </w:p>
    <w:p w14:paraId="015643A4" w14:textId="301C9E6C" w:rsidR="00827323" w:rsidRPr="00683FD8" w:rsidRDefault="00827323" w:rsidP="00683FD8">
      <w:pPr>
        <w:pStyle w:val="Paragrafoelenco"/>
        <w:numPr>
          <w:ilvl w:val="0"/>
          <w:numId w:val="10"/>
        </w:numPr>
        <w:tabs>
          <w:tab w:val="left" w:pos="1248"/>
          <w:tab w:val="left" w:pos="3300"/>
          <w:tab w:val="center" w:pos="5940"/>
        </w:tabs>
        <w:jc w:val="both"/>
        <w:rPr>
          <w:rFonts w:ascii="Futura LT" w:hAnsi="Futura LT"/>
          <w:sz w:val="28"/>
          <w:szCs w:val="28"/>
          <w:lang w:val="it-IT"/>
        </w:rPr>
      </w:pPr>
      <w:r w:rsidRPr="00683FD8">
        <w:rPr>
          <w:rFonts w:ascii="Futura LT" w:hAnsi="Futura LT"/>
          <w:sz w:val="28"/>
          <w:szCs w:val="28"/>
          <w:lang w:val="it-IT"/>
        </w:rPr>
        <w:t>Operazione 8</w:t>
      </w:r>
    </w:p>
    <w:p w14:paraId="0261E7D0" w14:textId="2D7A6235" w:rsidR="00827323" w:rsidRDefault="000849BE" w:rsidP="000849BE">
      <w:pPr>
        <w:tabs>
          <w:tab w:val="left" w:pos="1248"/>
          <w:tab w:val="left" w:pos="3300"/>
          <w:tab w:val="center" w:pos="5940"/>
        </w:tabs>
        <w:jc w:val="center"/>
        <w:rPr>
          <w:rFonts w:ascii="Futura LT" w:hAnsi="Futura LT"/>
          <w:sz w:val="28"/>
          <w:szCs w:val="28"/>
          <w:lang w:val="it-IT"/>
        </w:rPr>
      </w:pPr>
      <w:r>
        <w:rPr>
          <w:rFonts w:ascii="Futura LT" w:hAnsi="Futura LT"/>
          <w:color w:val="4F81BD" w:themeColor="accent1"/>
          <w:sz w:val="36"/>
          <w:szCs w:val="36"/>
          <w:lang w:val="it-IT"/>
        </w:rPr>
        <w:t>Con</w:t>
      </w:r>
      <w:r w:rsidR="00827323">
        <w:rPr>
          <w:rFonts w:ascii="Futura LT" w:hAnsi="Futura LT"/>
          <w:color w:val="4F81BD" w:themeColor="accent1"/>
          <w:sz w:val="36"/>
          <w:szCs w:val="36"/>
          <w:lang w:val="it-IT"/>
        </w:rPr>
        <w:t xml:space="preserve"> Ridondanza</w:t>
      </w:r>
    </w:p>
    <w:tbl>
      <w:tblPr>
        <w:tblStyle w:val="Grigliatabella"/>
        <w:tblpPr w:leftFromText="141" w:rightFromText="141" w:vertAnchor="text" w:horzAnchor="page" w:tblpXSpec="center" w:tblpY="177"/>
        <w:tblW w:w="0" w:type="auto"/>
        <w:tblLook w:val="04A0" w:firstRow="1" w:lastRow="0" w:firstColumn="1" w:lastColumn="0" w:noHBand="0" w:noVBand="1"/>
      </w:tblPr>
      <w:tblGrid>
        <w:gridCol w:w="2235"/>
        <w:gridCol w:w="2235"/>
        <w:gridCol w:w="2236"/>
        <w:gridCol w:w="2236"/>
      </w:tblGrid>
      <w:tr w:rsidR="00827323" w:rsidRPr="002330EE" w14:paraId="7E168256" w14:textId="7033BDAC" w:rsidTr="00FC6AA9">
        <w:trPr>
          <w:trHeight w:val="494"/>
        </w:trPr>
        <w:tc>
          <w:tcPr>
            <w:tcW w:w="2235" w:type="dxa"/>
            <w:shd w:val="clear" w:color="auto" w:fill="548DD4" w:themeFill="text2" w:themeFillTint="99"/>
          </w:tcPr>
          <w:p w14:paraId="0106C04D" w14:textId="77777777" w:rsidR="00827323" w:rsidRDefault="00827323" w:rsidP="00FC6AA9">
            <w:pPr>
              <w:jc w:val="center"/>
              <w:rPr>
                <w:rFonts w:ascii="Futura LT" w:hAnsi="Futura LT"/>
                <w:sz w:val="36"/>
                <w:szCs w:val="36"/>
                <w:lang w:val="it-IT"/>
              </w:rPr>
            </w:pPr>
            <w:r w:rsidRPr="00D467BE">
              <w:rPr>
                <w:rFonts w:ascii="Futura LT" w:hAnsi="Futura LT"/>
                <w:color w:val="FFFFFF" w:themeColor="background1"/>
                <w:sz w:val="36"/>
                <w:szCs w:val="36"/>
                <w:lang w:val="it-IT"/>
              </w:rPr>
              <w:t>Concetto</w:t>
            </w:r>
          </w:p>
        </w:tc>
        <w:tc>
          <w:tcPr>
            <w:tcW w:w="2235" w:type="dxa"/>
            <w:shd w:val="clear" w:color="auto" w:fill="548DD4" w:themeFill="text2" w:themeFillTint="99"/>
          </w:tcPr>
          <w:p w14:paraId="7B0C041E" w14:textId="77777777" w:rsidR="00827323" w:rsidRDefault="00827323" w:rsidP="00FC6AA9">
            <w:pPr>
              <w:jc w:val="center"/>
              <w:rPr>
                <w:rFonts w:ascii="Futura LT" w:hAnsi="Futura LT"/>
                <w:sz w:val="36"/>
                <w:szCs w:val="36"/>
                <w:lang w:val="it-IT"/>
              </w:rPr>
            </w:pPr>
            <w:r>
              <w:rPr>
                <w:rFonts w:ascii="Futura LT" w:hAnsi="Futura LT"/>
                <w:color w:val="FFFFFF" w:themeColor="background1"/>
                <w:sz w:val="36"/>
                <w:szCs w:val="36"/>
                <w:lang w:val="it-IT"/>
              </w:rPr>
              <w:t>Tipo</w:t>
            </w:r>
          </w:p>
        </w:tc>
        <w:tc>
          <w:tcPr>
            <w:tcW w:w="2236" w:type="dxa"/>
            <w:shd w:val="clear" w:color="auto" w:fill="548DD4" w:themeFill="text2" w:themeFillTint="99"/>
          </w:tcPr>
          <w:p w14:paraId="1706E1F0" w14:textId="6E5A468C" w:rsidR="00827323" w:rsidRPr="002330EE" w:rsidRDefault="00827323" w:rsidP="00FC6AA9">
            <w:pPr>
              <w:jc w:val="center"/>
              <w:rPr>
                <w:rFonts w:ascii="Futura LT" w:hAnsi="Futura LT"/>
                <w:sz w:val="20"/>
                <w:szCs w:val="20"/>
                <w:lang w:val="it-IT"/>
              </w:rPr>
            </w:pPr>
            <w:r>
              <w:rPr>
                <w:rFonts w:ascii="Futura LT" w:hAnsi="Futura LT"/>
                <w:color w:val="FFFFFF" w:themeColor="background1"/>
                <w:sz w:val="36"/>
                <w:szCs w:val="36"/>
                <w:lang w:val="it-IT"/>
              </w:rPr>
              <w:t>Accessi</w:t>
            </w:r>
          </w:p>
        </w:tc>
        <w:tc>
          <w:tcPr>
            <w:tcW w:w="2236" w:type="dxa"/>
            <w:shd w:val="clear" w:color="auto" w:fill="548DD4" w:themeFill="text2" w:themeFillTint="99"/>
          </w:tcPr>
          <w:p w14:paraId="0C0059F6" w14:textId="50AF34C6" w:rsidR="00827323" w:rsidRDefault="00827323" w:rsidP="00FC6AA9">
            <w:pPr>
              <w:jc w:val="center"/>
              <w:rPr>
                <w:rFonts w:ascii="Futura LT" w:hAnsi="Futura LT"/>
                <w:color w:val="FFFFFF" w:themeColor="background1"/>
                <w:sz w:val="36"/>
                <w:szCs w:val="36"/>
                <w:lang w:val="it-IT"/>
              </w:rPr>
            </w:pPr>
            <w:r>
              <w:rPr>
                <w:rFonts w:ascii="Futura LT" w:hAnsi="Futura LT"/>
                <w:color w:val="FFFFFF" w:themeColor="background1"/>
                <w:sz w:val="36"/>
                <w:szCs w:val="36"/>
                <w:lang w:val="it-IT"/>
              </w:rPr>
              <w:t>Tipo Accessi</w:t>
            </w:r>
          </w:p>
        </w:tc>
      </w:tr>
      <w:tr w:rsidR="00827323" w:rsidRPr="00A612CD" w14:paraId="6094707C" w14:textId="0487EA31" w:rsidTr="00FC6AA9">
        <w:trPr>
          <w:trHeight w:val="752"/>
        </w:trPr>
        <w:tc>
          <w:tcPr>
            <w:tcW w:w="2235" w:type="dxa"/>
          </w:tcPr>
          <w:p w14:paraId="40930864" w14:textId="32CAB8D7" w:rsidR="00827323" w:rsidRDefault="00FD1761" w:rsidP="00FC6AA9">
            <w:pPr>
              <w:jc w:val="center"/>
              <w:rPr>
                <w:rFonts w:ascii="Futura LT" w:hAnsi="Futura LT"/>
                <w:sz w:val="36"/>
                <w:szCs w:val="36"/>
                <w:lang w:val="it-IT"/>
              </w:rPr>
            </w:pPr>
            <w:r>
              <w:rPr>
                <w:rFonts w:ascii="Futura LT" w:hAnsi="Futura LT"/>
                <w:sz w:val="36"/>
                <w:szCs w:val="36"/>
                <w:lang w:val="it-IT"/>
              </w:rPr>
              <w:t>Prodotto</w:t>
            </w:r>
          </w:p>
        </w:tc>
        <w:tc>
          <w:tcPr>
            <w:tcW w:w="2235" w:type="dxa"/>
          </w:tcPr>
          <w:p w14:paraId="63B5B493" w14:textId="50BBC3F9" w:rsidR="00827323" w:rsidRPr="00A612CD" w:rsidRDefault="00FD1761" w:rsidP="00FC6AA9">
            <w:pPr>
              <w:jc w:val="center"/>
              <w:rPr>
                <w:rFonts w:ascii="Futura LT" w:hAnsi="Futura LT"/>
                <w:lang w:val="it-IT"/>
              </w:rPr>
            </w:pPr>
            <w:r>
              <w:rPr>
                <w:rFonts w:ascii="Futura LT" w:hAnsi="Futura LT"/>
                <w:lang w:val="it-IT"/>
              </w:rPr>
              <w:t>E</w:t>
            </w:r>
          </w:p>
        </w:tc>
        <w:tc>
          <w:tcPr>
            <w:tcW w:w="2236" w:type="dxa"/>
          </w:tcPr>
          <w:p w14:paraId="62CCA9A1" w14:textId="5DB76BA8" w:rsidR="00827323" w:rsidRPr="00A612CD" w:rsidRDefault="00FD1761" w:rsidP="000849BE">
            <w:pPr>
              <w:jc w:val="center"/>
              <w:rPr>
                <w:rFonts w:ascii="Futura LT" w:hAnsi="Futura LT"/>
                <w:sz w:val="20"/>
                <w:szCs w:val="20"/>
                <w:lang w:val="it-IT"/>
              </w:rPr>
            </w:pPr>
            <w:r>
              <w:rPr>
                <w:rFonts w:ascii="Futura LT" w:hAnsi="Futura LT"/>
                <w:sz w:val="20"/>
                <w:szCs w:val="20"/>
                <w:lang w:val="it-IT"/>
              </w:rPr>
              <w:t>1</w:t>
            </w:r>
          </w:p>
        </w:tc>
        <w:tc>
          <w:tcPr>
            <w:tcW w:w="2236" w:type="dxa"/>
          </w:tcPr>
          <w:p w14:paraId="6D3019A3" w14:textId="10000121" w:rsidR="00827323" w:rsidRPr="00A612CD" w:rsidRDefault="000849BE" w:rsidP="00FC6AA9">
            <w:pPr>
              <w:jc w:val="center"/>
              <w:rPr>
                <w:rFonts w:ascii="Futura LT" w:hAnsi="Futura LT"/>
                <w:sz w:val="20"/>
                <w:szCs w:val="20"/>
                <w:lang w:val="it-IT"/>
              </w:rPr>
            </w:pPr>
            <w:r>
              <w:rPr>
                <w:rFonts w:ascii="Futura LT" w:hAnsi="Futura LT"/>
                <w:sz w:val="20"/>
                <w:szCs w:val="20"/>
                <w:lang w:val="it-IT"/>
              </w:rPr>
              <w:t>S</w:t>
            </w:r>
          </w:p>
        </w:tc>
      </w:tr>
      <w:tr w:rsidR="00827323" w:rsidRPr="00A612CD" w14:paraId="0E3195C8" w14:textId="69547920" w:rsidTr="00FC6AA9">
        <w:trPr>
          <w:trHeight w:val="494"/>
        </w:trPr>
        <w:tc>
          <w:tcPr>
            <w:tcW w:w="2235" w:type="dxa"/>
          </w:tcPr>
          <w:p w14:paraId="39AC2D93" w14:textId="4B0A3617" w:rsidR="00827323" w:rsidRPr="00FD1761" w:rsidRDefault="00FD1761" w:rsidP="00FC6AA9">
            <w:pPr>
              <w:jc w:val="center"/>
              <w:rPr>
                <w:rFonts w:ascii="Futura LT" w:hAnsi="Futura LT"/>
                <w:i/>
                <w:iCs/>
                <w:sz w:val="36"/>
                <w:szCs w:val="36"/>
                <w:lang w:val="it-IT"/>
              </w:rPr>
            </w:pPr>
            <w:r w:rsidRPr="00FD1761">
              <w:rPr>
                <w:rFonts w:ascii="Futura LT" w:hAnsi="Futura LT"/>
                <w:i/>
                <w:iCs/>
                <w:sz w:val="36"/>
                <w:szCs w:val="36"/>
                <w:lang w:val="it-IT"/>
              </w:rPr>
              <w:t>Contiene</w:t>
            </w:r>
          </w:p>
        </w:tc>
        <w:tc>
          <w:tcPr>
            <w:tcW w:w="2235" w:type="dxa"/>
          </w:tcPr>
          <w:p w14:paraId="1D5D22CB" w14:textId="4D43AE71" w:rsidR="00827323" w:rsidRPr="0066281F" w:rsidRDefault="00FD1761" w:rsidP="00FC6AA9">
            <w:pPr>
              <w:jc w:val="center"/>
              <w:rPr>
                <w:rFonts w:ascii="Futura LT" w:hAnsi="Futura LT"/>
                <w:sz w:val="20"/>
                <w:szCs w:val="20"/>
                <w:lang w:val="it-IT"/>
              </w:rPr>
            </w:pPr>
            <w:r>
              <w:rPr>
                <w:rFonts w:ascii="Futura LT" w:hAnsi="Futura LT"/>
                <w:sz w:val="20"/>
                <w:szCs w:val="20"/>
                <w:lang w:val="it-IT"/>
              </w:rPr>
              <w:t>R</w:t>
            </w:r>
          </w:p>
        </w:tc>
        <w:tc>
          <w:tcPr>
            <w:tcW w:w="2236" w:type="dxa"/>
          </w:tcPr>
          <w:p w14:paraId="190C76AD" w14:textId="1B0B5CB3" w:rsidR="00827323" w:rsidRPr="00A612CD" w:rsidRDefault="000849BE" w:rsidP="00FC6AA9">
            <w:pPr>
              <w:jc w:val="center"/>
              <w:rPr>
                <w:rFonts w:ascii="Futura LT" w:hAnsi="Futura LT"/>
                <w:sz w:val="20"/>
                <w:szCs w:val="20"/>
                <w:lang w:val="it-IT"/>
              </w:rPr>
            </w:pPr>
            <w:r>
              <w:rPr>
                <w:rFonts w:ascii="Futura LT" w:hAnsi="Futura LT"/>
                <w:sz w:val="20"/>
                <w:szCs w:val="20"/>
                <w:lang w:val="it-IT"/>
              </w:rPr>
              <w:t>1</w:t>
            </w:r>
          </w:p>
        </w:tc>
        <w:tc>
          <w:tcPr>
            <w:tcW w:w="2236" w:type="dxa"/>
          </w:tcPr>
          <w:p w14:paraId="68B7A4A7" w14:textId="6B380E9A" w:rsidR="00827323" w:rsidRDefault="000849BE" w:rsidP="00FC6AA9">
            <w:pPr>
              <w:jc w:val="center"/>
              <w:rPr>
                <w:rFonts w:ascii="Futura LT" w:hAnsi="Futura LT"/>
                <w:sz w:val="20"/>
                <w:szCs w:val="20"/>
                <w:lang w:val="it-IT"/>
              </w:rPr>
            </w:pPr>
            <w:r>
              <w:rPr>
                <w:rFonts w:ascii="Futura LT" w:hAnsi="Futura LT"/>
                <w:sz w:val="20"/>
                <w:szCs w:val="20"/>
                <w:lang w:val="it-IT"/>
              </w:rPr>
              <w:t>S</w:t>
            </w:r>
          </w:p>
        </w:tc>
      </w:tr>
      <w:tr w:rsidR="00827323" w:rsidRPr="00A612CD" w14:paraId="771727F4" w14:textId="68348750" w:rsidTr="00FC6AA9">
        <w:trPr>
          <w:trHeight w:val="482"/>
        </w:trPr>
        <w:tc>
          <w:tcPr>
            <w:tcW w:w="2235" w:type="dxa"/>
          </w:tcPr>
          <w:p w14:paraId="1F4BBF59" w14:textId="39A82503" w:rsidR="00827323" w:rsidRDefault="00FD1761" w:rsidP="00FC6AA9">
            <w:pPr>
              <w:jc w:val="center"/>
              <w:rPr>
                <w:rFonts w:ascii="Futura LT" w:hAnsi="Futura LT"/>
                <w:sz w:val="36"/>
                <w:szCs w:val="36"/>
                <w:lang w:val="it-IT"/>
              </w:rPr>
            </w:pPr>
            <w:r>
              <w:rPr>
                <w:rFonts w:ascii="Futura LT" w:hAnsi="Futura LT"/>
                <w:sz w:val="36"/>
                <w:szCs w:val="36"/>
                <w:lang w:val="it-IT"/>
              </w:rPr>
              <w:t>Carrello</w:t>
            </w:r>
          </w:p>
        </w:tc>
        <w:tc>
          <w:tcPr>
            <w:tcW w:w="2235" w:type="dxa"/>
          </w:tcPr>
          <w:p w14:paraId="37F87AD2" w14:textId="1E1B7F86" w:rsidR="00827323" w:rsidRPr="004B2263" w:rsidRDefault="00FD1761" w:rsidP="00FC6AA9">
            <w:pPr>
              <w:jc w:val="center"/>
              <w:rPr>
                <w:rFonts w:ascii="Futura LT" w:hAnsi="Futura LT"/>
                <w:lang w:val="it-IT"/>
              </w:rPr>
            </w:pPr>
            <w:r>
              <w:rPr>
                <w:rFonts w:ascii="Futura LT" w:hAnsi="Futura LT"/>
                <w:lang w:val="it-IT"/>
              </w:rPr>
              <w:t>E</w:t>
            </w:r>
          </w:p>
        </w:tc>
        <w:tc>
          <w:tcPr>
            <w:tcW w:w="2236" w:type="dxa"/>
          </w:tcPr>
          <w:p w14:paraId="528C9AB0" w14:textId="1DEFF6B4" w:rsidR="00827323" w:rsidRPr="00A612CD" w:rsidRDefault="000849BE" w:rsidP="00FC6AA9">
            <w:pPr>
              <w:jc w:val="center"/>
              <w:rPr>
                <w:rFonts w:ascii="Futura LT" w:hAnsi="Futura LT"/>
                <w:highlight w:val="magenta"/>
                <w:lang w:val="it-IT"/>
              </w:rPr>
            </w:pPr>
            <w:r w:rsidRPr="000849BE">
              <w:rPr>
                <w:rFonts w:ascii="Futura LT" w:hAnsi="Futura LT"/>
                <w:lang w:val="it-IT"/>
              </w:rPr>
              <w:t>1</w:t>
            </w:r>
          </w:p>
        </w:tc>
        <w:tc>
          <w:tcPr>
            <w:tcW w:w="2236" w:type="dxa"/>
          </w:tcPr>
          <w:p w14:paraId="4237F070" w14:textId="60950BF3" w:rsidR="00827323" w:rsidRPr="001F67BB" w:rsidRDefault="000849BE" w:rsidP="00FC6AA9">
            <w:pPr>
              <w:jc w:val="center"/>
              <w:rPr>
                <w:rFonts w:ascii="Futura LT" w:hAnsi="Futura LT"/>
                <w:sz w:val="20"/>
                <w:szCs w:val="20"/>
                <w:lang w:val="it-IT"/>
              </w:rPr>
            </w:pPr>
            <w:r>
              <w:rPr>
                <w:rFonts w:ascii="Futura LT" w:hAnsi="Futura LT"/>
                <w:sz w:val="20"/>
                <w:szCs w:val="20"/>
                <w:lang w:val="it-IT"/>
              </w:rPr>
              <w:t>L</w:t>
            </w:r>
          </w:p>
        </w:tc>
      </w:tr>
      <w:tr w:rsidR="00FD1761" w:rsidRPr="00A612CD" w14:paraId="71B9EECE" w14:textId="77777777" w:rsidTr="000849BE">
        <w:trPr>
          <w:trHeight w:val="482"/>
        </w:trPr>
        <w:tc>
          <w:tcPr>
            <w:tcW w:w="2235" w:type="dxa"/>
            <w:tcBorders>
              <w:bottom w:val="single" w:sz="4" w:space="0" w:color="auto"/>
            </w:tcBorders>
          </w:tcPr>
          <w:p w14:paraId="117184AE" w14:textId="61067B79" w:rsidR="00FD1761" w:rsidRDefault="00FD1761" w:rsidP="00FC6AA9">
            <w:pPr>
              <w:jc w:val="center"/>
              <w:rPr>
                <w:rFonts w:ascii="Futura LT" w:hAnsi="Futura LT"/>
                <w:sz w:val="36"/>
                <w:szCs w:val="36"/>
                <w:lang w:val="it-IT"/>
              </w:rPr>
            </w:pPr>
            <w:r>
              <w:rPr>
                <w:rFonts w:ascii="Futura LT" w:hAnsi="Futura LT"/>
                <w:sz w:val="36"/>
                <w:szCs w:val="36"/>
                <w:lang w:val="it-IT"/>
              </w:rPr>
              <w:t>Carrello</w:t>
            </w:r>
          </w:p>
        </w:tc>
        <w:tc>
          <w:tcPr>
            <w:tcW w:w="2235" w:type="dxa"/>
            <w:tcBorders>
              <w:bottom w:val="single" w:sz="4" w:space="0" w:color="auto"/>
            </w:tcBorders>
          </w:tcPr>
          <w:p w14:paraId="4AFBB9DD" w14:textId="1FF7F81F" w:rsidR="00FD1761" w:rsidRPr="004B2263" w:rsidRDefault="00FD1761" w:rsidP="00FC6AA9">
            <w:pPr>
              <w:jc w:val="center"/>
              <w:rPr>
                <w:rFonts w:ascii="Futura LT" w:hAnsi="Futura LT"/>
                <w:lang w:val="it-IT"/>
              </w:rPr>
            </w:pPr>
            <w:r>
              <w:rPr>
                <w:rFonts w:ascii="Futura LT" w:hAnsi="Futura LT"/>
                <w:lang w:val="it-IT"/>
              </w:rPr>
              <w:t>E</w:t>
            </w:r>
          </w:p>
        </w:tc>
        <w:tc>
          <w:tcPr>
            <w:tcW w:w="2236" w:type="dxa"/>
            <w:tcBorders>
              <w:bottom w:val="single" w:sz="4" w:space="0" w:color="auto"/>
            </w:tcBorders>
          </w:tcPr>
          <w:p w14:paraId="36162508" w14:textId="19D8094C" w:rsidR="00FD1761" w:rsidRPr="00A612CD" w:rsidRDefault="000849BE" w:rsidP="00FC6AA9">
            <w:pPr>
              <w:jc w:val="center"/>
              <w:rPr>
                <w:rFonts w:ascii="Futura LT" w:hAnsi="Futura LT"/>
                <w:highlight w:val="magenta"/>
                <w:lang w:val="it-IT"/>
              </w:rPr>
            </w:pPr>
            <w:r w:rsidRPr="000849BE">
              <w:rPr>
                <w:rFonts w:ascii="Futura LT" w:hAnsi="Futura LT"/>
                <w:lang w:val="it-IT"/>
              </w:rPr>
              <w:t>1</w:t>
            </w:r>
          </w:p>
        </w:tc>
        <w:tc>
          <w:tcPr>
            <w:tcW w:w="2236" w:type="dxa"/>
          </w:tcPr>
          <w:p w14:paraId="0A978445" w14:textId="50F85998" w:rsidR="00FD1761" w:rsidRPr="001F67BB" w:rsidRDefault="000849BE" w:rsidP="00FC6AA9">
            <w:pPr>
              <w:jc w:val="center"/>
              <w:rPr>
                <w:rFonts w:ascii="Futura LT" w:hAnsi="Futura LT"/>
                <w:sz w:val="20"/>
                <w:szCs w:val="20"/>
                <w:lang w:val="it-IT"/>
              </w:rPr>
            </w:pPr>
            <w:r>
              <w:rPr>
                <w:rFonts w:ascii="Futura LT" w:hAnsi="Futura LT"/>
                <w:sz w:val="20"/>
                <w:szCs w:val="20"/>
                <w:lang w:val="it-IT"/>
              </w:rPr>
              <w:t>S</w:t>
            </w:r>
          </w:p>
        </w:tc>
      </w:tr>
      <w:tr w:rsidR="0080523F" w:rsidRPr="00A612CD" w14:paraId="1069B0D2" w14:textId="77777777" w:rsidTr="000849BE">
        <w:trPr>
          <w:trHeight w:val="482"/>
        </w:trPr>
        <w:tc>
          <w:tcPr>
            <w:tcW w:w="2235" w:type="dxa"/>
            <w:tcBorders>
              <w:bottom w:val="single" w:sz="4" w:space="0" w:color="auto"/>
            </w:tcBorders>
          </w:tcPr>
          <w:p w14:paraId="6643AC48" w14:textId="1C7E47EA" w:rsidR="0080523F" w:rsidRPr="0080523F" w:rsidRDefault="0080523F" w:rsidP="00FC6AA9">
            <w:pPr>
              <w:jc w:val="center"/>
              <w:rPr>
                <w:rFonts w:ascii="Futura LT" w:hAnsi="Futura LT"/>
                <w:i/>
                <w:iCs/>
                <w:sz w:val="36"/>
                <w:szCs w:val="36"/>
                <w:lang w:val="it-IT"/>
              </w:rPr>
            </w:pPr>
            <w:r>
              <w:rPr>
                <w:rFonts w:ascii="Futura LT" w:hAnsi="Futura LT"/>
                <w:i/>
                <w:iCs/>
                <w:sz w:val="36"/>
                <w:szCs w:val="36"/>
                <w:lang w:val="it-IT"/>
              </w:rPr>
              <w:t>Acquista</w:t>
            </w:r>
          </w:p>
        </w:tc>
        <w:tc>
          <w:tcPr>
            <w:tcW w:w="2235" w:type="dxa"/>
            <w:tcBorders>
              <w:bottom w:val="single" w:sz="4" w:space="0" w:color="auto"/>
            </w:tcBorders>
          </w:tcPr>
          <w:p w14:paraId="4D3536A0" w14:textId="3399A045" w:rsidR="0080523F" w:rsidRDefault="0080523F" w:rsidP="00FC6AA9">
            <w:pPr>
              <w:jc w:val="center"/>
              <w:rPr>
                <w:rFonts w:ascii="Futura LT" w:hAnsi="Futura LT"/>
                <w:lang w:val="it-IT"/>
              </w:rPr>
            </w:pPr>
            <w:r>
              <w:rPr>
                <w:rFonts w:ascii="Futura LT" w:hAnsi="Futura LT"/>
                <w:lang w:val="it-IT"/>
              </w:rPr>
              <w:t>R</w:t>
            </w:r>
          </w:p>
        </w:tc>
        <w:tc>
          <w:tcPr>
            <w:tcW w:w="2236" w:type="dxa"/>
            <w:tcBorders>
              <w:bottom w:val="single" w:sz="4" w:space="0" w:color="auto"/>
            </w:tcBorders>
          </w:tcPr>
          <w:p w14:paraId="0D7D6441" w14:textId="27A63CC0" w:rsidR="0080523F" w:rsidRPr="000849BE" w:rsidRDefault="0080523F" w:rsidP="00FC6AA9">
            <w:pPr>
              <w:jc w:val="center"/>
              <w:rPr>
                <w:rFonts w:ascii="Futura LT" w:hAnsi="Futura LT"/>
                <w:lang w:val="it-IT"/>
              </w:rPr>
            </w:pPr>
            <w:r>
              <w:rPr>
                <w:rFonts w:ascii="Futura LT" w:hAnsi="Futura LT"/>
                <w:lang w:val="it-IT"/>
              </w:rPr>
              <w:t>1</w:t>
            </w:r>
          </w:p>
        </w:tc>
        <w:tc>
          <w:tcPr>
            <w:tcW w:w="2236" w:type="dxa"/>
          </w:tcPr>
          <w:p w14:paraId="1E7BDA12" w14:textId="2F7568BE" w:rsidR="0080523F" w:rsidRDefault="0080523F" w:rsidP="00FC6AA9">
            <w:pPr>
              <w:jc w:val="center"/>
              <w:rPr>
                <w:rFonts w:ascii="Futura LT" w:hAnsi="Futura LT"/>
                <w:sz w:val="20"/>
                <w:szCs w:val="20"/>
                <w:lang w:val="it-IT"/>
              </w:rPr>
            </w:pPr>
            <w:r>
              <w:rPr>
                <w:rFonts w:ascii="Futura LT" w:hAnsi="Futura LT"/>
                <w:sz w:val="20"/>
                <w:szCs w:val="20"/>
                <w:lang w:val="it-IT"/>
              </w:rPr>
              <w:t>S</w:t>
            </w:r>
          </w:p>
        </w:tc>
      </w:tr>
      <w:tr w:rsidR="000849BE" w:rsidRPr="00A612CD" w14:paraId="2514CD2B" w14:textId="77777777" w:rsidTr="003C44EA">
        <w:trPr>
          <w:trHeight w:val="482"/>
        </w:trPr>
        <w:tc>
          <w:tcPr>
            <w:tcW w:w="8942" w:type="dxa"/>
            <w:gridSpan w:val="4"/>
          </w:tcPr>
          <w:p w14:paraId="10E1CA67" w14:textId="2A13B420" w:rsidR="00683FD8" w:rsidRPr="00683FD8" w:rsidRDefault="000849BE" w:rsidP="000849BE">
            <w:pPr>
              <w:rPr>
                <w:rFonts w:ascii="Futura LT" w:hAnsi="Futura LT"/>
                <w:sz w:val="32"/>
                <w:szCs w:val="32"/>
              </w:rPr>
            </w:pPr>
            <w:r w:rsidRPr="00683FD8">
              <w:rPr>
                <w:rFonts w:ascii="Futura LT" w:hAnsi="Futura LT"/>
                <w:sz w:val="32"/>
                <w:szCs w:val="32"/>
              </w:rPr>
              <w:t xml:space="preserve">TOTALE = </w:t>
            </w:r>
            <w:r w:rsidR="0080523F">
              <w:rPr>
                <w:rFonts w:ascii="Futura LT" w:hAnsi="Futura LT"/>
                <w:sz w:val="32"/>
                <w:szCs w:val="32"/>
              </w:rPr>
              <w:t>4</w:t>
            </w:r>
            <w:r w:rsidRPr="00683FD8">
              <w:rPr>
                <w:rFonts w:ascii="Futura LT" w:hAnsi="Futura LT"/>
                <w:sz w:val="32"/>
                <w:szCs w:val="32"/>
              </w:rPr>
              <w:t xml:space="preserve">S + 1L = </w:t>
            </w:r>
            <w:r w:rsidR="0080523F">
              <w:rPr>
                <w:rFonts w:ascii="Futura LT" w:hAnsi="Futura LT"/>
                <w:sz w:val="32"/>
                <w:szCs w:val="32"/>
              </w:rPr>
              <w:t>4</w:t>
            </w:r>
            <w:r w:rsidRPr="00683FD8">
              <w:rPr>
                <w:rFonts w:ascii="Futura LT" w:hAnsi="Futura LT"/>
                <w:sz w:val="32"/>
                <w:szCs w:val="32"/>
              </w:rPr>
              <w:t xml:space="preserve"> * 2 +1 =</w:t>
            </w:r>
            <w:r w:rsidR="00683FD8" w:rsidRPr="00683FD8">
              <w:rPr>
                <w:rFonts w:ascii="Futura LT" w:hAnsi="Futura LT"/>
                <w:sz w:val="32"/>
                <w:szCs w:val="32"/>
              </w:rPr>
              <w:t xml:space="preserve"> </w:t>
            </w:r>
            <w:r w:rsidR="0080523F">
              <w:rPr>
                <w:rFonts w:ascii="Futura LT" w:hAnsi="Futura LT"/>
                <w:sz w:val="32"/>
                <w:szCs w:val="32"/>
              </w:rPr>
              <w:t>9</w:t>
            </w:r>
            <w:r w:rsidR="00683FD8" w:rsidRPr="00683FD8">
              <w:rPr>
                <w:rFonts w:ascii="Futura LT" w:hAnsi="Futura LT"/>
                <w:sz w:val="32"/>
                <w:szCs w:val="32"/>
              </w:rPr>
              <w:t xml:space="preserve"> </w:t>
            </w:r>
          </w:p>
          <w:p w14:paraId="531D460A" w14:textId="6C10C643" w:rsidR="000849BE" w:rsidRPr="00683FD8" w:rsidRDefault="0080523F" w:rsidP="000849BE">
            <w:pPr>
              <w:rPr>
                <w:rFonts w:ascii="Futura LT" w:hAnsi="Futura LT"/>
                <w:sz w:val="36"/>
                <w:szCs w:val="36"/>
              </w:rPr>
            </w:pPr>
            <w:r>
              <w:rPr>
                <w:rFonts w:ascii="Futura LT" w:hAnsi="Futura LT"/>
                <w:sz w:val="32"/>
                <w:szCs w:val="32"/>
              </w:rPr>
              <w:t>9</w:t>
            </w:r>
            <w:r w:rsidR="00683FD8" w:rsidRPr="00683FD8">
              <w:rPr>
                <w:rFonts w:ascii="Futura LT" w:hAnsi="Futura LT"/>
                <w:sz w:val="32"/>
                <w:szCs w:val="32"/>
              </w:rPr>
              <w:t xml:space="preserve">* 90/mm = </w:t>
            </w:r>
            <w:r>
              <w:rPr>
                <w:rFonts w:ascii="Futura LT" w:hAnsi="Futura LT"/>
                <w:sz w:val="32"/>
                <w:szCs w:val="32"/>
              </w:rPr>
              <w:t>81</w:t>
            </w:r>
            <w:r w:rsidR="00683FD8" w:rsidRPr="00683FD8">
              <w:rPr>
                <w:rFonts w:ascii="Futura LT" w:hAnsi="Futura LT"/>
                <w:sz w:val="32"/>
                <w:szCs w:val="32"/>
              </w:rPr>
              <w:t>0/mm</w:t>
            </w:r>
            <w:r w:rsidR="000849BE" w:rsidRPr="00683FD8">
              <w:rPr>
                <w:rFonts w:ascii="Futura LT" w:hAnsi="Futura LT"/>
                <w:sz w:val="32"/>
                <w:szCs w:val="32"/>
              </w:rPr>
              <w:t xml:space="preserve">              </w:t>
            </w:r>
          </w:p>
        </w:tc>
      </w:tr>
    </w:tbl>
    <w:p w14:paraId="13016660" w14:textId="1DFCB2BE" w:rsidR="00827323" w:rsidRPr="00683FD8" w:rsidRDefault="00827323" w:rsidP="00827323">
      <w:pPr>
        <w:tabs>
          <w:tab w:val="left" w:pos="1248"/>
          <w:tab w:val="left" w:pos="3300"/>
          <w:tab w:val="center" w:pos="5940"/>
        </w:tabs>
        <w:jc w:val="both"/>
        <w:rPr>
          <w:rFonts w:ascii="Futura LT" w:hAnsi="Futura LT"/>
          <w:sz w:val="28"/>
          <w:szCs w:val="28"/>
        </w:rPr>
      </w:pPr>
    </w:p>
    <w:p w14:paraId="231AE426" w14:textId="3468B77B" w:rsidR="00827323" w:rsidRPr="00683FD8" w:rsidRDefault="00827323" w:rsidP="00827323">
      <w:pPr>
        <w:tabs>
          <w:tab w:val="left" w:pos="1248"/>
          <w:tab w:val="left" w:pos="3300"/>
          <w:tab w:val="center" w:pos="5940"/>
        </w:tabs>
        <w:jc w:val="both"/>
        <w:rPr>
          <w:rFonts w:ascii="Futura LT" w:hAnsi="Futura LT"/>
          <w:sz w:val="28"/>
          <w:szCs w:val="28"/>
        </w:rPr>
      </w:pPr>
    </w:p>
    <w:p w14:paraId="181F01C0" w14:textId="77777777" w:rsidR="00827323" w:rsidRPr="00683FD8" w:rsidRDefault="00827323" w:rsidP="00827323">
      <w:pPr>
        <w:tabs>
          <w:tab w:val="left" w:pos="1248"/>
          <w:tab w:val="left" w:pos="3300"/>
          <w:tab w:val="center" w:pos="5940"/>
        </w:tabs>
        <w:jc w:val="both"/>
        <w:rPr>
          <w:rFonts w:ascii="Futura LT" w:hAnsi="Futura LT"/>
          <w:sz w:val="28"/>
          <w:szCs w:val="28"/>
        </w:rPr>
      </w:pPr>
    </w:p>
    <w:p w14:paraId="37E01653" w14:textId="77777777" w:rsidR="00827323" w:rsidRPr="00683FD8" w:rsidRDefault="00827323" w:rsidP="00827323">
      <w:pPr>
        <w:tabs>
          <w:tab w:val="left" w:pos="1248"/>
          <w:tab w:val="left" w:pos="3300"/>
          <w:tab w:val="center" w:pos="5940"/>
        </w:tabs>
        <w:jc w:val="both"/>
        <w:rPr>
          <w:rFonts w:ascii="Futura LT" w:hAnsi="Futura LT"/>
          <w:sz w:val="28"/>
          <w:szCs w:val="28"/>
        </w:rPr>
      </w:pPr>
    </w:p>
    <w:p w14:paraId="6C033CFB" w14:textId="77777777" w:rsidR="00827323" w:rsidRPr="00683FD8" w:rsidRDefault="00827323" w:rsidP="00827323">
      <w:pPr>
        <w:tabs>
          <w:tab w:val="left" w:pos="1248"/>
          <w:tab w:val="left" w:pos="3300"/>
          <w:tab w:val="center" w:pos="5940"/>
        </w:tabs>
        <w:jc w:val="both"/>
        <w:rPr>
          <w:rFonts w:ascii="Futura LT" w:hAnsi="Futura LT"/>
          <w:sz w:val="28"/>
          <w:szCs w:val="28"/>
        </w:rPr>
      </w:pPr>
    </w:p>
    <w:p w14:paraId="71A93A7E" w14:textId="77777777" w:rsidR="00827323" w:rsidRPr="00683FD8" w:rsidRDefault="00827323" w:rsidP="00827323">
      <w:pPr>
        <w:tabs>
          <w:tab w:val="left" w:pos="1248"/>
          <w:tab w:val="left" w:pos="3300"/>
          <w:tab w:val="center" w:pos="5940"/>
        </w:tabs>
        <w:jc w:val="both"/>
        <w:rPr>
          <w:rFonts w:ascii="Futura LT" w:hAnsi="Futura LT"/>
          <w:sz w:val="28"/>
          <w:szCs w:val="28"/>
        </w:rPr>
      </w:pPr>
    </w:p>
    <w:p w14:paraId="204024A6" w14:textId="77777777" w:rsidR="00827323" w:rsidRPr="00683FD8" w:rsidRDefault="00827323" w:rsidP="00827323">
      <w:pPr>
        <w:tabs>
          <w:tab w:val="left" w:pos="1248"/>
          <w:tab w:val="left" w:pos="3300"/>
          <w:tab w:val="center" w:pos="5940"/>
        </w:tabs>
        <w:jc w:val="both"/>
        <w:rPr>
          <w:rFonts w:ascii="Futura LT" w:hAnsi="Futura LT"/>
          <w:sz w:val="28"/>
          <w:szCs w:val="28"/>
        </w:rPr>
      </w:pPr>
    </w:p>
    <w:p w14:paraId="155F8C26" w14:textId="3C622B93" w:rsidR="00827323" w:rsidRPr="00683FD8" w:rsidRDefault="00827323" w:rsidP="00827323">
      <w:pPr>
        <w:tabs>
          <w:tab w:val="left" w:pos="1248"/>
          <w:tab w:val="left" w:pos="3300"/>
          <w:tab w:val="center" w:pos="5940"/>
        </w:tabs>
        <w:jc w:val="both"/>
        <w:rPr>
          <w:rFonts w:ascii="Futura LT" w:hAnsi="Futura LT"/>
          <w:sz w:val="28"/>
          <w:szCs w:val="28"/>
        </w:rPr>
      </w:pPr>
    </w:p>
    <w:p w14:paraId="3F89EDA6" w14:textId="65E801E8" w:rsidR="000849BE" w:rsidRPr="00683FD8" w:rsidRDefault="00827323" w:rsidP="00FC6AA9">
      <w:pPr>
        <w:tabs>
          <w:tab w:val="left" w:pos="1248"/>
          <w:tab w:val="left" w:pos="3300"/>
          <w:tab w:val="center" w:pos="5940"/>
        </w:tabs>
        <w:jc w:val="center"/>
        <w:rPr>
          <w:rFonts w:ascii="Futura LT" w:hAnsi="Futura LT"/>
          <w:sz w:val="28"/>
          <w:szCs w:val="28"/>
        </w:rPr>
      </w:pPr>
      <w:r w:rsidRPr="00683FD8">
        <w:rPr>
          <w:rFonts w:ascii="Futura LT" w:hAnsi="Futura LT"/>
          <w:sz w:val="28"/>
          <w:szCs w:val="28"/>
        </w:rPr>
        <w:t xml:space="preserve">       </w:t>
      </w:r>
    </w:p>
    <w:p w14:paraId="55FD4B8B" w14:textId="0C1F7624" w:rsidR="00AA2A6A" w:rsidRDefault="00AA2A6A" w:rsidP="00AA2A6A">
      <w:pPr>
        <w:tabs>
          <w:tab w:val="left" w:pos="1248"/>
          <w:tab w:val="left" w:pos="3300"/>
          <w:tab w:val="center" w:pos="5940"/>
        </w:tabs>
        <w:rPr>
          <w:rFonts w:ascii="Futura LT" w:hAnsi="Futura LT"/>
          <w:color w:val="4F81BD" w:themeColor="accent1"/>
          <w:sz w:val="36"/>
          <w:szCs w:val="36"/>
          <w:lang w:val="it-IT"/>
        </w:rPr>
      </w:pPr>
    </w:p>
    <w:p w14:paraId="4EBB3344" w14:textId="7631DECF" w:rsidR="0080523F" w:rsidRDefault="0080523F" w:rsidP="00FC6AA9">
      <w:pPr>
        <w:tabs>
          <w:tab w:val="left" w:pos="1248"/>
          <w:tab w:val="left" w:pos="3300"/>
          <w:tab w:val="center" w:pos="5940"/>
        </w:tabs>
        <w:jc w:val="center"/>
        <w:rPr>
          <w:rFonts w:ascii="Futura LT" w:hAnsi="Futura LT"/>
          <w:color w:val="4F81BD" w:themeColor="accent1"/>
          <w:sz w:val="36"/>
          <w:szCs w:val="36"/>
          <w:lang w:val="it-IT"/>
        </w:rPr>
      </w:pPr>
    </w:p>
    <w:p w14:paraId="6FB2B803" w14:textId="12D18F9D" w:rsidR="00A034C8" w:rsidRDefault="00A034C8" w:rsidP="00FC6AA9">
      <w:pPr>
        <w:tabs>
          <w:tab w:val="left" w:pos="1248"/>
          <w:tab w:val="left" w:pos="3300"/>
          <w:tab w:val="center" w:pos="5940"/>
        </w:tabs>
        <w:jc w:val="center"/>
        <w:rPr>
          <w:rFonts w:ascii="Futura LT" w:hAnsi="Futura LT"/>
          <w:color w:val="4F81BD" w:themeColor="accent1"/>
          <w:sz w:val="36"/>
          <w:szCs w:val="36"/>
          <w:lang w:val="it-IT"/>
        </w:rPr>
      </w:pPr>
    </w:p>
    <w:p w14:paraId="624695A1" w14:textId="2C6BC9F0" w:rsidR="00FC6AA9" w:rsidRDefault="00A034C8" w:rsidP="00A034C8">
      <w:pPr>
        <w:tabs>
          <w:tab w:val="left" w:pos="1248"/>
          <w:tab w:val="left" w:pos="3300"/>
          <w:tab w:val="center" w:pos="5940"/>
        </w:tabs>
        <w:ind w:left="4248"/>
        <w:rPr>
          <w:rFonts w:ascii="Futura LT" w:hAnsi="Futura LT"/>
          <w:color w:val="4F81BD" w:themeColor="accent1"/>
          <w:sz w:val="36"/>
          <w:szCs w:val="36"/>
          <w:lang w:val="it-IT"/>
        </w:rPr>
      </w:pPr>
      <w:r>
        <w:rPr>
          <w:rFonts w:ascii="Futura LT" w:hAnsi="Futura LT"/>
          <w:color w:val="4F81BD" w:themeColor="accent1"/>
          <w:sz w:val="36"/>
          <w:szCs w:val="36"/>
          <w:lang w:val="it-IT"/>
        </w:rPr>
        <w:t xml:space="preserve">          Senza </w:t>
      </w:r>
      <w:r w:rsidR="00FC6AA9">
        <w:rPr>
          <w:rFonts w:ascii="Futura LT" w:hAnsi="Futura LT"/>
          <w:color w:val="4F81BD" w:themeColor="accent1"/>
          <w:sz w:val="36"/>
          <w:szCs w:val="36"/>
          <w:lang w:val="it-IT"/>
        </w:rPr>
        <w:t>Ridondanza</w:t>
      </w:r>
    </w:p>
    <w:tbl>
      <w:tblPr>
        <w:tblStyle w:val="Grigliatabella"/>
        <w:tblpPr w:leftFromText="141" w:rightFromText="141" w:vertAnchor="text" w:horzAnchor="page" w:tblpXSpec="center" w:tblpY="177"/>
        <w:tblW w:w="0" w:type="auto"/>
        <w:tblLook w:val="04A0" w:firstRow="1" w:lastRow="0" w:firstColumn="1" w:lastColumn="0" w:noHBand="0" w:noVBand="1"/>
      </w:tblPr>
      <w:tblGrid>
        <w:gridCol w:w="2235"/>
        <w:gridCol w:w="2235"/>
        <w:gridCol w:w="2236"/>
        <w:gridCol w:w="2236"/>
      </w:tblGrid>
      <w:tr w:rsidR="00FC6AA9" w14:paraId="0C39CE86" w14:textId="77777777" w:rsidTr="00FC6AA9">
        <w:trPr>
          <w:trHeight w:val="494"/>
        </w:trPr>
        <w:tc>
          <w:tcPr>
            <w:tcW w:w="2235" w:type="dxa"/>
            <w:shd w:val="clear" w:color="auto" w:fill="548DD4" w:themeFill="text2" w:themeFillTint="99"/>
          </w:tcPr>
          <w:p w14:paraId="6B331DB0" w14:textId="77777777" w:rsidR="00FC6AA9" w:rsidRDefault="00FC6AA9" w:rsidP="003C44EA">
            <w:pPr>
              <w:jc w:val="center"/>
              <w:rPr>
                <w:rFonts w:ascii="Futura LT" w:hAnsi="Futura LT"/>
                <w:sz w:val="36"/>
                <w:szCs w:val="36"/>
                <w:lang w:val="it-IT"/>
              </w:rPr>
            </w:pPr>
            <w:r w:rsidRPr="00D467BE">
              <w:rPr>
                <w:rFonts w:ascii="Futura LT" w:hAnsi="Futura LT"/>
                <w:color w:val="FFFFFF" w:themeColor="background1"/>
                <w:sz w:val="36"/>
                <w:szCs w:val="36"/>
                <w:lang w:val="it-IT"/>
              </w:rPr>
              <w:t>Concetto</w:t>
            </w:r>
          </w:p>
        </w:tc>
        <w:tc>
          <w:tcPr>
            <w:tcW w:w="2235" w:type="dxa"/>
            <w:shd w:val="clear" w:color="auto" w:fill="548DD4" w:themeFill="text2" w:themeFillTint="99"/>
          </w:tcPr>
          <w:p w14:paraId="2306D955" w14:textId="77777777" w:rsidR="00FC6AA9" w:rsidRDefault="00FC6AA9" w:rsidP="003C44EA">
            <w:pPr>
              <w:jc w:val="center"/>
              <w:rPr>
                <w:rFonts w:ascii="Futura LT" w:hAnsi="Futura LT"/>
                <w:sz w:val="36"/>
                <w:szCs w:val="36"/>
                <w:lang w:val="it-IT"/>
              </w:rPr>
            </w:pPr>
            <w:r>
              <w:rPr>
                <w:rFonts w:ascii="Futura LT" w:hAnsi="Futura LT"/>
                <w:color w:val="FFFFFF" w:themeColor="background1"/>
                <w:sz w:val="36"/>
                <w:szCs w:val="36"/>
                <w:lang w:val="it-IT"/>
              </w:rPr>
              <w:t>Tipo</w:t>
            </w:r>
          </w:p>
        </w:tc>
        <w:tc>
          <w:tcPr>
            <w:tcW w:w="2236" w:type="dxa"/>
            <w:shd w:val="clear" w:color="auto" w:fill="548DD4" w:themeFill="text2" w:themeFillTint="99"/>
          </w:tcPr>
          <w:p w14:paraId="58CC5709" w14:textId="77777777" w:rsidR="00FC6AA9" w:rsidRPr="002330EE" w:rsidRDefault="00FC6AA9" w:rsidP="003C44EA">
            <w:pPr>
              <w:jc w:val="center"/>
              <w:rPr>
                <w:rFonts w:ascii="Futura LT" w:hAnsi="Futura LT"/>
                <w:sz w:val="20"/>
                <w:szCs w:val="20"/>
                <w:lang w:val="it-IT"/>
              </w:rPr>
            </w:pPr>
            <w:r>
              <w:rPr>
                <w:rFonts w:ascii="Futura LT" w:hAnsi="Futura LT"/>
                <w:color w:val="FFFFFF" w:themeColor="background1"/>
                <w:sz w:val="36"/>
                <w:szCs w:val="36"/>
                <w:lang w:val="it-IT"/>
              </w:rPr>
              <w:t>Accessi</w:t>
            </w:r>
          </w:p>
        </w:tc>
        <w:tc>
          <w:tcPr>
            <w:tcW w:w="2236" w:type="dxa"/>
            <w:shd w:val="clear" w:color="auto" w:fill="548DD4" w:themeFill="text2" w:themeFillTint="99"/>
          </w:tcPr>
          <w:p w14:paraId="3233E736" w14:textId="77777777" w:rsidR="00FC6AA9" w:rsidRDefault="00FC6AA9" w:rsidP="003C44EA">
            <w:pPr>
              <w:rPr>
                <w:rFonts w:ascii="Futura LT" w:hAnsi="Futura LT"/>
                <w:color w:val="FFFFFF" w:themeColor="background1"/>
                <w:sz w:val="36"/>
                <w:szCs w:val="36"/>
                <w:lang w:val="it-IT"/>
              </w:rPr>
            </w:pPr>
            <w:r>
              <w:rPr>
                <w:rFonts w:ascii="Futura LT" w:hAnsi="Futura LT"/>
                <w:color w:val="FFFFFF" w:themeColor="background1"/>
                <w:sz w:val="36"/>
                <w:szCs w:val="36"/>
                <w:lang w:val="it-IT"/>
              </w:rPr>
              <w:t>Tipo Accessi</w:t>
            </w:r>
          </w:p>
        </w:tc>
      </w:tr>
      <w:tr w:rsidR="00FC6AA9" w:rsidRPr="00A612CD" w14:paraId="384E02F1" w14:textId="77777777" w:rsidTr="00FC6AA9">
        <w:trPr>
          <w:trHeight w:val="752"/>
        </w:trPr>
        <w:tc>
          <w:tcPr>
            <w:tcW w:w="2235" w:type="dxa"/>
          </w:tcPr>
          <w:p w14:paraId="20B49E3C" w14:textId="77777777" w:rsidR="00FC6AA9" w:rsidRDefault="00FC6AA9" w:rsidP="003C44EA">
            <w:pPr>
              <w:rPr>
                <w:rFonts w:ascii="Futura LT" w:hAnsi="Futura LT"/>
                <w:sz w:val="36"/>
                <w:szCs w:val="36"/>
                <w:lang w:val="it-IT"/>
              </w:rPr>
            </w:pPr>
            <w:r>
              <w:rPr>
                <w:rFonts w:ascii="Futura LT" w:hAnsi="Futura LT"/>
                <w:sz w:val="36"/>
                <w:szCs w:val="36"/>
                <w:lang w:val="it-IT"/>
              </w:rPr>
              <w:t>Prodotto</w:t>
            </w:r>
          </w:p>
        </w:tc>
        <w:tc>
          <w:tcPr>
            <w:tcW w:w="2235" w:type="dxa"/>
          </w:tcPr>
          <w:p w14:paraId="4C271613" w14:textId="77777777" w:rsidR="00FC6AA9" w:rsidRPr="00A612CD" w:rsidRDefault="00FC6AA9" w:rsidP="003C44EA">
            <w:pPr>
              <w:jc w:val="center"/>
              <w:rPr>
                <w:rFonts w:ascii="Futura LT" w:hAnsi="Futura LT"/>
                <w:lang w:val="it-IT"/>
              </w:rPr>
            </w:pPr>
            <w:r>
              <w:rPr>
                <w:rFonts w:ascii="Futura LT" w:hAnsi="Futura LT"/>
                <w:lang w:val="it-IT"/>
              </w:rPr>
              <w:t>E</w:t>
            </w:r>
          </w:p>
        </w:tc>
        <w:tc>
          <w:tcPr>
            <w:tcW w:w="2236" w:type="dxa"/>
          </w:tcPr>
          <w:p w14:paraId="1286AC2D" w14:textId="77777777" w:rsidR="00FC6AA9" w:rsidRPr="00A612CD" w:rsidRDefault="00FC6AA9" w:rsidP="003C44EA">
            <w:pPr>
              <w:jc w:val="center"/>
              <w:rPr>
                <w:rFonts w:ascii="Futura LT" w:hAnsi="Futura LT"/>
                <w:sz w:val="20"/>
                <w:szCs w:val="20"/>
                <w:lang w:val="it-IT"/>
              </w:rPr>
            </w:pPr>
          </w:p>
          <w:p w14:paraId="5387E295" w14:textId="77777777" w:rsidR="00FC6AA9" w:rsidRPr="00A612CD" w:rsidRDefault="00FC6AA9" w:rsidP="003C44EA">
            <w:pPr>
              <w:jc w:val="center"/>
              <w:rPr>
                <w:rFonts w:ascii="Futura LT" w:hAnsi="Futura LT"/>
                <w:sz w:val="20"/>
                <w:szCs w:val="20"/>
                <w:lang w:val="it-IT"/>
              </w:rPr>
            </w:pPr>
            <w:r>
              <w:rPr>
                <w:rFonts w:ascii="Futura LT" w:hAnsi="Futura LT"/>
                <w:sz w:val="20"/>
                <w:szCs w:val="20"/>
                <w:lang w:val="it-IT"/>
              </w:rPr>
              <w:t>1</w:t>
            </w:r>
          </w:p>
        </w:tc>
        <w:tc>
          <w:tcPr>
            <w:tcW w:w="2236" w:type="dxa"/>
          </w:tcPr>
          <w:p w14:paraId="1F0C5CBA" w14:textId="5EDC4ABC" w:rsidR="00FC6AA9" w:rsidRPr="00A612CD" w:rsidRDefault="000849BE" w:rsidP="000849BE">
            <w:pPr>
              <w:jc w:val="center"/>
              <w:rPr>
                <w:rFonts w:ascii="Futura LT" w:hAnsi="Futura LT"/>
                <w:sz w:val="20"/>
                <w:szCs w:val="20"/>
                <w:lang w:val="it-IT"/>
              </w:rPr>
            </w:pPr>
            <w:r>
              <w:rPr>
                <w:rFonts w:ascii="Futura LT" w:hAnsi="Futura LT"/>
                <w:sz w:val="20"/>
                <w:szCs w:val="20"/>
                <w:lang w:val="it-IT"/>
              </w:rPr>
              <w:t>S</w:t>
            </w:r>
          </w:p>
        </w:tc>
      </w:tr>
      <w:tr w:rsidR="00FC6AA9" w14:paraId="5FCB7A3F" w14:textId="77777777" w:rsidTr="00FC6AA9">
        <w:trPr>
          <w:trHeight w:val="494"/>
        </w:trPr>
        <w:tc>
          <w:tcPr>
            <w:tcW w:w="2235" w:type="dxa"/>
          </w:tcPr>
          <w:p w14:paraId="23D3BA4F" w14:textId="77777777" w:rsidR="00FC6AA9" w:rsidRPr="00FD1761" w:rsidRDefault="00FC6AA9" w:rsidP="003C44EA">
            <w:pPr>
              <w:rPr>
                <w:rFonts w:ascii="Futura LT" w:hAnsi="Futura LT"/>
                <w:i/>
                <w:iCs/>
                <w:sz w:val="36"/>
                <w:szCs w:val="36"/>
                <w:lang w:val="it-IT"/>
              </w:rPr>
            </w:pPr>
            <w:r w:rsidRPr="00FD1761">
              <w:rPr>
                <w:rFonts w:ascii="Futura LT" w:hAnsi="Futura LT"/>
                <w:i/>
                <w:iCs/>
                <w:sz w:val="36"/>
                <w:szCs w:val="36"/>
                <w:lang w:val="it-IT"/>
              </w:rPr>
              <w:t xml:space="preserve">Contiene </w:t>
            </w:r>
          </w:p>
        </w:tc>
        <w:tc>
          <w:tcPr>
            <w:tcW w:w="2235" w:type="dxa"/>
          </w:tcPr>
          <w:p w14:paraId="0C9F2B9D" w14:textId="77777777" w:rsidR="00FC6AA9" w:rsidRPr="0066281F" w:rsidRDefault="00FC6AA9" w:rsidP="003C44EA">
            <w:pPr>
              <w:jc w:val="center"/>
              <w:rPr>
                <w:rFonts w:ascii="Futura LT" w:hAnsi="Futura LT"/>
                <w:sz w:val="20"/>
                <w:szCs w:val="20"/>
                <w:lang w:val="it-IT"/>
              </w:rPr>
            </w:pPr>
            <w:r>
              <w:rPr>
                <w:rFonts w:ascii="Futura LT" w:hAnsi="Futura LT"/>
                <w:sz w:val="20"/>
                <w:szCs w:val="20"/>
                <w:lang w:val="it-IT"/>
              </w:rPr>
              <w:t>R</w:t>
            </w:r>
          </w:p>
        </w:tc>
        <w:tc>
          <w:tcPr>
            <w:tcW w:w="2236" w:type="dxa"/>
          </w:tcPr>
          <w:p w14:paraId="5158E161" w14:textId="762404E2" w:rsidR="00FC6AA9" w:rsidRPr="00A612CD" w:rsidRDefault="000849BE" w:rsidP="003C44EA">
            <w:pPr>
              <w:jc w:val="center"/>
              <w:rPr>
                <w:rFonts w:ascii="Futura LT" w:hAnsi="Futura LT"/>
                <w:sz w:val="20"/>
                <w:szCs w:val="20"/>
                <w:lang w:val="it-IT"/>
              </w:rPr>
            </w:pPr>
            <w:r>
              <w:rPr>
                <w:rFonts w:ascii="Futura LT" w:hAnsi="Futura LT"/>
                <w:sz w:val="20"/>
                <w:szCs w:val="20"/>
                <w:lang w:val="it-IT"/>
              </w:rPr>
              <w:t>1</w:t>
            </w:r>
          </w:p>
        </w:tc>
        <w:tc>
          <w:tcPr>
            <w:tcW w:w="2236" w:type="dxa"/>
          </w:tcPr>
          <w:p w14:paraId="59CB1AAE" w14:textId="442C0775" w:rsidR="00FC6AA9" w:rsidRDefault="000849BE" w:rsidP="000849BE">
            <w:pPr>
              <w:jc w:val="center"/>
              <w:rPr>
                <w:rFonts w:ascii="Futura LT" w:hAnsi="Futura LT"/>
                <w:sz w:val="20"/>
                <w:szCs w:val="20"/>
                <w:lang w:val="it-IT"/>
              </w:rPr>
            </w:pPr>
            <w:r>
              <w:rPr>
                <w:rFonts w:ascii="Futura LT" w:hAnsi="Futura LT"/>
                <w:sz w:val="20"/>
                <w:szCs w:val="20"/>
                <w:lang w:val="it-IT"/>
              </w:rPr>
              <w:t>S</w:t>
            </w:r>
          </w:p>
        </w:tc>
      </w:tr>
      <w:tr w:rsidR="00683FD8" w14:paraId="00A4A54A" w14:textId="77777777" w:rsidTr="003C44EA">
        <w:trPr>
          <w:trHeight w:val="494"/>
        </w:trPr>
        <w:tc>
          <w:tcPr>
            <w:tcW w:w="8942" w:type="dxa"/>
            <w:gridSpan w:val="4"/>
          </w:tcPr>
          <w:p w14:paraId="30D694FA" w14:textId="77777777" w:rsidR="00683FD8" w:rsidRDefault="00683FD8" w:rsidP="00683FD8">
            <w:pPr>
              <w:jc w:val="both"/>
              <w:rPr>
                <w:rFonts w:ascii="Futura LT" w:hAnsi="Futura LT"/>
                <w:sz w:val="32"/>
                <w:szCs w:val="32"/>
                <w:lang w:val="it-IT"/>
              </w:rPr>
            </w:pPr>
            <w:r w:rsidRPr="00683FD8">
              <w:rPr>
                <w:rFonts w:ascii="Futura LT" w:hAnsi="Futura LT"/>
                <w:sz w:val="32"/>
                <w:szCs w:val="32"/>
                <w:lang w:val="it-IT"/>
              </w:rPr>
              <w:t>TOTALE</w:t>
            </w:r>
            <w:r>
              <w:rPr>
                <w:rFonts w:ascii="Futura LT" w:hAnsi="Futura LT"/>
                <w:sz w:val="32"/>
                <w:szCs w:val="32"/>
                <w:lang w:val="it-IT"/>
              </w:rPr>
              <w:t xml:space="preserve"> = 2S = 2*2 = 4</w:t>
            </w:r>
          </w:p>
          <w:p w14:paraId="303F1F68" w14:textId="31758892" w:rsidR="00683FD8" w:rsidRDefault="00683FD8" w:rsidP="00683FD8">
            <w:pPr>
              <w:jc w:val="both"/>
              <w:rPr>
                <w:rFonts w:ascii="Futura LT" w:hAnsi="Futura LT"/>
                <w:sz w:val="20"/>
                <w:szCs w:val="20"/>
                <w:lang w:val="it-IT"/>
              </w:rPr>
            </w:pPr>
            <w:r>
              <w:rPr>
                <w:rFonts w:ascii="Futura LT" w:hAnsi="Futura LT"/>
                <w:sz w:val="32"/>
                <w:szCs w:val="32"/>
                <w:lang w:val="it-IT"/>
              </w:rPr>
              <w:t>4*90/mm = 360/mm</w:t>
            </w:r>
          </w:p>
        </w:tc>
      </w:tr>
    </w:tbl>
    <w:p w14:paraId="0B16226B" w14:textId="65E7C47E" w:rsidR="00FC6AA9" w:rsidRDefault="00FC6AA9" w:rsidP="00FC6AA9">
      <w:pPr>
        <w:tabs>
          <w:tab w:val="left" w:pos="1248"/>
          <w:tab w:val="left" w:pos="3300"/>
          <w:tab w:val="center" w:pos="5940"/>
        </w:tabs>
        <w:jc w:val="center"/>
        <w:rPr>
          <w:rFonts w:ascii="Futura LT" w:hAnsi="Futura LT"/>
          <w:sz w:val="28"/>
          <w:szCs w:val="28"/>
          <w:lang w:val="it-IT"/>
        </w:rPr>
      </w:pPr>
    </w:p>
    <w:p w14:paraId="7A41A3F3" w14:textId="6B144E17" w:rsidR="00FC6AA9" w:rsidRDefault="00FC6AA9" w:rsidP="00827323">
      <w:pPr>
        <w:tabs>
          <w:tab w:val="left" w:pos="1248"/>
          <w:tab w:val="left" w:pos="3300"/>
          <w:tab w:val="center" w:pos="5940"/>
        </w:tabs>
        <w:jc w:val="both"/>
        <w:rPr>
          <w:rFonts w:ascii="Futura LT" w:hAnsi="Futura LT"/>
          <w:sz w:val="28"/>
          <w:szCs w:val="28"/>
          <w:lang w:val="it-IT"/>
        </w:rPr>
      </w:pPr>
    </w:p>
    <w:p w14:paraId="5E6A42FD" w14:textId="311EE18A" w:rsidR="00FC6AA9" w:rsidRDefault="00FC6AA9" w:rsidP="00827323">
      <w:pPr>
        <w:tabs>
          <w:tab w:val="left" w:pos="1248"/>
          <w:tab w:val="left" w:pos="3300"/>
          <w:tab w:val="center" w:pos="5940"/>
        </w:tabs>
        <w:jc w:val="both"/>
        <w:rPr>
          <w:rFonts w:ascii="Futura LT" w:hAnsi="Futura LT"/>
          <w:sz w:val="28"/>
          <w:szCs w:val="28"/>
          <w:lang w:val="it-IT"/>
        </w:rPr>
      </w:pPr>
    </w:p>
    <w:p w14:paraId="61B342DC" w14:textId="1FAFFF3D" w:rsidR="00FC6AA9" w:rsidRDefault="00FC6AA9" w:rsidP="00827323">
      <w:pPr>
        <w:tabs>
          <w:tab w:val="left" w:pos="1248"/>
          <w:tab w:val="left" w:pos="3300"/>
          <w:tab w:val="center" w:pos="5940"/>
        </w:tabs>
        <w:jc w:val="both"/>
        <w:rPr>
          <w:rFonts w:ascii="Futura LT" w:hAnsi="Futura LT"/>
          <w:sz w:val="28"/>
          <w:szCs w:val="28"/>
          <w:lang w:val="it-IT"/>
        </w:rPr>
      </w:pPr>
      <w:r>
        <w:rPr>
          <w:rFonts w:ascii="Futura LT" w:hAnsi="Futura LT"/>
          <w:sz w:val="28"/>
          <w:szCs w:val="28"/>
          <w:lang w:val="it-IT"/>
        </w:rPr>
        <w:t xml:space="preserve">       </w:t>
      </w:r>
    </w:p>
    <w:p w14:paraId="6806FD34" w14:textId="467C03EB" w:rsidR="000849BE" w:rsidRDefault="00FC6AA9" w:rsidP="000849BE">
      <w:pPr>
        <w:tabs>
          <w:tab w:val="left" w:pos="1248"/>
          <w:tab w:val="left" w:pos="3300"/>
          <w:tab w:val="center" w:pos="5940"/>
        </w:tabs>
        <w:ind w:left="708"/>
        <w:jc w:val="both"/>
        <w:rPr>
          <w:rFonts w:ascii="Futura LT" w:hAnsi="Futura LT"/>
          <w:sz w:val="28"/>
          <w:szCs w:val="28"/>
          <w:lang w:val="it-IT"/>
        </w:rPr>
      </w:pPr>
      <w:r>
        <w:rPr>
          <w:rFonts w:ascii="Futura LT" w:hAnsi="Futura LT"/>
          <w:sz w:val="28"/>
          <w:szCs w:val="28"/>
          <w:lang w:val="it-IT"/>
        </w:rPr>
        <w:t xml:space="preserve">      </w:t>
      </w:r>
      <w:r w:rsidR="000849BE">
        <w:rPr>
          <w:rFonts w:ascii="Futura LT" w:hAnsi="Futura LT"/>
          <w:sz w:val="28"/>
          <w:szCs w:val="28"/>
          <w:lang w:val="it-IT"/>
        </w:rPr>
        <w:t xml:space="preserve">     </w:t>
      </w:r>
    </w:p>
    <w:p w14:paraId="21FA9391" w14:textId="7A6FF111" w:rsidR="00683FD8" w:rsidRDefault="00683FD8" w:rsidP="00683FD8">
      <w:pPr>
        <w:pStyle w:val="Paragrafoelenco"/>
        <w:tabs>
          <w:tab w:val="left" w:pos="1248"/>
          <w:tab w:val="left" w:pos="3300"/>
          <w:tab w:val="center" w:pos="5940"/>
        </w:tabs>
        <w:jc w:val="both"/>
        <w:rPr>
          <w:rFonts w:ascii="Futura LT" w:hAnsi="Futura LT"/>
          <w:sz w:val="28"/>
          <w:szCs w:val="28"/>
          <w:lang w:val="it-IT"/>
        </w:rPr>
      </w:pPr>
    </w:p>
    <w:p w14:paraId="6D04A123" w14:textId="4D3B33D1" w:rsidR="00683FD8" w:rsidRDefault="00683FD8" w:rsidP="00683FD8">
      <w:pPr>
        <w:pStyle w:val="Paragrafoelenco"/>
        <w:tabs>
          <w:tab w:val="left" w:pos="1248"/>
          <w:tab w:val="left" w:pos="3300"/>
          <w:tab w:val="center" w:pos="5940"/>
        </w:tabs>
        <w:jc w:val="both"/>
        <w:rPr>
          <w:rFonts w:ascii="Futura LT" w:hAnsi="Futura LT"/>
          <w:sz w:val="28"/>
          <w:szCs w:val="28"/>
          <w:lang w:val="it-IT"/>
        </w:rPr>
      </w:pPr>
    </w:p>
    <w:p w14:paraId="481F5C92" w14:textId="77777777" w:rsidR="00683FD8" w:rsidRDefault="00683FD8" w:rsidP="00683FD8">
      <w:pPr>
        <w:pStyle w:val="Paragrafoelenco"/>
        <w:tabs>
          <w:tab w:val="left" w:pos="1248"/>
          <w:tab w:val="left" w:pos="3300"/>
          <w:tab w:val="center" w:pos="5940"/>
        </w:tabs>
        <w:jc w:val="both"/>
        <w:rPr>
          <w:rFonts w:ascii="Futura LT" w:hAnsi="Futura LT"/>
          <w:sz w:val="28"/>
          <w:szCs w:val="28"/>
          <w:lang w:val="it-IT"/>
        </w:rPr>
      </w:pPr>
    </w:p>
    <w:p w14:paraId="08808819" w14:textId="77777777" w:rsidR="00683FD8" w:rsidRDefault="00683FD8" w:rsidP="00683FD8">
      <w:pPr>
        <w:pStyle w:val="Paragrafoelenco"/>
        <w:tabs>
          <w:tab w:val="left" w:pos="1248"/>
          <w:tab w:val="left" w:pos="3300"/>
          <w:tab w:val="center" w:pos="5940"/>
        </w:tabs>
        <w:jc w:val="both"/>
        <w:rPr>
          <w:rFonts w:ascii="Futura LT" w:hAnsi="Futura LT"/>
          <w:sz w:val="28"/>
          <w:szCs w:val="28"/>
          <w:lang w:val="it-IT"/>
        </w:rPr>
      </w:pPr>
    </w:p>
    <w:p w14:paraId="697A3BB5" w14:textId="77777777" w:rsidR="00683FD8" w:rsidRDefault="00683FD8" w:rsidP="00683FD8">
      <w:pPr>
        <w:pStyle w:val="Paragrafoelenco"/>
        <w:tabs>
          <w:tab w:val="left" w:pos="1248"/>
          <w:tab w:val="left" w:pos="3300"/>
          <w:tab w:val="center" w:pos="5940"/>
        </w:tabs>
        <w:jc w:val="both"/>
        <w:rPr>
          <w:rFonts w:ascii="Futura LT" w:hAnsi="Futura LT"/>
          <w:sz w:val="28"/>
          <w:szCs w:val="28"/>
          <w:lang w:val="it-IT"/>
        </w:rPr>
      </w:pPr>
    </w:p>
    <w:p w14:paraId="7D42C893" w14:textId="4BEE12AF" w:rsidR="00683FD8" w:rsidRDefault="00683FD8" w:rsidP="00683FD8">
      <w:pPr>
        <w:pStyle w:val="Paragrafoelenco"/>
        <w:tabs>
          <w:tab w:val="left" w:pos="1248"/>
          <w:tab w:val="left" w:pos="3300"/>
          <w:tab w:val="center" w:pos="5940"/>
        </w:tabs>
        <w:jc w:val="both"/>
        <w:rPr>
          <w:rFonts w:ascii="Futura LT" w:hAnsi="Futura LT"/>
          <w:sz w:val="28"/>
          <w:szCs w:val="28"/>
          <w:lang w:val="it-IT"/>
        </w:rPr>
      </w:pPr>
    </w:p>
    <w:p w14:paraId="07CDECC5" w14:textId="3865C5E2" w:rsidR="00683FD8" w:rsidRDefault="00683FD8" w:rsidP="00683FD8">
      <w:pPr>
        <w:pStyle w:val="Paragrafoelenco"/>
        <w:tabs>
          <w:tab w:val="left" w:pos="1248"/>
          <w:tab w:val="left" w:pos="3300"/>
          <w:tab w:val="center" w:pos="5940"/>
        </w:tabs>
        <w:jc w:val="both"/>
        <w:rPr>
          <w:rFonts w:ascii="Futura LT" w:hAnsi="Futura LT"/>
          <w:sz w:val="28"/>
          <w:szCs w:val="28"/>
          <w:lang w:val="it-IT"/>
        </w:rPr>
      </w:pPr>
    </w:p>
    <w:p w14:paraId="6376B216" w14:textId="54E7D4B9" w:rsidR="00827323" w:rsidRPr="00683FD8" w:rsidRDefault="00827323" w:rsidP="00683FD8">
      <w:pPr>
        <w:pStyle w:val="Paragrafoelenco"/>
        <w:numPr>
          <w:ilvl w:val="0"/>
          <w:numId w:val="10"/>
        </w:numPr>
        <w:tabs>
          <w:tab w:val="left" w:pos="1248"/>
          <w:tab w:val="left" w:pos="3300"/>
          <w:tab w:val="center" w:pos="5940"/>
        </w:tabs>
        <w:jc w:val="both"/>
        <w:rPr>
          <w:rFonts w:ascii="Futura LT" w:hAnsi="Futura LT"/>
          <w:sz w:val="28"/>
          <w:szCs w:val="28"/>
          <w:lang w:val="it-IT"/>
        </w:rPr>
      </w:pPr>
      <w:r w:rsidRPr="00683FD8">
        <w:rPr>
          <w:rFonts w:ascii="Futura LT" w:hAnsi="Futura LT"/>
          <w:sz w:val="28"/>
          <w:szCs w:val="28"/>
          <w:lang w:val="it-IT"/>
        </w:rPr>
        <w:t xml:space="preserve">Operazione 9  </w:t>
      </w:r>
    </w:p>
    <w:p w14:paraId="50215E0A" w14:textId="77777777" w:rsidR="00683FD8" w:rsidRDefault="00683FD8" w:rsidP="00683FD8">
      <w:pPr>
        <w:tabs>
          <w:tab w:val="left" w:pos="1248"/>
          <w:tab w:val="left" w:pos="3300"/>
          <w:tab w:val="center" w:pos="5940"/>
        </w:tabs>
        <w:jc w:val="center"/>
        <w:rPr>
          <w:rFonts w:ascii="Futura LT" w:hAnsi="Futura LT"/>
          <w:sz w:val="28"/>
          <w:szCs w:val="28"/>
          <w:lang w:val="it-IT"/>
        </w:rPr>
      </w:pPr>
      <w:r>
        <w:rPr>
          <w:rFonts w:ascii="Futura LT" w:hAnsi="Futura LT"/>
          <w:color w:val="4F81BD" w:themeColor="accent1"/>
          <w:sz w:val="36"/>
          <w:szCs w:val="36"/>
          <w:lang w:val="it-IT"/>
        </w:rPr>
        <w:t>Con Ridondanza</w:t>
      </w:r>
    </w:p>
    <w:tbl>
      <w:tblPr>
        <w:tblStyle w:val="Grigliatabella"/>
        <w:tblpPr w:leftFromText="141" w:rightFromText="141" w:vertAnchor="text" w:horzAnchor="page" w:tblpXSpec="center" w:tblpY="177"/>
        <w:tblW w:w="0" w:type="auto"/>
        <w:tblLook w:val="04A0" w:firstRow="1" w:lastRow="0" w:firstColumn="1" w:lastColumn="0" w:noHBand="0" w:noVBand="1"/>
      </w:tblPr>
      <w:tblGrid>
        <w:gridCol w:w="2235"/>
        <w:gridCol w:w="2235"/>
        <w:gridCol w:w="2236"/>
        <w:gridCol w:w="2236"/>
      </w:tblGrid>
      <w:tr w:rsidR="00683FD8" w:rsidRPr="002330EE" w14:paraId="5F57EEE7" w14:textId="77777777" w:rsidTr="003C44EA">
        <w:trPr>
          <w:trHeight w:val="494"/>
        </w:trPr>
        <w:tc>
          <w:tcPr>
            <w:tcW w:w="2235" w:type="dxa"/>
            <w:shd w:val="clear" w:color="auto" w:fill="548DD4" w:themeFill="text2" w:themeFillTint="99"/>
          </w:tcPr>
          <w:p w14:paraId="2B217CB3" w14:textId="77777777" w:rsidR="00683FD8" w:rsidRDefault="00683FD8" w:rsidP="003C44EA">
            <w:pPr>
              <w:jc w:val="center"/>
              <w:rPr>
                <w:rFonts w:ascii="Futura LT" w:hAnsi="Futura LT"/>
                <w:sz w:val="36"/>
                <w:szCs w:val="36"/>
                <w:lang w:val="it-IT"/>
              </w:rPr>
            </w:pPr>
            <w:r w:rsidRPr="00D467BE">
              <w:rPr>
                <w:rFonts w:ascii="Futura LT" w:hAnsi="Futura LT"/>
                <w:color w:val="FFFFFF" w:themeColor="background1"/>
                <w:sz w:val="36"/>
                <w:szCs w:val="36"/>
                <w:lang w:val="it-IT"/>
              </w:rPr>
              <w:t>Concetto</w:t>
            </w:r>
          </w:p>
        </w:tc>
        <w:tc>
          <w:tcPr>
            <w:tcW w:w="2235" w:type="dxa"/>
            <w:shd w:val="clear" w:color="auto" w:fill="548DD4" w:themeFill="text2" w:themeFillTint="99"/>
          </w:tcPr>
          <w:p w14:paraId="3EB9BB6A" w14:textId="77777777" w:rsidR="00683FD8" w:rsidRDefault="00683FD8" w:rsidP="003C44EA">
            <w:pPr>
              <w:jc w:val="center"/>
              <w:rPr>
                <w:rFonts w:ascii="Futura LT" w:hAnsi="Futura LT"/>
                <w:sz w:val="36"/>
                <w:szCs w:val="36"/>
                <w:lang w:val="it-IT"/>
              </w:rPr>
            </w:pPr>
            <w:r>
              <w:rPr>
                <w:rFonts w:ascii="Futura LT" w:hAnsi="Futura LT"/>
                <w:color w:val="FFFFFF" w:themeColor="background1"/>
                <w:sz w:val="36"/>
                <w:szCs w:val="36"/>
                <w:lang w:val="it-IT"/>
              </w:rPr>
              <w:t>Tipo</w:t>
            </w:r>
          </w:p>
        </w:tc>
        <w:tc>
          <w:tcPr>
            <w:tcW w:w="2236" w:type="dxa"/>
            <w:shd w:val="clear" w:color="auto" w:fill="548DD4" w:themeFill="text2" w:themeFillTint="99"/>
          </w:tcPr>
          <w:p w14:paraId="7657A9EC" w14:textId="77777777" w:rsidR="00683FD8" w:rsidRPr="002330EE" w:rsidRDefault="00683FD8" w:rsidP="003C44EA">
            <w:pPr>
              <w:jc w:val="center"/>
              <w:rPr>
                <w:rFonts w:ascii="Futura LT" w:hAnsi="Futura LT"/>
                <w:sz w:val="20"/>
                <w:szCs w:val="20"/>
                <w:lang w:val="it-IT"/>
              </w:rPr>
            </w:pPr>
            <w:r>
              <w:rPr>
                <w:rFonts w:ascii="Futura LT" w:hAnsi="Futura LT"/>
                <w:color w:val="FFFFFF" w:themeColor="background1"/>
                <w:sz w:val="36"/>
                <w:szCs w:val="36"/>
                <w:lang w:val="it-IT"/>
              </w:rPr>
              <w:t>Accessi</w:t>
            </w:r>
          </w:p>
        </w:tc>
        <w:tc>
          <w:tcPr>
            <w:tcW w:w="2236" w:type="dxa"/>
            <w:shd w:val="clear" w:color="auto" w:fill="548DD4" w:themeFill="text2" w:themeFillTint="99"/>
          </w:tcPr>
          <w:p w14:paraId="1C1EA977" w14:textId="77777777" w:rsidR="00683FD8" w:rsidRDefault="00683FD8" w:rsidP="003C44EA">
            <w:pPr>
              <w:jc w:val="center"/>
              <w:rPr>
                <w:rFonts w:ascii="Futura LT" w:hAnsi="Futura LT"/>
                <w:color w:val="FFFFFF" w:themeColor="background1"/>
                <w:sz w:val="36"/>
                <w:szCs w:val="36"/>
                <w:lang w:val="it-IT"/>
              </w:rPr>
            </w:pPr>
            <w:r>
              <w:rPr>
                <w:rFonts w:ascii="Futura LT" w:hAnsi="Futura LT"/>
                <w:color w:val="FFFFFF" w:themeColor="background1"/>
                <w:sz w:val="36"/>
                <w:szCs w:val="36"/>
                <w:lang w:val="it-IT"/>
              </w:rPr>
              <w:t>Tipo Accessi</w:t>
            </w:r>
          </w:p>
        </w:tc>
      </w:tr>
      <w:tr w:rsidR="00683FD8" w:rsidRPr="00A612CD" w14:paraId="40BE2013" w14:textId="77777777" w:rsidTr="003C44EA">
        <w:trPr>
          <w:trHeight w:val="752"/>
        </w:trPr>
        <w:tc>
          <w:tcPr>
            <w:tcW w:w="2235" w:type="dxa"/>
          </w:tcPr>
          <w:p w14:paraId="4B75085B" w14:textId="77777777" w:rsidR="00683FD8" w:rsidRDefault="00683FD8" w:rsidP="003C44EA">
            <w:pPr>
              <w:jc w:val="center"/>
              <w:rPr>
                <w:rFonts w:ascii="Futura LT" w:hAnsi="Futura LT"/>
                <w:sz w:val="36"/>
                <w:szCs w:val="36"/>
                <w:lang w:val="it-IT"/>
              </w:rPr>
            </w:pPr>
            <w:r>
              <w:rPr>
                <w:rFonts w:ascii="Futura LT" w:hAnsi="Futura LT"/>
                <w:sz w:val="36"/>
                <w:szCs w:val="36"/>
                <w:lang w:val="it-IT"/>
              </w:rPr>
              <w:t>Prodotto</w:t>
            </w:r>
          </w:p>
        </w:tc>
        <w:tc>
          <w:tcPr>
            <w:tcW w:w="2235" w:type="dxa"/>
          </w:tcPr>
          <w:p w14:paraId="63CE6F3C" w14:textId="77777777" w:rsidR="00683FD8" w:rsidRPr="00A612CD" w:rsidRDefault="00683FD8" w:rsidP="003C44EA">
            <w:pPr>
              <w:jc w:val="center"/>
              <w:rPr>
                <w:rFonts w:ascii="Futura LT" w:hAnsi="Futura LT"/>
                <w:lang w:val="it-IT"/>
              </w:rPr>
            </w:pPr>
            <w:r>
              <w:rPr>
                <w:rFonts w:ascii="Futura LT" w:hAnsi="Futura LT"/>
                <w:lang w:val="it-IT"/>
              </w:rPr>
              <w:t>E</w:t>
            </w:r>
          </w:p>
        </w:tc>
        <w:tc>
          <w:tcPr>
            <w:tcW w:w="2236" w:type="dxa"/>
          </w:tcPr>
          <w:p w14:paraId="018E4B62" w14:textId="77777777" w:rsidR="00683FD8" w:rsidRPr="00A612CD" w:rsidRDefault="00683FD8" w:rsidP="003C44EA">
            <w:pPr>
              <w:jc w:val="center"/>
              <w:rPr>
                <w:rFonts w:ascii="Futura LT" w:hAnsi="Futura LT"/>
                <w:sz w:val="20"/>
                <w:szCs w:val="20"/>
                <w:lang w:val="it-IT"/>
              </w:rPr>
            </w:pPr>
            <w:r>
              <w:rPr>
                <w:rFonts w:ascii="Futura LT" w:hAnsi="Futura LT"/>
                <w:sz w:val="20"/>
                <w:szCs w:val="20"/>
                <w:lang w:val="it-IT"/>
              </w:rPr>
              <w:t>1</w:t>
            </w:r>
          </w:p>
        </w:tc>
        <w:tc>
          <w:tcPr>
            <w:tcW w:w="2236" w:type="dxa"/>
          </w:tcPr>
          <w:p w14:paraId="4AEEA85F" w14:textId="77777777" w:rsidR="00683FD8" w:rsidRPr="00A612CD" w:rsidRDefault="00683FD8" w:rsidP="003C44EA">
            <w:pPr>
              <w:jc w:val="center"/>
              <w:rPr>
                <w:rFonts w:ascii="Futura LT" w:hAnsi="Futura LT"/>
                <w:sz w:val="20"/>
                <w:szCs w:val="20"/>
                <w:lang w:val="it-IT"/>
              </w:rPr>
            </w:pPr>
            <w:r>
              <w:rPr>
                <w:rFonts w:ascii="Futura LT" w:hAnsi="Futura LT"/>
                <w:sz w:val="20"/>
                <w:szCs w:val="20"/>
                <w:lang w:val="it-IT"/>
              </w:rPr>
              <w:t>S</w:t>
            </w:r>
          </w:p>
        </w:tc>
      </w:tr>
      <w:tr w:rsidR="00683FD8" w:rsidRPr="00A612CD" w14:paraId="5E24E0A1" w14:textId="77777777" w:rsidTr="003C44EA">
        <w:trPr>
          <w:trHeight w:val="494"/>
        </w:trPr>
        <w:tc>
          <w:tcPr>
            <w:tcW w:w="2235" w:type="dxa"/>
          </w:tcPr>
          <w:p w14:paraId="58E15CDB" w14:textId="77777777" w:rsidR="00683FD8" w:rsidRPr="00FD1761" w:rsidRDefault="00683FD8" w:rsidP="003C44EA">
            <w:pPr>
              <w:jc w:val="center"/>
              <w:rPr>
                <w:rFonts w:ascii="Futura LT" w:hAnsi="Futura LT"/>
                <w:i/>
                <w:iCs/>
                <w:sz w:val="36"/>
                <w:szCs w:val="36"/>
                <w:lang w:val="it-IT"/>
              </w:rPr>
            </w:pPr>
            <w:r w:rsidRPr="00FD1761">
              <w:rPr>
                <w:rFonts w:ascii="Futura LT" w:hAnsi="Futura LT"/>
                <w:i/>
                <w:iCs/>
                <w:sz w:val="36"/>
                <w:szCs w:val="36"/>
                <w:lang w:val="it-IT"/>
              </w:rPr>
              <w:t>Contiene</w:t>
            </w:r>
          </w:p>
        </w:tc>
        <w:tc>
          <w:tcPr>
            <w:tcW w:w="2235" w:type="dxa"/>
          </w:tcPr>
          <w:p w14:paraId="58B4233C" w14:textId="77777777" w:rsidR="00683FD8" w:rsidRPr="0066281F" w:rsidRDefault="00683FD8" w:rsidP="003C44EA">
            <w:pPr>
              <w:jc w:val="center"/>
              <w:rPr>
                <w:rFonts w:ascii="Futura LT" w:hAnsi="Futura LT"/>
                <w:sz w:val="20"/>
                <w:szCs w:val="20"/>
                <w:lang w:val="it-IT"/>
              </w:rPr>
            </w:pPr>
            <w:r>
              <w:rPr>
                <w:rFonts w:ascii="Futura LT" w:hAnsi="Futura LT"/>
                <w:sz w:val="20"/>
                <w:szCs w:val="20"/>
                <w:lang w:val="it-IT"/>
              </w:rPr>
              <w:t>R</w:t>
            </w:r>
          </w:p>
        </w:tc>
        <w:tc>
          <w:tcPr>
            <w:tcW w:w="2236" w:type="dxa"/>
          </w:tcPr>
          <w:p w14:paraId="11B8A14C" w14:textId="77777777" w:rsidR="00683FD8" w:rsidRPr="00A612CD" w:rsidRDefault="00683FD8" w:rsidP="003C44EA">
            <w:pPr>
              <w:jc w:val="center"/>
              <w:rPr>
                <w:rFonts w:ascii="Futura LT" w:hAnsi="Futura LT"/>
                <w:sz w:val="20"/>
                <w:szCs w:val="20"/>
                <w:lang w:val="it-IT"/>
              </w:rPr>
            </w:pPr>
            <w:r>
              <w:rPr>
                <w:rFonts w:ascii="Futura LT" w:hAnsi="Futura LT"/>
                <w:sz w:val="20"/>
                <w:szCs w:val="20"/>
                <w:lang w:val="it-IT"/>
              </w:rPr>
              <w:t>1</w:t>
            </w:r>
          </w:p>
        </w:tc>
        <w:tc>
          <w:tcPr>
            <w:tcW w:w="2236" w:type="dxa"/>
          </w:tcPr>
          <w:p w14:paraId="731094AF" w14:textId="77777777" w:rsidR="00683FD8" w:rsidRDefault="00683FD8" w:rsidP="003C44EA">
            <w:pPr>
              <w:jc w:val="center"/>
              <w:rPr>
                <w:rFonts w:ascii="Futura LT" w:hAnsi="Futura LT"/>
                <w:sz w:val="20"/>
                <w:szCs w:val="20"/>
                <w:lang w:val="it-IT"/>
              </w:rPr>
            </w:pPr>
            <w:r>
              <w:rPr>
                <w:rFonts w:ascii="Futura LT" w:hAnsi="Futura LT"/>
                <w:sz w:val="20"/>
                <w:szCs w:val="20"/>
                <w:lang w:val="it-IT"/>
              </w:rPr>
              <w:t>S</w:t>
            </w:r>
          </w:p>
        </w:tc>
      </w:tr>
      <w:tr w:rsidR="00683FD8" w:rsidRPr="00A612CD" w14:paraId="3E190E5E" w14:textId="77777777" w:rsidTr="003C44EA">
        <w:trPr>
          <w:trHeight w:val="482"/>
        </w:trPr>
        <w:tc>
          <w:tcPr>
            <w:tcW w:w="2235" w:type="dxa"/>
          </w:tcPr>
          <w:p w14:paraId="47CA5F6C" w14:textId="77777777" w:rsidR="00683FD8" w:rsidRDefault="00683FD8" w:rsidP="003C44EA">
            <w:pPr>
              <w:jc w:val="center"/>
              <w:rPr>
                <w:rFonts w:ascii="Futura LT" w:hAnsi="Futura LT"/>
                <w:sz w:val="36"/>
                <w:szCs w:val="36"/>
                <w:lang w:val="it-IT"/>
              </w:rPr>
            </w:pPr>
            <w:r>
              <w:rPr>
                <w:rFonts w:ascii="Futura LT" w:hAnsi="Futura LT"/>
                <w:sz w:val="36"/>
                <w:szCs w:val="36"/>
                <w:lang w:val="it-IT"/>
              </w:rPr>
              <w:t>Carrello</w:t>
            </w:r>
          </w:p>
        </w:tc>
        <w:tc>
          <w:tcPr>
            <w:tcW w:w="2235" w:type="dxa"/>
          </w:tcPr>
          <w:p w14:paraId="39BB9165" w14:textId="77777777" w:rsidR="00683FD8" w:rsidRPr="004B2263" w:rsidRDefault="00683FD8" w:rsidP="003C44EA">
            <w:pPr>
              <w:jc w:val="center"/>
              <w:rPr>
                <w:rFonts w:ascii="Futura LT" w:hAnsi="Futura LT"/>
                <w:lang w:val="it-IT"/>
              </w:rPr>
            </w:pPr>
            <w:r>
              <w:rPr>
                <w:rFonts w:ascii="Futura LT" w:hAnsi="Futura LT"/>
                <w:lang w:val="it-IT"/>
              </w:rPr>
              <w:t>E</w:t>
            </w:r>
          </w:p>
        </w:tc>
        <w:tc>
          <w:tcPr>
            <w:tcW w:w="2236" w:type="dxa"/>
          </w:tcPr>
          <w:p w14:paraId="6BC59D64" w14:textId="77777777" w:rsidR="00683FD8" w:rsidRPr="00A612CD" w:rsidRDefault="00683FD8" w:rsidP="003C44EA">
            <w:pPr>
              <w:jc w:val="center"/>
              <w:rPr>
                <w:rFonts w:ascii="Futura LT" w:hAnsi="Futura LT"/>
                <w:highlight w:val="magenta"/>
                <w:lang w:val="it-IT"/>
              </w:rPr>
            </w:pPr>
            <w:r w:rsidRPr="000849BE">
              <w:rPr>
                <w:rFonts w:ascii="Futura LT" w:hAnsi="Futura LT"/>
                <w:lang w:val="it-IT"/>
              </w:rPr>
              <w:t>1</w:t>
            </w:r>
          </w:p>
        </w:tc>
        <w:tc>
          <w:tcPr>
            <w:tcW w:w="2236" w:type="dxa"/>
          </w:tcPr>
          <w:p w14:paraId="1733ED08" w14:textId="77777777" w:rsidR="00683FD8" w:rsidRPr="001F67BB" w:rsidRDefault="00683FD8" w:rsidP="003C44EA">
            <w:pPr>
              <w:jc w:val="center"/>
              <w:rPr>
                <w:rFonts w:ascii="Futura LT" w:hAnsi="Futura LT"/>
                <w:sz w:val="20"/>
                <w:szCs w:val="20"/>
                <w:lang w:val="it-IT"/>
              </w:rPr>
            </w:pPr>
            <w:r>
              <w:rPr>
                <w:rFonts w:ascii="Futura LT" w:hAnsi="Futura LT"/>
                <w:sz w:val="20"/>
                <w:szCs w:val="20"/>
                <w:lang w:val="it-IT"/>
              </w:rPr>
              <w:t>L</w:t>
            </w:r>
          </w:p>
        </w:tc>
      </w:tr>
      <w:tr w:rsidR="00683FD8" w:rsidRPr="00A612CD" w14:paraId="3C8CA005" w14:textId="77777777" w:rsidTr="003C44EA">
        <w:trPr>
          <w:trHeight w:val="482"/>
        </w:trPr>
        <w:tc>
          <w:tcPr>
            <w:tcW w:w="2235" w:type="dxa"/>
            <w:tcBorders>
              <w:bottom w:val="single" w:sz="4" w:space="0" w:color="auto"/>
            </w:tcBorders>
          </w:tcPr>
          <w:p w14:paraId="62490A68" w14:textId="77777777" w:rsidR="00683FD8" w:rsidRDefault="00683FD8" w:rsidP="003C44EA">
            <w:pPr>
              <w:jc w:val="center"/>
              <w:rPr>
                <w:rFonts w:ascii="Futura LT" w:hAnsi="Futura LT"/>
                <w:sz w:val="36"/>
                <w:szCs w:val="36"/>
                <w:lang w:val="it-IT"/>
              </w:rPr>
            </w:pPr>
            <w:r>
              <w:rPr>
                <w:rFonts w:ascii="Futura LT" w:hAnsi="Futura LT"/>
                <w:sz w:val="36"/>
                <w:szCs w:val="36"/>
                <w:lang w:val="it-IT"/>
              </w:rPr>
              <w:t>Carrello</w:t>
            </w:r>
          </w:p>
        </w:tc>
        <w:tc>
          <w:tcPr>
            <w:tcW w:w="2235" w:type="dxa"/>
            <w:tcBorders>
              <w:bottom w:val="single" w:sz="4" w:space="0" w:color="auto"/>
            </w:tcBorders>
          </w:tcPr>
          <w:p w14:paraId="272124F4" w14:textId="77777777" w:rsidR="00683FD8" w:rsidRPr="004B2263" w:rsidRDefault="00683FD8" w:rsidP="003C44EA">
            <w:pPr>
              <w:jc w:val="center"/>
              <w:rPr>
                <w:rFonts w:ascii="Futura LT" w:hAnsi="Futura LT"/>
                <w:lang w:val="it-IT"/>
              </w:rPr>
            </w:pPr>
            <w:r>
              <w:rPr>
                <w:rFonts w:ascii="Futura LT" w:hAnsi="Futura LT"/>
                <w:lang w:val="it-IT"/>
              </w:rPr>
              <w:t>E</w:t>
            </w:r>
          </w:p>
        </w:tc>
        <w:tc>
          <w:tcPr>
            <w:tcW w:w="2236" w:type="dxa"/>
            <w:tcBorders>
              <w:bottom w:val="single" w:sz="4" w:space="0" w:color="auto"/>
            </w:tcBorders>
          </w:tcPr>
          <w:p w14:paraId="3D937111" w14:textId="77777777" w:rsidR="00683FD8" w:rsidRPr="00A612CD" w:rsidRDefault="00683FD8" w:rsidP="003C44EA">
            <w:pPr>
              <w:jc w:val="center"/>
              <w:rPr>
                <w:rFonts w:ascii="Futura LT" w:hAnsi="Futura LT"/>
                <w:highlight w:val="magenta"/>
                <w:lang w:val="it-IT"/>
              </w:rPr>
            </w:pPr>
            <w:r w:rsidRPr="000849BE">
              <w:rPr>
                <w:rFonts w:ascii="Futura LT" w:hAnsi="Futura LT"/>
                <w:lang w:val="it-IT"/>
              </w:rPr>
              <w:t>1</w:t>
            </w:r>
          </w:p>
        </w:tc>
        <w:tc>
          <w:tcPr>
            <w:tcW w:w="2236" w:type="dxa"/>
          </w:tcPr>
          <w:p w14:paraId="5C657D81" w14:textId="77777777" w:rsidR="00683FD8" w:rsidRPr="001F67BB" w:rsidRDefault="00683FD8" w:rsidP="003C44EA">
            <w:pPr>
              <w:jc w:val="center"/>
              <w:rPr>
                <w:rFonts w:ascii="Futura LT" w:hAnsi="Futura LT"/>
                <w:sz w:val="20"/>
                <w:szCs w:val="20"/>
                <w:lang w:val="it-IT"/>
              </w:rPr>
            </w:pPr>
            <w:r>
              <w:rPr>
                <w:rFonts w:ascii="Futura LT" w:hAnsi="Futura LT"/>
                <w:sz w:val="20"/>
                <w:szCs w:val="20"/>
                <w:lang w:val="it-IT"/>
              </w:rPr>
              <w:t>S</w:t>
            </w:r>
          </w:p>
        </w:tc>
      </w:tr>
      <w:tr w:rsidR="00AA2A6A" w:rsidRPr="00A612CD" w14:paraId="4454D2AA" w14:textId="77777777" w:rsidTr="003C44EA">
        <w:trPr>
          <w:trHeight w:val="482"/>
        </w:trPr>
        <w:tc>
          <w:tcPr>
            <w:tcW w:w="2235" w:type="dxa"/>
            <w:tcBorders>
              <w:bottom w:val="single" w:sz="4" w:space="0" w:color="auto"/>
            </w:tcBorders>
          </w:tcPr>
          <w:p w14:paraId="52D1A4FC" w14:textId="5D232149" w:rsidR="00AA2A6A" w:rsidRPr="00AA2A6A" w:rsidRDefault="00AA2A6A" w:rsidP="003C44EA">
            <w:pPr>
              <w:jc w:val="center"/>
              <w:rPr>
                <w:rFonts w:ascii="Futura LT" w:hAnsi="Futura LT"/>
                <w:i/>
                <w:iCs/>
                <w:sz w:val="36"/>
                <w:szCs w:val="36"/>
                <w:lang w:val="it-IT"/>
              </w:rPr>
            </w:pPr>
            <w:r w:rsidRPr="00AA2A6A">
              <w:rPr>
                <w:rFonts w:ascii="Futura LT" w:hAnsi="Futura LT"/>
                <w:i/>
                <w:iCs/>
                <w:sz w:val="36"/>
                <w:szCs w:val="36"/>
                <w:lang w:val="it-IT"/>
              </w:rPr>
              <w:t>Acquista</w:t>
            </w:r>
          </w:p>
        </w:tc>
        <w:tc>
          <w:tcPr>
            <w:tcW w:w="2235" w:type="dxa"/>
            <w:tcBorders>
              <w:bottom w:val="single" w:sz="4" w:space="0" w:color="auto"/>
            </w:tcBorders>
          </w:tcPr>
          <w:p w14:paraId="4FB33A4D" w14:textId="27C0DBBE" w:rsidR="00AA2A6A" w:rsidRDefault="00AA2A6A" w:rsidP="003C44EA">
            <w:pPr>
              <w:jc w:val="center"/>
              <w:rPr>
                <w:rFonts w:ascii="Futura LT" w:hAnsi="Futura LT"/>
                <w:lang w:val="it-IT"/>
              </w:rPr>
            </w:pPr>
            <w:r>
              <w:rPr>
                <w:rFonts w:ascii="Futura LT" w:hAnsi="Futura LT"/>
                <w:lang w:val="it-IT"/>
              </w:rPr>
              <w:t>R</w:t>
            </w:r>
          </w:p>
        </w:tc>
        <w:tc>
          <w:tcPr>
            <w:tcW w:w="2236" w:type="dxa"/>
            <w:tcBorders>
              <w:bottom w:val="single" w:sz="4" w:space="0" w:color="auto"/>
            </w:tcBorders>
          </w:tcPr>
          <w:p w14:paraId="29D08540" w14:textId="2CBAC2EB" w:rsidR="00AA2A6A" w:rsidRPr="000849BE" w:rsidRDefault="00AA2A6A" w:rsidP="003C44EA">
            <w:pPr>
              <w:jc w:val="center"/>
              <w:rPr>
                <w:rFonts w:ascii="Futura LT" w:hAnsi="Futura LT"/>
                <w:lang w:val="it-IT"/>
              </w:rPr>
            </w:pPr>
            <w:r>
              <w:rPr>
                <w:rFonts w:ascii="Futura LT" w:hAnsi="Futura LT"/>
                <w:lang w:val="it-IT"/>
              </w:rPr>
              <w:t>1</w:t>
            </w:r>
          </w:p>
        </w:tc>
        <w:tc>
          <w:tcPr>
            <w:tcW w:w="2236" w:type="dxa"/>
          </w:tcPr>
          <w:p w14:paraId="3F94A398" w14:textId="13D4825F" w:rsidR="00AA2A6A" w:rsidRDefault="00AA2A6A" w:rsidP="003C44EA">
            <w:pPr>
              <w:jc w:val="center"/>
              <w:rPr>
                <w:rFonts w:ascii="Futura LT" w:hAnsi="Futura LT"/>
                <w:sz w:val="20"/>
                <w:szCs w:val="20"/>
                <w:lang w:val="it-IT"/>
              </w:rPr>
            </w:pPr>
            <w:r>
              <w:rPr>
                <w:rFonts w:ascii="Futura LT" w:hAnsi="Futura LT"/>
                <w:sz w:val="20"/>
                <w:szCs w:val="20"/>
                <w:lang w:val="it-IT"/>
              </w:rPr>
              <w:t>S</w:t>
            </w:r>
          </w:p>
        </w:tc>
      </w:tr>
      <w:tr w:rsidR="00683FD8" w:rsidRPr="00A612CD" w14:paraId="42E3989F" w14:textId="77777777" w:rsidTr="003C44EA">
        <w:trPr>
          <w:trHeight w:val="482"/>
        </w:trPr>
        <w:tc>
          <w:tcPr>
            <w:tcW w:w="8942" w:type="dxa"/>
            <w:gridSpan w:val="4"/>
          </w:tcPr>
          <w:p w14:paraId="79E3B7B4" w14:textId="711FF563" w:rsidR="00683FD8" w:rsidRPr="00683FD8" w:rsidRDefault="00683FD8" w:rsidP="003C44EA">
            <w:pPr>
              <w:rPr>
                <w:rFonts w:ascii="Futura LT" w:hAnsi="Futura LT"/>
                <w:sz w:val="32"/>
                <w:szCs w:val="32"/>
              </w:rPr>
            </w:pPr>
            <w:r w:rsidRPr="00683FD8">
              <w:rPr>
                <w:rFonts w:ascii="Futura LT" w:hAnsi="Futura LT"/>
                <w:sz w:val="32"/>
                <w:szCs w:val="32"/>
              </w:rPr>
              <w:t xml:space="preserve">TOTALE = </w:t>
            </w:r>
            <w:r w:rsidR="00AA2A6A">
              <w:rPr>
                <w:rFonts w:ascii="Futura LT" w:hAnsi="Futura LT"/>
                <w:sz w:val="32"/>
                <w:szCs w:val="32"/>
              </w:rPr>
              <w:t>4</w:t>
            </w:r>
            <w:r w:rsidRPr="00683FD8">
              <w:rPr>
                <w:rFonts w:ascii="Futura LT" w:hAnsi="Futura LT"/>
                <w:sz w:val="32"/>
                <w:szCs w:val="32"/>
              </w:rPr>
              <w:t xml:space="preserve">S + 1L = </w:t>
            </w:r>
            <w:r w:rsidR="00AA2A6A">
              <w:rPr>
                <w:rFonts w:ascii="Futura LT" w:hAnsi="Futura LT"/>
                <w:sz w:val="32"/>
                <w:szCs w:val="32"/>
              </w:rPr>
              <w:t>4</w:t>
            </w:r>
            <w:r w:rsidRPr="00683FD8">
              <w:rPr>
                <w:rFonts w:ascii="Futura LT" w:hAnsi="Futura LT"/>
                <w:sz w:val="32"/>
                <w:szCs w:val="32"/>
              </w:rPr>
              <w:t xml:space="preserve"> * 2 +1 = </w:t>
            </w:r>
            <w:r w:rsidR="00AA2A6A">
              <w:rPr>
                <w:rFonts w:ascii="Futura LT" w:hAnsi="Futura LT"/>
                <w:sz w:val="32"/>
                <w:szCs w:val="32"/>
              </w:rPr>
              <w:t>9</w:t>
            </w:r>
            <w:r w:rsidRPr="00683FD8">
              <w:rPr>
                <w:rFonts w:ascii="Futura LT" w:hAnsi="Futura LT"/>
                <w:sz w:val="32"/>
                <w:szCs w:val="32"/>
              </w:rPr>
              <w:t xml:space="preserve"> </w:t>
            </w:r>
          </w:p>
          <w:p w14:paraId="300B7711" w14:textId="5DFD3563" w:rsidR="00683FD8" w:rsidRPr="00683FD8" w:rsidRDefault="00AA2A6A" w:rsidP="003C44EA">
            <w:pPr>
              <w:rPr>
                <w:rFonts w:ascii="Futura LT" w:hAnsi="Futura LT"/>
                <w:sz w:val="36"/>
                <w:szCs w:val="36"/>
              </w:rPr>
            </w:pPr>
            <w:r>
              <w:rPr>
                <w:rFonts w:ascii="Futura LT" w:hAnsi="Futura LT"/>
                <w:sz w:val="32"/>
                <w:szCs w:val="32"/>
              </w:rPr>
              <w:t xml:space="preserve">9 </w:t>
            </w:r>
            <w:r w:rsidR="00683FD8" w:rsidRPr="00683FD8">
              <w:rPr>
                <w:rFonts w:ascii="Futura LT" w:hAnsi="Futura LT"/>
                <w:sz w:val="32"/>
                <w:szCs w:val="32"/>
              </w:rPr>
              <w:t xml:space="preserve">* </w:t>
            </w:r>
            <w:r>
              <w:rPr>
                <w:rFonts w:ascii="Futura LT" w:hAnsi="Futura LT"/>
                <w:sz w:val="32"/>
                <w:szCs w:val="32"/>
              </w:rPr>
              <w:t>2</w:t>
            </w:r>
            <w:r w:rsidR="00683FD8" w:rsidRPr="00683FD8">
              <w:rPr>
                <w:rFonts w:ascii="Futura LT" w:hAnsi="Futura LT"/>
                <w:sz w:val="32"/>
                <w:szCs w:val="32"/>
              </w:rPr>
              <w:t xml:space="preserve">0/mm = </w:t>
            </w:r>
            <w:r>
              <w:rPr>
                <w:rFonts w:ascii="Futura LT" w:hAnsi="Futura LT"/>
                <w:sz w:val="32"/>
                <w:szCs w:val="32"/>
              </w:rPr>
              <w:t>18</w:t>
            </w:r>
            <w:r w:rsidR="00683FD8" w:rsidRPr="00683FD8">
              <w:rPr>
                <w:rFonts w:ascii="Futura LT" w:hAnsi="Futura LT"/>
                <w:sz w:val="32"/>
                <w:szCs w:val="32"/>
              </w:rPr>
              <w:t xml:space="preserve">0/mm              </w:t>
            </w:r>
          </w:p>
        </w:tc>
      </w:tr>
    </w:tbl>
    <w:p w14:paraId="3062F69C" w14:textId="77777777" w:rsidR="00683FD8" w:rsidRPr="00683FD8" w:rsidRDefault="00683FD8" w:rsidP="00683FD8">
      <w:pPr>
        <w:tabs>
          <w:tab w:val="left" w:pos="1248"/>
          <w:tab w:val="left" w:pos="3300"/>
          <w:tab w:val="center" w:pos="5940"/>
        </w:tabs>
        <w:jc w:val="both"/>
        <w:rPr>
          <w:rFonts w:ascii="Futura LT" w:hAnsi="Futura LT"/>
          <w:sz w:val="28"/>
          <w:szCs w:val="28"/>
        </w:rPr>
      </w:pPr>
    </w:p>
    <w:p w14:paraId="5F9B9942" w14:textId="77777777" w:rsidR="00683FD8" w:rsidRPr="00683FD8" w:rsidRDefault="00683FD8" w:rsidP="00683FD8">
      <w:pPr>
        <w:tabs>
          <w:tab w:val="left" w:pos="1248"/>
          <w:tab w:val="left" w:pos="3300"/>
          <w:tab w:val="center" w:pos="5940"/>
        </w:tabs>
        <w:jc w:val="both"/>
        <w:rPr>
          <w:rFonts w:ascii="Futura LT" w:hAnsi="Futura LT"/>
          <w:sz w:val="28"/>
          <w:szCs w:val="28"/>
        </w:rPr>
      </w:pPr>
    </w:p>
    <w:p w14:paraId="6F5369F7" w14:textId="77777777" w:rsidR="00683FD8" w:rsidRPr="00683FD8" w:rsidRDefault="00683FD8" w:rsidP="00683FD8">
      <w:pPr>
        <w:tabs>
          <w:tab w:val="left" w:pos="1248"/>
          <w:tab w:val="left" w:pos="3300"/>
          <w:tab w:val="center" w:pos="5940"/>
        </w:tabs>
        <w:jc w:val="both"/>
        <w:rPr>
          <w:rFonts w:ascii="Futura LT" w:hAnsi="Futura LT"/>
          <w:sz w:val="28"/>
          <w:szCs w:val="28"/>
        </w:rPr>
      </w:pPr>
    </w:p>
    <w:p w14:paraId="6E1525A2" w14:textId="77777777" w:rsidR="00683FD8" w:rsidRPr="00683FD8" w:rsidRDefault="00683FD8" w:rsidP="00683FD8">
      <w:pPr>
        <w:tabs>
          <w:tab w:val="left" w:pos="1248"/>
          <w:tab w:val="left" w:pos="3300"/>
          <w:tab w:val="center" w:pos="5940"/>
        </w:tabs>
        <w:jc w:val="both"/>
        <w:rPr>
          <w:rFonts w:ascii="Futura LT" w:hAnsi="Futura LT"/>
          <w:sz w:val="28"/>
          <w:szCs w:val="28"/>
        </w:rPr>
      </w:pPr>
    </w:p>
    <w:p w14:paraId="3C51B043" w14:textId="77777777" w:rsidR="00683FD8" w:rsidRPr="00683FD8" w:rsidRDefault="00683FD8" w:rsidP="00683FD8">
      <w:pPr>
        <w:tabs>
          <w:tab w:val="left" w:pos="1248"/>
          <w:tab w:val="left" w:pos="3300"/>
          <w:tab w:val="center" w:pos="5940"/>
        </w:tabs>
        <w:jc w:val="both"/>
        <w:rPr>
          <w:rFonts w:ascii="Futura LT" w:hAnsi="Futura LT"/>
          <w:sz w:val="28"/>
          <w:szCs w:val="28"/>
        </w:rPr>
      </w:pPr>
    </w:p>
    <w:p w14:paraId="24E3D049" w14:textId="77777777" w:rsidR="00683FD8" w:rsidRPr="00683FD8" w:rsidRDefault="00683FD8" w:rsidP="00683FD8">
      <w:pPr>
        <w:tabs>
          <w:tab w:val="left" w:pos="1248"/>
          <w:tab w:val="left" w:pos="3300"/>
          <w:tab w:val="center" w:pos="5940"/>
        </w:tabs>
        <w:jc w:val="both"/>
        <w:rPr>
          <w:rFonts w:ascii="Futura LT" w:hAnsi="Futura LT"/>
          <w:sz w:val="28"/>
          <w:szCs w:val="28"/>
        </w:rPr>
      </w:pPr>
    </w:p>
    <w:p w14:paraId="52BA411B" w14:textId="77777777" w:rsidR="00683FD8" w:rsidRPr="00683FD8" w:rsidRDefault="00683FD8" w:rsidP="00683FD8">
      <w:pPr>
        <w:tabs>
          <w:tab w:val="left" w:pos="1248"/>
          <w:tab w:val="left" w:pos="3300"/>
          <w:tab w:val="center" w:pos="5940"/>
        </w:tabs>
        <w:jc w:val="both"/>
        <w:rPr>
          <w:rFonts w:ascii="Futura LT" w:hAnsi="Futura LT"/>
          <w:sz w:val="28"/>
          <w:szCs w:val="28"/>
        </w:rPr>
      </w:pPr>
    </w:p>
    <w:p w14:paraId="4E6098AD" w14:textId="77777777" w:rsidR="00683FD8" w:rsidRPr="00683FD8" w:rsidRDefault="00683FD8" w:rsidP="00683FD8">
      <w:pPr>
        <w:tabs>
          <w:tab w:val="left" w:pos="1248"/>
          <w:tab w:val="left" w:pos="3300"/>
          <w:tab w:val="center" w:pos="5940"/>
        </w:tabs>
        <w:jc w:val="both"/>
        <w:rPr>
          <w:rFonts w:ascii="Futura LT" w:hAnsi="Futura LT"/>
          <w:sz w:val="28"/>
          <w:szCs w:val="28"/>
        </w:rPr>
      </w:pPr>
    </w:p>
    <w:p w14:paraId="6ACE05F4" w14:textId="77777777" w:rsidR="00683FD8" w:rsidRPr="00683FD8" w:rsidRDefault="00683FD8" w:rsidP="00683FD8">
      <w:pPr>
        <w:tabs>
          <w:tab w:val="left" w:pos="1248"/>
          <w:tab w:val="left" w:pos="3300"/>
          <w:tab w:val="center" w:pos="5940"/>
        </w:tabs>
        <w:jc w:val="center"/>
        <w:rPr>
          <w:rFonts w:ascii="Futura LT" w:hAnsi="Futura LT"/>
          <w:sz w:val="28"/>
          <w:szCs w:val="28"/>
        </w:rPr>
      </w:pPr>
      <w:r w:rsidRPr="00683FD8">
        <w:rPr>
          <w:rFonts w:ascii="Futura LT" w:hAnsi="Futura LT"/>
          <w:sz w:val="28"/>
          <w:szCs w:val="28"/>
        </w:rPr>
        <w:t xml:space="preserve">       </w:t>
      </w:r>
    </w:p>
    <w:p w14:paraId="7CC74B10" w14:textId="77777777" w:rsidR="00683FD8" w:rsidRPr="00683FD8" w:rsidRDefault="00683FD8" w:rsidP="00683FD8">
      <w:pPr>
        <w:tabs>
          <w:tab w:val="left" w:pos="1248"/>
          <w:tab w:val="left" w:pos="3300"/>
          <w:tab w:val="center" w:pos="5940"/>
        </w:tabs>
        <w:rPr>
          <w:rFonts w:ascii="Futura LT" w:hAnsi="Futura LT"/>
          <w:color w:val="4F81BD" w:themeColor="accent1"/>
          <w:sz w:val="36"/>
          <w:szCs w:val="36"/>
        </w:rPr>
      </w:pPr>
    </w:p>
    <w:p w14:paraId="570738CE" w14:textId="77777777" w:rsidR="00AA2A6A" w:rsidRDefault="00AA2A6A" w:rsidP="00683FD8">
      <w:pPr>
        <w:tabs>
          <w:tab w:val="left" w:pos="1248"/>
          <w:tab w:val="left" w:pos="3300"/>
          <w:tab w:val="center" w:pos="5940"/>
        </w:tabs>
        <w:jc w:val="center"/>
        <w:rPr>
          <w:rFonts w:ascii="Futura LT" w:hAnsi="Futura LT"/>
          <w:color w:val="4F81BD" w:themeColor="accent1"/>
          <w:sz w:val="36"/>
          <w:szCs w:val="36"/>
          <w:lang w:val="it-IT"/>
        </w:rPr>
      </w:pPr>
    </w:p>
    <w:p w14:paraId="04979489" w14:textId="42A3B047" w:rsidR="00683FD8" w:rsidRDefault="00A034C8" w:rsidP="00A034C8">
      <w:pPr>
        <w:tabs>
          <w:tab w:val="left" w:pos="1248"/>
          <w:tab w:val="left" w:pos="3300"/>
          <w:tab w:val="center" w:pos="5940"/>
        </w:tabs>
        <w:rPr>
          <w:rFonts w:ascii="Futura LT" w:hAnsi="Futura LT"/>
          <w:color w:val="4F81BD" w:themeColor="accent1"/>
          <w:sz w:val="36"/>
          <w:szCs w:val="36"/>
          <w:lang w:val="it-IT"/>
        </w:rPr>
      </w:pPr>
      <w:r>
        <w:rPr>
          <w:rFonts w:ascii="Futura LT" w:hAnsi="Futura LT"/>
          <w:color w:val="4F81BD" w:themeColor="accent1"/>
          <w:sz w:val="36"/>
          <w:szCs w:val="36"/>
          <w:lang w:val="it-IT"/>
        </w:rPr>
        <w:tab/>
      </w:r>
      <w:r>
        <w:rPr>
          <w:rFonts w:ascii="Futura LT" w:hAnsi="Futura LT"/>
          <w:color w:val="4F81BD" w:themeColor="accent1"/>
          <w:sz w:val="36"/>
          <w:szCs w:val="36"/>
          <w:lang w:val="it-IT"/>
        </w:rPr>
        <w:tab/>
      </w:r>
      <w:r>
        <w:rPr>
          <w:rFonts w:ascii="Futura LT" w:hAnsi="Futura LT"/>
          <w:color w:val="4F81BD" w:themeColor="accent1"/>
          <w:sz w:val="36"/>
          <w:szCs w:val="36"/>
          <w:lang w:val="it-IT"/>
        </w:rPr>
        <w:tab/>
      </w:r>
      <w:r>
        <w:rPr>
          <w:rFonts w:ascii="Futura LT" w:hAnsi="Futura LT"/>
          <w:color w:val="4F81BD" w:themeColor="accent1"/>
          <w:sz w:val="36"/>
          <w:szCs w:val="36"/>
          <w:lang w:val="it-IT"/>
        </w:rPr>
        <w:tab/>
      </w:r>
      <w:r>
        <w:rPr>
          <w:rFonts w:ascii="Futura LT" w:hAnsi="Futura LT"/>
          <w:color w:val="4F81BD" w:themeColor="accent1"/>
          <w:sz w:val="36"/>
          <w:szCs w:val="36"/>
          <w:lang w:val="it-IT"/>
        </w:rPr>
        <w:tab/>
      </w:r>
      <w:r>
        <w:rPr>
          <w:rFonts w:ascii="Futura LT" w:hAnsi="Futura LT"/>
          <w:color w:val="4F81BD" w:themeColor="accent1"/>
          <w:sz w:val="36"/>
          <w:szCs w:val="36"/>
          <w:lang w:val="it-IT"/>
        </w:rPr>
        <w:tab/>
      </w:r>
      <w:r>
        <w:rPr>
          <w:rFonts w:ascii="Futura LT" w:hAnsi="Futura LT"/>
          <w:color w:val="4F81BD" w:themeColor="accent1"/>
          <w:sz w:val="36"/>
          <w:szCs w:val="36"/>
          <w:lang w:val="it-IT"/>
        </w:rPr>
        <w:tab/>
      </w:r>
      <w:r>
        <w:rPr>
          <w:rFonts w:ascii="Futura LT" w:hAnsi="Futura LT"/>
          <w:color w:val="4F81BD" w:themeColor="accent1"/>
          <w:sz w:val="36"/>
          <w:szCs w:val="36"/>
          <w:lang w:val="it-IT"/>
        </w:rPr>
        <w:tab/>
      </w:r>
      <w:r w:rsidR="0043439F">
        <w:rPr>
          <w:rFonts w:ascii="Futura LT" w:hAnsi="Futura LT"/>
          <w:color w:val="4F81BD" w:themeColor="accent1"/>
          <w:sz w:val="36"/>
          <w:szCs w:val="36"/>
          <w:lang w:val="it-IT"/>
        </w:rPr>
        <w:t xml:space="preserve">                </w:t>
      </w:r>
      <w:r w:rsidR="0043439F">
        <w:rPr>
          <w:rFonts w:ascii="Futura LT" w:hAnsi="Futura LT"/>
          <w:color w:val="4F81BD" w:themeColor="accent1"/>
          <w:sz w:val="36"/>
          <w:szCs w:val="36"/>
          <w:lang w:val="it-IT"/>
        </w:rPr>
        <w:tab/>
      </w:r>
      <w:r w:rsidR="0043439F">
        <w:rPr>
          <w:rFonts w:ascii="Futura LT" w:hAnsi="Futura LT"/>
          <w:color w:val="4F81BD" w:themeColor="accent1"/>
          <w:sz w:val="36"/>
          <w:szCs w:val="36"/>
          <w:lang w:val="it-IT"/>
        </w:rPr>
        <w:tab/>
      </w:r>
      <w:r w:rsidR="0043439F">
        <w:rPr>
          <w:rFonts w:ascii="Futura LT" w:hAnsi="Futura LT"/>
          <w:color w:val="4F81BD" w:themeColor="accent1"/>
          <w:sz w:val="36"/>
          <w:szCs w:val="36"/>
          <w:lang w:val="it-IT"/>
        </w:rPr>
        <w:tab/>
      </w:r>
      <w:r>
        <w:rPr>
          <w:rFonts w:ascii="Futura LT" w:hAnsi="Futura LT"/>
          <w:color w:val="4F81BD" w:themeColor="accent1"/>
          <w:sz w:val="36"/>
          <w:szCs w:val="36"/>
          <w:lang w:val="it-IT"/>
        </w:rPr>
        <w:tab/>
      </w:r>
      <w:r w:rsidR="00683FD8">
        <w:rPr>
          <w:rFonts w:ascii="Futura LT" w:hAnsi="Futura LT"/>
          <w:color w:val="4F81BD" w:themeColor="accent1"/>
          <w:sz w:val="36"/>
          <w:szCs w:val="36"/>
          <w:lang w:val="it-IT"/>
        </w:rPr>
        <w:t>Senza</w:t>
      </w:r>
      <w:r>
        <w:rPr>
          <w:rFonts w:ascii="Futura LT" w:hAnsi="Futura LT"/>
          <w:color w:val="4F81BD" w:themeColor="accent1"/>
          <w:sz w:val="36"/>
          <w:szCs w:val="36"/>
          <w:lang w:val="it-IT"/>
        </w:rPr>
        <w:t xml:space="preserve"> </w:t>
      </w:r>
      <w:r w:rsidR="0043439F">
        <w:rPr>
          <w:rFonts w:ascii="Futura LT" w:hAnsi="Futura LT"/>
          <w:color w:val="4F81BD" w:themeColor="accent1"/>
          <w:sz w:val="36"/>
          <w:szCs w:val="36"/>
          <w:lang w:val="it-IT"/>
        </w:rPr>
        <w:t xml:space="preserve">   </w:t>
      </w:r>
      <w:r w:rsidR="00683FD8">
        <w:rPr>
          <w:rFonts w:ascii="Futura LT" w:hAnsi="Futura LT"/>
          <w:color w:val="4F81BD" w:themeColor="accent1"/>
          <w:sz w:val="36"/>
          <w:szCs w:val="36"/>
          <w:lang w:val="it-IT"/>
        </w:rPr>
        <w:t>Ridondanza</w:t>
      </w:r>
    </w:p>
    <w:tbl>
      <w:tblPr>
        <w:tblStyle w:val="Grigliatabella"/>
        <w:tblpPr w:leftFromText="141" w:rightFromText="141" w:vertAnchor="text" w:horzAnchor="page" w:tblpXSpec="center" w:tblpY="177"/>
        <w:tblW w:w="0" w:type="auto"/>
        <w:tblLook w:val="04A0" w:firstRow="1" w:lastRow="0" w:firstColumn="1" w:lastColumn="0" w:noHBand="0" w:noVBand="1"/>
      </w:tblPr>
      <w:tblGrid>
        <w:gridCol w:w="2235"/>
        <w:gridCol w:w="2235"/>
        <w:gridCol w:w="2236"/>
        <w:gridCol w:w="2236"/>
      </w:tblGrid>
      <w:tr w:rsidR="00683FD8" w14:paraId="766601A8" w14:textId="77777777" w:rsidTr="003C44EA">
        <w:trPr>
          <w:trHeight w:val="494"/>
        </w:trPr>
        <w:tc>
          <w:tcPr>
            <w:tcW w:w="2235" w:type="dxa"/>
            <w:shd w:val="clear" w:color="auto" w:fill="548DD4" w:themeFill="text2" w:themeFillTint="99"/>
          </w:tcPr>
          <w:p w14:paraId="4629F8A7" w14:textId="77777777" w:rsidR="00683FD8" w:rsidRDefault="00683FD8" w:rsidP="003C44EA">
            <w:pPr>
              <w:jc w:val="center"/>
              <w:rPr>
                <w:rFonts w:ascii="Futura LT" w:hAnsi="Futura LT"/>
                <w:sz w:val="36"/>
                <w:szCs w:val="36"/>
                <w:lang w:val="it-IT"/>
              </w:rPr>
            </w:pPr>
            <w:r w:rsidRPr="00D467BE">
              <w:rPr>
                <w:rFonts w:ascii="Futura LT" w:hAnsi="Futura LT"/>
                <w:color w:val="FFFFFF" w:themeColor="background1"/>
                <w:sz w:val="36"/>
                <w:szCs w:val="36"/>
                <w:lang w:val="it-IT"/>
              </w:rPr>
              <w:t>Concetto</w:t>
            </w:r>
          </w:p>
        </w:tc>
        <w:tc>
          <w:tcPr>
            <w:tcW w:w="2235" w:type="dxa"/>
            <w:shd w:val="clear" w:color="auto" w:fill="548DD4" w:themeFill="text2" w:themeFillTint="99"/>
          </w:tcPr>
          <w:p w14:paraId="5334F0F0" w14:textId="77777777" w:rsidR="00683FD8" w:rsidRDefault="00683FD8" w:rsidP="003C44EA">
            <w:pPr>
              <w:jc w:val="center"/>
              <w:rPr>
                <w:rFonts w:ascii="Futura LT" w:hAnsi="Futura LT"/>
                <w:sz w:val="36"/>
                <w:szCs w:val="36"/>
                <w:lang w:val="it-IT"/>
              </w:rPr>
            </w:pPr>
            <w:r>
              <w:rPr>
                <w:rFonts w:ascii="Futura LT" w:hAnsi="Futura LT"/>
                <w:color w:val="FFFFFF" w:themeColor="background1"/>
                <w:sz w:val="36"/>
                <w:szCs w:val="36"/>
                <w:lang w:val="it-IT"/>
              </w:rPr>
              <w:t>Tipo</w:t>
            </w:r>
          </w:p>
        </w:tc>
        <w:tc>
          <w:tcPr>
            <w:tcW w:w="2236" w:type="dxa"/>
            <w:shd w:val="clear" w:color="auto" w:fill="548DD4" w:themeFill="text2" w:themeFillTint="99"/>
          </w:tcPr>
          <w:p w14:paraId="310C11F6" w14:textId="77777777" w:rsidR="00683FD8" w:rsidRPr="002330EE" w:rsidRDefault="00683FD8" w:rsidP="003C44EA">
            <w:pPr>
              <w:jc w:val="center"/>
              <w:rPr>
                <w:rFonts w:ascii="Futura LT" w:hAnsi="Futura LT"/>
                <w:sz w:val="20"/>
                <w:szCs w:val="20"/>
                <w:lang w:val="it-IT"/>
              </w:rPr>
            </w:pPr>
            <w:r>
              <w:rPr>
                <w:rFonts w:ascii="Futura LT" w:hAnsi="Futura LT"/>
                <w:color w:val="FFFFFF" w:themeColor="background1"/>
                <w:sz w:val="36"/>
                <w:szCs w:val="36"/>
                <w:lang w:val="it-IT"/>
              </w:rPr>
              <w:t>Accessi</w:t>
            </w:r>
          </w:p>
        </w:tc>
        <w:tc>
          <w:tcPr>
            <w:tcW w:w="2236" w:type="dxa"/>
            <w:shd w:val="clear" w:color="auto" w:fill="548DD4" w:themeFill="text2" w:themeFillTint="99"/>
          </w:tcPr>
          <w:p w14:paraId="3719DDFD" w14:textId="77777777" w:rsidR="00683FD8" w:rsidRDefault="00683FD8" w:rsidP="003C44EA">
            <w:pPr>
              <w:rPr>
                <w:rFonts w:ascii="Futura LT" w:hAnsi="Futura LT"/>
                <w:color w:val="FFFFFF" w:themeColor="background1"/>
                <w:sz w:val="36"/>
                <w:szCs w:val="36"/>
                <w:lang w:val="it-IT"/>
              </w:rPr>
            </w:pPr>
            <w:r>
              <w:rPr>
                <w:rFonts w:ascii="Futura LT" w:hAnsi="Futura LT"/>
                <w:color w:val="FFFFFF" w:themeColor="background1"/>
                <w:sz w:val="36"/>
                <w:szCs w:val="36"/>
                <w:lang w:val="it-IT"/>
              </w:rPr>
              <w:t>Tipo Accessi</w:t>
            </w:r>
          </w:p>
        </w:tc>
      </w:tr>
      <w:tr w:rsidR="00683FD8" w:rsidRPr="00A612CD" w14:paraId="2B2BBEBF" w14:textId="77777777" w:rsidTr="003C44EA">
        <w:trPr>
          <w:trHeight w:val="752"/>
        </w:trPr>
        <w:tc>
          <w:tcPr>
            <w:tcW w:w="2235" w:type="dxa"/>
          </w:tcPr>
          <w:p w14:paraId="425A8690" w14:textId="77777777" w:rsidR="00683FD8" w:rsidRDefault="00683FD8" w:rsidP="003C44EA">
            <w:pPr>
              <w:rPr>
                <w:rFonts w:ascii="Futura LT" w:hAnsi="Futura LT"/>
                <w:sz w:val="36"/>
                <w:szCs w:val="36"/>
                <w:lang w:val="it-IT"/>
              </w:rPr>
            </w:pPr>
            <w:r>
              <w:rPr>
                <w:rFonts w:ascii="Futura LT" w:hAnsi="Futura LT"/>
                <w:sz w:val="36"/>
                <w:szCs w:val="36"/>
                <w:lang w:val="it-IT"/>
              </w:rPr>
              <w:t>Prodotto</w:t>
            </w:r>
          </w:p>
        </w:tc>
        <w:tc>
          <w:tcPr>
            <w:tcW w:w="2235" w:type="dxa"/>
          </w:tcPr>
          <w:p w14:paraId="25E917F5" w14:textId="77777777" w:rsidR="00683FD8" w:rsidRPr="00A612CD" w:rsidRDefault="00683FD8" w:rsidP="003C44EA">
            <w:pPr>
              <w:jc w:val="center"/>
              <w:rPr>
                <w:rFonts w:ascii="Futura LT" w:hAnsi="Futura LT"/>
                <w:lang w:val="it-IT"/>
              </w:rPr>
            </w:pPr>
            <w:r>
              <w:rPr>
                <w:rFonts w:ascii="Futura LT" w:hAnsi="Futura LT"/>
                <w:lang w:val="it-IT"/>
              </w:rPr>
              <w:t>E</w:t>
            </w:r>
          </w:p>
        </w:tc>
        <w:tc>
          <w:tcPr>
            <w:tcW w:w="2236" w:type="dxa"/>
          </w:tcPr>
          <w:p w14:paraId="7A48DD14" w14:textId="77777777" w:rsidR="00683FD8" w:rsidRPr="00A612CD" w:rsidRDefault="00683FD8" w:rsidP="003C44EA">
            <w:pPr>
              <w:jc w:val="center"/>
              <w:rPr>
                <w:rFonts w:ascii="Futura LT" w:hAnsi="Futura LT"/>
                <w:sz w:val="20"/>
                <w:szCs w:val="20"/>
                <w:lang w:val="it-IT"/>
              </w:rPr>
            </w:pPr>
          </w:p>
          <w:p w14:paraId="5856489E" w14:textId="77777777" w:rsidR="00683FD8" w:rsidRPr="00A612CD" w:rsidRDefault="00683FD8" w:rsidP="003C44EA">
            <w:pPr>
              <w:jc w:val="center"/>
              <w:rPr>
                <w:rFonts w:ascii="Futura LT" w:hAnsi="Futura LT"/>
                <w:sz w:val="20"/>
                <w:szCs w:val="20"/>
                <w:lang w:val="it-IT"/>
              </w:rPr>
            </w:pPr>
            <w:r>
              <w:rPr>
                <w:rFonts w:ascii="Futura LT" w:hAnsi="Futura LT"/>
                <w:sz w:val="20"/>
                <w:szCs w:val="20"/>
                <w:lang w:val="it-IT"/>
              </w:rPr>
              <w:t>1</w:t>
            </w:r>
          </w:p>
        </w:tc>
        <w:tc>
          <w:tcPr>
            <w:tcW w:w="2236" w:type="dxa"/>
          </w:tcPr>
          <w:p w14:paraId="012CB516" w14:textId="77777777" w:rsidR="00683FD8" w:rsidRPr="00A612CD" w:rsidRDefault="00683FD8" w:rsidP="003C44EA">
            <w:pPr>
              <w:jc w:val="center"/>
              <w:rPr>
                <w:rFonts w:ascii="Futura LT" w:hAnsi="Futura LT"/>
                <w:sz w:val="20"/>
                <w:szCs w:val="20"/>
                <w:lang w:val="it-IT"/>
              </w:rPr>
            </w:pPr>
            <w:r>
              <w:rPr>
                <w:rFonts w:ascii="Futura LT" w:hAnsi="Futura LT"/>
                <w:sz w:val="20"/>
                <w:szCs w:val="20"/>
                <w:lang w:val="it-IT"/>
              </w:rPr>
              <w:t>S</w:t>
            </w:r>
          </w:p>
        </w:tc>
      </w:tr>
      <w:tr w:rsidR="00683FD8" w14:paraId="41B4236E" w14:textId="77777777" w:rsidTr="003C44EA">
        <w:trPr>
          <w:trHeight w:val="494"/>
        </w:trPr>
        <w:tc>
          <w:tcPr>
            <w:tcW w:w="2235" w:type="dxa"/>
          </w:tcPr>
          <w:p w14:paraId="4841703E" w14:textId="77777777" w:rsidR="00683FD8" w:rsidRPr="00FD1761" w:rsidRDefault="00683FD8" w:rsidP="003C44EA">
            <w:pPr>
              <w:rPr>
                <w:rFonts w:ascii="Futura LT" w:hAnsi="Futura LT"/>
                <w:i/>
                <w:iCs/>
                <w:sz w:val="36"/>
                <w:szCs w:val="36"/>
                <w:lang w:val="it-IT"/>
              </w:rPr>
            </w:pPr>
            <w:r w:rsidRPr="00FD1761">
              <w:rPr>
                <w:rFonts w:ascii="Futura LT" w:hAnsi="Futura LT"/>
                <w:i/>
                <w:iCs/>
                <w:sz w:val="36"/>
                <w:szCs w:val="36"/>
                <w:lang w:val="it-IT"/>
              </w:rPr>
              <w:t xml:space="preserve">Contiene </w:t>
            </w:r>
          </w:p>
        </w:tc>
        <w:tc>
          <w:tcPr>
            <w:tcW w:w="2235" w:type="dxa"/>
          </w:tcPr>
          <w:p w14:paraId="117BCB1D" w14:textId="77777777" w:rsidR="00683FD8" w:rsidRPr="0066281F" w:rsidRDefault="00683FD8" w:rsidP="003C44EA">
            <w:pPr>
              <w:jc w:val="center"/>
              <w:rPr>
                <w:rFonts w:ascii="Futura LT" w:hAnsi="Futura LT"/>
                <w:sz w:val="20"/>
                <w:szCs w:val="20"/>
                <w:lang w:val="it-IT"/>
              </w:rPr>
            </w:pPr>
            <w:r>
              <w:rPr>
                <w:rFonts w:ascii="Futura LT" w:hAnsi="Futura LT"/>
                <w:sz w:val="20"/>
                <w:szCs w:val="20"/>
                <w:lang w:val="it-IT"/>
              </w:rPr>
              <w:t>R</w:t>
            </w:r>
          </w:p>
        </w:tc>
        <w:tc>
          <w:tcPr>
            <w:tcW w:w="2236" w:type="dxa"/>
          </w:tcPr>
          <w:p w14:paraId="552BC564" w14:textId="77777777" w:rsidR="00683FD8" w:rsidRPr="00A612CD" w:rsidRDefault="00683FD8" w:rsidP="003C44EA">
            <w:pPr>
              <w:jc w:val="center"/>
              <w:rPr>
                <w:rFonts w:ascii="Futura LT" w:hAnsi="Futura LT"/>
                <w:sz w:val="20"/>
                <w:szCs w:val="20"/>
                <w:lang w:val="it-IT"/>
              </w:rPr>
            </w:pPr>
            <w:r>
              <w:rPr>
                <w:rFonts w:ascii="Futura LT" w:hAnsi="Futura LT"/>
                <w:sz w:val="20"/>
                <w:szCs w:val="20"/>
                <w:lang w:val="it-IT"/>
              </w:rPr>
              <w:t>1</w:t>
            </w:r>
          </w:p>
        </w:tc>
        <w:tc>
          <w:tcPr>
            <w:tcW w:w="2236" w:type="dxa"/>
          </w:tcPr>
          <w:p w14:paraId="0B406D77" w14:textId="77777777" w:rsidR="00683FD8" w:rsidRDefault="00683FD8" w:rsidP="003C44EA">
            <w:pPr>
              <w:jc w:val="center"/>
              <w:rPr>
                <w:rFonts w:ascii="Futura LT" w:hAnsi="Futura LT"/>
                <w:sz w:val="20"/>
                <w:szCs w:val="20"/>
                <w:lang w:val="it-IT"/>
              </w:rPr>
            </w:pPr>
            <w:r>
              <w:rPr>
                <w:rFonts w:ascii="Futura LT" w:hAnsi="Futura LT"/>
                <w:sz w:val="20"/>
                <w:szCs w:val="20"/>
                <w:lang w:val="it-IT"/>
              </w:rPr>
              <w:t>S</w:t>
            </w:r>
          </w:p>
        </w:tc>
      </w:tr>
      <w:tr w:rsidR="00AA2A6A" w14:paraId="7759F8B5" w14:textId="77777777" w:rsidTr="003C44EA">
        <w:trPr>
          <w:trHeight w:val="494"/>
        </w:trPr>
        <w:tc>
          <w:tcPr>
            <w:tcW w:w="2235" w:type="dxa"/>
          </w:tcPr>
          <w:p w14:paraId="1CB9E1AB" w14:textId="69F4D8CF" w:rsidR="00AA2A6A" w:rsidRPr="00AA2A6A" w:rsidRDefault="00AA2A6A" w:rsidP="003C44EA">
            <w:pPr>
              <w:rPr>
                <w:rFonts w:ascii="Futura LT" w:hAnsi="Futura LT"/>
                <w:sz w:val="36"/>
                <w:szCs w:val="36"/>
                <w:lang w:val="it-IT"/>
              </w:rPr>
            </w:pPr>
            <w:r>
              <w:rPr>
                <w:rFonts w:ascii="Futura LT" w:hAnsi="Futura LT"/>
                <w:sz w:val="36"/>
                <w:szCs w:val="36"/>
                <w:lang w:val="it-IT"/>
              </w:rPr>
              <w:t>Carrello</w:t>
            </w:r>
          </w:p>
        </w:tc>
        <w:tc>
          <w:tcPr>
            <w:tcW w:w="2235" w:type="dxa"/>
          </w:tcPr>
          <w:p w14:paraId="22132EF2" w14:textId="712E5BFB" w:rsidR="00AA2A6A" w:rsidRDefault="00AA2A6A" w:rsidP="003C44EA">
            <w:pPr>
              <w:jc w:val="center"/>
              <w:rPr>
                <w:rFonts w:ascii="Futura LT" w:hAnsi="Futura LT"/>
                <w:sz w:val="20"/>
                <w:szCs w:val="20"/>
                <w:lang w:val="it-IT"/>
              </w:rPr>
            </w:pPr>
            <w:r>
              <w:rPr>
                <w:rFonts w:ascii="Futura LT" w:hAnsi="Futura LT"/>
                <w:sz w:val="20"/>
                <w:szCs w:val="20"/>
                <w:lang w:val="it-IT"/>
              </w:rPr>
              <w:t>E</w:t>
            </w:r>
          </w:p>
        </w:tc>
        <w:tc>
          <w:tcPr>
            <w:tcW w:w="2236" w:type="dxa"/>
          </w:tcPr>
          <w:p w14:paraId="54FCBAE0" w14:textId="1A8BA3C6" w:rsidR="00AA2A6A" w:rsidRDefault="00AA2A6A" w:rsidP="003C44EA">
            <w:pPr>
              <w:jc w:val="center"/>
              <w:rPr>
                <w:rFonts w:ascii="Futura LT" w:hAnsi="Futura LT"/>
                <w:sz w:val="20"/>
                <w:szCs w:val="20"/>
                <w:lang w:val="it-IT"/>
              </w:rPr>
            </w:pPr>
            <w:r>
              <w:rPr>
                <w:rFonts w:ascii="Futura LT" w:hAnsi="Futura LT"/>
                <w:sz w:val="20"/>
                <w:szCs w:val="20"/>
                <w:lang w:val="it-IT"/>
              </w:rPr>
              <w:t>1</w:t>
            </w:r>
          </w:p>
        </w:tc>
        <w:tc>
          <w:tcPr>
            <w:tcW w:w="2236" w:type="dxa"/>
          </w:tcPr>
          <w:p w14:paraId="7E9A0FB8" w14:textId="7A169282" w:rsidR="00AA2A6A" w:rsidRDefault="00AA2A6A" w:rsidP="003C44EA">
            <w:pPr>
              <w:jc w:val="center"/>
              <w:rPr>
                <w:rFonts w:ascii="Futura LT" w:hAnsi="Futura LT"/>
                <w:sz w:val="20"/>
                <w:szCs w:val="20"/>
                <w:lang w:val="it-IT"/>
              </w:rPr>
            </w:pPr>
            <w:r>
              <w:rPr>
                <w:rFonts w:ascii="Futura LT" w:hAnsi="Futura LT"/>
                <w:sz w:val="20"/>
                <w:szCs w:val="20"/>
                <w:lang w:val="it-IT"/>
              </w:rPr>
              <w:t>S</w:t>
            </w:r>
          </w:p>
        </w:tc>
      </w:tr>
      <w:tr w:rsidR="00AA2A6A" w14:paraId="46FB5538" w14:textId="77777777" w:rsidTr="003C44EA">
        <w:trPr>
          <w:trHeight w:val="494"/>
        </w:trPr>
        <w:tc>
          <w:tcPr>
            <w:tcW w:w="2235" w:type="dxa"/>
          </w:tcPr>
          <w:p w14:paraId="2B57A719" w14:textId="4775D74B" w:rsidR="00AA2A6A" w:rsidRPr="00FD1761" w:rsidRDefault="00AA2A6A" w:rsidP="003C44EA">
            <w:pPr>
              <w:rPr>
                <w:rFonts w:ascii="Futura LT" w:hAnsi="Futura LT"/>
                <w:i/>
                <w:iCs/>
                <w:sz w:val="36"/>
                <w:szCs w:val="36"/>
                <w:lang w:val="it-IT"/>
              </w:rPr>
            </w:pPr>
            <w:r>
              <w:rPr>
                <w:rFonts w:ascii="Futura LT" w:hAnsi="Futura LT"/>
                <w:i/>
                <w:iCs/>
                <w:sz w:val="36"/>
                <w:szCs w:val="36"/>
                <w:lang w:val="it-IT"/>
              </w:rPr>
              <w:t>Acquista</w:t>
            </w:r>
          </w:p>
        </w:tc>
        <w:tc>
          <w:tcPr>
            <w:tcW w:w="2235" w:type="dxa"/>
          </w:tcPr>
          <w:p w14:paraId="5CB22E7D" w14:textId="0ED13F5A" w:rsidR="00AA2A6A" w:rsidRDefault="00AA2A6A" w:rsidP="003C44EA">
            <w:pPr>
              <w:jc w:val="center"/>
              <w:rPr>
                <w:rFonts w:ascii="Futura LT" w:hAnsi="Futura LT"/>
                <w:sz w:val="20"/>
                <w:szCs w:val="20"/>
                <w:lang w:val="it-IT"/>
              </w:rPr>
            </w:pPr>
            <w:r>
              <w:rPr>
                <w:rFonts w:ascii="Futura LT" w:hAnsi="Futura LT"/>
                <w:sz w:val="20"/>
                <w:szCs w:val="20"/>
                <w:lang w:val="it-IT"/>
              </w:rPr>
              <w:t>R</w:t>
            </w:r>
          </w:p>
        </w:tc>
        <w:tc>
          <w:tcPr>
            <w:tcW w:w="2236" w:type="dxa"/>
          </w:tcPr>
          <w:p w14:paraId="3AAE6B65" w14:textId="0C7810C7" w:rsidR="00AA2A6A" w:rsidRDefault="00AA2A6A" w:rsidP="003C44EA">
            <w:pPr>
              <w:jc w:val="center"/>
              <w:rPr>
                <w:rFonts w:ascii="Futura LT" w:hAnsi="Futura LT"/>
                <w:sz w:val="20"/>
                <w:szCs w:val="20"/>
                <w:lang w:val="it-IT"/>
              </w:rPr>
            </w:pPr>
            <w:r>
              <w:rPr>
                <w:rFonts w:ascii="Futura LT" w:hAnsi="Futura LT"/>
                <w:sz w:val="20"/>
                <w:szCs w:val="20"/>
                <w:lang w:val="it-IT"/>
              </w:rPr>
              <w:t>1</w:t>
            </w:r>
          </w:p>
        </w:tc>
        <w:tc>
          <w:tcPr>
            <w:tcW w:w="2236" w:type="dxa"/>
          </w:tcPr>
          <w:p w14:paraId="505AD071" w14:textId="752854CB" w:rsidR="00AA2A6A" w:rsidRDefault="00AA2A6A" w:rsidP="003C44EA">
            <w:pPr>
              <w:jc w:val="center"/>
              <w:rPr>
                <w:rFonts w:ascii="Futura LT" w:hAnsi="Futura LT"/>
                <w:sz w:val="20"/>
                <w:szCs w:val="20"/>
                <w:lang w:val="it-IT"/>
              </w:rPr>
            </w:pPr>
            <w:r>
              <w:rPr>
                <w:rFonts w:ascii="Futura LT" w:hAnsi="Futura LT"/>
                <w:sz w:val="20"/>
                <w:szCs w:val="20"/>
                <w:lang w:val="it-IT"/>
              </w:rPr>
              <w:t>S</w:t>
            </w:r>
          </w:p>
        </w:tc>
      </w:tr>
      <w:tr w:rsidR="00683FD8" w14:paraId="691180CC" w14:textId="77777777" w:rsidTr="003C44EA">
        <w:trPr>
          <w:trHeight w:val="494"/>
        </w:trPr>
        <w:tc>
          <w:tcPr>
            <w:tcW w:w="8942" w:type="dxa"/>
            <w:gridSpan w:val="4"/>
          </w:tcPr>
          <w:p w14:paraId="36C00B74" w14:textId="345F8DD9" w:rsidR="00683FD8" w:rsidRDefault="00683FD8" w:rsidP="003C44EA">
            <w:pPr>
              <w:jc w:val="both"/>
              <w:rPr>
                <w:rFonts w:ascii="Futura LT" w:hAnsi="Futura LT"/>
                <w:sz w:val="32"/>
                <w:szCs w:val="32"/>
                <w:lang w:val="it-IT"/>
              </w:rPr>
            </w:pPr>
            <w:r w:rsidRPr="00683FD8">
              <w:rPr>
                <w:rFonts w:ascii="Futura LT" w:hAnsi="Futura LT"/>
                <w:sz w:val="32"/>
                <w:szCs w:val="32"/>
                <w:lang w:val="it-IT"/>
              </w:rPr>
              <w:t>TOTALE</w:t>
            </w:r>
            <w:r>
              <w:rPr>
                <w:rFonts w:ascii="Futura LT" w:hAnsi="Futura LT"/>
                <w:sz w:val="32"/>
                <w:szCs w:val="32"/>
                <w:lang w:val="it-IT"/>
              </w:rPr>
              <w:t xml:space="preserve"> = </w:t>
            </w:r>
            <w:r w:rsidR="00AA2A6A">
              <w:rPr>
                <w:rFonts w:ascii="Futura LT" w:hAnsi="Futura LT"/>
                <w:sz w:val="32"/>
                <w:szCs w:val="32"/>
                <w:lang w:val="it-IT"/>
              </w:rPr>
              <w:t>4</w:t>
            </w:r>
            <w:r>
              <w:rPr>
                <w:rFonts w:ascii="Futura LT" w:hAnsi="Futura LT"/>
                <w:sz w:val="32"/>
                <w:szCs w:val="32"/>
                <w:lang w:val="it-IT"/>
              </w:rPr>
              <w:t xml:space="preserve">S = </w:t>
            </w:r>
            <w:r w:rsidR="00AA2A6A">
              <w:rPr>
                <w:rFonts w:ascii="Futura LT" w:hAnsi="Futura LT"/>
                <w:sz w:val="32"/>
                <w:szCs w:val="32"/>
                <w:lang w:val="it-IT"/>
              </w:rPr>
              <w:t>4</w:t>
            </w:r>
            <w:r>
              <w:rPr>
                <w:rFonts w:ascii="Futura LT" w:hAnsi="Futura LT"/>
                <w:sz w:val="32"/>
                <w:szCs w:val="32"/>
                <w:lang w:val="it-IT"/>
              </w:rPr>
              <w:t xml:space="preserve">*2 = </w:t>
            </w:r>
            <w:r w:rsidR="00AA2A6A">
              <w:rPr>
                <w:rFonts w:ascii="Futura LT" w:hAnsi="Futura LT"/>
                <w:sz w:val="32"/>
                <w:szCs w:val="32"/>
                <w:lang w:val="it-IT"/>
              </w:rPr>
              <w:t>8</w:t>
            </w:r>
          </w:p>
          <w:p w14:paraId="0084287A" w14:textId="34AED034" w:rsidR="00683FD8" w:rsidRDefault="00AA2A6A" w:rsidP="003C44EA">
            <w:pPr>
              <w:jc w:val="both"/>
              <w:rPr>
                <w:rFonts w:ascii="Futura LT" w:hAnsi="Futura LT"/>
                <w:sz w:val="20"/>
                <w:szCs w:val="20"/>
                <w:lang w:val="it-IT"/>
              </w:rPr>
            </w:pPr>
            <w:r>
              <w:rPr>
                <w:rFonts w:ascii="Futura LT" w:hAnsi="Futura LT"/>
                <w:sz w:val="32"/>
                <w:szCs w:val="32"/>
                <w:lang w:val="it-IT"/>
              </w:rPr>
              <w:t>8</w:t>
            </w:r>
            <w:r w:rsidR="00683FD8">
              <w:rPr>
                <w:rFonts w:ascii="Futura LT" w:hAnsi="Futura LT"/>
                <w:sz w:val="32"/>
                <w:szCs w:val="32"/>
                <w:lang w:val="it-IT"/>
              </w:rPr>
              <w:t>*</w:t>
            </w:r>
            <w:r>
              <w:rPr>
                <w:rFonts w:ascii="Futura LT" w:hAnsi="Futura LT"/>
                <w:sz w:val="32"/>
                <w:szCs w:val="32"/>
                <w:lang w:val="it-IT"/>
              </w:rPr>
              <w:t>2</w:t>
            </w:r>
            <w:r w:rsidR="00683FD8">
              <w:rPr>
                <w:rFonts w:ascii="Futura LT" w:hAnsi="Futura LT"/>
                <w:sz w:val="32"/>
                <w:szCs w:val="32"/>
                <w:lang w:val="it-IT"/>
              </w:rPr>
              <w:t xml:space="preserve">0/mm = </w:t>
            </w:r>
            <w:r>
              <w:rPr>
                <w:rFonts w:ascii="Futura LT" w:hAnsi="Futura LT"/>
                <w:sz w:val="32"/>
                <w:szCs w:val="32"/>
                <w:lang w:val="it-IT"/>
              </w:rPr>
              <w:t>1</w:t>
            </w:r>
            <w:r w:rsidR="00683FD8">
              <w:rPr>
                <w:rFonts w:ascii="Futura LT" w:hAnsi="Futura LT"/>
                <w:sz w:val="32"/>
                <w:szCs w:val="32"/>
                <w:lang w:val="it-IT"/>
              </w:rPr>
              <w:t>60/mm</w:t>
            </w:r>
          </w:p>
        </w:tc>
      </w:tr>
    </w:tbl>
    <w:p w14:paraId="3170FF67" w14:textId="77777777" w:rsidR="00683FD8" w:rsidRDefault="00683FD8" w:rsidP="000849BE">
      <w:pPr>
        <w:tabs>
          <w:tab w:val="left" w:pos="1248"/>
          <w:tab w:val="left" w:pos="3300"/>
          <w:tab w:val="center" w:pos="5940"/>
        </w:tabs>
        <w:ind w:left="708"/>
        <w:jc w:val="both"/>
        <w:rPr>
          <w:rFonts w:ascii="Futura LT" w:hAnsi="Futura LT"/>
          <w:sz w:val="28"/>
          <w:szCs w:val="28"/>
          <w:lang w:val="it-IT"/>
        </w:rPr>
      </w:pPr>
    </w:p>
    <w:p w14:paraId="7515FF25" w14:textId="77777777" w:rsidR="00AA2A6A" w:rsidRDefault="00827323" w:rsidP="00683FD8">
      <w:pPr>
        <w:tabs>
          <w:tab w:val="left" w:pos="1248"/>
          <w:tab w:val="left" w:pos="3300"/>
          <w:tab w:val="center" w:pos="5940"/>
        </w:tabs>
        <w:ind w:left="708"/>
        <w:jc w:val="both"/>
        <w:rPr>
          <w:rFonts w:ascii="Futura LT" w:hAnsi="Futura LT"/>
          <w:sz w:val="28"/>
          <w:szCs w:val="28"/>
          <w:lang w:val="it-IT"/>
        </w:rPr>
      </w:pPr>
      <w:r>
        <w:rPr>
          <w:rFonts w:ascii="Futura LT" w:hAnsi="Futura LT"/>
          <w:sz w:val="28"/>
          <w:szCs w:val="28"/>
          <w:lang w:val="it-IT"/>
        </w:rPr>
        <w:t xml:space="preserve">       </w:t>
      </w:r>
    </w:p>
    <w:p w14:paraId="1A9129C8" w14:textId="77777777" w:rsidR="00AA2A6A" w:rsidRDefault="00AA2A6A" w:rsidP="00683FD8">
      <w:pPr>
        <w:tabs>
          <w:tab w:val="left" w:pos="1248"/>
          <w:tab w:val="left" w:pos="3300"/>
          <w:tab w:val="center" w:pos="5940"/>
        </w:tabs>
        <w:ind w:left="708"/>
        <w:jc w:val="both"/>
        <w:rPr>
          <w:rFonts w:ascii="Futura LT" w:hAnsi="Futura LT"/>
          <w:sz w:val="28"/>
          <w:szCs w:val="28"/>
          <w:lang w:val="it-IT"/>
        </w:rPr>
      </w:pPr>
    </w:p>
    <w:p w14:paraId="700D57DA" w14:textId="77777777" w:rsidR="00AA2A6A" w:rsidRDefault="00AA2A6A" w:rsidP="00683FD8">
      <w:pPr>
        <w:tabs>
          <w:tab w:val="left" w:pos="1248"/>
          <w:tab w:val="left" w:pos="3300"/>
          <w:tab w:val="center" w:pos="5940"/>
        </w:tabs>
        <w:ind w:left="708"/>
        <w:jc w:val="both"/>
        <w:rPr>
          <w:rFonts w:ascii="Futura LT" w:hAnsi="Futura LT"/>
          <w:sz w:val="28"/>
          <w:szCs w:val="28"/>
          <w:lang w:val="it-IT"/>
        </w:rPr>
      </w:pPr>
    </w:p>
    <w:p w14:paraId="7F5C2247" w14:textId="3ED5D581" w:rsidR="00AA2A6A" w:rsidRDefault="00AA2A6A" w:rsidP="00683FD8">
      <w:pPr>
        <w:tabs>
          <w:tab w:val="left" w:pos="1248"/>
          <w:tab w:val="left" w:pos="3300"/>
          <w:tab w:val="center" w:pos="5940"/>
        </w:tabs>
        <w:ind w:left="708"/>
        <w:jc w:val="both"/>
        <w:rPr>
          <w:rFonts w:ascii="Futura LT" w:hAnsi="Futura LT"/>
          <w:sz w:val="28"/>
          <w:szCs w:val="28"/>
          <w:lang w:val="it-IT"/>
        </w:rPr>
      </w:pPr>
    </w:p>
    <w:p w14:paraId="56B119DD" w14:textId="5465E0B7" w:rsidR="00AA2A6A" w:rsidRDefault="00AA2A6A" w:rsidP="00683FD8">
      <w:pPr>
        <w:tabs>
          <w:tab w:val="left" w:pos="1248"/>
          <w:tab w:val="left" w:pos="3300"/>
          <w:tab w:val="center" w:pos="5940"/>
        </w:tabs>
        <w:ind w:left="708"/>
        <w:jc w:val="both"/>
        <w:rPr>
          <w:rFonts w:ascii="Futura LT" w:hAnsi="Futura LT"/>
          <w:sz w:val="28"/>
          <w:szCs w:val="28"/>
          <w:lang w:val="it-IT"/>
        </w:rPr>
      </w:pPr>
    </w:p>
    <w:p w14:paraId="4701E02F" w14:textId="2BA28BDF" w:rsidR="00AA2A6A" w:rsidRDefault="00AA2A6A" w:rsidP="00683FD8">
      <w:pPr>
        <w:tabs>
          <w:tab w:val="left" w:pos="1248"/>
          <w:tab w:val="left" w:pos="3300"/>
          <w:tab w:val="center" w:pos="5940"/>
        </w:tabs>
        <w:ind w:left="708"/>
        <w:jc w:val="both"/>
        <w:rPr>
          <w:rFonts w:ascii="Futura LT" w:hAnsi="Futura LT"/>
          <w:sz w:val="28"/>
          <w:szCs w:val="28"/>
          <w:lang w:val="it-IT"/>
        </w:rPr>
      </w:pPr>
    </w:p>
    <w:p w14:paraId="25EA0FE6" w14:textId="4EFF348F" w:rsidR="00AA2A6A" w:rsidRDefault="001E0A1E" w:rsidP="00683FD8">
      <w:pPr>
        <w:tabs>
          <w:tab w:val="left" w:pos="1248"/>
          <w:tab w:val="left" w:pos="3300"/>
          <w:tab w:val="center" w:pos="5940"/>
        </w:tabs>
        <w:ind w:left="708"/>
        <w:jc w:val="both"/>
        <w:rPr>
          <w:rFonts w:ascii="Futura LT" w:hAnsi="Futura LT"/>
          <w:sz w:val="28"/>
          <w:szCs w:val="28"/>
          <w:lang w:val="it-IT"/>
        </w:rPr>
      </w:pPr>
      <w:r>
        <w:rPr>
          <w:noProof/>
        </w:rPr>
        <w:drawing>
          <wp:anchor distT="0" distB="0" distL="114300" distR="114300" simplePos="0" relativeHeight="251664896" behindDoc="1" locked="0" layoutInCell="1" allowOverlap="1" wp14:anchorId="0F1A266E" wp14:editId="4B2E7C0F">
            <wp:simplePos x="0" y="0"/>
            <wp:positionH relativeFrom="margin">
              <wp:align>left</wp:align>
            </wp:positionH>
            <wp:positionV relativeFrom="paragraph">
              <wp:posOffset>247650</wp:posOffset>
            </wp:positionV>
            <wp:extent cx="7678420" cy="3848100"/>
            <wp:effectExtent l="0" t="0" r="0" b="0"/>
            <wp:wrapNone/>
            <wp:docPr id="1504000325" name="Immagine 1504000325" descr="Immagine che contiene schermata, design, quadrat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0834" name="Immagine 261680834" descr="Immagine che contiene schermata, design, quadrato, Policromia&#10;&#10;Descrizione generata automa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b="57312"/>
                    <a:stretch/>
                  </pic:blipFill>
                  <pic:spPr bwMode="auto">
                    <a:xfrm rot="10800000">
                      <a:off x="0" y="0"/>
                      <a:ext cx="7678420" cy="384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CC4CA2" w14:textId="5F064024" w:rsidR="00AA2A6A" w:rsidRDefault="00AA2A6A" w:rsidP="00683FD8">
      <w:pPr>
        <w:tabs>
          <w:tab w:val="left" w:pos="1248"/>
          <w:tab w:val="left" w:pos="3300"/>
          <w:tab w:val="center" w:pos="5940"/>
        </w:tabs>
        <w:ind w:left="708"/>
        <w:jc w:val="both"/>
        <w:rPr>
          <w:rFonts w:ascii="Futura LT" w:hAnsi="Futura LT"/>
          <w:sz w:val="28"/>
          <w:szCs w:val="28"/>
          <w:lang w:val="it-IT"/>
        </w:rPr>
      </w:pPr>
    </w:p>
    <w:p w14:paraId="3B38A2E2" w14:textId="37803927" w:rsidR="00AA2A6A" w:rsidRDefault="00AA2A6A" w:rsidP="00683FD8">
      <w:pPr>
        <w:tabs>
          <w:tab w:val="left" w:pos="1248"/>
          <w:tab w:val="left" w:pos="3300"/>
          <w:tab w:val="center" w:pos="5940"/>
        </w:tabs>
        <w:ind w:left="708"/>
        <w:jc w:val="both"/>
        <w:rPr>
          <w:rFonts w:ascii="Futura LT" w:hAnsi="Futura LT"/>
          <w:sz w:val="28"/>
          <w:szCs w:val="28"/>
          <w:lang w:val="it-IT"/>
        </w:rPr>
      </w:pPr>
    </w:p>
    <w:p w14:paraId="15735299" w14:textId="7A4775C9" w:rsidR="00AA2A6A" w:rsidRDefault="00AA2A6A" w:rsidP="00683FD8">
      <w:pPr>
        <w:tabs>
          <w:tab w:val="left" w:pos="1248"/>
          <w:tab w:val="left" w:pos="3300"/>
          <w:tab w:val="center" w:pos="5940"/>
        </w:tabs>
        <w:ind w:left="708"/>
        <w:jc w:val="both"/>
        <w:rPr>
          <w:rFonts w:ascii="Futura LT" w:hAnsi="Futura LT"/>
          <w:sz w:val="28"/>
          <w:szCs w:val="28"/>
          <w:lang w:val="it-IT"/>
        </w:rPr>
      </w:pPr>
    </w:p>
    <w:p w14:paraId="6D462A3A" w14:textId="59B874AD" w:rsidR="00AA2A6A" w:rsidRDefault="00AA2A6A" w:rsidP="00683FD8">
      <w:pPr>
        <w:tabs>
          <w:tab w:val="left" w:pos="1248"/>
          <w:tab w:val="left" w:pos="3300"/>
          <w:tab w:val="center" w:pos="5940"/>
        </w:tabs>
        <w:ind w:left="708"/>
        <w:jc w:val="both"/>
        <w:rPr>
          <w:rFonts w:ascii="Futura LT" w:hAnsi="Futura LT"/>
          <w:sz w:val="28"/>
          <w:szCs w:val="28"/>
          <w:lang w:val="it-IT"/>
        </w:rPr>
      </w:pPr>
    </w:p>
    <w:p w14:paraId="168BD675" w14:textId="07DD9FBE" w:rsidR="00AA2A6A" w:rsidRDefault="00AA2A6A" w:rsidP="00683FD8">
      <w:pPr>
        <w:tabs>
          <w:tab w:val="left" w:pos="1248"/>
          <w:tab w:val="left" w:pos="3300"/>
          <w:tab w:val="center" w:pos="5940"/>
        </w:tabs>
        <w:ind w:left="708"/>
        <w:jc w:val="both"/>
        <w:rPr>
          <w:rFonts w:ascii="Futura LT" w:hAnsi="Futura LT"/>
          <w:sz w:val="28"/>
          <w:szCs w:val="28"/>
          <w:lang w:val="it-IT"/>
        </w:rPr>
      </w:pPr>
    </w:p>
    <w:p w14:paraId="0D4B7D43" w14:textId="7B97F9B9" w:rsidR="00AA2A6A" w:rsidRDefault="00AA2A6A" w:rsidP="00683FD8">
      <w:pPr>
        <w:tabs>
          <w:tab w:val="left" w:pos="1248"/>
          <w:tab w:val="left" w:pos="3300"/>
          <w:tab w:val="center" w:pos="5940"/>
        </w:tabs>
        <w:ind w:left="708"/>
        <w:jc w:val="both"/>
        <w:rPr>
          <w:rFonts w:ascii="Futura LT" w:hAnsi="Futura LT"/>
          <w:sz w:val="28"/>
          <w:szCs w:val="28"/>
          <w:lang w:val="it-IT"/>
        </w:rPr>
      </w:pPr>
    </w:p>
    <w:p w14:paraId="43F92FD8" w14:textId="531FEF5B" w:rsidR="00AA2A6A" w:rsidRDefault="00AA2A6A" w:rsidP="00683FD8">
      <w:pPr>
        <w:tabs>
          <w:tab w:val="left" w:pos="1248"/>
          <w:tab w:val="left" w:pos="3300"/>
          <w:tab w:val="center" w:pos="5940"/>
        </w:tabs>
        <w:ind w:left="708"/>
        <w:jc w:val="both"/>
        <w:rPr>
          <w:rFonts w:ascii="Futura LT" w:hAnsi="Futura LT"/>
          <w:sz w:val="28"/>
          <w:szCs w:val="28"/>
          <w:lang w:val="it-IT"/>
        </w:rPr>
      </w:pPr>
    </w:p>
    <w:p w14:paraId="3047BD46" w14:textId="3981F8E2" w:rsidR="005440E0" w:rsidRDefault="00D106D0" w:rsidP="00A034C8">
      <w:pPr>
        <w:tabs>
          <w:tab w:val="left" w:pos="1248"/>
          <w:tab w:val="left" w:pos="3300"/>
          <w:tab w:val="center" w:pos="5940"/>
        </w:tabs>
        <w:jc w:val="both"/>
        <w:rPr>
          <w:rFonts w:ascii="Futura LT" w:hAnsi="Futura LT"/>
          <w:sz w:val="28"/>
          <w:szCs w:val="28"/>
          <w:lang w:val="it-IT"/>
        </w:rPr>
      </w:pPr>
      <w:r>
        <w:rPr>
          <w:noProof/>
        </w:rPr>
        <mc:AlternateContent>
          <mc:Choice Requires="wps">
            <w:drawing>
              <wp:anchor distT="0" distB="0" distL="114300" distR="114300" simplePos="0" relativeHeight="251666944" behindDoc="0" locked="0" layoutInCell="1" allowOverlap="1" wp14:anchorId="2120C7E6" wp14:editId="61F98E24">
                <wp:simplePos x="0" y="0"/>
                <wp:positionH relativeFrom="column">
                  <wp:posOffset>6787515</wp:posOffset>
                </wp:positionH>
                <wp:positionV relativeFrom="paragraph">
                  <wp:posOffset>425450</wp:posOffset>
                </wp:positionV>
                <wp:extent cx="392430" cy="323850"/>
                <wp:effectExtent l="0" t="0" r="0" b="0"/>
                <wp:wrapNone/>
                <wp:docPr id="269111251" name="Casella di tes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430" cy="323850"/>
                        </a:xfrm>
                        <a:prstGeom prst="rect">
                          <a:avLst/>
                        </a:prstGeom>
                        <a:noFill/>
                        <a:ln w="6350">
                          <a:noFill/>
                        </a:ln>
                      </wps:spPr>
                      <wps:txbx>
                        <w:txbxContent>
                          <w:p w14:paraId="09E0A1BD" w14:textId="69D4FB05" w:rsidR="001E0A1E" w:rsidRPr="00981495" w:rsidRDefault="001E0A1E" w:rsidP="001E0A1E">
                            <w:pPr>
                              <w:rPr>
                                <w:rFonts w:ascii="Futura LT" w:hAnsi="Futura LT"/>
                                <w:lang w:val="it-IT"/>
                              </w:rPr>
                            </w:pPr>
                            <w:r>
                              <w:rPr>
                                <w:rFonts w:ascii="Futura LT" w:hAnsi="Futura LT"/>
                                <w:lang w:val="it-IT"/>
                              </w:rPr>
                              <w:t>1</w:t>
                            </w:r>
                            <w:r w:rsidR="00533967">
                              <w:rPr>
                                <w:rFonts w:ascii="Futura LT" w:hAnsi="Futura LT"/>
                                <w:lang w:val="it-I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0C7E6" id="Casella di testo 6" o:spid="_x0000_s1038" type="#_x0000_t202" style="position:absolute;left:0;text-align:left;margin-left:534.45pt;margin-top:33.5pt;width:30.9pt;height:2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" filled="f" stroked="f" strokeweight=".5pt">
                <v:textbox>
                  <w:txbxContent>
                    <w:p w14:paraId="09E0A1BD" w14:textId="69D4FB05" w:rsidR="001E0A1E" w:rsidRPr="00981495" w:rsidRDefault="001E0A1E" w:rsidP="001E0A1E">
                      <w:pPr>
                        <w:rPr>
                          <w:rFonts w:ascii="Futura LT" w:hAnsi="Futura LT"/>
                          <w:lang w:val="it-IT"/>
                        </w:rPr>
                      </w:pPr>
                      <w:r>
                        <w:rPr>
                          <w:rFonts w:ascii="Futura LT" w:hAnsi="Futura LT"/>
                          <w:lang w:val="it-IT"/>
                        </w:rPr>
                        <w:t>1</w:t>
                      </w:r>
                      <w:r w:rsidR="00533967">
                        <w:rPr>
                          <w:rFonts w:ascii="Futura LT" w:hAnsi="Futura LT"/>
                          <w:lang w:val="it-IT"/>
                        </w:rPr>
                        <w:t>4</w:t>
                      </w:r>
                    </w:p>
                  </w:txbxContent>
                </v:textbox>
              </v:shape>
            </w:pict>
          </mc:Fallback>
        </mc:AlternateContent>
      </w:r>
    </w:p>
    <w:p w14:paraId="48728A1B" w14:textId="77777777" w:rsidR="005440E0" w:rsidRDefault="005440E0" w:rsidP="00A034C8">
      <w:pPr>
        <w:tabs>
          <w:tab w:val="left" w:pos="1248"/>
          <w:tab w:val="left" w:pos="3300"/>
          <w:tab w:val="center" w:pos="5940"/>
        </w:tabs>
        <w:jc w:val="both"/>
        <w:rPr>
          <w:rFonts w:ascii="Futura LT" w:hAnsi="Futura LT"/>
          <w:sz w:val="28"/>
          <w:szCs w:val="28"/>
          <w:lang w:val="it-IT"/>
        </w:rPr>
      </w:pPr>
    </w:p>
    <w:p w14:paraId="40A836E6" w14:textId="6D28FC42" w:rsidR="00827323" w:rsidRPr="00A034C8" w:rsidRDefault="005440E0" w:rsidP="00A034C8">
      <w:pPr>
        <w:tabs>
          <w:tab w:val="left" w:pos="1248"/>
          <w:tab w:val="left" w:pos="3300"/>
          <w:tab w:val="center" w:pos="5940"/>
        </w:tabs>
        <w:jc w:val="both"/>
        <w:rPr>
          <w:rFonts w:ascii="Futura LT" w:hAnsi="Futura LT"/>
          <w:sz w:val="28"/>
          <w:szCs w:val="28"/>
          <w:lang w:val="it-IT"/>
        </w:rPr>
      </w:pPr>
      <w:r>
        <w:rPr>
          <w:rFonts w:ascii="Futura LT" w:hAnsi="Futura LT"/>
          <w:sz w:val="28"/>
          <w:szCs w:val="28"/>
          <w:lang w:val="it-IT"/>
        </w:rPr>
        <w:tab/>
      </w:r>
      <w:r w:rsidR="00827323" w:rsidRPr="00A034C8">
        <w:rPr>
          <w:rFonts w:ascii="Futura LT" w:hAnsi="Futura LT"/>
          <w:sz w:val="28"/>
          <w:szCs w:val="28"/>
          <w:lang w:val="it-IT"/>
        </w:rPr>
        <w:t>Operazione 10</w:t>
      </w:r>
    </w:p>
    <w:p w14:paraId="060D6E71" w14:textId="77777777" w:rsidR="00AA2A6A" w:rsidRDefault="00827323" w:rsidP="00AA2A6A">
      <w:pPr>
        <w:tabs>
          <w:tab w:val="left" w:pos="1248"/>
          <w:tab w:val="left" w:pos="3300"/>
          <w:tab w:val="center" w:pos="5940"/>
        </w:tabs>
        <w:jc w:val="center"/>
        <w:rPr>
          <w:rFonts w:ascii="Futura LT" w:hAnsi="Futura LT"/>
          <w:sz w:val="28"/>
          <w:szCs w:val="28"/>
          <w:lang w:val="it-IT"/>
        </w:rPr>
      </w:pPr>
      <w:r>
        <w:rPr>
          <w:rFonts w:ascii="Futura LT" w:hAnsi="Futura LT"/>
          <w:sz w:val="28"/>
          <w:szCs w:val="28"/>
          <w:lang w:val="it-IT"/>
        </w:rPr>
        <w:t xml:space="preserve">        </w:t>
      </w:r>
      <w:r w:rsidR="00AA2A6A">
        <w:rPr>
          <w:rFonts w:ascii="Futura LT" w:hAnsi="Futura LT"/>
          <w:color w:val="4F81BD" w:themeColor="accent1"/>
          <w:sz w:val="36"/>
          <w:szCs w:val="36"/>
          <w:lang w:val="it-IT"/>
        </w:rPr>
        <w:t>Con Ridondanza</w:t>
      </w:r>
    </w:p>
    <w:tbl>
      <w:tblPr>
        <w:tblStyle w:val="Grigliatabella"/>
        <w:tblpPr w:leftFromText="141" w:rightFromText="141" w:vertAnchor="text" w:horzAnchor="page" w:tblpXSpec="center" w:tblpY="177"/>
        <w:tblW w:w="0" w:type="auto"/>
        <w:tblLook w:val="04A0" w:firstRow="1" w:lastRow="0" w:firstColumn="1" w:lastColumn="0" w:noHBand="0" w:noVBand="1"/>
      </w:tblPr>
      <w:tblGrid>
        <w:gridCol w:w="2235"/>
        <w:gridCol w:w="2235"/>
        <w:gridCol w:w="2236"/>
        <w:gridCol w:w="2236"/>
      </w:tblGrid>
      <w:tr w:rsidR="00AA2A6A" w:rsidRPr="002330EE" w14:paraId="5D6977AB" w14:textId="77777777" w:rsidTr="003C44EA">
        <w:trPr>
          <w:trHeight w:val="494"/>
        </w:trPr>
        <w:tc>
          <w:tcPr>
            <w:tcW w:w="2235" w:type="dxa"/>
            <w:shd w:val="clear" w:color="auto" w:fill="548DD4" w:themeFill="text2" w:themeFillTint="99"/>
          </w:tcPr>
          <w:p w14:paraId="4C52A1D1" w14:textId="77777777" w:rsidR="00AA2A6A" w:rsidRDefault="00AA2A6A" w:rsidP="003C44EA">
            <w:pPr>
              <w:jc w:val="center"/>
              <w:rPr>
                <w:rFonts w:ascii="Futura LT" w:hAnsi="Futura LT"/>
                <w:sz w:val="36"/>
                <w:szCs w:val="36"/>
                <w:lang w:val="it-IT"/>
              </w:rPr>
            </w:pPr>
            <w:r w:rsidRPr="00D467BE">
              <w:rPr>
                <w:rFonts w:ascii="Futura LT" w:hAnsi="Futura LT"/>
                <w:color w:val="FFFFFF" w:themeColor="background1"/>
                <w:sz w:val="36"/>
                <w:szCs w:val="36"/>
                <w:lang w:val="it-IT"/>
              </w:rPr>
              <w:t>Concetto</w:t>
            </w:r>
          </w:p>
        </w:tc>
        <w:tc>
          <w:tcPr>
            <w:tcW w:w="2235" w:type="dxa"/>
            <w:shd w:val="clear" w:color="auto" w:fill="548DD4" w:themeFill="text2" w:themeFillTint="99"/>
          </w:tcPr>
          <w:p w14:paraId="1916B4AE" w14:textId="77777777" w:rsidR="00AA2A6A" w:rsidRDefault="00AA2A6A" w:rsidP="003C44EA">
            <w:pPr>
              <w:jc w:val="center"/>
              <w:rPr>
                <w:rFonts w:ascii="Futura LT" w:hAnsi="Futura LT"/>
                <w:sz w:val="36"/>
                <w:szCs w:val="36"/>
                <w:lang w:val="it-IT"/>
              </w:rPr>
            </w:pPr>
            <w:r>
              <w:rPr>
                <w:rFonts w:ascii="Futura LT" w:hAnsi="Futura LT"/>
                <w:color w:val="FFFFFF" w:themeColor="background1"/>
                <w:sz w:val="36"/>
                <w:szCs w:val="36"/>
                <w:lang w:val="it-IT"/>
              </w:rPr>
              <w:t>Tipo</w:t>
            </w:r>
          </w:p>
        </w:tc>
        <w:tc>
          <w:tcPr>
            <w:tcW w:w="2236" w:type="dxa"/>
            <w:shd w:val="clear" w:color="auto" w:fill="548DD4" w:themeFill="text2" w:themeFillTint="99"/>
          </w:tcPr>
          <w:p w14:paraId="171E4451" w14:textId="77777777" w:rsidR="00AA2A6A" w:rsidRPr="002330EE" w:rsidRDefault="00AA2A6A" w:rsidP="003C44EA">
            <w:pPr>
              <w:jc w:val="center"/>
              <w:rPr>
                <w:rFonts w:ascii="Futura LT" w:hAnsi="Futura LT"/>
                <w:sz w:val="20"/>
                <w:szCs w:val="20"/>
                <w:lang w:val="it-IT"/>
              </w:rPr>
            </w:pPr>
            <w:r>
              <w:rPr>
                <w:rFonts w:ascii="Futura LT" w:hAnsi="Futura LT"/>
                <w:color w:val="FFFFFF" w:themeColor="background1"/>
                <w:sz w:val="36"/>
                <w:szCs w:val="36"/>
                <w:lang w:val="it-IT"/>
              </w:rPr>
              <w:t>Accessi</w:t>
            </w:r>
          </w:p>
        </w:tc>
        <w:tc>
          <w:tcPr>
            <w:tcW w:w="2236" w:type="dxa"/>
            <w:shd w:val="clear" w:color="auto" w:fill="548DD4" w:themeFill="text2" w:themeFillTint="99"/>
          </w:tcPr>
          <w:p w14:paraId="7F2F8760" w14:textId="77777777" w:rsidR="00AA2A6A" w:rsidRDefault="00AA2A6A" w:rsidP="003C44EA">
            <w:pPr>
              <w:jc w:val="center"/>
              <w:rPr>
                <w:rFonts w:ascii="Futura LT" w:hAnsi="Futura LT"/>
                <w:color w:val="FFFFFF" w:themeColor="background1"/>
                <w:sz w:val="36"/>
                <w:szCs w:val="36"/>
                <w:lang w:val="it-IT"/>
              </w:rPr>
            </w:pPr>
            <w:r>
              <w:rPr>
                <w:rFonts w:ascii="Futura LT" w:hAnsi="Futura LT"/>
                <w:color w:val="FFFFFF" w:themeColor="background1"/>
                <w:sz w:val="36"/>
                <w:szCs w:val="36"/>
                <w:lang w:val="it-IT"/>
              </w:rPr>
              <w:t>Tipo Accessi</w:t>
            </w:r>
          </w:p>
        </w:tc>
      </w:tr>
      <w:tr w:rsidR="00AA2A6A" w:rsidRPr="00A612CD" w14:paraId="6427D8E9" w14:textId="77777777" w:rsidTr="003C44EA">
        <w:trPr>
          <w:trHeight w:val="752"/>
        </w:trPr>
        <w:tc>
          <w:tcPr>
            <w:tcW w:w="2235" w:type="dxa"/>
          </w:tcPr>
          <w:p w14:paraId="3220B676" w14:textId="70082E78" w:rsidR="00AA2A6A" w:rsidRDefault="0080523F" w:rsidP="0080523F">
            <w:pPr>
              <w:jc w:val="center"/>
              <w:rPr>
                <w:rFonts w:ascii="Futura LT" w:hAnsi="Futura LT"/>
                <w:sz w:val="36"/>
                <w:szCs w:val="36"/>
                <w:lang w:val="it-IT"/>
              </w:rPr>
            </w:pPr>
            <w:r w:rsidRPr="0080523F">
              <w:rPr>
                <w:rFonts w:ascii="Futura LT" w:hAnsi="Futura LT"/>
                <w:sz w:val="28"/>
                <w:szCs w:val="28"/>
                <w:lang w:val="it-IT"/>
              </w:rPr>
              <w:t>Da Assemblare</w:t>
            </w:r>
          </w:p>
        </w:tc>
        <w:tc>
          <w:tcPr>
            <w:tcW w:w="2235" w:type="dxa"/>
          </w:tcPr>
          <w:p w14:paraId="2C049074" w14:textId="77777777" w:rsidR="00AA2A6A" w:rsidRPr="00A612CD" w:rsidRDefault="00AA2A6A" w:rsidP="003C44EA">
            <w:pPr>
              <w:jc w:val="center"/>
              <w:rPr>
                <w:rFonts w:ascii="Futura LT" w:hAnsi="Futura LT"/>
                <w:lang w:val="it-IT"/>
              </w:rPr>
            </w:pPr>
            <w:r>
              <w:rPr>
                <w:rFonts w:ascii="Futura LT" w:hAnsi="Futura LT"/>
                <w:lang w:val="it-IT"/>
              </w:rPr>
              <w:t>E</w:t>
            </w:r>
          </w:p>
        </w:tc>
        <w:tc>
          <w:tcPr>
            <w:tcW w:w="2236" w:type="dxa"/>
          </w:tcPr>
          <w:p w14:paraId="462685D6" w14:textId="77777777" w:rsidR="00AA2A6A" w:rsidRPr="00A612CD" w:rsidRDefault="00AA2A6A" w:rsidP="003C44EA">
            <w:pPr>
              <w:jc w:val="center"/>
              <w:rPr>
                <w:rFonts w:ascii="Futura LT" w:hAnsi="Futura LT"/>
                <w:sz w:val="20"/>
                <w:szCs w:val="20"/>
                <w:lang w:val="it-IT"/>
              </w:rPr>
            </w:pPr>
            <w:r>
              <w:rPr>
                <w:rFonts w:ascii="Futura LT" w:hAnsi="Futura LT"/>
                <w:sz w:val="20"/>
                <w:szCs w:val="20"/>
                <w:lang w:val="it-IT"/>
              </w:rPr>
              <w:t>1</w:t>
            </w:r>
          </w:p>
        </w:tc>
        <w:tc>
          <w:tcPr>
            <w:tcW w:w="2236" w:type="dxa"/>
          </w:tcPr>
          <w:p w14:paraId="4EE93876" w14:textId="77777777" w:rsidR="00AA2A6A" w:rsidRPr="00A612CD" w:rsidRDefault="00AA2A6A" w:rsidP="003C44EA">
            <w:pPr>
              <w:jc w:val="center"/>
              <w:rPr>
                <w:rFonts w:ascii="Futura LT" w:hAnsi="Futura LT"/>
                <w:sz w:val="20"/>
                <w:szCs w:val="20"/>
                <w:lang w:val="it-IT"/>
              </w:rPr>
            </w:pPr>
            <w:r>
              <w:rPr>
                <w:rFonts w:ascii="Futura LT" w:hAnsi="Futura LT"/>
                <w:sz w:val="20"/>
                <w:szCs w:val="20"/>
                <w:lang w:val="it-IT"/>
              </w:rPr>
              <w:t>S</w:t>
            </w:r>
          </w:p>
        </w:tc>
      </w:tr>
      <w:tr w:rsidR="00AA2A6A" w:rsidRPr="00A612CD" w14:paraId="25C6BA4E" w14:textId="77777777" w:rsidTr="003C44EA">
        <w:trPr>
          <w:trHeight w:val="494"/>
        </w:trPr>
        <w:tc>
          <w:tcPr>
            <w:tcW w:w="2235" w:type="dxa"/>
          </w:tcPr>
          <w:p w14:paraId="67B95EE0" w14:textId="10B5900F" w:rsidR="00AA2A6A" w:rsidRPr="00FD1761" w:rsidRDefault="0080523F" w:rsidP="0080523F">
            <w:pPr>
              <w:jc w:val="center"/>
              <w:rPr>
                <w:rFonts w:ascii="Futura LT" w:hAnsi="Futura LT"/>
                <w:i/>
                <w:iCs/>
                <w:sz w:val="36"/>
                <w:szCs w:val="36"/>
                <w:lang w:val="it-IT"/>
              </w:rPr>
            </w:pPr>
            <w:r>
              <w:rPr>
                <w:rFonts w:ascii="Futura LT" w:hAnsi="Futura LT"/>
                <w:i/>
                <w:iCs/>
                <w:sz w:val="36"/>
                <w:szCs w:val="36"/>
                <w:lang w:val="it-IT"/>
              </w:rPr>
              <w:t>Ha</w:t>
            </w:r>
          </w:p>
        </w:tc>
        <w:tc>
          <w:tcPr>
            <w:tcW w:w="2235" w:type="dxa"/>
          </w:tcPr>
          <w:p w14:paraId="4D79975C" w14:textId="77777777" w:rsidR="00AA2A6A" w:rsidRPr="0066281F" w:rsidRDefault="00AA2A6A" w:rsidP="003C44EA">
            <w:pPr>
              <w:jc w:val="center"/>
              <w:rPr>
                <w:rFonts w:ascii="Futura LT" w:hAnsi="Futura LT"/>
                <w:sz w:val="20"/>
                <w:szCs w:val="20"/>
                <w:lang w:val="it-IT"/>
              </w:rPr>
            </w:pPr>
            <w:r>
              <w:rPr>
                <w:rFonts w:ascii="Futura LT" w:hAnsi="Futura LT"/>
                <w:sz w:val="20"/>
                <w:szCs w:val="20"/>
                <w:lang w:val="it-IT"/>
              </w:rPr>
              <w:t>R</w:t>
            </w:r>
          </w:p>
        </w:tc>
        <w:tc>
          <w:tcPr>
            <w:tcW w:w="2236" w:type="dxa"/>
          </w:tcPr>
          <w:p w14:paraId="4CB0720C" w14:textId="42742335" w:rsidR="00AA2A6A" w:rsidRPr="00A612CD" w:rsidRDefault="005C7525" w:rsidP="003C44EA">
            <w:pPr>
              <w:jc w:val="center"/>
              <w:rPr>
                <w:rFonts w:ascii="Futura LT" w:hAnsi="Futura LT"/>
                <w:sz w:val="20"/>
                <w:szCs w:val="20"/>
                <w:lang w:val="it-IT"/>
              </w:rPr>
            </w:pPr>
            <w:r>
              <w:rPr>
                <w:rFonts w:ascii="Futura LT" w:hAnsi="Futura LT"/>
                <w:sz w:val="20"/>
                <w:szCs w:val="20"/>
                <w:lang w:val="it-IT"/>
              </w:rPr>
              <w:t>2</w:t>
            </w:r>
          </w:p>
        </w:tc>
        <w:tc>
          <w:tcPr>
            <w:tcW w:w="2236" w:type="dxa"/>
          </w:tcPr>
          <w:p w14:paraId="28141718" w14:textId="77777777" w:rsidR="00AA2A6A" w:rsidRDefault="00AA2A6A" w:rsidP="003C44EA">
            <w:pPr>
              <w:jc w:val="center"/>
              <w:rPr>
                <w:rFonts w:ascii="Futura LT" w:hAnsi="Futura LT"/>
                <w:sz w:val="20"/>
                <w:szCs w:val="20"/>
                <w:lang w:val="it-IT"/>
              </w:rPr>
            </w:pPr>
            <w:r>
              <w:rPr>
                <w:rFonts w:ascii="Futura LT" w:hAnsi="Futura LT"/>
                <w:sz w:val="20"/>
                <w:szCs w:val="20"/>
                <w:lang w:val="it-IT"/>
              </w:rPr>
              <w:t>S</w:t>
            </w:r>
          </w:p>
        </w:tc>
      </w:tr>
      <w:tr w:rsidR="00AA2A6A" w:rsidRPr="00A612CD" w14:paraId="2CE61B70" w14:textId="77777777" w:rsidTr="003C44EA">
        <w:trPr>
          <w:trHeight w:val="482"/>
        </w:trPr>
        <w:tc>
          <w:tcPr>
            <w:tcW w:w="2235" w:type="dxa"/>
          </w:tcPr>
          <w:p w14:paraId="53E5F9DB" w14:textId="5C26FB26" w:rsidR="00AA2A6A" w:rsidRDefault="0080523F" w:rsidP="0080523F">
            <w:pPr>
              <w:jc w:val="center"/>
              <w:rPr>
                <w:rFonts w:ascii="Futura LT" w:hAnsi="Futura LT"/>
                <w:sz w:val="36"/>
                <w:szCs w:val="36"/>
                <w:lang w:val="it-IT"/>
              </w:rPr>
            </w:pPr>
            <w:r>
              <w:rPr>
                <w:rFonts w:ascii="Futura LT" w:hAnsi="Futura LT"/>
                <w:sz w:val="36"/>
                <w:szCs w:val="36"/>
                <w:lang w:val="it-IT"/>
              </w:rPr>
              <w:t>Componente</w:t>
            </w:r>
          </w:p>
        </w:tc>
        <w:tc>
          <w:tcPr>
            <w:tcW w:w="2235" w:type="dxa"/>
          </w:tcPr>
          <w:p w14:paraId="38AF3740" w14:textId="77777777" w:rsidR="00AA2A6A" w:rsidRPr="004B2263" w:rsidRDefault="00AA2A6A" w:rsidP="003C44EA">
            <w:pPr>
              <w:jc w:val="center"/>
              <w:rPr>
                <w:rFonts w:ascii="Futura LT" w:hAnsi="Futura LT"/>
                <w:lang w:val="it-IT"/>
              </w:rPr>
            </w:pPr>
            <w:r>
              <w:rPr>
                <w:rFonts w:ascii="Futura LT" w:hAnsi="Futura LT"/>
                <w:lang w:val="it-IT"/>
              </w:rPr>
              <w:t>E</w:t>
            </w:r>
          </w:p>
        </w:tc>
        <w:tc>
          <w:tcPr>
            <w:tcW w:w="2236" w:type="dxa"/>
          </w:tcPr>
          <w:p w14:paraId="34E77348" w14:textId="4FAED6A8" w:rsidR="00AA2A6A" w:rsidRPr="00A612CD" w:rsidRDefault="00D60B63" w:rsidP="003C44EA">
            <w:pPr>
              <w:jc w:val="center"/>
              <w:rPr>
                <w:rFonts w:ascii="Futura LT" w:hAnsi="Futura LT"/>
                <w:highlight w:val="magenta"/>
                <w:lang w:val="it-IT"/>
              </w:rPr>
            </w:pPr>
            <w:r w:rsidRPr="00D60B63">
              <w:rPr>
                <w:rFonts w:ascii="Futura LT" w:hAnsi="Futura LT"/>
                <w:lang w:val="it-IT"/>
              </w:rPr>
              <w:t>2</w:t>
            </w:r>
          </w:p>
        </w:tc>
        <w:tc>
          <w:tcPr>
            <w:tcW w:w="2236" w:type="dxa"/>
          </w:tcPr>
          <w:p w14:paraId="2E3E739D" w14:textId="6C00E6DA" w:rsidR="00AA2A6A" w:rsidRPr="001F67BB" w:rsidRDefault="00D60B63" w:rsidP="003C44EA">
            <w:pPr>
              <w:jc w:val="center"/>
              <w:rPr>
                <w:rFonts w:ascii="Futura LT" w:hAnsi="Futura LT"/>
                <w:sz w:val="20"/>
                <w:szCs w:val="20"/>
                <w:lang w:val="it-IT"/>
              </w:rPr>
            </w:pPr>
            <w:r>
              <w:rPr>
                <w:rFonts w:ascii="Futura LT" w:hAnsi="Futura LT"/>
                <w:sz w:val="20"/>
                <w:szCs w:val="20"/>
                <w:lang w:val="it-IT"/>
              </w:rPr>
              <w:t>S</w:t>
            </w:r>
          </w:p>
        </w:tc>
      </w:tr>
      <w:tr w:rsidR="00AA2A6A" w:rsidRPr="00A612CD" w14:paraId="7BA7FCE8" w14:textId="77777777" w:rsidTr="003C44EA">
        <w:trPr>
          <w:trHeight w:val="482"/>
        </w:trPr>
        <w:tc>
          <w:tcPr>
            <w:tcW w:w="2235" w:type="dxa"/>
            <w:tcBorders>
              <w:bottom w:val="single" w:sz="4" w:space="0" w:color="auto"/>
            </w:tcBorders>
          </w:tcPr>
          <w:p w14:paraId="12B76385" w14:textId="2DFCF04B" w:rsidR="00AA2A6A" w:rsidRDefault="00D60B63" w:rsidP="0080523F">
            <w:pPr>
              <w:jc w:val="center"/>
              <w:rPr>
                <w:rFonts w:ascii="Futura LT" w:hAnsi="Futura LT"/>
                <w:sz w:val="36"/>
                <w:szCs w:val="36"/>
                <w:lang w:val="it-IT"/>
              </w:rPr>
            </w:pPr>
            <w:r>
              <w:rPr>
                <w:rFonts w:ascii="Futura LT" w:hAnsi="Futura LT"/>
                <w:sz w:val="36"/>
                <w:szCs w:val="36"/>
                <w:lang w:val="it-IT"/>
              </w:rPr>
              <w:t>Prodotto</w:t>
            </w:r>
          </w:p>
        </w:tc>
        <w:tc>
          <w:tcPr>
            <w:tcW w:w="2235" w:type="dxa"/>
            <w:tcBorders>
              <w:bottom w:val="single" w:sz="4" w:space="0" w:color="auto"/>
            </w:tcBorders>
          </w:tcPr>
          <w:p w14:paraId="207191E7" w14:textId="77777777" w:rsidR="00AA2A6A" w:rsidRPr="004B2263" w:rsidRDefault="00AA2A6A" w:rsidP="003C44EA">
            <w:pPr>
              <w:jc w:val="center"/>
              <w:rPr>
                <w:rFonts w:ascii="Futura LT" w:hAnsi="Futura LT"/>
                <w:lang w:val="it-IT"/>
              </w:rPr>
            </w:pPr>
            <w:r>
              <w:rPr>
                <w:rFonts w:ascii="Futura LT" w:hAnsi="Futura LT"/>
                <w:lang w:val="it-IT"/>
              </w:rPr>
              <w:t>E</w:t>
            </w:r>
          </w:p>
        </w:tc>
        <w:tc>
          <w:tcPr>
            <w:tcW w:w="2236" w:type="dxa"/>
            <w:tcBorders>
              <w:bottom w:val="single" w:sz="4" w:space="0" w:color="auto"/>
            </w:tcBorders>
          </w:tcPr>
          <w:p w14:paraId="3FF70151" w14:textId="519526FB" w:rsidR="00AA2A6A" w:rsidRPr="00A612CD" w:rsidRDefault="00D60B63" w:rsidP="003C44EA">
            <w:pPr>
              <w:jc w:val="center"/>
              <w:rPr>
                <w:rFonts w:ascii="Futura LT" w:hAnsi="Futura LT"/>
                <w:highlight w:val="magenta"/>
                <w:lang w:val="it-IT"/>
              </w:rPr>
            </w:pPr>
            <w:r w:rsidRPr="00D60B63">
              <w:rPr>
                <w:rFonts w:ascii="Futura LT" w:hAnsi="Futura LT"/>
                <w:lang w:val="it-IT"/>
              </w:rPr>
              <w:t>2</w:t>
            </w:r>
          </w:p>
        </w:tc>
        <w:tc>
          <w:tcPr>
            <w:tcW w:w="2236" w:type="dxa"/>
          </w:tcPr>
          <w:p w14:paraId="01FA5553" w14:textId="77777777" w:rsidR="00AA2A6A" w:rsidRPr="001F67BB" w:rsidRDefault="00AA2A6A" w:rsidP="003C44EA">
            <w:pPr>
              <w:jc w:val="center"/>
              <w:rPr>
                <w:rFonts w:ascii="Futura LT" w:hAnsi="Futura LT"/>
                <w:sz w:val="20"/>
                <w:szCs w:val="20"/>
                <w:lang w:val="it-IT"/>
              </w:rPr>
            </w:pPr>
            <w:r>
              <w:rPr>
                <w:rFonts w:ascii="Futura LT" w:hAnsi="Futura LT"/>
                <w:sz w:val="20"/>
                <w:szCs w:val="20"/>
                <w:lang w:val="it-IT"/>
              </w:rPr>
              <w:t>S</w:t>
            </w:r>
          </w:p>
        </w:tc>
      </w:tr>
      <w:tr w:rsidR="0080523F" w:rsidRPr="00A612CD" w14:paraId="54271257" w14:textId="77777777" w:rsidTr="003C44EA">
        <w:trPr>
          <w:trHeight w:val="482"/>
        </w:trPr>
        <w:tc>
          <w:tcPr>
            <w:tcW w:w="2235" w:type="dxa"/>
            <w:tcBorders>
              <w:bottom w:val="single" w:sz="4" w:space="0" w:color="auto"/>
            </w:tcBorders>
          </w:tcPr>
          <w:p w14:paraId="24D68A4F" w14:textId="4A1C54C0" w:rsidR="0080523F" w:rsidRPr="00D60B63" w:rsidRDefault="00D60B63" w:rsidP="0080523F">
            <w:pPr>
              <w:jc w:val="center"/>
              <w:rPr>
                <w:rFonts w:ascii="Futura LT" w:hAnsi="Futura LT"/>
                <w:i/>
                <w:iCs/>
                <w:sz w:val="36"/>
                <w:szCs w:val="36"/>
                <w:lang w:val="it-IT"/>
              </w:rPr>
            </w:pPr>
            <w:r w:rsidRPr="00D60B63">
              <w:rPr>
                <w:rFonts w:ascii="Futura LT" w:hAnsi="Futura LT"/>
                <w:i/>
                <w:iCs/>
                <w:sz w:val="36"/>
                <w:szCs w:val="36"/>
                <w:lang w:val="it-IT"/>
              </w:rPr>
              <w:t>Contiene</w:t>
            </w:r>
          </w:p>
        </w:tc>
        <w:tc>
          <w:tcPr>
            <w:tcW w:w="2235" w:type="dxa"/>
            <w:tcBorders>
              <w:bottom w:val="single" w:sz="4" w:space="0" w:color="auto"/>
            </w:tcBorders>
          </w:tcPr>
          <w:p w14:paraId="5584B8B0" w14:textId="67C0A22E" w:rsidR="0080523F" w:rsidRDefault="00D60B63" w:rsidP="003C44EA">
            <w:pPr>
              <w:jc w:val="center"/>
              <w:rPr>
                <w:rFonts w:ascii="Futura LT" w:hAnsi="Futura LT"/>
                <w:lang w:val="it-IT"/>
              </w:rPr>
            </w:pPr>
            <w:r>
              <w:rPr>
                <w:rFonts w:ascii="Futura LT" w:hAnsi="Futura LT"/>
                <w:lang w:val="it-IT"/>
              </w:rPr>
              <w:t>R</w:t>
            </w:r>
          </w:p>
        </w:tc>
        <w:tc>
          <w:tcPr>
            <w:tcW w:w="2236" w:type="dxa"/>
            <w:tcBorders>
              <w:bottom w:val="single" w:sz="4" w:space="0" w:color="auto"/>
            </w:tcBorders>
          </w:tcPr>
          <w:p w14:paraId="5FAE166C" w14:textId="62053DD4" w:rsidR="0080523F" w:rsidRPr="000849BE" w:rsidRDefault="00D60B63" w:rsidP="003C44EA">
            <w:pPr>
              <w:jc w:val="center"/>
              <w:rPr>
                <w:rFonts w:ascii="Futura LT" w:hAnsi="Futura LT"/>
                <w:lang w:val="it-IT"/>
              </w:rPr>
            </w:pPr>
            <w:r>
              <w:rPr>
                <w:rFonts w:ascii="Futura LT" w:hAnsi="Futura LT"/>
                <w:lang w:val="it-IT"/>
              </w:rPr>
              <w:t>2</w:t>
            </w:r>
          </w:p>
        </w:tc>
        <w:tc>
          <w:tcPr>
            <w:tcW w:w="2236" w:type="dxa"/>
          </w:tcPr>
          <w:p w14:paraId="349F08F3" w14:textId="4D883154" w:rsidR="0080523F" w:rsidRDefault="00D60B63" w:rsidP="003C44EA">
            <w:pPr>
              <w:jc w:val="center"/>
              <w:rPr>
                <w:rFonts w:ascii="Futura LT" w:hAnsi="Futura LT"/>
                <w:sz w:val="20"/>
                <w:szCs w:val="20"/>
                <w:lang w:val="it-IT"/>
              </w:rPr>
            </w:pPr>
            <w:r>
              <w:rPr>
                <w:rFonts w:ascii="Futura LT" w:hAnsi="Futura LT"/>
                <w:sz w:val="20"/>
                <w:szCs w:val="20"/>
                <w:lang w:val="it-IT"/>
              </w:rPr>
              <w:t>S</w:t>
            </w:r>
          </w:p>
        </w:tc>
      </w:tr>
      <w:tr w:rsidR="0080523F" w:rsidRPr="00A612CD" w14:paraId="7CF4ABEF" w14:textId="77777777" w:rsidTr="003C44EA">
        <w:trPr>
          <w:trHeight w:val="482"/>
        </w:trPr>
        <w:tc>
          <w:tcPr>
            <w:tcW w:w="2235" w:type="dxa"/>
            <w:tcBorders>
              <w:bottom w:val="single" w:sz="4" w:space="0" w:color="auto"/>
            </w:tcBorders>
          </w:tcPr>
          <w:p w14:paraId="494656DA" w14:textId="632C6AE7" w:rsidR="0080523F" w:rsidRDefault="00D60B63" w:rsidP="0080523F">
            <w:pPr>
              <w:jc w:val="center"/>
              <w:rPr>
                <w:rFonts w:ascii="Futura LT" w:hAnsi="Futura LT"/>
                <w:sz w:val="36"/>
                <w:szCs w:val="36"/>
                <w:lang w:val="it-IT"/>
              </w:rPr>
            </w:pPr>
            <w:r>
              <w:rPr>
                <w:rFonts w:ascii="Futura LT" w:hAnsi="Futura LT"/>
                <w:sz w:val="36"/>
                <w:szCs w:val="36"/>
                <w:lang w:val="it-IT"/>
              </w:rPr>
              <w:t>Carrello</w:t>
            </w:r>
          </w:p>
        </w:tc>
        <w:tc>
          <w:tcPr>
            <w:tcW w:w="2235" w:type="dxa"/>
            <w:tcBorders>
              <w:bottom w:val="single" w:sz="4" w:space="0" w:color="auto"/>
            </w:tcBorders>
          </w:tcPr>
          <w:p w14:paraId="2A7ED23F" w14:textId="718EE0D8" w:rsidR="0080523F" w:rsidRDefault="00D60B63" w:rsidP="003C44EA">
            <w:pPr>
              <w:jc w:val="center"/>
              <w:rPr>
                <w:rFonts w:ascii="Futura LT" w:hAnsi="Futura LT"/>
                <w:lang w:val="it-IT"/>
              </w:rPr>
            </w:pPr>
            <w:r>
              <w:rPr>
                <w:rFonts w:ascii="Futura LT" w:hAnsi="Futura LT"/>
                <w:lang w:val="it-IT"/>
              </w:rPr>
              <w:t>E</w:t>
            </w:r>
          </w:p>
        </w:tc>
        <w:tc>
          <w:tcPr>
            <w:tcW w:w="2236" w:type="dxa"/>
            <w:tcBorders>
              <w:bottom w:val="single" w:sz="4" w:space="0" w:color="auto"/>
            </w:tcBorders>
          </w:tcPr>
          <w:p w14:paraId="5E5487B0" w14:textId="7CD92F1D" w:rsidR="0080523F" w:rsidRPr="000849BE" w:rsidRDefault="00D60B63" w:rsidP="003C44EA">
            <w:pPr>
              <w:jc w:val="center"/>
              <w:rPr>
                <w:rFonts w:ascii="Futura LT" w:hAnsi="Futura LT"/>
                <w:lang w:val="it-IT"/>
              </w:rPr>
            </w:pPr>
            <w:r>
              <w:rPr>
                <w:rFonts w:ascii="Futura LT" w:hAnsi="Futura LT"/>
                <w:lang w:val="it-IT"/>
              </w:rPr>
              <w:t>2</w:t>
            </w:r>
          </w:p>
        </w:tc>
        <w:tc>
          <w:tcPr>
            <w:tcW w:w="2236" w:type="dxa"/>
          </w:tcPr>
          <w:p w14:paraId="6BE64BBE" w14:textId="6ADF2B07" w:rsidR="0080523F" w:rsidRDefault="00D60B63" w:rsidP="003C44EA">
            <w:pPr>
              <w:jc w:val="center"/>
              <w:rPr>
                <w:rFonts w:ascii="Futura LT" w:hAnsi="Futura LT"/>
                <w:sz w:val="20"/>
                <w:szCs w:val="20"/>
                <w:lang w:val="it-IT"/>
              </w:rPr>
            </w:pPr>
            <w:r>
              <w:rPr>
                <w:rFonts w:ascii="Futura LT" w:hAnsi="Futura LT"/>
                <w:sz w:val="20"/>
                <w:szCs w:val="20"/>
                <w:lang w:val="it-IT"/>
              </w:rPr>
              <w:t>L</w:t>
            </w:r>
          </w:p>
        </w:tc>
      </w:tr>
      <w:tr w:rsidR="00D60B63" w:rsidRPr="00A612CD" w14:paraId="2D14A4F6" w14:textId="77777777" w:rsidTr="003C44EA">
        <w:trPr>
          <w:trHeight w:val="482"/>
        </w:trPr>
        <w:tc>
          <w:tcPr>
            <w:tcW w:w="2235" w:type="dxa"/>
            <w:tcBorders>
              <w:bottom w:val="single" w:sz="4" w:space="0" w:color="auto"/>
            </w:tcBorders>
          </w:tcPr>
          <w:p w14:paraId="2D383F33" w14:textId="755A0E51" w:rsidR="00D60B63" w:rsidRDefault="00D60B63" w:rsidP="0080523F">
            <w:pPr>
              <w:jc w:val="center"/>
              <w:rPr>
                <w:rFonts w:ascii="Futura LT" w:hAnsi="Futura LT"/>
                <w:sz w:val="36"/>
                <w:szCs w:val="36"/>
                <w:lang w:val="it-IT"/>
              </w:rPr>
            </w:pPr>
            <w:r>
              <w:rPr>
                <w:rFonts w:ascii="Futura LT" w:hAnsi="Futura LT"/>
                <w:sz w:val="36"/>
                <w:szCs w:val="36"/>
                <w:lang w:val="it-IT"/>
              </w:rPr>
              <w:t>Car</w:t>
            </w:r>
            <w:r w:rsidR="002F3F52">
              <w:rPr>
                <w:rFonts w:ascii="Futura LT" w:hAnsi="Futura LT"/>
                <w:sz w:val="36"/>
                <w:szCs w:val="36"/>
                <w:lang w:val="it-IT"/>
              </w:rPr>
              <w:t>r</w:t>
            </w:r>
            <w:r>
              <w:rPr>
                <w:rFonts w:ascii="Futura LT" w:hAnsi="Futura LT"/>
                <w:sz w:val="36"/>
                <w:szCs w:val="36"/>
                <w:lang w:val="it-IT"/>
              </w:rPr>
              <w:t>ello</w:t>
            </w:r>
          </w:p>
        </w:tc>
        <w:tc>
          <w:tcPr>
            <w:tcW w:w="2235" w:type="dxa"/>
            <w:tcBorders>
              <w:bottom w:val="single" w:sz="4" w:space="0" w:color="auto"/>
            </w:tcBorders>
          </w:tcPr>
          <w:p w14:paraId="61DD456B" w14:textId="1154AF8A" w:rsidR="00D60B63" w:rsidRDefault="00D60B63" w:rsidP="003C44EA">
            <w:pPr>
              <w:jc w:val="center"/>
              <w:rPr>
                <w:rFonts w:ascii="Futura LT" w:hAnsi="Futura LT"/>
                <w:lang w:val="it-IT"/>
              </w:rPr>
            </w:pPr>
            <w:r>
              <w:rPr>
                <w:rFonts w:ascii="Futura LT" w:hAnsi="Futura LT"/>
                <w:lang w:val="it-IT"/>
              </w:rPr>
              <w:t>E</w:t>
            </w:r>
          </w:p>
        </w:tc>
        <w:tc>
          <w:tcPr>
            <w:tcW w:w="2236" w:type="dxa"/>
            <w:tcBorders>
              <w:bottom w:val="single" w:sz="4" w:space="0" w:color="auto"/>
            </w:tcBorders>
          </w:tcPr>
          <w:p w14:paraId="00BD0091" w14:textId="32F1764E" w:rsidR="00D60B63" w:rsidRPr="000849BE" w:rsidRDefault="00D60B63" w:rsidP="003C44EA">
            <w:pPr>
              <w:jc w:val="center"/>
              <w:rPr>
                <w:rFonts w:ascii="Futura LT" w:hAnsi="Futura LT"/>
                <w:lang w:val="it-IT"/>
              </w:rPr>
            </w:pPr>
            <w:r>
              <w:rPr>
                <w:rFonts w:ascii="Futura LT" w:hAnsi="Futura LT"/>
                <w:lang w:val="it-IT"/>
              </w:rPr>
              <w:t>2</w:t>
            </w:r>
          </w:p>
        </w:tc>
        <w:tc>
          <w:tcPr>
            <w:tcW w:w="2236" w:type="dxa"/>
          </w:tcPr>
          <w:p w14:paraId="6DCB58A5" w14:textId="0E82ADC6" w:rsidR="00D60B63" w:rsidRDefault="00D60B63" w:rsidP="003C44EA">
            <w:pPr>
              <w:jc w:val="center"/>
              <w:rPr>
                <w:rFonts w:ascii="Futura LT" w:hAnsi="Futura LT"/>
                <w:sz w:val="20"/>
                <w:szCs w:val="20"/>
                <w:lang w:val="it-IT"/>
              </w:rPr>
            </w:pPr>
            <w:r>
              <w:rPr>
                <w:rFonts w:ascii="Futura LT" w:hAnsi="Futura LT"/>
                <w:sz w:val="20"/>
                <w:szCs w:val="20"/>
                <w:lang w:val="it-IT"/>
              </w:rPr>
              <w:t>S</w:t>
            </w:r>
          </w:p>
        </w:tc>
      </w:tr>
      <w:tr w:rsidR="0080523F" w:rsidRPr="00A612CD" w14:paraId="699A4DBF" w14:textId="77777777" w:rsidTr="003C44EA">
        <w:trPr>
          <w:trHeight w:val="482"/>
        </w:trPr>
        <w:tc>
          <w:tcPr>
            <w:tcW w:w="2235" w:type="dxa"/>
            <w:tcBorders>
              <w:bottom w:val="single" w:sz="4" w:space="0" w:color="auto"/>
            </w:tcBorders>
          </w:tcPr>
          <w:p w14:paraId="5D0B659D" w14:textId="1AE84485" w:rsidR="0080523F" w:rsidRDefault="00D60B63" w:rsidP="0080523F">
            <w:pPr>
              <w:jc w:val="center"/>
              <w:rPr>
                <w:rFonts w:ascii="Futura LT" w:hAnsi="Futura LT"/>
                <w:sz w:val="36"/>
                <w:szCs w:val="36"/>
                <w:lang w:val="it-IT"/>
              </w:rPr>
            </w:pPr>
            <w:r>
              <w:rPr>
                <w:rFonts w:ascii="Futura LT" w:hAnsi="Futura LT"/>
                <w:sz w:val="36"/>
                <w:szCs w:val="36"/>
                <w:lang w:val="it-IT"/>
              </w:rPr>
              <w:t>Acquista</w:t>
            </w:r>
          </w:p>
        </w:tc>
        <w:tc>
          <w:tcPr>
            <w:tcW w:w="2235" w:type="dxa"/>
            <w:tcBorders>
              <w:bottom w:val="single" w:sz="4" w:space="0" w:color="auto"/>
            </w:tcBorders>
          </w:tcPr>
          <w:p w14:paraId="194626DB" w14:textId="78DEF85A" w:rsidR="0080523F" w:rsidRDefault="00D60B63" w:rsidP="003C44EA">
            <w:pPr>
              <w:jc w:val="center"/>
              <w:rPr>
                <w:rFonts w:ascii="Futura LT" w:hAnsi="Futura LT"/>
                <w:lang w:val="it-IT"/>
              </w:rPr>
            </w:pPr>
            <w:r>
              <w:rPr>
                <w:rFonts w:ascii="Futura LT" w:hAnsi="Futura LT"/>
                <w:lang w:val="it-IT"/>
              </w:rPr>
              <w:t>R</w:t>
            </w:r>
          </w:p>
        </w:tc>
        <w:tc>
          <w:tcPr>
            <w:tcW w:w="2236" w:type="dxa"/>
            <w:tcBorders>
              <w:bottom w:val="single" w:sz="4" w:space="0" w:color="auto"/>
            </w:tcBorders>
          </w:tcPr>
          <w:p w14:paraId="334D6BD6" w14:textId="46512CB7" w:rsidR="0080523F" w:rsidRPr="000849BE" w:rsidRDefault="00D60B63" w:rsidP="003C44EA">
            <w:pPr>
              <w:jc w:val="center"/>
              <w:rPr>
                <w:rFonts w:ascii="Futura LT" w:hAnsi="Futura LT"/>
                <w:lang w:val="it-IT"/>
              </w:rPr>
            </w:pPr>
            <w:r>
              <w:rPr>
                <w:rFonts w:ascii="Futura LT" w:hAnsi="Futura LT"/>
                <w:lang w:val="it-IT"/>
              </w:rPr>
              <w:t>2</w:t>
            </w:r>
          </w:p>
        </w:tc>
        <w:tc>
          <w:tcPr>
            <w:tcW w:w="2236" w:type="dxa"/>
          </w:tcPr>
          <w:p w14:paraId="3C2EC723" w14:textId="774C5DCF" w:rsidR="0080523F" w:rsidRDefault="00D60B63" w:rsidP="003C44EA">
            <w:pPr>
              <w:jc w:val="center"/>
              <w:rPr>
                <w:rFonts w:ascii="Futura LT" w:hAnsi="Futura LT"/>
                <w:sz w:val="20"/>
                <w:szCs w:val="20"/>
                <w:lang w:val="it-IT"/>
              </w:rPr>
            </w:pPr>
            <w:r>
              <w:rPr>
                <w:rFonts w:ascii="Futura LT" w:hAnsi="Futura LT"/>
                <w:sz w:val="20"/>
                <w:szCs w:val="20"/>
                <w:lang w:val="it-IT"/>
              </w:rPr>
              <w:t>S</w:t>
            </w:r>
          </w:p>
        </w:tc>
      </w:tr>
      <w:tr w:rsidR="00AA2A6A" w:rsidRPr="00A612CD" w14:paraId="10844E3C" w14:textId="77777777" w:rsidTr="003C44EA">
        <w:trPr>
          <w:trHeight w:val="482"/>
        </w:trPr>
        <w:tc>
          <w:tcPr>
            <w:tcW w:w="8942" w:type="dxa"/>
            <w:gridSpan w:val="4"/>
          </w:tcPr>
          <w:p w14:paraId="769E537B" w14:textId="1267FF3D" w:rsidR="00AA2A6A" w:rsidRPr="00683FD8" w:rsidRDefault="00AA2A6A" w:rsidP="003C44EA">
            <w:pPr>
              <w:rPr>
                <w:rFonts w:ascii="Futura LT" w:hAnsi="Futura LT"/>
                <w:sz w:val="32"/>
                <w:szCs w:val="32"/>
              </w:rPr>
            </w:pPr>
            <w:r w:rsidRPr="00683FD8">
              <w:rPr>
                <w:rFonts w:ascii="Futura LT" w:hAnsi="Futura LT"/>
                <w:sz w:val="32"/>
                <w:szCs w:val="32"/>
              </w:rPr>
              <w:t xml:space="preserve">TOTALE = </w:t>
            </w:r>
            <w:r w:rsidR="00D60B63">
              <w:rPr>
                <w:rFonts w:ascii="Futura LT" w:hAnsi="Futura LT"/>
                <w:sz w:val="32"/>
                <w:szCs w:val="32"/>
              </w:rPr>
              <w:t>13</w:t>
            </w:r>
            <w:r w:rsidRPr="00683FD8">
              <w:rPr>
                <w:rFonts w:ascii="Futura LT" w:hAnsi="Futura LT"/>
                <w:sz w:val="32"/>
                <w:szCs w:val="32"/>
              </w:rPr>
              <w:t xml:space="preserve">S + </w:t>
            </w:r>
            <w:r w:rsidR="00D60B63">
              <w:rPr>
                <w:rFonts w:ascii="Futura LT" w:hAnsi="Futura LT"/>
                <w:sz w:val="32"/>
                <w:szCs w:val="32"/>
              </w:rPr>
              <w:t>2L</w:t>
            </w:r>
            <w:r w:rsidRPr="00683FD8">
              <w:rPr>
                <w:rFonts w:ascii="Futura LT" w:hAnsi="Futura LT"/>
                <w:sz w:val="32"/>
                <w:szCs w:val="32"/>
              </w:rPr>
              <w:t xml:space="preserve"> = </w:t>
            </w:r>
            <w:r w:rsidR="00D60B63">
              <w:rPr>
                <w:rFonts w:ascii="Futura LT" w:hAnsi="Futura LT"/>
                <w:sz w:val="32"/>
                <w:szCs w:val="32"/>
              </w:rPr>
              <w:t>13</w:t>
            </w:r>
            <w:r w:rsidRPr="00683FD8">
              <w:rPr>
                <w:rFonts w:ascii="Futura LT" w:hAnsi="Futura LT"/>
                <w:sz w:val="32"/>
                <w:szCs w:val="32"/>
              </w:rPr>
              <w:t xml:space="preserve"> * 2 +</w:t>
            </w:r>
            <w:r w:rsidR="00D60B63">
              <w:rPr>
                <w:rFonts w:ascii="Futura LT" w:hAnsi="Futura LT"/>
                <w:sz w:val="32"/>
                <w:szCs w:val="32"/>
              </w:rPr>
              <w:t>2</w:t>
            </w:r>
            <w:r w:rsidRPr="00683FD8">
              <w:rPr>
                <w:rFonts w:ascii="Futura LT" w:hAnsi="Futura LT"/>
                <w:sz w:val="32"/>
                <w:szCs w:val="32"/>
              </w:rPr>
              <w:t xml:space="preserve"> = </w:t>
            </w:r>
            <w:r w:rsidR="00D60B63">
              <w:rPr>
                <w:rFonts w:ascii="Futura LT" w:hAnsi="Futura LT"/>
                <w:sz w:val="32"/>
                <w:szCs w:val="32"/>
              </w:rPr>
              <w:t>28</w:t>
            </w:r>
            <w:r w:rsidRPr="00683FD8">
              <w:rPr>
                <w:rFonts w:ascii="Futura LT" w:hAnsi="Futura LT"/>
                <w:sz w:val="32"/>
                <w:szCs w:val="32"/>
              </w:rPr>
              <w:t xml:space="preserve"> </w:t>
            </w:r>
          </w:p>
          <w:p w14:paraId="32F5888D" w14:textId="2E55D897" w:rsidR="00AA2A6A" w:rsidRPr="00683FD8" w:rsidRDefault="00D60B63" w:rsidP="003C44EA">
            <w:pPr>
              <w:rPr>
                <w:rFonts w:ascii="Futura LT" w:hAnsi="Futura LT"/>
                <w:sz w:val="36"/>
                <w:szCs w:val="36"/>
              </w:rPr>
            </w:pPr>
            <w:r>
              <w:rPr>
                <w:rFonts w:ascii="Futura LT" w:hAnsi="Futura LT"/>
                <w:sz w:val="32"/>
                <w:szCs w:val="32"/>
              </w:rPr>
              <w:t>28</w:t>
            </w:r>
            <w:r w:rsidR="00AA2A6A" w:rsidRPr="00683FD8">
              <w:rPr>
                <w:rFonts w:ascii="Futura LT" w:hAnsi="Futura LT"/>
                <w:sz w:val="32"/>
                <w:szCs w:val="32"/>
              </w:rPr>
              <w:t xml:space="preserve">* </w:t>
            </w:r>
            <w:r>
              <w:rPr>
                <w:rFonts w:ascii="Futura LT" w:hAnsi="Futura LT"/>
                <w:sz w:val="32"/>
                <w:szCs w:val="32"/>
              </w:rPr>
              <w:t>3</w:t>
            </w:r>
            <w:r w:rsidR="00AA2A6A" w:rsidRPr="00683FD8">
              <w:rPr>
                <w:rFonts w:ascii="Futura LT" w:hAnsi="Futura LT"/>
                <w:sz w:val="32"/>
                <w:szCs w:val="32"/>
              </w:rPr>
              <w:t xml:space="preserve">/mm = </w:t>
            </w:r>
            <w:r>
              <w:rPr>
                <w:rFonts w:ascii="Futura LT" w:hAnsi="Futura LT"/>
                <w:sz w:val="32"/>
                <w:szCs w:val="32"/>
              </w:rPr>
              <w:t>84</w:t>
            </w:r>
            <w:r w:rsidR="00AA2A6A" w:rsidRPr="00683FD8">
              <w:rPr>
                <w:rFonts w:ascii="Futura LT" w:hAnsi="Futura LT"/>
                <w:sz w:val="32"/>
                <w:szCs w:val="32"/>
              </w:rPr>
              <w:t xml:space="preserve">/mm              </w:t>
            </w:r>
          </w:p>
        </w:tc>
      </w:tr>
    </w:tbl>
    <w:p w14:paraId="3EBA1270" w14:textId="637D93C0" w:rsidR="00AA2A6A" w:rsidRPr="00683FD8" w:rsidRDefault="00AA2A6A" w:rsidP="00AA2A6A">
      <w:pPr>
        <w:tabs>
          <w:tab w:val="left" w:pos="1248"/>
          <w:tab w:val="left" w:pos="3300"/>
          <w:tab w:val="center" w:pos="5940"/>
        </w:tabs>
        <w:jc w:val="both"/>
        <w:rPr>
          <w:rFonts w:ascii="Futura LT" w:hAnsi="Futura LT"/>
          <w:sz w:val="28"/>
          <w:szCs w:val="28"/>
        </w:rPr>
      </w:pPr>
    </w:p>
    <w:p w14:paraId="036226D6" w14:textId="77777777" w:rsidR="00AA2A6A" w:rsidRPr="00683FD8" w:rsidRDefault="00AA2A6A" w:rsidP="00AA2A6A">
      <w:pPr>
        <w:tabs>
          <w:tab w:val="left" w:pos="1248"/>
          <w:tab w:val="left" w:pos="3300"/>
          <w:tab w:val="center" w:pos="5940"/>
        </w:tabs>
        <w:jc w:val="both"/>
        <w:rPr>
          <w:rFonts w:ascii="Futura LT" w:hAnsi="Futura LT"/>
          <w:sz w:val="28"/>
          <w:szCs w:val="28"/>
        </w:rPr>
      </w:pPr>
    </w:p>
    <w:p w14:paraId="6778928B" w14:textId="77777777" w:rsidR="00AA2A6A" w:rsidRPr="00683FD8" w:rsidRDefault="00AA2A6A" w:rsidP="00AA2A6A">
      <w:pPr>
        <w:tabs>
          <w:tab w:val="left" w:pos="1248"/>
          <w:tab w:val="left" w:pos="3300"/>
          <w:tab w:val="center" w:pos="5940"/>
        </w:tabs>
        <w:jc w:val="both"/>
        <w:rPr>
          <w:rFonts w:ascii="Futura LT" w:hAnsi="Futura LT"/>
          <w:sz w:val="28"/>
          <w:szCs w:val="28"/>
        </w:rPr>
      </w:pPr>
    </w:p>
    <w:p w14:paraId="179ABE2F" w14:textId="77777777" w:rsidR="00AA2A6A" w:rsidRPr="00683FD8" w:rsidRDefault="00AA2A6A" w:rsidP="00AA2A6A">
      <w:pPr>
        <w:tabs>
          <w:tab w:val="left" w:pos="1248"/>
          <w:tab w:val="left" w:pos="3300"/>
          <w:tab w:val="center" w:pos="5940"/>
        </w:tabs>
        <w:jc w:val="both"/>
        <w:rPr>
          <w:rFonts w:ascii="Futura LT" w:hAnsi="Futura LT"/>
          <w:sz w:val="28"/>
          <w:szCs w:val="28"/>
        </w:rPr>
      </w:pPr>
    </w:p>
    <w:p w14:paraId="267EC2D4" w14:textId="77777777" w:rsidR="00AA2A6A" w:rsidRPr="00683FD8" w:rsidRDefault="00AA2A6A" w:rsidP="00AA2A6A">
      <w:pPr>
        <w:tabs>
          <w:tab w:val="left" w:pos="1248"/>
          <w:tab w:val="left" w:pos="3300"/>
          <w:tab w:val="center" w:pos="5940"/>
        </w:tabs>
        <w:jc w:val="both"/>
        <w:rPr>
          <w:rFonts w:ascii="Futura LT" w:hAnsi="Futura LT"/>
          <w:sz w:val="28"/>
          <w:szCs w:val="28"/>
        </w:rPr>
      </w:pPr>
    </w:p>
    <w:p w14:paraId="680509DE" w14:textId="77777777" w:rsidR="00AA2A6A" w:rsidRPr="00683FD8" w:rsidRDefault="00AA2A6A" w:rsidP="00AA2A6A">
      <w:pPr>
        <w:tabs>
          <w:tab w:val="left" w:pos="1248"/>
          <w:tab w:val="left" w:pos="3300"/>
          <w:tab w:val="center" w:pos="5940"/>
        </w:tabs>
        <w:jc w:val="both"/>
        <w:rPr>
          <w:rFonts w:ascii="Futura LT" w:hAnsi="Futura LT"/>
          <w:sz w:val="28"/>
          <w:szCs w:val="28"/>
        </w:rPr>
      </w:pPr>
    </w:p>
    <w:p w14:paraId="24587519" w14:textId="77777777" w:rsidR="00AA2A6A" w:rsidRPr="00683FD8" w:rsidRDefault="00AA2A6A" w:rsidP="00AA2A6A">
      <w:pPr>
        <w:tabs>
          <w:tab w:val="left" w:pos="1248"/>
          <w:tab w:val="left" w:pos="3300"/>
          <w:tab w:val="center" w:pos="5940"/>
        </w:tabs>
        <w:jc w:val="both"/>
        <w:rPr>
          <w:rFonts w:ascii="Futura LT" w:hAnsi="Futura LT"/>
          <w:sz w:val="28"/>
          <w:szCs w:val="28"/>
        </w:rPr>
      </w:pPr>
    </w:p>
    <w:p w14:paraId="709105B0" w14:textId="77777777" w:rsidR="00AA2A6A" w:rsidRPr="00683FD8" w:rsidRDefault="00AA2A6A" w:rsidP="00AA2A6A">
      <w:pPr>
        <w:tabs>
          <w:tab w:val="left" w:pos="1248"/>
          <w:tab w:val="left" w:pos="3300"/>
          <w:tab w:val="center" w:pos="5940"/>
        </w:tabs>
        <w:jc w:val="both"/>
        <w:rPr>
          <w:rFonts w:ascii="Futura LT" w:hAnsi="Futura LT"/>
          <w:sz w:val="28"/>
          <w:szCs w:val="28"/>
        </w:rPr>
      </w:pPr>
    </w:p>
    <w:p w14:paraId="06942754" w14:textId="6B7BEC26" w:rsidR="00AA2A6A" w:rsidRPr="00683FD8" w:rsidRDefault="00AA2A6A" w:rsidP="00AA2A6A">
      <w:pPr>
        <w:tabs>
          <w:tab w:val="left" w:pos="1248"/>
          <w:tab w:val="left" w:pos="3300"/>
          <w:tab w:val="center" w:pos="5940"/>
        </w:tabs>
        <w:jc w:val="center"/>
        <w:rPr>
          <w:rFonts w:ascii="Futura LT" w:hAnsi="Futura LT"/>
          <w:sz w:val="28"/>
          <w:szCs w:val="28"/>
        </w:rPr>
      </w:pPr>
      <w:r w:rsidRPr="00683FD8">
        <w:rPr>
          <w:rFonts w:ascii="Futura LT" w:hAnsi="Futura LT"/>
          <w:sz w:val="28"/>
          <w:szCs w:val="28"/>
        </w:rPr>
        <w:t xml:space="preserve">       </w:t>
      </w:r>
    </w:p>
    <w:p w14:paraId="41D398ED" w14:textId="77777777" w:rsidR="0080523F" w:rsidRPr="00D60B63" w:rsidRDefault="0080523F" w:rsidP="0080523F">
      <w:pPr>
        <w:tabs>
          <w:tab w:val="left" w:pos="1248"/>
          <w:tab w:val="left" w:pos="3300"/>
          <w:tab w:val="center" w:pos="5940"/>
        </w:tabs>
        <w:rPr>
          <w:rFonts w:ascii="Futura LT" w:hAnsi="Futura LT"/>
          <w:color w:val="4F81BD" w:themeColor="accent1"/>
          <w:sz w:val="36"/>
          <w:szCs w:val="36"/>
        </w:rPr>
      </w:pPr>
    </w:p>
    <w:p w14:paraId="4DD50B10" w14:textId="77777777" w:rsidR="0080523F" w:rsidRPr="00D60B63" w:rsidRDefault="0080523F" w:rsidP="00AA2A6A">
      <w:pPr>
        <w:tabs>
          <w:tab w:val="left" w:pos="1248"/>
          <w:tab w:val="left" w:pos="3300"/>
          <w:tab w:val="center" w:pos="5940"/>
        </w:tabs>
        <w:jc w:val="center"/>
        <w:rPr>
          <w:rFonts w:ascii="Futura LT" w:hAnsi="Futura LT"/>
          <w:color w:val="4F81BD" w:themeColor="accent1"/>
          <w:sz w:val="36"/>
          <w:szCs w:val="36"/>
        </w:rPr>
      </w:pPr>
      <w:r w:rsidRPr="00D60B63">
        <w:rPr>
          <w:rFonts w:ascii="Futura LT" w:hAnsi="Futura LT"/>
          <w:color w:val="4F81BD" w:themeColor="accent1"/>
          <w:sz w:val="36"/>
          <w:szCs w:val="36"/>
        </w:rPr>
        <w:t xml:space="preserve">  </w:t>
      </w:r>
      <w:r w:rsidRPr="00D60B63">
        <w:rPr>
          <w:rFonts w:ascii="Futura LT" w:hAnsi="Futura LT"/>
          <w:color w:val="4F81BD" w:themeColor="accent1"/>
          <w:sz w:val="36"/>
          <w:szCs w:val="36"/>
        </w:rPr>
        <w:tab/>
      </w:r>
      <w:r w:rsidRPr="00D60B63">
        <w:rPr>
          <w:rFonts w:ascii="Futura LT" w:hAnsi="Futura LT"/>
          <w:color w:val="4F81BD" w:themeColor="accent1"/>
          <w:sz w:val="36"/>
          <w:szCs w:val="36"/>
        </w:rPr>
        <w:tab/>
      </w:r>
    </w:p>
    <w:p w14:paraId="2526B6CA" w14:textId="77777777" w:rsidR="00D60B63" w:rsidRPr="00D60B63" w:rsidRDefault="00D60B63" w:rsidP="0080523F">
      <w:pPr>
        <w:tabs>
          <w:tab w:val="left" w:pos="1248"/>
          <w:tab w:val="left" w:pos="3300"/>
          <w:tab w:val="center" w:pos="5940"/>
        </w:tabs>
        <w:jc w:val="center"/>
        <w:rPr>
          <w:rFonts w:ascii="Futura LT" w:hAnsi="Futura LT"/>
          <w:color w:val="4F81BD" w:themeColor="accent1"/>
          <w:sz w:val="36"/>
          <w:szCs w:val="36"/>
        </w:rPr>
      </w:pPr>
    </w:p>
    <w:p w14:paraId="6819FC87" w14:textId="77777777" w:rsidR="00D60B63" w:rsidRPr="00D60B63" w:rsidRDefault="00D60B63" w:rsidP="0080523F">
      <w:pPr>
        <w:tabs>
          <w:tab w:val="left" w:pos="1248"/>
          <w:tab w:val="left" w:pos="3300"/>
          <w:tab w:val="center" w:pos="5940"/>
        </w:tabs>
        <w:jc w:val="center"/>
        <w:rPr>
          <w:rFonts w:ascii="Futura LT" w:hAnsi="Futura LT"/>
          <w:color w:val="4F81BD" w:themeColor="accent1"/>
          <w:sz w:val="36"/>
          <w:szCs w:val="36"/>
        </w:rPr>
      </w:pPr>
    </w:p>
    <w:p w14:paraId="4FDCE16B" w14:textId="77777777" w:rsidR="00D60B63" w:rsidRPr="00D60B63" w:rsidRDefault="00D60B63" w:rsidP="0080523F">
      <w:pPr>
        <w:tabs>
          <w:tab w:val="left" w:pos="1248"/>
          <w:tab w:val="left" w:pos="3300"/>
          <w:tab w:val="center" w:pos="5940"/>
        </w:tabs>
        <w:jc w:val="center"/>
        <w:rPr>
          <w:rFonts w:ascii="Futura LT" w:hAnsi="Futura LT"/>
          <w:color w:val="4F81BD" w:themeColor="accent1"/>
          <w:sz w:val="36"/>
          <w:szCs w:val="36"/>
        </w:rPr>
      </w:pPr>
    </w:p>
    <w:p w14:paraId="584A8676" w14:textId="3FF972FE" w:rsidR="00AA2A6A" w:rsidRDefault="00A034C8" w:rsidP="00A034C8">
      <w:pPr>
        <w:tabs>
          <w:tab w:val="left" w:pos="1248"/>
          <w:tab w:val="left" w:pos="3300"/>
          <w:tab w:val="center" w:pos="5940"/>
        </w:tabs>
        <w:rPr>
          <w:rFonts w:ascii="Futura LT" w:hAnsi="Futura LT"/>
          <w:color w:val="4F81BD" w:themeColor="accent1"/>
          <w:sz w:val="36"/>
          <w:szCs w:val="36"/>
          <w:lang w:val="it-IT"/>
        </w:rPr>
      </w:pPr>
      <w:r w:rsidRPr="00353CA3">
        <w:rPr>
          <w:rFonts w:ascii="Futura LT" w:hAnsi="Futura LT"/>
          <w:color w:val="4F81BD" w:themeColor="accent1"/>
          <w:sz w:val="36"/>
          <w:szCs w:val="36"/>
        </w:rPr>
        <w:tab/>
      </w:r>
      <w:r w:rsidRPr="00353CA3">
        <w:rPr>
          <w:rFonts w:ascii="Futura LT" w:hAnsi="Futura LT"/>
          <w:color w:val="4F81BD" w:themeColor="accent1"/>
          <w:sz w:val="36"/>
          <w:szCs w:val="36"/>
        </w:rPr>
        <w:tab/>
      </w:r>
      <w:r w:rsidRPr="00353CA3">
        <w:rPr>
          <w:rFonts w:ascii="Futura LT" w:hAnsi="Futura LT"/>
          <w:color w:val="4F81BD" w:themeColor="accent1"/>
          <w:sz w:val="36"/>
          <w:szCs w:val="36"/>
        </w:rPr>
        <w:tab/>
      </w:r>
      <w:r w:rsidR="00AA2A6A">
        <w:rPr>
          <w:rFonts w:ascii="Futura LT" w:hAnsi="Futura LT"/>
          <w:color w:val="4F81BD" w:themeColor="accent1"/>
          <w:sz w:val="36"/>
          <w:szCs w:val="36"/>
          <w:lang w:val="it-IT"/>
        </w:rPr>
        <w:t>Senza</w:t>
      </w:r>
      <w:r>
        <w:rPr>
          <w:rFonts w:ascii="Futura LT" w:hAnsi="Futura LT"/>
          <w:color w:val="4F81BD" w:themeColor="accent1"/>
          <w:sz w:val="36"/>
          <w:szCs w:val="36"/>
          <w:lang w:val="it-IT"/>
        </w:rPr>
        <w:t xml:space="preserve"> </w:t>
      </w:r>
      <w:r w:rsidR="00AA2A6A">
        <w:rPr>
          <w:rFonts w:ascii="Futura LT" w:hAnsi="Futura LT"/>
          <w:color w:val="4F81BD" w:themeColor="accent1"/>
          <w:sz w:val="36"/>
          <w:szCs w:val="36"/>
          <w:lang w:val="it-IT"/>
        </w:rPr>
        <w:t>Ridondanza</w:t>
      </w:r>
    </w:p>
    <w:tbl>
      <w:tblPr>
        <w:tblStyle w:val="Grigliatabella"/>
        <w:tblpPr w:leftFromText="141" w:rightFromText="141" w:vertAnchor="text" w:horzAnchor="page" w:tblpXSpec="center" w:tblpY="177"/>
        <w:tblW w:w="0" w:type="auto"/>
        <w:tblLook w:val="04A0" w:firstRow="1" w:lastRow="0" w:firstColumn="1" w:lastColumn="0" w:noHBand="0" w:noVBand="1"/>
      </w:tblPr>
      <w:tblGrid>
        <w:gridCol w:w="2235"/>
        <w:gridCol w:w="2235"/>
        <w:gridCol w:w="2236"/>
        <w:gridCol w:w="2236"/>
      </w:tblGrid>
      <w:tr w:rsidR="00D60B63" w14:paraId="677BD555" w14:textId="77777777" w:rsidTr="003C44EA">
        <w:trPr>
          <w:trHeight w:val="494"/>
        </w:trPr>
        <w:tc>
          <w:tcPr>
            <w:tcW w:w="2235" w:type="dxa"/>
            <w:shd w:val="clear" w:color="auto" w:fill="548DD4" w:themeFill="text2" w:themeFillTint="99"/>
          </w:tcPr>
          <w:p w14:paraId="71A4EEA0" w14:textId="77777777" w:rsidR="00D60B63" w:rsidRDefault="00D60B63" w:rsidP="003C44EA">
            <w:pPr>
              <w:jc w:val="center"/>
              <w:rPr>
                <w:rFonts w:ascii="Futura LT" w:hAnsi="Futura LT"/>
                <w:sz w:val="36"/>
                <w:szCs w:val="36"/>
                <w:lang w:val="it-IT"/>
              </w:rPr>
            </w:pPr>
            <w:r w:rsidRPr="00D467BE">
              <w:rPr>
                <w:rFonts w:ascii="Futura LT" w:hAnsi="Futura LT"/>
                <w:color w:val="FFFFFF" w:themeColor="background1"/>
                <w:sz w:val="36"/>
                <w:szCs w:val="36"/>
                <w:lang w:val="it-IT"/>
              </w:rPr>
              <w:t>Concetto</w:t>
            </w:r>
          </w:p>
        </w:tc>
        <w:tc>
          <w:tcPr>
            <w:tcW w:w="2235" w:type="dxa"/>
            <w:shd w:val="clear" w:color="auto" w:fill="548DD4" w:themeFill="text2" w:themeFillTint="99"/>
          </w:tcPr>
          <w:p w14:paraId="5F636D67" w14:textId="77777777" w:rsidR="00D60B63" w:rsidRDefault="00D60B63" w:rsidP="003C44EA">
            <w:pPr>
              <w:jc w:val="center"/>
              <w:rPr>
                <w:rFonts w:ascii="Futura LT" w:hAnsi="Futura LT"/>
                <w:sz w:val="36"/>
                <w:szCs w:val="36"/>
                <w:lang w:val="it-IT"/>
              </w:rPr>
            </w:pPr>
            <w:r>
              <w:rPr>
                <w:rFonts w:ascii="Futura LT" w:hAnsi="Futura LT"/>
                <w:color w:val="FFFFFF" w:themeColor="background1"/>
                <w:sz w:val="36"/>
                <w:szCs w:val="36"/>
                <w:lang w:val="it-IT"/>
              </w:rPr>
              <w:t>Tipo</w:t>
            </w:r>
          </w:p>
        </w:tc>
        <w:tc>
          <w:tcPr>
            <w:tcW w:w="2236" w:type="dxa"/>
            <w:shd w:val="clear" w:color="auto" w:fill="548DD4" w:themeFill="text2" w:themeFillTint="99"/>
          </w:tcPr>
          <w:p w14:paraId="0468FD3C" w14:textId="77777777" w:rsidR="00D60B63" w:rsidRPr="002330EE" w:rsidRDefault="00D60B63" w:rsidP="003C44EA">
            <w:pPr>
              <w:jc w:val="center"/>
              <w:rPr>
                <w:rFonts w:ascii="Futura LT" w:hAnsi="Futura LT"/>
                <w:sz w:val="20"/>
                <w:szCs w:val="20"/>
                <w:lang w:val="it-IT"/>
              </w:rPr>
            </w:pPr>
            <w:r>
              <w:rPr>
                <w:rFonts w:ascii="Futura LT" w:hAnsi="Futura LT"/>
                <w:color w:val="FFFFFF" w:themeColor="background1"/>
                <w:sz w:val="36"/>
                <w:szCs w:val="36"/>
                <w:lang w:val="it-IT"/>
              </w:rPr>
              <w:t>Accessi</w:t>
            </w:r>
          </w:p>
        </w:tc>
        <w:tc>
          <w:tcPr>
            <w:tcW w:w="2236" w:type="dxa"/>
            <w:shd w:val="clear" w:color="auto" w:fill="548DD4" w:themeFill="text2" w:themeFillTint="99"/>
          </w:tcPr>
          <w:p w14:paraId="4AC7A117" w14:textId="2BA0ADAA" w:rsidR="00D60B63" w:rsidRDefault="00D60B63" w:rsidP="003C44EA">
            <w:pPr>
              <w:jc w:val="center"/>
              <w:rPr>
                <w:rFonts w:ascii="Futura LT" w:hAnsi="Futura LT"/>
                <w:color w:val="FFFFFF" w:themeColor="background1"/>
                <w:sz w:val="36"/>
                <w:szCs w:val="36"/>
                <w:lang w:val="it-IT"/>
              </w:rPr>
            </w:pPr>
            <w:r>
              <w:rPr>
                <w:rFonts w:ascii="Futura LT" w:hAnsi="Futura LT"/>
                <w:color w:val="FFFFFF" w:themeColor="background1"/>
                <w:sz w:val="36"/>
                <w:szCs w:val="36"/>
                <w:lang w:val="it-IT"/>
              </w:rPr>
              <w:t>Tipo Accessi</w:t>
            </w:r>
          </w:p>
        </w:tc>
      </w:tr>
      <w:tr w:rsidR="00D60B63" w:rsidRPr="00A612CD" w14:paraId="55684723" w14:textId="77777777" w:rsidTr="003C44EA">
        <w:trPr>
          <w:trHeight w:val="752"/>
        </w:trPr>
        <w:tc>
          <w:tcPr>
            <w:tcW w:w="2235" w:type="dxa"/>
          </w:tcPr>
          <w:p w14:paraId="14B3FFE3" w14:textId="77777777" w:rsidR="00D60B63" w:rsidRDefault="00D60B63" w:rsidP="003C44EA">
            <w:pPr>
              <w:jc w:val="center"/>
              <w:rPr>
                <w:rFonts w:ascii="Futura LT" w:hAnsi="Futura LT"/>
                <w:sz w:val="36"/>
                <w:szCs w:val="36"/>
                <w:lang w:val="it-IT"/>
              </w:rPr>
            </w:pPr>
            <w:r w:rsidRPr="00852881">
              <w:rPr>
                <w:rFonts w:ascii="Futura LT" w:hAnsi="Futura LT"/>
                <w:sz w:val="36"/>
                <w:szCs w:val="36"/>
                <w:lang w:val="it-IT"/>
              </w:rPr>
              <w:t>Da Assemblare</w:t>
            </w:r>
          </w:p>
        </w:tc>
        <w:tc>
          <w:tcPr>
            <w:tcW w:w="2235" w:type="dxa"/>
          </w:tcPr>
          <w:p w14:paraId="586C716B" w14:textId="77777777" w:rsidR="00D60B63" w:rsidRPr="00A612CD" w:rsidRDefault="00D60B63" w:rsidP="003C44EA">
            <w:pPr>
              <w:jc w:val="center"/>
              <w:rPr>
                <w:rFonts w:ascii="Futura LT" w:hAnsi="Futura LT"/>
                <w:lang w:val="it-IT"/>
              </w:rPr>
            </w:pPr>
            <w:r>
              <w:rPr>
                <w:rFonts w:ascii="Futura LT" w:hAnsi="Futura LT"/>
                <w:lang w:val="it-IT"/>
              </w:rPr>
              <w:t>E</w:t>
            </w:r>
          </w:p>
        </w:tc>
        <w:tc>
          <w:tcPr>
            <w:tcW w:w="2236" w:type="dxa"/>
          </w:tcPr>
          <w:p w14:paraId="5347FA6D" w14:textId="77777777" w:rsidR="00D60B63" w:rsidRPr="00A612CD" w:rsidRDefault="00D60B63" w:rsidP="003C44EA">
            <w:pPr>
              <w:jc w:val="center"/>
              <w:rPr>
                <w:rFonts w:ascii="Futura LT" w:hAnsi="Futura LT"/>
                <w:sz w:val="20"/>
                <w:szCs w:val="20"/>
                <w:lang w:val="it-IT"/>
              </w:rPr>
            </w:pPr>
            <w:r>
              <w:rPr>
                <w:rFonts w:ascii="Futura LT" w:hAnsi="Futura LT"/>
                <w:sz w:val="20"/>
                <w:szCs w:val="20"/>
                <w:lang w:val="it-IT"/>
              </w:rPr>
              <w:t>1</w:t>
            </w:r>
          </w:p>
        </w:tc>
        <w:tc>
          <w:tcPr>
            <w:tcW w:w="2236" w:type="dxa"/>
          </w:tcPr>
          <w:p w14:paraId="0B5EF84D" w14:textId="3C1B606C" w:rsidR="00D60B63" w:rsidRPr="00A612CD" w:rsidRDefault="00D60B63" w:rsidP="003C44EA">
            <w:pPr>
              <w:jc w:val="center"/>
              <w:rPr>
                <w:rFonts w:ascii="Futura LT" w:hAnsi="Futura LT"/>
                <w:sz w:val="20"/>
                <w:szCs w:val="20"/>
                <w:lang w:val="it-IT"/>
              </w:rPr>
            </w:pPr>
            <w:r>
              <w:rPr>
                <w:rFonts w:ascii="Futura LT" w:hAnsi="Futura LT"/>
                <w:sz w:val="20"/>
                <w:szCs w:val="20"/>
                <w:lang w:val="it-IT"/>
              </w:rPr>
              <w:t>S</w:t>
            </w:r>
          </w:p>
        </w:tc>
      </w:tr>
      <w:tr w:rsidR="00D60B63" w14:paraId="50919957" w14:textId="77777777" w:rsidTr="003C44EA">
        <w:trPr>
          <w:trHeight w:val="494"/>
        </w:trPr>
        <w:tc>
          <w:tcPr>
            <w:tcW w:w="2235" w:type="dxa"/>
          </w:tcPr>
          <w:p w14:paraId="1C7DE727" w14:textId="77777777" w:rsidR="00D60B63" w:rsidRPr="00FD1761" w:rsidRDefault="00D60B63" w:rsidP="003C44EA">
            <w:pPr>
              <w:jc w:val="center"/>
              <w:rPr>
                <w:rFonts w:ascii="Futura LT" w:hAnsi="Futura LT"/>
                <w:i/>
                <w:iCs/>
                <w:sz w:val="36"/>
                <w:szCs w:val="36"/>
                <w:lang w:val="it-IT"/>
              </w:rPr>
            </w:pPr>
            <w:r>
              <w:rPr>
                <w:rFonts w:ascii="Futura LT" w:hAnsi="Futura LT"/>
                <w:i/>
                <w:iCs/>
                <w:sz w:val="36"/>
                <w:szCs w:val="36"/>
                <w:lang w:val="it-IT"/>
              </w:rPr>
              <w:t>Ha</w:t>
            </w:r>
          </w:p>
        </w:tc>
        <w:tc>
          <w:tcPr>
            <w:tcW w:w="2235" w:type="dxa"/>
          </w:tcPr>
          <w:p w14:paraId="25198A0D" w14:textId="77777777" w:rsidR="00D60B63" w:rsidRPr="0066281F" w:rsidRDefault="00D60B63" w:rsidP="003C44EA">
            <w:pPr>
              <w:jc w:val="center"/>
              <w:rPr>
                <w:rFonts w:ascii="Futura LT" w:hAnsi="Futura LT"/>
                <w:sz w:val="20"/>
                <w:szCs w:val="20"/>
                <w:lang w:val="it-IT"/>
              </w:rPr>
            </w:pPr>
            <w:r>
              <w:rPr>
                <w:rFonts w:ascii="Futura LT" w:hAnsi="Futura LT"/>
                <w:sz w:val="20"/>
                <w:szCs w:val="20"/>
                <w:lang w:val="it-IT"/>
              </w:rPr>
              <w:t>R</w:t>
            </w:r>
          </w:p>
        </w:tc>
        <w:tc>
          <w:tcPr>
            <w:tcW w:w="2236" w:type="dxa"/>
          </w:tcPr>
          <w:p w14:paraId="5FD1E81E" w14:textId="77777777" w:rsidR="00D60B63" w:rsidRPr="00A612CD" w:rsidRDefault="00D60B63" w:rsidP="003C44EA">
            <w:pPr>
              <w:jc w:val="center"/>
              <w:rPr>
                <w:rFonts w:ascii="Futura LT" w:hAnsi="Futura LT"/>
                <w:sz w:val="20"/>
                <w:szCs w:val="20"/>
                <w:lang w:val="it-IT"/>
              </w:rPr>
            </w:pPr>
            <w:r>
              <w:rPr>
                <w:rFonts w:ascii="Futura LT" w:hAnsi="Futura LT"/>
                <w:sz w:val="20"/>
                <w:szCs w:val="20"/>
                <w:lang w:val="it-IT"/>
              </w:rPr>
              <w:t>2</w:t>
            </w:r>
          </w:p>
        </w:tc>
        <w:tc>
          <w:tcPr>
            <w:tcW w:w="2236" w:type="dxa"/>
          </w:tcPr>
          <w:p w14:paraId="12C2A71C" w14:textId="77777777" w:rsidR="00D60B63" w:rsidRDefault="00D60B63" w:rsidP="003C44EA">
            <w:pPr>
              <w:jc w:val="center"/>
              <w:rPr>
                <w:rFonts w:ascii="Futura LT" w:hAnsi="Futura LT"/>
                <w:sz w:val="20"/>
                <w:szCs w:val="20"/>
                <w:lang w:val="it-IT"/>
              </w:rPr>
            </w:pPr>
            <w:r>
              <w:rPr>
                <w:rFonts w:ascii="Futura LT" w:hAnsi="Futura LT"/>
                <w:sz w:val="20"/>
                <w:szCs w:val="20"/>
                <w:lang w:val="it-IT"/>
              </w:rPr>
              <w:t>S</w:t>
            </w:r>
          </w:p>
        </w:tc>
      </w:tr>
      <w:tr w:rsidR="00D60B63" w:rsidRPr="001F67BB" w14:paraId="0DC981BA" w14:textId="77777777" w:rsidTr="003C44EA">
        <w:trPr>
          <w:trHeight w:val="482"/>
        </w:trPr>
        <w:tc>
          <w:tcPr>
            <w:tcW w:w="2235" w:type="dxa"/>
          </w:tcPr>
          <w:p w14:paraId="7CB472F9" w14:textId="77777777" w:rsidR="00D60B63" w:rsidRDefault="00D60B63" w:rsidP="003C44EA">
            <w:pPr>
              <w:jc w:val="center"/>
              <w:rPr>
                <w:rFonts w:ascii="Futura LT" w:hAnsi="Futura LT"/>
                <w:sz w:val="36"/>
                <w:szCs w:val="36"/>
                <w:lang w:val="it-IT"/>
              </w:rPr>
            </w:pPr>
            <w:r>
              <w:rPr>
                <w:rFonts w:ascii="Futura LT" w:hAnsi="Futura LT"/>
                <w:sz w:val="36"/>
                <w:szCs w:val="36"/>
                <w:lang w:val="it-IT"/>
              </w:rPr>
              <w:t>Componente</w:t>
            </w:r>
          </w:p>
        </w:tc>
        <w:tc>
          <w:tcPr>
            <w:tcW w:w="2235" w:type="dxa"/>
          </w:tcPr>
          <w:p w14:paraId="31ABA887" w14:textId="77777777" w:rsidR="00D60B63" w:rsidRPr="004B2263" w:rsidRDefault="00D60B63" w:rsidP="003C44EA">
            <w:pPr>
              <w:jc w:val="center"/>
              <w:rPr>
                <w:rFonts w:ascii="Futura LT" w:hAnsi="Futura LT"/>
                <w:lang w:val="it-IT"/>
              </w:rPr>
            </w:pPr>
            <w:r>
              <w:rPr>
                <w:rFonts w:ascii="Futura LT" w:hAnsi="Futura LT"/>
                <w:lang w:val="it-IT"/>
              </w:rPr>
              <w:t>E</w:t>
            </w:r>
          </w:p>
        </w:tc>
        <w:tc>
          <w:tcPr>
            <w:tcW w:w="2236" w:type="dxa"/>
          </w:tcPr>
          <w:p w14:paraId="216D1671" w14:textId="77777777" w:rsidR="00D60B63" w:rsidRPr="00A612CD" w:rsidRDefault="00D60B63" w:rsidP="003C44EA">
            <w:pPr>
              <w:jc w:val="center"/>
              <w:rPr>
                <w:rFonts w:ascii="Futura LT" w:hAnsi="Futura LT"/>
                <w:highlight w:val="magenta"/>
                <w:lang w:val="it-IT"/>
              </w:rPr>
            </w:pPr>
            <w:r w:rsidRPr="00D60B63">
              <w:rPr>
                <w:rFonts w:ascii="Futura LT" w:hAnsi="Futura LT"/>
                <w:lang w:val="it-IT"/>
              </w:rPr>
              <w:t>2</w:t>
            </w:r>
          </w:p>
        </w:tc>
        <w:tc>
          <w:tcPr>
            <w:tcW w:w="2236" w:type="dxa"/>
          </w:tcPr>
          <w:p w14:paraId="7102A6E5" w14:textId="53186DD3" w:rsidR="00D60B63" w:rsidRPr="001F67BB" w:rsidRDefault="00D60B63" w:rsidP="003C44EA">
            <w:pPr>
              <w:jc w:val="center"/>
              <w:rPr>
                <w:rFonts w:ascii="Futura LT" w:hAnsi="Futura LT"/>
                <w:sz w:val="20"/>
                <w:szCs w:val="20"/>
                <w:lang w:val="it-IT"/>
              </w:rPr>
            </w:pPr>
            <w:r>
              <w:rPr>
                <w:rFonts w:ascii="Futura LT" w:hAnsi="Futura LT"/>
                <w:sz w:val="20"/>
                <w:szCs w:val="20"/>
                <w:lang w:val="it-IT"/>
              </w:rPr>
              <w:t>S</w:t>
            </w:r>
          </w:p>
        </w:tc>
      </w:tr>
      <w:tr w:rsidR="00D60B63" w:rsidRPr="001F67BB" w14:paraId="362A09EE" w14:textId="77777777" w:rsidTr="003C44EA">
        <w:trPr>
          <w:trHeight w:val="482"/>
        </w:trPr>
        <w:tc>
          <w:tcPr>
            <w:tcW w:w="2235" w:type="dxa"/>
            <w:tcBorders>
              <w:bottom w:val="single" w:sz="4" w:space="0" w:color="auto"/>
            </w:tcBorders>
          </w:tcPr>
          <w:p w14:paraId="06826AA8" w14:textId="77777777" w:rsidR="00D60B63" w:rsidRDefault="00D60B63" w:rsidP="003C44EA">
            <w:pPr>
              <w:jc w:val="center"/>
              <w:rPr>
                <w:rFonts w:ascii="Futura LT" w:hAnsi="Futura LT"/>
                <w:sz w:val="36"/>
                <w:szCs w:val="36"/>
                <w:lang w:val="it-IT"/>
              </w:rPr>
            </w:pPr>
            <w:r>
              <w:rPr>
                <w:rFonts w:ascii="Futura LT" w:hAnsi="Futura LT"/>
                <w:sz w:val="36"/>
                <w:szCs w:val="36"/>
                <w:lang w:val="it-IT"/>
              </w:rPr>
              <w:t>Prodotto</w:t>
            </w:r>
          </w:p>
        </w:tc>
        <w:tc>
          <w:tcPr>
            <w:tcW w:w="2235" w:type="dxa"/>
            <w:tcBorders>
              <w:bottom w:val="single" w:sz="4" w:space="0" w:color="auto"/>
            </w:tcBorders>
          </w:tcPr>
          <w:p w14:paraId="54425757" w14:textId="77777777" w:rsidR="00D60B63" w:rsidRPr="004B2263" w:rsidRDefault="00D60B63" w:rsidP="003C44EA">
            <w:pPr>
              <w:jc w:val="center"/>
              <w:rPr>
                <w:rFonts w:ascii="Futura LT" w:hAnsi="Futura LT"/>
                <w:lang w:val="it-IT"/>
              </w:rPr>
            </w:pPr>
            <w:r>
              <w:rPr>
                <w:rFonts w:ascii="Futura LT" w:hAnsi="Futura LT"/>
                <w:lang w:val="it-IT"/>
              </w:rPr>
              <w:t>E</w:t>
            </w:r>
          </w:p>
        </w:tc>
        <w:tc>
          <w:tcPr>
            <w:tcW w:w="2236" w:type="dxa"/>
            <w:tcBorders>
              <w:bottom w:val="single" w:sz="4" w:space="0" w:color="auto"/>
            </w:tcBorders>
          </w:tcPr>
          <w:p w14:paraId="101D9A2C" w14:textId="77777777" w:rsidR="00D60B63" w:rsidRPr="00A612CD" w:rsidRDefault="00D60B63" w:rsidP="003C44EA">
            <w:pPr>
              <w:jc w:val="center"/>
              <w:rPr>
                <w:rFonts w:ascii="Futura LT" w:hAnsi="Futura LT"/>
                <w:highlight w:val="magenta"/>
                <w:lang w:val="it-IT"/>
              </w:rPr>
            </w:pPr>
            <w:r w:rsidRPr="00D60B63">
              <w:rPr>
                <w:rFonts w:ascii="Futura LT" w:hAnsi="Futura LT"/>
                <w:lang w:val="it-IT"/>
              </w:rPr>
              <w:t>2</w:t>
            </w:r>
          </w:p>
        </w:tc>
        <w:tc>
          <w:tcPr>
            <w:tcW w:w="2236" w:type="dxa"/>
          </w:tcPr>
          <w:p w14:paraId="5AB03D3C" w14:textId="1DFF7FA4" w:rsidR="00D60B63" w:rsidRPr="001F67BB" w:rsidRDefault="00D60B63" w:rsidP="003C44EA">
            <w:pPr>
              <w:jc w:val="center"/>
              <w:rPr>
                <w:rFonts w:ascii="Futura LT" w:hAnsi="Futura LT"/>
                <w:sz w:val="20"/>
                <w:szCs w:val="20"/>
                <w:lang w:val="it-IT"/>
              </w:rPr>
            </w:pPr>
            <w:r>
              <w:rPr>
                <w:rFonts w:ascii="Futura LT" w:hAnsi="Futura LT"/>
                <w:sz w:val="20"/>
                <w:szCs w:val="20"/>
                <w:lang w:val="it-IT"/>
              </w:rPr>
              <w:t>S</w:t>
            </w:r>
          </w:p>
        </w:tc>
      </w:tr>
      <w:tr w:rsidR="00D60B63" w14:paraId="3E08A862" w14:textId="77777777" w:rsidTr="003C44EA">
        <w:trPr>
          <w:trHeight w:val="482"/>
        </w:trPr>
        <w:tc>
          <w:tcPr>
            <w:tcW w:w="2235" w:type="dxa"/>
            <w:tcBorders>
              <w:bottom w:val="single" w:sz="4" w:space="0" w:color="auto"/>
            </w:tcBorders>
          </w:tcPr>
          <w:p w14:paraId="05CBAEDB" w14:textId="77777777" w:rsidR="00D60B63" w:rsidRPr="00D60B63" w:rsidRDefault="00D60B63" w:rsidP="003C44EA">
            <w:pPr>
              <w:jc w:val="center"/>
              <w:rPr>
                <w:rFonts w:ascii="Futura LT" w:hAnsi="Futura LT"/>
                <w:i/>
                <w:iCs/>
                <w:sz w:val="36"/>
                <w:szCs w:val="36"/>
                <w:lang w:val="it-IT"/>
              </w:rPr>
            </w:pPr>
            <w:r w:rsidRPr="00D60B63">
              <w:rPr>
                <w:rFonts w:ascii="Futura LT" w:hAnsi="Futura LT"/>
                <w:i/>
                <w:iCs/>
                <w:sz w:val="36"/>
                <w:szCs w:val="36"/>
                <w:lang w:val="it-IT"/>
              </w:rPr>
              <w:t>Contiene</w:t>
            </w:r>
          </w:p>
        </w:tc>
        <w:tc>
          <w:tcPr>
            <w:tcW w:w="2235" w:type="dxa"/>
            <w:tcBorders>
              <w:bottom w:val="single" w:sz="4" w:space="0" w:color="auto"/>
            </w:tcBorders>
          </w:tcPr>
          <w:p w14:paraId="71FFAE4B" w14:textId="77777777" w:rsidR="00D60B63" w:rsidRDefault="00D60B63" w:rsidP="003C44EA">
            <w:pPr>
              <w:jc w:val="center"/>
              <w:rPr>
                <w:rFonts w:ascii="Futura LT" w:hAnsi="Futura LT"/>
                <w:lang w:val="it-IT"/>
              </w:rPr>
            </w:pPr>
            <w:r>
              <w:rPr>
                <w:rFonts w:ascii="Futura LT" w:hAnsi="Futura LT"/>
                <w:lang w:val="it-IT"/>
              </w:rPr>
              <w:t>R</w:t>
            </w:r>
          </w:p>
        </w:tc>
        <w:tc>
          <w:tcPr>
            <w:tcW w:w="2236" w:type="dxa"/>
            <w:tcBorders>
              <w:bottom w:val="single" w:sz="4" w:space="0" w:color="auto"/>
            </w:tcBorders>
          </w:tcPr>
          <w:p w14:paraId="78CE6FEC" w14:textId="528C22A9" w:rsidR="00D60B63" w:rsidRPr="000849BE" w:rsidRDefault="00D60B63" w:rsidP="003C44EA">
            <w:pPr>
              <w:jc w:val="center"/>
              <w:rPr>
                <w:rFonts w:ascii="Futura LT" w:hAnsi="Futura LT"/>
                <w:lang w:val="it-IT"/>
              </w:rPr>
            </w:pPr>
            <w:r>
              <w:rPr>
                <w:rFonts w:ascii="Futura LT" w:hAnsi="Futura LT"/>
                <w:lang w:val="it-IT"/>
              </w:rPr>
              <w:t>2</w:t>
            </w:r>
          </w:p>
        </w:tc>
        <w:tc>
          <w:tcPr>
            <w:tcW w:w="2236" w:type="dxa"/>
          </w:tcPr>
          <w:p w14:paraId="22A8BA88" w14:textId="359B146D" w:rsidR="00D60B63" w:rsidRDefault="00D60B63" w:rsidP="003C44EA">
            <w:pPr>
              <w:jc w:val="center"/>
              <w:rPr>
                <w:rFonts w:ascii="Futura LT" w:hAnsi="Futura LT"/>
                <w:sz w:val="20"/>
                <w:szCs w:val="20"/>
                <w:lang w:val="it-IT"/>
              </w:rPr>
            </w:pPr>
            <w:r>
              <w:rPr>
                <w:rFonts w:ascii="Futura LT" w:hAnsi="Futura LT"/>
                <w:sz w:val="20"/>
                <w:szCs w:val="20"/>
                <w:lang w:val="it-IT"/>
              </w:rPr>
              <w:t>S</w:t>
            </w:r>
          </w:p>
        </w:tc>
      </w:tr>
      <w:tr w:rsidR="00D60B63" w14:paraId="7EEFA4BB" w14:textId="77777777" w:rsidTr="003C44EA">
        <w:trPr>
          <w:trHeight w:val="482"/>
        </w:trPr>
        <w:tc>
          <w:tcPr>
            <w:tcW w:w="2235" w:type="dxa"/>
            <w:tcBorders>
              <w:bottom w:val="single" w:sz="4" w:space="0" w:color="auto"/>
            </w:tcBorders>
          </w:tcPr>
          <w:p w14:paraId="1CDEB180" w14:textId="77777777" w:rsidR="00D60B63" w:rsidRDefault="00D60B63" w:rsidP="003C44EA">
            <w:pPr>
              <w:jc w:val="center"/>
              <w:rPr>
                <w:rFonts w:ascii="Futura LT" w:hAnsi="Futura LT"/>
                <w:sz w:val="36"/>
                <w:szCs w:val="36"/>
                <w:lang w:val="it-IT"/>
              </w:rPr>
            </w:pPr>
            <w:r>
              <w:rPr>
                <w:rFonts w:ascii="Futura LT" w:hAnsi="Futura LT"/>
                <w:sz w:val="36"/>
                <w:szCs w:val="36"/>
                <w:lang w:val="it-IT"/>
              </w:rPr>
              <w:t>Carello</w:t>
            </w:r>
          </w:p>
        </w:tc>
        <w:tc>
          <w:tcPr>
            <w:tcW w:w="2235" w:type="dxa"/>
            <w:tcBorders>
              <w:bottom w:val="single" w:sz="4" w:space="0" w:color="auto"/>
            </w:tcBorders>
          </w:tcPr>
          <w:p w14:paraId="264C45FB" w14:textId="77777777" w:rsidR="00D60B63" w:rsidRDefault="00D60B63" w:rsidP="003C44EA">
            <w:pPr>
              <w:jc w:val="center"/>
              <w:rPr>
                <w:rFonts w:ascii="Futura LT" w:hAnsi="Futura LT"/>
                <w:lang w:val="it-IT"/>
              </w:rPr>
            </w:pPr>
            <w:r>
              <w:rPr>
                <w:rFonts w:ascii="Futura LT" w:hAnsi="Futura LT"/>
                <w:lang w:val="it-IT"/>
              </w:rPr>
              <w:t>E</w:t>
            </w:r>
          </w:p>
        </w:tc>
        <w:tc>
          <w:tcPr>
            <w:tcW w:w="2236" w:type="dxa"/>
            <w:tcBorders>
              <w:bottom w:val="single" w:sz="4" w:space="0" w:color="auto"/>
            </w:tcBorders>
          </w:tcPr>
          <w:p w14:paraId="572576CA" w14:textId="77777777" w:rsidR="00D60B63" w:rsidRPr="000849BE" w:rsidRDefault="00D60B63" w:rsidP="003C44EA">
            <w:pPr>
              <w:jc w:val="center"/>
              <w:rPr>
                <w:rFonts w:ascii="Futura LT" w:hAnsi="Futura LT"/>
                <w:lang w:val="it-IT"/>
              </w:rPr>
            </w:pPr>
            <w:r>
              <w:rPr>
                <w:rFonts w:ascii="Futura LT" w:hAnsi="Futura LT"/>
                <w:lang w:val="it-IT"/>
              </w:rPr>
              <w:t>2</w:t>
            </w:r>
          </w:p>
        </w:tc>
        <w:tc>
          <w:tcPr>
            <w:tcW w:w="2236" w:type="dxa"/>
          </w:tcPr>
          <w:p w14:paraId="534AFD98" w14:textId="77777777" w:rsidR="00D60B63" w:rsidRDefault="00D60B63" w:rsidP="003C44EA">
            <w:pPr>
              <w:jc w:val="center"/>
              <w:rPr>
                <w:rFonts w:ascii="Futura LT" w:hAnsi="Futura LT"/>
                <w:sz w:val="20"/>
                <w:szCs w:val="20"/>
                <w:lang w:val="it-IT"/>
              </w:rPr>
            </w:pPr>
            <w:r>
              <w:rPr>
                <w:rFonts w:ascii="Futura LT" w:hAnsi="Futura LT"/>
                <w:sz w:val="20"/>
                <w:szCs w:val="20"/>
                <w:lang w:val="it-IT"/>
              </w:rPr>
              <w:t>S</w:t>
            </w:r>
          </w:p>
        </w:tc>
      </w:tr>
      <w:tr w:rsidR="00D60B63" w14:paraId="248733BC" w14:textId="77777777" w:rsidTr="003C44EA">
        <w:trPr>
          <w:trHeight w:val="482"/>
        </w:trPr>
        <w:tc>
          <w:tcPr>
            <w:tcW w:w="2235" w:type="dxa"/>
            <w:tcBorders>
              <w:bottom w:val="single" w:sz="4" w:space="0" w:color="auto"/>
            </w:tcBorders>
          </w:tcPr>
          <w:p w14:paraId="4A8F8515" w14:textId="77777777" w:rsidR="00D60B63" w:rsidRDefault="00D60B63" w:rsidP="003C44EA">
            <w:pPr>
              <w:jc w:val="center"/>
              <w:rPr>
                <w:rFonts w:ascii="Futura LT" w:hAnsi="Futura LT"/>
                <w:sz w:val="36"/>
                <w:szCs w:val="36"/>
                <w:lang w:val="it-IT"/>
              </w:rPr>
            </w:pPr>
            <w:r>
              <w:rPr>
                <w:rFonts w:ascii="Futura LT" w:hAnsi="Futura LT"/>
                <w:sz w:val="36"/>
                <w:szCs w:val="36"/>
                <w:lang w:val="it-IT"/>
              </w:rPr>
              <w:t>Acquista</w:t>
            </w:r>
          </w:p>
        </w:tc>
        <w:tc>
          <w:tcPr>
            <w:tcW w:w="2235" w:type="dxa"/>
            <w:tcBorders>
              <w:bottom w:val="single" w:sz="4" w:space="0" w:color="auto"/>
            </w:tcBorders>
          </w:tcPr>
          <w:p w14:paraId="7EF146E0" w14:textId="77777777" w:rsidR="00D60B63" w:rsidRDefault="00D60B63" w:rsidP="003C44EA">
            <w:pPr>
              <w:jc w:val="center"/>
              <w:rPr>
                <w:rFonts w:ascii="Futura LT" w:hAnsi="Futura LT"/>
                <w:lang w:val="it-IT"/>
              </w:rPr>
            </w:pPr>
            <w:r>
              <w:rPr>
                <w:rFonts w:ascii="Futura LT" w:hAnsi="Futura LT"/>
                <w:lang w:val="it-IT"/>
              </w:rPr>
              <w:t>R</w:t>
            </w:r>
          </w:p>
        </w:tc>
        <w:tc>
          <w:tcPr>
            <w:tcW w:w="2236" w:type="dxa"/>
            <w:tcBorders>
              <w:bottom w:val="single" w:sz="4" w:space="0" w:color="auto"/>
            </w:tcBorders>
          </w:tcPr>
          <w:p w14:paraId="0938EDD3" w14:textId="77777777" w:rsidR="00D60B63" w:rsidRPr="000849BE" w:rsidRDefault="00D60B63" w:rsidP="003C44EA">
            <w:pPr>
              <w:jc w:val="center"/>
              <w:rPr>
                <w:rFonts w:ascii="Futura LT" w:hAnsi="Futura LT"/>
                <w:lang w:val="it-IT"/>
              </w:rPr>
            </w:pPr>
            <w:r>
              <w:rPr>
                <w:rFonts w:ascii="Futura LT" w:hAnsi="Futura LT"/>
                <w:lang w:val="it-IT"/>
              </w:rPr>
              <w:t>2</w:t>
            </w:r>
          </w:p>
        </w:tc>
        <w:tc>
          <w:tcPr>
            <w:tcW w:w="2236" w:type="dxa"/>
          </w:tcPr>
          <w:p w14:paraId="6808613C" w14:textId="77777777" w:rsidR="00D60B63" w:rsidRDefault="00D60B63" w:rsidP="003C44EA">
            <w:pPr>
              <w:jc w:val="center"/>
              <w:rPr>
                <w:rFonts w:ascii="Futura LT" w:hAnsi="Futura LT"/>
                <w:sz w:val="20"/>
                <w:szCs w:val="20"/>
                <w:lang w:val="it-IT"/>
              </w:rPr>
            </w:pPr>
            <w:r>
              <w:rPr>
                <w:rFonts w:ascii="Futura LT" w:hAnsi="Futura LT"/>
                <w:sz w:val="20"/>
                <w:szCs w:val="20"/>
                <w:lang w:val="it-IT"/>
              </w:rPr>
              <w:t>S</w:t>
            </w:r>
          </w:p>
        </w:tc>
      </w:tr>
      <w:tr w:rsidR="00D60B63" w:rsidRPr="00683FD8" w14:paraId="13FEFEEF" w14:textId="77777777" w:rsidTr="003C44EA">
        <w:trPr>
          <w:trHeight w:val="482"/>
        </w:trPr>
        <w:tc>
          <w:tcPr>
            <w:tcW w:w="8942" w:type="dxa"/>
            <w:gridSpan w:val="4"/>
          </w:tcPr>
          <w:p w14:paraId="71D86D37" w14:textId="5880FC07" w:rsidR="00D60B63" w:rsidRPr="00683FD8" w:rsidRDefault="00D60B63" w:rsidP="003C44EA">
            <w:pPr>
              <w:rPr>
                <w:rFonts w:ascii="Futura LT" w:hAnsi="Futura LT"/>
                <w:sz w:val="32"/>
                <w:szCs w:val="32"/>
              </w:rPr>
            </w:pPr>
            <w:r w:rsidRPr="00683FD8">
              <w:rPr>
                <w:rFonts w:ascii="Futura LT" w:hAnsi="Futura LT"/>
                <w:sz w:val="32"/>
                <w:szCs w:val="32"/>
              </w:rPr>
              <w:t xml:space="preserve">TOTALE = </w:t>
            </w:r>
            <w:r>
              <w:rPr>
                <w:rFonts w:ascii="Futura LT" w:hAnsi="Futura LT"/>
                <w:sz w:val="32"/>
                <w:szCs w:val="32"/>
              </w:rPr>
              <w:t>13</w:t>
            </w:r>
            <w:r w:rsidRPr="00683FD8">
              <w:rPr>
                <w:rFonts w:ascii="Futura LT" w:hAnsi="Futura LT"/>
                <w:sz w:val="32"/>
                <w:szCs w:val="32"/>
              </w:rPr>
              <w:t xml:space="preserve">S = </w:t>
            </w:r>
            <w:r>
              <w:rPr>
                <w:rFonts w:ascii="Futura LT" w:hAnsi="Futura LT"/>
                <w:sz w:val="32"/>
                <w:szCs w:val="32"/>
              </w:rPr>
              <w:t>13</w:t>
            </w:r>
            <w:r w:rsidRPr="00683FD8">
              <w:rPr>
                <w:rFonts w:ascii="Futura LT" w:hAnsi="Futura LT"/>
                <w:sz w:val="32"/>
                <w:szCs w:val="32"/>
              </w:rPr>
              <w:t xml:space="preserve"> * 2</w:t>
            </w:r>
            <w:r>
              <w:rPr>
                <w:rFonts w:ascii="Futura LT" w:hAnsi="Futura LT"/>
                <w:sz w:val="32"/>
                <w:szCs w:val="32"/>
              </w:rPr>
              <w:t xml:space="preserve"> </w:t>
            </w:r>
            <w:r w:rsidRPr="00683FD8">
              <w:rPr>
                <w:rFonts w:ascii="Futura LT" w:hAnsi="Futura LT"/>
                <w:sz w:val="32"/>
                <w:szCs w:val="32"/>
              </w:rPr>
              <w:t xml:space="preserve">= </w:t>
            </w:r>
            <w:r>
              <w:rPr>
                <w:rFonts w:ascii="Futura LT" w:hAnsi="Futura LT"/>
                <w:sz w:val="32"/>
                <w:szCs w:val="32"/>
              </w:rPr>
              <w:t>26</w:t>
            </w:r>
            <w:r w:rsidRPr="00683FD8">
              <w:rPr>
                <w:rFonts w:ascii="Futura LT" w:hAnsi="Futura LT"/>
                <w:sz w:val="32"/>
                <w:szCs w:val="32"/>
              </w:rPr>
              <w:t xml:space="preserve"> </w:t>
            </w:r>
          </w:p>
          <w:p w14:paraId="16E2C07B" w14:textId="1CA3CE30" w:rsidR="00D60B63" w:rsidRPr="00683FD8" w:rsidRDefault="00D60B63" w:rsidP="003C44EA">
            <w:pPr>
              <w:rPr>
                <w:rFonts w:ascii="Futura LT" w:hAnsi="Futura LT"/>
                <w:sz w:val="36"/>
                <w:szCs w:val="36"/>
              </w:rPr>
            </w:pPr>
            <w:r>
              <w:rPr>
                <w:rFonts w:ascii="Futura LT" w:hAnsi="Futura LT"/>
                <w:sz w:val="32"/>
                <w:szCs w:val="32"/>
              </w:rPr>
              <w:t>26</w:t>
            </w:r>
            <w:r w:rsidRPr="00683FD8">
              <w:rPr>
                <w:rFonts w:ascii="Futura LT" w:hAnsi="Futura LT"/>
                <w:sz w:val="32"/>
                <w:szCs w:val="32"/>
              </w:rPr>
              <w:t xml:space="preserve">* </w:t>
            </w:r>
            <w:r>
              <w:rPr>
                <w:rFonts w:ascii="Futura LT" w:hAnsi="Futura LT"/>
                <w:sz w:val="32"/>
                <w:szCs w:val="32"/>
              </w:rPr>
              <w:t>3</w:t>
            </w:r>
            <w:r w:rsidRPr="00683FD8">
              <w:rPr>
                <w:rFonts w:ascii="Futura LT" w:hAnsi="Futura LT"/>
                <w:sz w:val="32"/>
                <w:szCs w:val="32"/>
              </w:rPr>
              <w:t xml:space="preserve">/mm = </w:t>
            </w:r>
            <w:r>
              <w:rPr>
                <w:rFonts w:ascii="Futura LT" w:hAnsi="Futura LT"/>
                <w:sz w:val="32"/>
                <w:szCs w:val="32"/>
              </w:rPr>
              <w:t>78</w:t>
            </w:r>
            <w:r w:rsidRPr="00683FD8">
              <w:rPr>
                <w:rFonts w:ascii="Futura LT" w:hAnsi="Futura LT"/>
                <w:sz w:val="32"/>
                <w:szCs w:val="32"/>
              </w:rPr>
              <w:t xml:space="preserve">/mm              </w:t>
            </w:r>
          </w:p>
        </w:tc>
      </w:tr>
    </w:tbl>
    <w:p w14:paraId="15CAC213" w14:textId="5C1CE47F" w:rsidR="00827323" w:rsidRPr="00D60B63" w:rsidRDefault="00827323" w:rsidP="00827323">
      <w:pPr>
        <w:tabs>
          <w:tab w:val="left" w:pos="1248"/>
          <w:tab w:val="left" w:pos="3300"/>
          <w:tab w:val="center" w:pos="5940"/>
        </w:tabs>
        <w:jc w:val="both"/>
        <w:rPr>
          <w:rFonts w:ascii="Futura LT" w:hAnsi="Futura LT"/>
          <w:sz w:val="28"/>
          <w:szCs w:val="28"/>
        </w:rPr>
      </w:pPr>
    </w:p>
    <w:p w14:paraId="29223A15" w14:textId="7416053E" w:rsidR="00D60B63" w:rsidRDefault="00827323" w:rsidP="00D60B63">
      <w:pPr>
        <w:tabs>
          <w:tab w:val="left" w:pos="1248"/>
          <w:tab w:val="left" w:pos="3300"/>
          <w:tab w:val="center" w:pos="5940"/>
        </w:tabs>
        <w:ind w:left="708"/>
        <w:jc w:val="both"/>
        <w:rPr>
          <w:rFonts w:ascii="Futura LT" w:hAnsi="Futura LT"/>
          <w:sz w:val="28"/>
          <w:szCs w:val="28"/>
        </w:rPr>
      </w:pPr>
      <w:r w:rsidRPr="00D60B63">
        <w:rPr>
          <w:rFonts w:ascii="Futura LT" w:hAnsi="Futura LT"/>
          <w:sz w:val="28"/>
          <w:szCs w:val="28"/>
        </w:rPr>
        <w:t xml:space="preserve">       </w:t>
      </w:r>
    </w:p>
    <w:p w14:paraId="0DB65F61" w14:textId="77777777" w:rsidR="0043439F" w:rsidRDefault="0043439F" w:rsidP="0043439F">
      <w:pPr>
        <w:tabs>
          <w:tab w:val="left" w:pos="1248"/>
          <w:tab w:val="left" w:pos="3300"/>
          <w:tab w:val="center" w:pos="5940"/>
        </w:tabs>
        <w:jc w:val="both"/>
        <w:rPr>
          <w:rFonts w:ascii="Futura LT" w:hAnsi="Futura LT"/>
          <w:sz w:val="28"/>
          <w:szCs w:val="28"/>
          <w:lang w:val="it-IT"/>
        </w:rPr>
      </w:pPr>
    </w:p>
    <w:p w14:paraId="7FDA87CF" w14:textId="40D8987E" w:rsidR="0043439F" w:rsidRDefault="0043439F" w:rsidP="0043439F">
      <w:pPr>
        <w:tabs>
          <w:tab w:val="left" w:pos="1248"/>
          <w:tab w:val="left" w:pos="3300"/>
          <w:tab w:val="center" w:pos="5940"/>
        </w:tabs>
        <w:jc w:val="both"/>
        <w:rPr>
          <w:rFonts w:ascii="Futura LT" w:hAnsi="Futura LT"/>
          <w:sz w:val="28"/>
          <w:szCs w:val="28"/>
          <w:lang w:val="it-IT"/>
        </w:rPr>
      </w:pPr>
    </w:p>
    <w:p w14:paraId="5FC3C3CE" w14:textId="2EAB3600" w:rsidR="0043439F" w:rsidRDefault="0043439F" w:rsidP="0043439F">
      <w:pPr>
        <w:tabs>
          <w:tab w:val="left" w:pos="1248"/>
          <w:tab w:val="left" w:pos="3300"/>
          <w:tab w:val="center" w:pos="5940"/>
        </w:tabs>
        <w:jc w:val="both"/>
        <w:rPr>
          <w:rFonts w:ascii="Futura LT" w:hAnsi="Futura LT"/>
          <w:sz w:val="28"/>
          <w:szCs w:val="28"/>
          <w:lang w:val="it-IT"/>
        </w:rPr>
      </w:pPr>
      <w:r>
        <w:rPr>
          <w:rFonts w:ascii="Futura LT" w:hAnsi="Futura LT"/>
          <w:sz w:val="28"/>
          <w:szCs w:val="28"/>
          <w:lang w:val="it-IT"/>
        </w:rPr>
        <w:br/>
      </w:r>
    </w:p>
    <w:p w14:paraId="2E091A3E" w14:textId="564F3EFD" w:rsidR="0043439F" w:rsidRDefault="0043439F" w:rsidP="0043439F">
      <w:pPr>
        <w:tabs>
          <w:tab w:val="left" w:pos="1248"/>
          <w:tab w:val="left" w:pos="3300"/>
          <w:tab w:val="center" w:pos="5940"/>
        </w:tabs>
        <w:jc w:val="both"/>
        <w:rPr>
          <w:rFonts w:ascii="Futura LT" w:hAnsi="Futura LT"/>
          <w:sz w:val="28"/>
          <w:szCs w:val="28"/>
          <w:lang w:val="it-IT"/>
        </w:rPr>
      </w:pPr>
    </w:p>
    <w:p w14:paraId="7CDB5637" w14:textId="77777777" w:rsidR="0043439F" w:rsidRDefault="0043439F" w:rsidP="0043439F">
      <w:pPr>
        <w:tabs>
          <w:tab w:val="left" w:pos="1248"/>
          <w:tab w:val="left" w:pos="3300"/>
          <w:tab w:val="center" w:pos="5940"/>
        </w:tabs>
        <w:jc w:val="both"/>
        <w:rPr>
          <w:rFonts w:ascii="Futura LT" w:hAnsi="Futura LT"/>
          <w:sz w:val="28"/>
          <w:szCs w:val="28"/>
          <w:lang w:val="it-IT"/>
        </w:rPr>
      </w:pPr>
    </w:p>
    <w:p w14:paraId="3918AFCE" w14:textId="6A87BA6C" w:rsidR="0043439F" w:rsidRDefault="0043439F" w:rsidP="0043439F">
      <w:pPr>
        <w:tabs>
          <w:tab w:val="left" w:pos="1248"/>
          <w:tab w:val="left" w:pos="3300"/>
          <w:tab w:val="center" w:pos="5940"/>
        </w:tabs>
        <w:jc w:val="both"/>
        <w:rPr>
          <w:rFonts w:ascii="Futura LT" w:hAnsi="Futura LT"/>
          <w:sz w:val="28"/>
          <w:szCs w:val="28"/>
          <w:lang w:val="it-IT"/>
        </w:rPr>
      </w:pPr>
    </w:p>
    <w:p w14:paraId="15C1DF76" w14:textId="578572D6" w:rsidR="0043439F" w:rsidRDefault="00353CA3" w:rsidP="0043439F">
      <w:pPr>
        <w:tabs>
          <w:tab w:val="left" w:pos="1248"/>
          <w:tab w:val="left" w:pos="3300"/>
          <w:tab w:val="center" w:pos="5940"/>
        </w:tabs>
        <w:jc w:val="both"/>
        <w:rPr>
          <w:rFonts w:ascii="Futura LT" w:hAnsi="Futura LT"/>
          <w:sz w:val="28"/>
          <w:szCs w:val="28"/>
          <w:lang w:val="it-IT"/>
        </w:rPr>
      </w:pPr>
      <w:r>
        <w:rPr>
          <w:noProof/>
          <w:lang w:val="en-GB"/>
        </w:rPr>
        <w:drawing>
          <wp:anchor distT="0" distB="0" distL="114300" distR="114300" simplePos="0" relativeHeight="251665920" behindDoc="1" locked="0" layoutInCell="1" allowOverlap="1" wp14:anchorId="079B8970" wp14:editId="359353EF">
            <wp:simplePos x="0" y="0"/>
            <wp:positionH relativeFrom="margin">
              <wp:align>right</wp:align>
            </wp:positionH>
            <wp:positionV relativeFrom="paragraph">
              <wp:posOffset>292735</wp:posOffset>
            </wp:positionV>
            <wp:extent cx="7772400" cy="2846070"/>
            <wp:effectExtent l="0" t="0" r="0" b="0"/>
            <wp:wrapNone/>
            <wp:docPr id="2054599255" name="Immagine 2054599255"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p>
    <w:p w14:paraId="12FD41F2" w14:textId="6CFACCF2" w:rsidR="0043439F" w:rsidRDefault="0043439F" w:rsidP="0043439F">
      <w:pPr>
        <w:tabs>
          <w:tab w:val="left" w:pos="1248"/>
          <w:tab w:val="left" w:pos="3300"/>
          <w:tab w:val="center" w:pos="5940"/>
        </w:tabs>
        <w:jc w:val="both"/>
        <w:rPr>
          <w:rFonts w:ascii="Futura LT" w:hAnsi="Futura LT"/>
          <w:sz w:val="28"/>
          <w:szCs w:val="28"/>
          <w:lang w:val="it-IT"/>
        </w:rPr>
      </w:pPr>
    </w:p>
    <w:p w14:paraId="20172101" w14:textId="5035BEE2" w:rsidR="0043439F" w:rsidRDefault="0043439F" w:rsidP="0043439F">
      <w:pPr>
        <w:tabs>
          <w:tab w:val="left" w:pos="1248"/>
          <w:tab w:val="left" w:pos="3300"/>
          <w:tab w:val="center" w:pos="5940"/>
        </w:tabs>
        <w:jc w:val="both"/>
        <w:rPr>
          <w:rFonts w:ascii="Futura LT" w:hAnsi="Futura LT"/>
          <w:sz w:val="28"/>
          <w:szCs w:val="28"/>
          <w:lang w:val="it-IT"/>
        </w:rPr>
      </w:pPr>
    </w:p>
    <w:p w14:paraId="3E28EA08" w14:textId="30291E49" w:rsidR="0043439F" w:rsidRDefault="0043439F" w:rsidP="0043439F">
      <w:pPr>
        <w:tabs>
          <w:tab w:val="left" w:pos="1248"/>
          <w:tab w:val="left" w:pos="3300"/>
          <w:tab w:val="center" w:pos="5940"/>
        </w:tabs>
        <w:jc w:val="both"/>
        <w:rPr>
          <w:rFonts w:ascii="Futura LT" w:hAnsi="Futura LT"/>
          <w:sz w:val="28"/>
          <w:szCs w:val="28"/>
          <w:lang w:val="it-IT"/>
        </w:rPr>
      </w:pPr>
    </w:p>
    <w:p w14:paraId="1F8B7470" w14:textId="2CDF618C" w:rsidR="0043439F" w:rsidRDefault="0043439F" w:rsidP="0043439F">
      <w:pPr>
        <w:tabs>
          <w:tab w:val="left" w:pos="1248"/>
          <w:tab w:val="left" w:pos="3300"/>
          <w:tab w:val="center" w:pos="5940"/>
        </w:tabs>
        <w:jc w:val="both"/>
        <w:rPr>
          <w:rFonts w:ascii="Futura LT" w:hAnsi="Futura LT"/>
          <w:sz w:val="28"/>
          <w:szCs w:val="28"/>
          <w:lang w:val="it-IT"/>
        </w:rPr>
      </w:pPr>
    </w:p>
    <w:p w14:paraId="1D4FDA88" w14:textId="7CD0E2DF" w:rsidR="0043439F" w:rsidRDefault="0043439F" w:rsidP="0043439F">
      <w:pPr>
        <w:tabs>
          <w:tab w:val="left" w:pos="1248"/>
          <w:tab w:val="left" w:pos="3300"/>
          <w:tab w:val="center" w:pos="5940"/>
        </w:tabs>
        <w:jc w:val="both"/>
        <w:rPr>
          <w:rFonts w:ascii="Futura LT" w:hAnsi="Futura LT"/>
          <w:sz w:val="28"/>
          <w:szCs w:val="28"/>
          <w:lang w:val="it-IT"/>
        </w:rPr>
      </w:pPr>
    </w:p>
    <w:p w14:paraId="7F30825A" w14:textId="475A5BBF" w:rsidR="0043439F" w:rsidRDefault="0043439F" w:rsidP="0043439F">
      <w:pPr>
        <w:tabs>
          <w:tab w:val="left" w:pos="1248"/>
          <w:tab w:val="left" w:pos="3300"/>
          <w:tab w:val="center" w:pos="5940"/>
        </w:tabs>
        <w:jc w:val="both"/>
        <w:rPr>
          <w:rFonts w:ascii="Futura LT" w:hAnsi="Futura LT"/>
          <w:sz w:val="28"/>
          <w:szCs w:val="28"/>
          <w:lang w:val="it-IT"/>
        </w:rPr>
      </w:pPr>
    </w:p>
    <w:p w14:paraId="734DC371" w14:textId="69A756E2" w:rsidR="0043439F" w:rsidRDefault="0043439F" w:rsidP="0043439F">
      <w:pPr>
        <w:tabs>
          <w:tab w:val="left" w:pos="1248"/>
          <w:tab w:val="left" w:pos="3300"/>
          <w:tab w:val="center" w:pos="5940"/>
        </w:tabs>
        <w:jc w:val="both"/>
        <w:rPr>
          <w:rFonts w:ascii="Futura LT" w:hAnsi="Futura LT"/>
          <w:sz w:val="28"/>
          <w:szCs w:val="28"/>
          <w:lang w:val="it-IT"/>
        </w:rPr>
      </w:pPr>
    </w:p>
    <w:p w14:paraId="548C7C53" w14:textId="0F199118" w:rsidR="0043439F" w:rsidRDefault="00353CA3" w:rsidP="0043439F">
      <w:pPr>
        <w:tabs>
          <w:tab w:val="left" w:pos="1248"/>
          <w:tab w:val="left" w:pos="3300"/>
          <w:tab w:val="center" w:pos="5940"/>
        </w:tabs>
        <w:jc w:val="both"/>
        <w:rPr>
          <w:rFonts w:ascii="Futura LT" w:hAnsi="Futura LT"/>
          <w:sz w:val="28"/>
          <w:szCs w:val="28"/>
          <w:lang w:val="it-IT"/>
        </w:rPr>
      </w:pPr>
      <w:r>
        <w:rPr>
          <w:noProof/>
        </w:rPr>
        <mc:AlternateContent>
          <mc:Choice Requires="wps">
            <w:drawing>
              <wp:anchor distT="0" distB="0" distL="114300" distR="114300" simplePos="0" relativeHeight="251667968" behindDoc="0" locked="0" layoutInCell="1" allowOverlap="1" wp14:anchorId="79B1DEF6" wp14:editId="62C6E053">
                <wp:simplePos x="0" y="0"/>
                <wp:positionH relativeFrom="margin">
                  <wp:posOffset>6829425</wp:posOffset>
                </wp:positionH>
                <wp:positionV relativeFrom="paragraph">
                  <wp:posOffset>428625</wp:posOffset>
                </wp:positionV>
                <wp:extent cx="386715" cy="361950"/>
                <wp:effectExtent l="0" t="0" r="0" b="0"/>
                <wp:wrapNone/>
                <wp:docPr id="1332056857" name="Casella di tes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715" cy="361950"/>
                        </a:xfrm>
                        <a:prstGeom prst="rect">
                          <a:avLst/>
                        </a:prstGeom>
                        <a:noFill/>
                        <a:ln w="6350">
                          <a:noFill/>
                        </a:ln>
                      </wps:spPr>
                      <wps:txbx>
                        <w:txbxContent>
                          <w:p w14:paraId="69F6B878" w14:textId="11400515" w:rsidR="001E0A1E" w:rsidRPr="00981495" w:rsidRDefault="001E0A1E" w:rsidP="001E0A1E">
                            <w:pPr>
                              <w:rPr>
                                <w:rFonts w:ascii="Futura LT" w:hAnsi="Futura LT"/>
                                <w:lang w:val="it-IT"/>
                              </w:rPr>
                            </w:pPr>
                            <w:r>
                              <w:rPr>
                                <w:rFonts w:ascii="Futura LT" w:hAnsi="Futura LT"/>
                                <w:lang w:val="it-IT"/>
                              </w:rPr>
                              <w:t>1</w:t>
                            </w:r>
                            <w:r w:rsidR="00533967">
                              <w:rPr>
                                <w:rFonts w:ascii="Futura LT" w:hAnsi="Futura LT"/>
                                <w:lang w:val="it-IT"/>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DEF6" id="Casella di testo 5" o:spid="_x0000_s1039" type="#_x0000_t202" style="position:absolute;left:0;text-align:left;margin-left:537.75pt;margin-top:33.75pt;width:30.45pt;height:28.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" filled="f" stroked="f" strokeweight=".5pt">
                <v:textbox>
                  <w:txbxContent>
                    <w:p w14:paraId="69F6B878" w14:textId="11400515" w:rsidR="001E0A1E" w:rsidRPr="00981495" w:rsidRDefault="001E0A1E" w:rsidP="001E0A1E">
                      <w:pPr>
                        <w:rPr>
                          <w:rFonts w:ascii="Futura LT" w:hAnsi="Futura LT"/>
                          <w:lang w:val="it-IT"/>
                        </w:rPr>
                      </w:pPr>
                      <w:r>
                        <w:rPr>
                          <w:rFonts w:ascii="Futura LT" w:hAnsi="Futura LT"/>
                          <w:lang w:val="it-IT"/>
                        </w:rPr>
                        <w:t>1</w:t>
                      </w:r>
                      <w:r w:rsidR="00533967">
                        <w:rPr>
                          <w:rFonts w:ascii="Futura LT" w:hAnsi="Futura LT"/>
                          <w:lang w:val="it-IT"/>
                        </w:rPr>
                        <w:t>5</w:t>
                      </w:r>
                    </w:p>
                  </w:txbxContent>
                </v:textbox>
                <w10:wrap anchorx="margin"/>
              </v:shape>
            </w:pict>
          </mc:Fallback>
        </mc:AlternateContent>
      </w:r>
    </w:p>
    <w:p w14:paraId="18EF8BDD" w14:textId="6D23BD14" w:rsidR="001E0A1E" w:rsidRDefault="00852881" w:rsidP="0043439F">
      <w:pPr>
        <w:tabs>
          <w:tab w:val="left" w:pos="1248"/>
          <w:tab w:val="left" w:pos="3300"/>
          <w:tab w:val="center" w:pos="5940"/>
        </w:tabs>
        <w:jc w:val="both"/>
        <w:rPr>
          <w:rFonts w:ascii="Futura LT" w:hAnsi="Futura LT"/>
          <w:sz w:val="28"/>
          <w:szCs w:val="28"/>
          <w:lang w:val="it-IT"/>
        </w:rPr>
      </w:pPr>
      <w:r w:rsidRPr="00167469">
        <w:rPr>
          <w:noProof/>
        </w:rPr>
        <w:lastRenderedPageBreak/>
        <w:drawing>
          <wp:anchor distT="0" distB="0" distL="114300" distR="114300" simplePos="0" relativeHeight="251672064" behindDoc="1" locked="0" layoutInCell="1" allowOverlap="1" wp14:anchorId="70E069F6" wp14:editId="0A9E071C">
            <wp:simplePos x="0" y="0"/>
            <wp:positionH relativeFrom="margin">
              <wp:posOffset>7713345</wp:posOffset>
            </wp:positionH>
            <wp:positionV relativeFrom="paragraph">
              <wp:posOffset>-971338</wp:posOffset>
            </wp:positionV>
            <wp:extent cx="3771900" cy="3771900"/>
            <wp:effectExtent l="0" t="0" r="0" b="0"/>
            <wp:wrapNone/>
            <wp:docPr id="1380285231" name="Immagine 1380285231" descr="Immagine che contiene schermata, Policromia, design,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3" descr="Immagine che contiene schermata, Policromia, design, quadra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0800000">
                      <a:off x="0" y="0"/>
                      <a:ext cx="3771900" cy="3771900"/>
                    </a:xfrm>
                    <a:prstGeom prst="rect">
                      <a:avLst/>
                    </a:prstGeom>
                    <a:noFill/>
                  </pic:spPr>
                </pic:pic>
              </a:graphicData>
            </a:graphic>
            <wp14:sizeRelH relativeFrom="page">
              <wp14:pctWidth>0</wp14:pctWidth>
            </wp14:sizeRelH>
            <wp14:sizeRelV relativeFrom="page">
              <wp14:pctHeight>0</wp14:pctHeight>
            </wp14:sizeRelV>
          </wp:anchor>
        </w:drawing>
      </w:r>
    </w:p>
    <w:p w14:paraId="557A330F" w14:textId="22B54E30" w:rsidR="0043439F" w:rsidRDefault="0043439F" w:rsidP="0043439F">
      <w:pPr>
        <w:tabs>
          <w:tab w:val="left" w:pos="1248"/>
          <w:tab w:val="left" w:pos="3300"/>
          <w:tab w:val="center" w:pos="5940"/>
        </w:tabs>
        <w:jc w:val="both"/>
        <w:rPr>
          <w:rFonts w:ascii="Futura LT" w:hAnsi="Futura LT"/>
          <w:sz w:val="28"/>
          <w:szCs w:val="28"/>
          <w:lang w:val="it-IT"/>
        </w:rPr>
      </w:pPr>
    </w:p>
    <w:p w14:paraId="105E777D" w14:textId="042C468E" w:rsidR="0043439F" w:rsidRPr="0043439F" w:rsidRDefault="0043439F" w:rsidP="0043439F">
      <w:pPr>
        <w:tabs>
          <w:tab w:val="left" w:pos="1248"/>
          <w:tab w:val="left" w:pos="3300"/>
          <w:tab w:val="center" w:pos="5940"/>
        </w:tabs>
        <w:jc w:val="both"/>
        <w:rPr>
          <w:rFonts w:ascii="Futura LT" w:hAnsi="Futura LT"/>
          <w:sz w:val="28"/>
          <w:szCs w:val="28"/>
          <w:lang w:val="it-IT"/>
        </w:rPr>
      </w:pPr>
      <w:r>
        <w:rPr>
          <w:rFonts w:ascii="Futura LT" w:hAnsi="Futura LT"/>
          <w:sz w:val="28"/>
          <w:szCs w:val="28"/>
          <w:lang w:val="it-IT"/>
        </w:rPr>
        <w:tab/>
        <w:t>Operazione 14</w:t>
      </w:r>
    </w:p>
    <w:p w14:paraId="0D7AE2A2" w14:textId="26A3E940" w:rsidR="001E0A1E" w:rsidRPr="001E0A1E" w:rsidRDefault="001E0A1E" w:rsidP="001E0A1E">
      <w:pPr>
        <w:tabs>
          <w:tab w:val="left" w:pos="1248"/>
          <w:tab w:val="left" w:pos="3300"/>
          <w:tab w:val="center" w:pos="5940"/>
        </w:tabs>
        <w:ind w:left="360"/>
        <w:jc w:val="center"/>
        <w:rPr>
          <w:rFonts w:ascii="Futura LT" w:hAnsi="Futura LT"/>
          <w:sz w:val="28"/>
          <w:szCs w:val="28"/>
          <w:lang w:val="it-IT"/>
        </w:rPr>
      </w:pPr>
      <w:r w:rsidRPr="001E0A1E">
        <w:rPr>
          <w:rFonts w:ascii="Futura LT" w:hAnsi="Futura LT"/>
          <w:color w:val="4F81BD" w:themeColor="accent1"/>
          <w:sz w:val="36"/>
          <w:szCs w:val="36"/>
          <w:lang w:val="it-IT"/>
        </w:rPr>
        <w:t>Con Ridondanza</w:t>
      </w:r>
    </w:p>
    <w:tbl>
      <w:tblPr>
        <w:tblStyle w:val="Grigliatabella"/>
        <w:tblpPr w:leftFromText="141" w:rightFromText="141" w:vertAnchor="text" w:horzAnchor="page" w:tblpXSpec="center" w:tblpY="177"/>
        <w:tblW w:w="0" w:type="auto"/>
        <w:tblLook w:val="04A0" w:firstRow="1" w:lastRow="0" w:firstColumn="1" w:lastColumn="0" w:noHBand="0" w:noVBand="1"/>
      </w:tblPr>
      <w:tblGrid>
        <w:gridCol w:w="2564"/>
        <w:gridCol w:w="2235"/>
        <w:gridCol w:w="2236"/>
        <w:gridCol w:w="2236"/>
      </w:tblGrid>
      <w:tr w:rsidR="001E0A1E" w:rsidRPr="002330EE" w14:paraId="6DAE3A5E" w14:textId="77777777" w:rsidTr="003C44EA">
        <w:trPr>
          <w:trHeight w:val="494"/>
        </w:trPr>
        <w:tc>
          <w:tcPr>
            <w:tcW w:w="2235" w:type="dxa"/>
            <w:shd w:val="clear" w:color="auto" w:fill="548DD4" w:themeFill="text2" w:themeFillTint="99"/>
          </w:tcPr>
          <w:p w14:paraId="3E55276F" w14:textId="77777777" w:rsidR="001E0A1E" w:rsidRPr="001E0A1E" w:rsidRDefault="001E0A1E" w:rsidP="001E0A1E">
            <w:pPr>
              <w:ind w:left="360"/>
              <w:jc w:val="center"/>
              <w:rPr>
                <w:rFonts w:ascii="Futura LT" w:hAnsi="Futura LT"/>
                <w:sz w:val="36"/>
                <w:szCs w:val="36"/>
                <w:lang w:val="it-IT"/>
              </w:rPr>
            </w:pPr>
            <w:r w:rsidRPr="001E0A1E">
              <w:rPr>
                <w:rFonts w:ascii="Futura LT" w:hAnsi="Futura LT"/>
                <w:color w:val="FFFFFF" w:themeColor="background1"/>
                <w:sz w:val="36"/>
                <w:szCs w:val="36"/>
                <w:lang w:val="it-IT"/>
              </w:rPr>
              <w:t>Concetto</w:t>
            </w:r>
          </w:p>
        </w:tc>
        <w:tc>
          <w:tcPr>
            <w:tcW w:w="2235" w:type="dxa"/>
            <w:shd w:val="clear" w:color="auto" w:fill="548DD4" w:themeFill="text2" w:themeFillTint="99"/>
          </w:tcPr>
          <w:p w14:paraId="63D6AB35" w14:textId="673794A4" w:rsidR="001E0A1E" w:rsidRPr="001E0A1E" w:rsidRDefault="001E0A1E" w:rsidP="001E0A1E">
            <w:pPr>
              <w:ind w:left="360"/>
              <w:jc w:val="center"/>
              <w:rPr>
                <w:rFonts w:ascii="Futura LT" w:hAnsi="Futura LT"/>
                <w:sz w:val="36"/>
                <w:szCs w:val="36"/>
                <w:lang w:val="it-IT"/>
              </w:rPr>
            </w:pPr>
            <w:r w:rsidRPr="001E0A1E">
              <w:rPr>
                <w:rFonts w:ascii="Futura LT" w:hAnsi="Futura LT"/>
                <w:color w:val="FFFFFF" w:themeColor="background1"/>
                <w:sz w:val="36"/>
                <w:szCs w:val="36"/>
                <w:lang w:val="it-IT"/>
              </w:rPr>
              <w:t>Tipo</w:t>
            </w:r>
          </w:p>
        </w:tc>
        <w:tc>
          <w:tcPr>
            <w:tcW w:w="2236" w:type="dxa"/>
            <w:shd w:val="clear" w:color="auto" w:fill="548DD4" w:themeFill="text2" w:themeFillTint="99"/>
          </w:tcPr>
          <w:p w14:paraId="3D7300F2" w14:textId="77777777" w:rsidR="001E0A1E" w:rsidRPr="001E0A1E" w:rsidRDefault="001E0A1E" w:rsidP="001E0A1E">
            <w:pPr>
              <w:ind w:left="360"/>
              <w:jc w:val="center"/>
              <w:rPr>
                <w:rFonts w:ascii="Futura LT" w:hAnsi="Futura LT"/>
                <w:sz w:val="20"/>
                <w:szCs w:val="20"/>
                <w:lang w:val="it-IT"/>
              </w:rPr>
            </w:pPr>
            <w:r w:rsidRPr="001E0A1E">
              <w:rPr>
                <w:rFonts w:ascii="Futura LT" w:hAnsi="Futura LT"/>
                <w:color w:val="FFFFFF" w:themeColor="background1"/>
                <w:sz w:val="36"/>
                <w:szCs w:val="36"/>
                <w:lang w:val="it-IT"/>
              </w:rPr>
              <w:t>Accessi</w:t>
            </w:r>
          </w:p>
        </w:tc>
        <w:tc>
          <w:tcPr>
            <w:tcW w:w="2236" w:type="dxa"/>
            <w:shd w:val="clear" w:color="auto" w:fill="548DD4" w:themeFill="text2" w:themeFillTint="99"/>
          </w:tcPr>
          <w:p w14:paraId="7FF824F1" w14:textId="77777777" w:rsidR="001E0A1E" w:rsidRPr="001E0A1E" w:rsidRDefault="001E0A1E" w:rsidP="001E0A1E">
            <w:pPr>
              <w:ind w:left="360"/>
              <w:jc w:val="center"/>
              <w:rPr>
                <w:rFonts w:ascii="Futura LT" w:hAnsi="Futura LT"/>
                <w:color w:val="FFFFFF" w:themeColor="background1"/>
                <w:sz w:val="36"/>
                <w:szCs w:val="36"/>
                <w:lang w:val="it-IT"/>
              </w:rPr>
            </w:pPr>
            <w:r w:rsidRPr="001E0A1E">
              <w:rPr>
                <w:rFonts w:ascii="Futura LT" w:hAnsi="Futura LT"/>
                <w:color w:val="FFFFFF" w:themeColor="background1"/>
                <w:sz w:val="36"/>
                <w:szCs w:val="36"/>
                <w:lang w:val="it-IT"/>
              </w:rPr>
              <w:t>Tipo Accessi</w:t>
            </w:r>
          </w:p>
        </w:tc>
      </w:tr>
      <w:tr w:rsidR="001E0A1E" w:rsidRPr="00A612CD" w14:paraId="3CDB8DAE" w14:textId="77777777" w:rsidTr="003C44EA">
        <w:trPr>
          <w:trHeight w:val="752"/>
        </w:trPr>
        <w:tc>
          <w:tcPr>
            <w:tcW w:w="2235" w:type="dxa"/>
          </w:tcPr>
          <w:p w14:paraId="50021C10" w14:textId="4499B27F" w:rsidR="001E0A1E" w:rsidRPr="001E0A1E" w:rsidRDefault="001E0A1E" w:rsidP="001E0A1E">
            <w:pPr>
              <w:ind w:left="360"/>
              <w:jc w:val="center"/>
              <w:rPr>
                <w:rFonts w:ascii="Futura LT" w:hAnsi="Futura LT"/>
                <w:sz w:val="36"/>
                <w:szCs w:val="36"/>
                <w:lang w:val="it-IT"/>
              </w:rPr>
            </w:pPr>
            <w:r>
              <w:rPr>
                <w:rFonts w:ascii="Futura LT" w:hAnsi="Futura LT"/>
                <w:sz w:val="36"/>
                <w:szCs w:val="36"/>
                <w:lang w:val="it-IT"/>
              </w:rPr>
              <w:t>Software</w:t>
            </w:r>
          </w:p>
        </w:tc>
        <w:tc>
          <w:tcPr>
            <w:tcW w:w="2235" w:type="dxa"/>
          </w:tcPr>
          <w:p w14:paraId="7BFB6BA6" w14:textId="4CA0FB4C" w:rsidR="001E0A1E" w:rsidRPr="001E0A1E" w:rsidRDefault="001E0A1E" w:rsidP="001E0A1E">
            <w:pPr>
              <w:ind w:left="360"/>
              <w:jc w:val="center"/>
              <w:rPr>
                <w:rFonts w:ascii="Futura LT" w:hAnsi="Futura LT"/>
                <w:lang w:val="it-IT"/>
              </w:rPr>
            </w:pPr>
            <w:r w:rsidRPr="001E0A1E">
              <w:rPr>
                <w:rFonts w:ascii="Futura LT" w:hAnsi="Futura LT"/>
                <w:lang w:val="it-IT"/>
              </w:rPr>
              <w:t>E</w:t>
            </w:r>
          </w:p>
        </w:tc>
        <w:tc>
          <w:tcPr>
            <w:tcW w:w="2236" w:type="dxa"/>
          </w:tcPr>
          <w:p w14:paraId="775DB756" w14:textId="587250F6" w:rsidR="001E0A1E" w:rsidRPr="001E0A1E" w:rsidRDefault="005B542C" w:rsidP="005B542C">
            <w:pPr>
              <w:tabs>
                <w:tab w:val="left" w:pos="1063"/>
                <w:tab w:val="center" w:pos="1190"/>
              </w:tabs>
              <w:ind w:left="360"/>
              <w:rPr>
                <w:rFonts w:ascii="Futura LT" w:hAnsi="Futura LT"/>
                <w:sz w:val="20"/>
                <w:szCs w:val="20"/>
                <w:lang w:val="it-IT"/>
              </w:rPr>
            </w:pPr>
            <w:r>
              <w:rPr>
                <w:rFonts w:ascii="Futura LT" w:hAnsi="Futura LT"/>
                <w:sz w:val="20"/>
                <w:szCs w:val="20"/>
                <w:lang w:val="it-IT"/>
              </w:rPr>
              <w:tab/>
            </w:r>
            <w:r>
              <w:rPr>
                <w:rFonts w:ascii="Futura LT" w:hAnsi="Futura LT"/>
                <w:sz w:val="20"/>
                <w:szCs w:val="20"/>
                <w:lang w:val="it-IT"/>
              </w:rPr>
              <w:tab/>
            </w:r>
            <w:r w:rsidR="001E0A1E">
              <w:rPr>
                <w:rFonts w:ascii="Futura LT" w:hAnsi="Futura LT"/>
                <w:sz w:val="20"/>
                <w:szCs w:val="20"/>
                <w:lang w:val="it-IT"/>
              </w:rPr>
              <w:t>1</w:t>
            </w:r>
          </w:p>
        </w:tc>
        <w:tc>
          <w:tcPr>
            <w:tcW w:w="2236" w:type="dxa"/>
          </w:tcPr>
          <w:p w14:paraId="614F5E25" w14:textId="1DBEDBE8" w:rsidR="001E0A1E" w:rsidRPr="001E0A1E" w:rsidRDefault="001E0A1E" w:rsidP="001E0A1E">
            <w:pPr>
              <w:ind w:left="360"/>
              <w:jc w:val="center"/>
              <w:rPr>
                <w:rFonts w:ascii="Futura LT" w:hAnsi="Futura LT"/>
                <w:sz w:val="20"/>
                <w:szCs w:val="20"/>
                <w:lang w:val="it-IT"/>
              </w:rPr>
            </w:pPr>
            <w:r w:rsidRPr="001E0A1E">
              <w:rPr>
                <w:rFonts w:ascii="Futura LT" w:hAnsi="Futura LT"/>
                <w:sz w:val="20"/>
                <w:szCs w:val="20"/>
                <w:lang w:val="it-IT"/>
              </w:rPr>
              <w:t>S</w:t>
            </w:r>
          </w:p>
        </w:tc>
      </w:tr>
      <w:tr w:rsidR="001E0A1E" w:rsidRPr="00A612CD" w14:paraId="6E9D23AA" w14:textId="77777777" w:rsidTr="003C44EA">
        <w:trPr>
          <w:trHeight w:val="494"/>
        </w:trPr>
        <w:tc>
          <w:tcPr>
            <w:tcW w:w="2235" w:type="dxa"/>
          </w:tcPr>
          <w:p w14:paraId="4DD716B0" w14:textId="2A7AD498" w:rsidR="001E0A1E" w:rsidRPr="001E0A1E" w:rsidRDefault="001E0A1E" w:rsidP="001E0A1E">
            <w:pPr>
              <w:ind w:left="360"/>
              <w:jc w:val="center"/>
              <w:rPr>
                <w:rFonts w:ascii="Futura LT" w:hAnsi="Futura LT"/>
                <w:sz w:val="36"/>
                <w:szCs w:val="36"/>
                <w:lang w:val="it-IT"/>
              </w:rPr>
            </w:pPr>
            <w:r w:rsidRPr="001E0A1E">
              <w:rPr>
                <w:rFonts w:ascii="Futura LT" w:hAnsi="Futura LT"/>
                <w:sz w:val="36"/>
                <w:szCs w:val="36"/>
                <w:lang w:val="it-IT"/>
              </w:rPr>
              <w:t>Componente</w:t>
            </w:r>
          </w:p>
        </w:tc>
        <w:tc>
          <w:tcPr>
            <w:tcW w:w="2235" w:type="dxa"/>
          </w:tcPr>
          <w:p w14:paraId="4F8E4CE8" w14:textId="73F31572" w:rsidR="001E0A1E" w:rsidRPr="001E0A1E" w:rsidRDefault="001E0A1E" w:rsidP="001E0A1E">
            <w:pPr>
              <w:ind w:left="360"/>
              <w:jc w:val="center"/>
              <w:rPr>
                <w:rFonts w:ascii="Futura LT" w:hAnsi="Futura LT"/>
                <w:sz w:val="20"/>
                <w:szCs w:val="20"/>
                <w:lang w:val="it-IT"/>
              </w:rPr>
            </w:pPr>
            <w:r>
              <w:rPr>
                <w:rFonts w:ascii="Futura LT" w:hAnsi="Futura LT"/>
                <w:sz w:val="20"/>
                <w:szCs w:val="20"/>
                <w:lang w:val="it-IT"/>
              </w:rPr>
              <w:t>E</w:t>
            </w:r>
          </w:p>
        </w:tc>
        <w:tc>
          <w:tcPr>
            <w:tcW w:w="2236" w:type="dxa"/>
          </w:tcPr>
          <w:p w14:paraId="21293A7F" w14:textId="029F6C3E" w:rsidR="001E0A1E" w:rsidRPr="001E0A1E" w:rsidRDefault="001E0A1E" w:rsidP="001E0A1E">
            <w:pPr>
              <w:ind w:left="360"/>
              <w:jc w:val="center"/>
              <w:rPr>
                <w:rFonts w:ascii="Futura LT" w:hAnsi="Futura LT"/>
                <w:sz w:val="20"/>
                <w:szCs w:val="20"/>
                <w:lang w:val="it-IT"/>
              </w:rPr>
            </w:pPr>
            <w:r>
              <w:rPr>
                <w:rFonts w:ascii="Futura LT" w:hAnsi="Futura LT"/>
                <w:sz w:val="20"/>
                <w:szCs w:val="20"/>
                <w:lang w:val="it-IT"/>
              </w:rPr>
              <w:t>1</w:t>
            </w:r>
          </w:p>
        </w:tc>
        <w:tc>
          <w:tcPr>
            <w:tcW w:w="2236" w:type="dxa"/>
          </w:tcPr>
          <w:p w14:paraId="45B5E849" w14:textId="77777777" w:rsidR="001E0A1E" w:rsidRPr="001E0A1E" w:rsidRDefault="001E0A1E" w:rsidP="001E0A1E">
            <w:pPr>
              <w:ind w:left="360"/>
              <w:jc w:val="center"/>
              <w:rPr>
                <w:rFonts w:ascii="Futura LT" w:hAnsi="Futura LT"/>
                <w:sz w:val="20"/>
                <w:szCs w:val="20"/>
                <w:lang w:val="it-IT"/>
              </w:rPr>
            </w:pPr>
            <w:r w:rsidRPr="001E0A1E">
              <w:rPr>
                <w:rFonts w:ascii="Futura LT" w:hAnsi="Futura LT"/>
                <w:sz w:val="20"/>
                <w:szCs w:val="20"/>
                <w:lang w:val="it-IT"/>
              </w:rPr>
              <w:t>S</w:t>
            </w:r>
          </w:p>
        </w:tc>
      </w:tr>
      <w:tr w:rsidR="001E0A1E" w:rsidRPr="00A612CD" w14:paraId="4C5C33C4" w14:textId="77777777" w:rsidTr="003C44EA">
        <w:trPr>
          <w:trHeight w:val="482"/>
        </w:trPr>
        <w:tc>
          <w:tcPr>
            <w:tcW w:w="2235" w:type="dxa"/>
          </w:tcPr>
          <w:p w14:paraId="1D6E2739" w14:textId="4A870A0F" w:rsidR="001E0A1E" w:rsidRPr="001E0A1E" w:rsidRDefault="001E0A1E" w:rsidP="001E0A1E">
            <w:pPr>
              <w:ind w:left="360"/>
              <w:jc w:val="center"/>
              <w:rPr>
                <w:rFonts w:ascii="Futura LT" w:hAnsi="Futura LT"/>
                <w:sz w:val="36"/>
                <w:szCs w:val="36"/>
                <w:lang w:val="it-IT"/>
              </w:rPr>
            </w:pPr>
            <w:r>
              <w:rPr>
                <w:rFonts w:ascii="Futura LT" w:hAnsi="Futura LT"/>
                <w:sz w:val="36"/>
                <w:szCs w:val="36"/>
                <w:lang w:val="it-IT"/>
              </w:rPr>
              <w:t>Prodotto</w:t>
            </w:r>
          </w:p>
        </w:tc>
        <w:tc>
          <w:tcPr>
            <w:tcW w:w="2235" w:type="dxa"/>
          </w:tcPr>
          <w:p w14:paraId="25E36FEE" w14:textId="77777777" w:rsidR="001E0A1E" w:rsidRPr="001E0A1E" w:rsidRDefault="001E0A1E" w:rsidP="001E0A1E">
            <w:pPr>
              <w:ind w:left="360"/>
              <w:jc w:val="center"/>
              <w:rPr>
                <w:rFonts w:ascii="Futura LT" w:hAnsi="Futura LT"/>
                <w:lang w:val="it-IT"/>
              </w:rPr>
            </w:pPr>
            <w:r w:rsidRPr="001E0A1E">
              <w:rPr>
                <w:rFonts w:ascii="Futura LT" w:hAnsi="Futura LT"/>
                <w:lang w:val="it-IT"/>
              </w:rPr>
              <w:t>E</w:t>
            </w:r>
          </w:p>
        </w:tc>
        <w:tc>
          <w:tcPr>
            <w:tcW w:w="2236" w:type="dxa"/>
          </w:tcPr>
          <w:p w14:paraId="2149B61C" w14:textId="73F70F99" w:rsidR="001E0A1E" w:rsidRPr="001E0A1E" w:rsidRDefault="001E0A1E" w:rsidP="001E0A1E">
            <w:pPr>
              <w:ind w:left="360"/>
              <w:jc w:val="center"/>
              <w:rPr>
                <w:rFonts w:ascii="Futura LT" w:hAnsi="Futura LT"/>
                <w:highlight w:val="magenta"/>
                <w:lang w:val="it-IT"/>
              </w:rPr>
            </w:pPr>
            <w:r w:rsidRPr="001E0A1E">
              <w:rPr>
                <w:rFonts w:ascii="Futura LT" w:hAnsi="Futura LT"/>
                <w:lang w:val="it-IT"/>
              </w:rPr>
              <w:t>1</w:t>
            </w:r>
          </w:p>
        </w:tc>
        <w:tc>
          <w:tcPr>
            <w:tcW w:w="2236" w:type="dxa"/>
          </w:tcPr>
          <w:p w14:paraId="23DC0FF0" w14:textId="5C4C48A6" w:rsidR="001E0A1E" w:rsidRPr="001E0A1E" w:rsidRDefault="001E0A1E" w:rsidP="001E0A1E">
            <w:pPr>
              <w:ind w:left="360"/>
              <w:jc w:val="center"/>
              <w:rPr>
                <w:rFonts w:ascii="Futura LT" w:hAnsi="Futura LT"/>
                <w:sz w:val="20"/>
                <w:szCs w:val="20"/>
                <w:lang w:val="it-IT"/>
              </w:rPr>
            </w:pPr>
            <w:r>
              <w:rPr>
                <w:rFonts w:ascii="Futura LT" w:hAnsi="Futura LT"/>
                <w:sz w:val="20"/>
                <w:szCs w:val="20"/>
                <w:lang w:val="it-IT"/>
              </w:rPr>
              <w:t>S</w:t>
            </w:r>
          </w:p>
        </w:tc>
      </w:tr>
      <w:tr w:rsidR="001E0A1E" w:rsidRPr="00A612CD" w14:paraId="75CF5CC9" w14:textId="77777777" w:rsidTr="003C44EA">
        <w:trPr>
          <w:trHeight w:val="482"/>
        </w:trPr>
        <w:tc>
          <w:tcPr>
            <w:tcW w:w="2235" w:type="dxa"/>
            <w:tcBorders>
              <w:bottom w:val="single" w:sz="4" w:space="0" w:color="auto"/>
            </w:tcBorders>
          </w:tcPr>
          <w:p w14:paraId="083ACE48" w14:textId="1EE5D9B7" w:rsidR="001E0A1E" w:rsidRPr="001E0A1E" w:rsidRDefault="001E0A1E" w:rsidP="001E0A1E">
            <w:pPr>
              <w:ind w:left="360"/>
              <w:jc w:val="center"/>
              <w:rPr>
                <w:rFonts w:ascii="Futura LT" w:hAnsi="Futura LT"/>
                <w:i/>
                <w:iCs/>
                <w:sz w:val="36"/>
                <w:szCs w:val="36"/>
                <w:lang w:val="it-IT"/>
              </w:rPr>
            </w:pPr>
            <w:r w:rsidRPr="001E0A1E">
              <w:rPr>
                <w:rFonts w:ascii="Futura LT" w:hAnsi="Futura LT"/>
                <w:i/>
                <w:iCs/>
                <w:sz w:val="36"/>
                <w:szCs w:val="36"/>
                <w:lang w:val="it-IT"/>
              </w:rPr>
              <w:t>Contiene</w:t>
            </w:r>
          </w:p>
        </w:tc>
        <w:tc>
          <w:tcPr>
            <w:tcW w:w="2235" w:type="dxa"/>
            <w:tcBorders>
              <w:bottom w:val="single" w:sz="4" w:space="0" w:color="auto"/>
            </w:tcBorders>
          </w:tcPr>
          <w:p w14:paraId="53085F18" w14:textId="3C376F7D" w:rsidR="001E0A1E" w:rsidRPr="001E0A1E" w:rsidRDefault="001E0A1E" w:rsidP="001E0A1E">
            <w:pPr>
              <w:ind w:left="360"/>
              <w:jc w:val="center"/>
              <w:rPr>
                <w:rFonts w:ascii="Futura LT" w:hAnsi="Futura LT"/>
                <w:lang w:val="it-IT"/>
              </w:rPr>
            </w:pPr>
            <w:r>
              <w:rPr>
                <w:rFonts w:ascii="Futura LT" w:hAnsi="Futura LT"/>
                <w:lang w:val="it-IT"/>
              </w:rPr>
              <w:t>R</w:t>
            </w:r>
          </w:p>
        </w:tc>
        <w:tc>
          <w:tcPr>
            <w:tcW w:w="2236" w:type="dxa"/>
            <w:tcBorders>
              <w:bottom w:val="single" w:sz="4" w:space="0" w:color="auto"/>
            </w:tcBorders>
          </w:tcPr>
          <w:p w14:paraId="03350BBE" w14:textId="681E48F4" w:rsidR="001E0A1E" w:rsidRPr="001E0A1E" w:rsidRDefault="001E0A1E" w:rsidP="001E0A1E">
            <w:pPr>
              <w:ind w:left="360"/>
              <w:jc w:val="center"/>
              <w:rPr>
                <w:rFonts w:ascii="Futura LT" w:hAnsi="Futura LT"/>
                <w:highlight w:val="magenta"/>
                <w:lang w:val="it-IT"/>
              </w:rPr>
            </w:pPr>
            <w:r w:rsidRPr="001E0A1E">
              <w:rPr>
                <w:rFonts w:ascii="Futura LT" w:hAnsi="Futura LT"/>
                <w:lang w:val="it-IT"/>
              </w:rPr>
              <w:t>1</w:t>
            </w:r>
          </w:p>
        </w:tc>
        <w:tc>
          <w:tcPr>
            <w:tcW w:w="2236" w:type="dxa"/>
          </w:tcPr>
          <w:p w14:paraId="25101A58" w14:textId="77777777" w:rsidR="001E0A1E" w:rsidRPr="001E0A1E" w:rsidRDefault="001E0A1E" w:rsidP="001E0A1E">
            <w:pPr>
              <w:ind w:left="360"/>
              <w:jc w:val="center"/>
              <w:rPr>
                <w:rFonts w:ascii="Futura LT" w:hAnsi="Futura LT"/>
                <w:sz w:val="20"/>
                <w:szCs w:val="20"/>
                <w:lang w:val="it-IT"/>
              </w:rPr>
            </w:pPr>
            <w:r w:rsidRPr="001E0A1E">
              <w:rPr>
                <w:rFonts w:ascii="Futura LT" w:hAnsi="Futura LT"/>
                <w:sz w:val="20"/>
                <w:szCs w:val="20"/>
                <w:lang w:val="it-IT"/>
              </w:rPr>
              <w:t>S</w:t>
            </w:r>
          </w:p>
        </w:tc>
      </w:tr>
      <w:tr w:rsidR="001E0A1E" w:rsidRPr="00A612CD" w14:paraId="63DDFADC" w14:textId="77777777" w:rsidTr="003C44EA">
        <w:trPr>
          <w:trHeight w:val="482"/>
        </w:trPr>
        <w:tc>
          <w:tcPr>
            <w:tcW w:w="2235" w:type="dxa"/>
            <w:tcBorders>
              <w:bottom w:val="single" w:sz="4" w:space="0" w:color="auto"/>
            </w:tcBorders>
          </w:tcPr>
          <w:p w14:paraId="2F27926B" w14:textId="56B8667E" w:rsidR="001E0A1E" w:rsidRPr="001E0A1E" w:rsidRDefault="001E0A1E" w:rsidP="001E0A1E">
            <w:pPr>
              <w:ind w:left="360"/>
              <w:jc w:val="center"/>
              <w:rPr>
                <w:rFonts w:ascii="Futura LT" w:hAnsi="Futura LT"/>
                <w:sz w:val="36"/>
                <w:szCs w:val="36"/>
                <w:lang w:val="it-IT"/>
              </w:rPr>
            </w:pPr>
            <w:r w:rsidRPr="001E0A1E">
              <w:rPr>
                <w:rFonts w:ascii="Futura LT" w:hAnsi="Futura LT"/>
                <w:sz w:val="36"/>
                <w:szCs w:val="36"/>
                <w:lang w:val="it-IT"/>
              </w:rPr>
              <w:t>Carrello</w:t>
            </w:r>
          </w:p>
        </w:tc>
        <w:tc>
          <w:tcPr>
            <w:tcW w:w="2235" w:type="dxa"/>
            <w:tcBorders>
              <w:bottom w:val="single" w:sz="4" w:space="0" w:color="auto"/>
            </w:tcBorders>
          </w:tcPr>
          <w:p w14:paraId="1C28CF0B" w14:textId="29E79F47" w:rsidR="001E0A1E" w:rsidRPr="001E0A1E" w:rsidRDefault="001E0A1E" w:rsidP="001E0A1E">
            <w:pPr>
              <w:ind w:left="360"/>
              <w:jc w:val="center"/>
              <w:rPr>
                <w:rFonts w:ascii="Futura LT" w:hAnsi="Futura LT"/>
                <w:lang w:val="it-IT"/>
              </w:rPr>
            </w:pPr>
            <w:r>
              <w:rPr>
                <w:rFonts w:ascii="Futura LT" w:hAnsi="Futura LT"/>
                <w:lang w:val="it-IT"/>
              </w:rPr>
              <w:t>E</w:t>
            </w:r>
          </w:p>
        </w:tc>
        <w:tc>
          <w:tcPr>
            <w:tcW w:w="2236" w:type="dxa"/>
            <w:tcBorders>
              <w:bottom w:val="single" w:sz="4" w:space="0" w:color="auto"/>
            </w:tcBorders>
          </w:tcPr>
          <w:p w14:paraId="649B8700" w14:textId="49A79A35" w:rsidR="001E0A1E" w:rsidRPr="001E0A1E" w:rsidRDefault="001E0A1E" w:rsidP="001E0A1E">
            <w:pPr>
              <w:ind w:left="360"/>
              <w:jc w:val="center"/>
              <w:rPr>
                <w:rFonts w:ascii="Futura LT" w:hAnsi="Futura LT"/>
                <w:lang w:val="it-IT"/>
              </w:rPr>
            </w:pPr>
            <w:r>
              <w:rPr>
                <w:rFonts w:ascii="Futura LT" w:hAnsi="Futura LT"/>
                <w:lang w:val="it-IT"/>
              </w:rPr>
              <w:t>1</w:t>
            </w:r>
          </w:p>
        </w:tc>
        <w:tc>
          <w:tcPr>
            <w:tcW w:w="2236" w:type="dxa"/>
          </w:tcPr>
          <w:p w14:paraId="3D96F912" w14:textId="4DD78096" w:rsidR="001E0A1E" w:rsidRPr="001E0A1E" w:rsidRDefault="001E0A1E" w:rsidP="001E0A1E">
            <w:pPr>
              <w:ind w:left="360"/>
              <w:jc w:val="center"/>
              <w:rPr>
                <w:rFonts w:ascii="Futura LT" w:hAnsi="Futura LT"/>
                <w:sz w:val="20"/>
                <w:szCs w:val="20"/>
                <w:lang w:val="it-IT"/>
              </w:rPr>
            </w:pPr>
            <w:r>
              <w:rPr>
                <w:rFonts w:ascii="Futura LT" w:hAnsi="Futura LT"/>
                <w:sz w:val="20"/>
                <w:szCs w:val="20"/>
                <w:lang w:val="it-IT"/>
              </w:rPr>
              <w:t>L</w:t>
            </w:r>
          </w:p>
        </w:tc>
      </w:tr>
      <w:tr w:rsidR="001E0A1E" w:rsidRPr="00A612CD" w14:paraId="4DB42887" w14:textId="77777777" w:rsidTr="003C44EA">
        <w:trPr>
          <w:trHeight w:val="482"/>
        </w:trPr>
        <w:tc>
          <w:tcPr>
            <w:tcW w:w="2235" w:type="dxa"/>
            <w:tcBorders>
              <w:bottom w:val="single" w:sz="4" w:space="0" w:color="auto"/>
            </w:tcBorders>
          </w:tcPr>
          <w:p w14:paraId="72486346" w14:textId="5B64E952" w:rsidR="001E0A1E" w:rsidRPr="001E0A1E" w:rsidRDefault="001E0A1E" w:rsidP="001E0A1E">
            <w:pPr>
              <w:ind w:left="360"/>
              <w:jc w:val="center"/>
              <w:rPr>
                <w:rFonts w:ascii="Futura LT" w:hAnsi="Futura LT"/>
                <w:sz w:val="36"/>
                <w:szCs w:val="36"/>
                <w:lang w:val="it-IT"/>
              </w:rPr>
            </w:pPr>
            <w:r w:rsidRPr="001E0A1E">
              <w:rPr>
                <w:rFonts w:ascii="Futura LT" w:hAnsi="Futura LT"/>
                <w:sz w:val="36"/>
                <w:szCs w:val="36"/>
                <w:lang w:val="it-IT"/>
              </w:rPr>
              <w:t>Carello</w:t>
            </w:r>
          </w:p>
        </w:tc>
        <w:tc>
          <w:tcPr>
            <w:tcW w:w="2235" w:type="dxa"/>
            <w:tcBorders>
              <w:bottom w:val="single" w:sz="4" w:space="0" w:color="auto"/>
            </w:tcBorders>
          </w:tcPr>
          <w:p w14:paraId="5E156D23" w14:textId="32EF2289" w:rsidR="001E0A1E" w:rsidRPr="001E0A1E" w:rsidRDefault="001E0A1E" w:rsidP="001E0A1E">
            <w:pPr>
              <w:ind w:left="360"/>
              <w:jc w:val="center"/>
              <w:rPr>
                <w:rFonts w:ascii="Futura LT" w:hAnsi="Futura LT"/>
                <w:lang w:val="it-IT"/>
              </w:rPr>
            </w:pPr>
            <w:r>
              <w:rPr>
                <w:rFonts w:ascii="Futura LT" w:hAnsi="Futura LT"/>
                <w:lang w:val="it-IT"/>
              </w:rPr>
              <w:t>E</w:t>
            </w:r>
          </w:p>
        </w:tc>
        <w:tc>
          <w:tcPr>
            <w:tcW w:w="2236" w:type="dxa"/>
            <w:tcBorders>
              <w:bottom w:val="single" w:sz="4" w:space="0" w:color="auto"/>
            </w:tcBorders>
          </w:tcPr>
          <w:p w14:paraId="7708C987" w14:textId="2AA54655" w:rsidR="001E0A1E" w:rsidRPr="001E0A1E" w:rsidRDefault="001E0A1E" w:rsidP="001E0A1E">
            <w:pPr>
              <w:ind w:left="360"/>
              <w:jc w:val="center"/>
              <w:rPr>
                <w:rFonts w:ascii="Futura LT" w:hAnsi="Futura LT"/>
                <w:lang w:val="it-IT"/>
              </w:rPr>
            </w:pPr>
            <w:r>
              <w:rPr>
                <w:rFonts w:ascii="Futura LT" w:hAnsi="Futura LT"/>
                <w:lang w:val="it-IT"/>
              </w:rPr>
              <w:t>1</w:t>
            </w:r>
          </w:p>
        </w:tc>
        <w:tc>
          <w:tcPr>
            <w:tcW w:w="2236" w:type="dxa"/>
          </w:tcPr>
          <w:p w14:paraId="27283CE0" w14:textId="5F6CD022" w:rsidR="001E0A1E" w:rsidRPr="001E0A1E" w:rsidRDefault="001E0A1E" w:rsidP="001E0A1E">
            <w:pPr>
              <w:ind w:left="360"/>
              <w:jc w:val="center"/>
              <w:rPr>
                <w:rFonts w:ascii="Futura LT" w:hAnsi="Futura LT"/>
                <w:sz w:val="20"/>
                <w:szCs w:val="20"/>
                <w:lang w:val="it-IT"/>
              </w:rPr>
            </w:pPr>
            <w:r>
              <w:rPr>
                <w:rFonts w:ascii="Futura LT" w:hAnsi="Futura LT"/>
                <w:sz w:val="20"/>
                <w:szCs w:val="20"/>
                <w:lang w:val="it-IT"/>
              </w:rPr>
              <w:t>S</w:t>
            </w:r>
          </w:p>
        </w:tc>
      </w:tr>
      <w:tr w:rsidR="001E0A1E" w:rsidRPr="00A612CD" w14:paraId="3ED88D19" w14:textId="77777777" w:rsidTr="003C44EA">
        <w:trPr>
          <w:trHeight w:val="482"/>
        </w:trPr>
        <w:tc>
          <w:tcPr>
            <w:tcW w:w="2235" w:type="dxa"/>
            <w:tcBorders>
              <w:bottom w:val="single" w:sz="4" w:space="0" w:color="auto"/>
            </w:tcBorders>
          </w:tcPr>
          <w:p w14:paraId="48AC76D7" w14:textId="6DB48D68" w:rsidR="001E0A1E" w:rsidRPr="001E0A1E" w:rsidRDefault="001E0A1E" w:rsidP="001E0A1E">
            <w:pPr>
              <w:ind w:left="360"/>
              <w:jc w:val="center"/>
              <w:rPr>
                <w:rFonts w:ascii="Futura LT" w:hAnsi="Futura LT"/>
                <w:i/>
                <w:iCs/>
                <w:sz w:val="36"/>
                <w:szCs w:val="36"/>
                <w:lang w:val="it-IT"/>
              </w:rPr>
            </w:pPr>
            <w:r w:rsidRPr="001E0A1E">
              <w:rPr>
                <w:rFonts w:ascii="Futura LT" w:hAnsi="Futura LT"/>
                <w:i/>
                <w:iCs/>
                <w:sz w:val="36"/>
                <w:szCs w:val="36"/>
                <w:lang w:val="it-IT"/>
              </w:rPr>
              <w:t>Acquista</w:t>
            </w:r>
          </w:p>
        </w:tc>
        <w:tc>
          <w:tcPr>
            <w:tcW w:w="2235" w:type="dxa"/>
            <w:tcBorders>
              <w:bottom w:val="single" w:sz="4" w:space="0" w:color="auto"/>
            </w:tcBorders>
          </w:tcPr>
          <w:p w14:paraId="1B57DEDD" w14:textId="1B0CADC0" w:rsidR="001E0A1E" w:rsidRPr="001E0A1E" w:rsidRDefault="001E0A1E" w:rsidP="001E0A1E">
            <w:pPr>
              <w:ind w:left="360"/>
              <w:jc w:val="center"/>
              <w:rPr>
                <w:rFonts w:ascii="Futura LT" w:hAnsi="Futura LT"/>
                <w:lang w:val="it-IT"/>
              </w:rPr>
            </w:pPr>
            <w:r>
              <w:rPr>
                <w:rFonts w:ascii="Futura LT" w:hAnsi="Futura LT"/>
                <w:lang w:val="it-IT"/>
              </w:rPr>
              <w:t>R</w:t>
            </w:r>
          </w:p>
        </w:tc>
        <w:tc>
          <w:tcPr>
            <w:tcW w:w="2236" w:type="dxa"/>
            <w:tcBorders>
              <w:bottom w:val="single" w:sz="4" w:space="0" w:color="auto"/>
            </w:tcBorders>
          </w:tcPr>
          <w:p w14:paraId="150D8613" w14:textId="2187F0F0" w:rsidR="001E0A1E" w:rsidRPr="001E0A1E" w:rsidRDefault="001E0A1E" w:rsidP="001E0A1E">
            <w:pPr>
              <w:ind w:left="360"/>
              <w:jc w:val="center"/>
              <w:rPr>
                <w:rFonts w:ascii="Futura LT" w:hAnsi="Futura LT"/>
                <w:lang w:val="it-IT"/>
              </w:rPr>
            </w:pPr>
            <w:r>
              <w:rPr>
                <w:rFonts w:ascii="Futura LT" w:hAnsi="Futura LT"/>
                <w:lang w:val="it-IT"/>
              </w:rPr>
              <w:t>1</w:t>
            </w:r>
          </w:p>
        </w:tc>
        <w:tc>
          <w:tcPr>
            <w:tcW w:w="2236" w:type="dxa"/>
          </w:tcPr>
          <w:p w14:paraId="42DD4CD0" w14:textId="1FB8BAD4" w:rsidR="001E0A1E" w:rsidRPr="001E0A1E" w:rsidRDefault="001E0A1E" w:rsidP="001E0A1E">
            <w:pPr>
              <w:ind w:left="360"/>
              <w:jc w:val="center"/>
              <w:rPr>
                <w:rFonts w:ascii="Futura LT" w:hAnsi="Futura LT"/>
                <w:sz w:val="20"/>
                <w:szCs w:val="20"/>
                <w:lang w:val="it-IT"/>
              </w:rPr>
            </w:pPr>
            <w:r>
              <w:rPr>
                <w:rFonts w:ascii="Futura LT" w:hAnsi="Futura LT"/>
                <w:sz w:val="20"/>
                <w:szCs w:val="20"/>
                <w:lang w:val="it-IT"/>
              </w:rPr>
              <w:t>S</w:t>
            </w:r>
          </w:p>
        </w:tc>
      </w:tr>
      <w:tr w:rsidR="001E0A1E" w:rsidRPr="00A612CD" w14:paraId="4A9AC8DB" w14:textId="77777777" w:rsidTr="003C44EA">
        <w:trPr>
          <w:trHeight w:val="482"/>
        </w:trPr>
        <w:tc>
          <w:tcPr>
            <w:tcW w:w="8942" w:type="dxa"/>
            <w:gridSpan w:val="4"/>
          </w:tcPr>
          <w:p w14:paraId="55EDA329" w14:textId="3D5471F7" w:rsidR="001E0A1E" w:rsidRPr="001E0A1E" w:rsidRDefault="001E0A1E" w:rsidP="001E0A1E">
            <w:pPr>
              <w:ind w:left="360"/>
              <w:rPr>
                <w:rFonts w:ascii="Futura LT" w:hAnsi="Futura LT"/>
                <w:sz w:val="32"/>
                <w:szCs w:val="32"/>
              </w:rPr>
            </w:pPr>
            <w:r w:rsidRPr="001E0A1E">
              <w:rPr>
                <w:rFonts w:ascii="Futura LT" w:hAnsi="Futura LT"/>
                <w:sz w:val="32"/>
                <w:szCs w:val="32"/>
              </w:rPr>
              <w:t xml:space="preserve">TOTALE = </w:t>
            </w:r>
            <w:r>
              <w:rPr>
                <w:rFonts w:ascii="Futura LT" w:hAnsi="Futura LT"/>
                <w:sz w:val="32"/>
                <w:szCs w:val="32"/>
              </w:rPr>
              <w:t>6</w:t>
            </w:r>
            <w:r w:rsidRPr="001E0A1E">
              <w:rPr>
                <w:rFonts w:ascii="Futura LT" w:hAnsi="Futura LT"/>
                <w:sz w:val="32"/>
                <w:szCs w:val="32"/>
              </w:rPr>
              <w:t xml:space="preserve">S + 1L = </w:t>
            </w:r>
            <w:r>
              <w:rPr>
                <w:rFonts w:ascii="Futura LT" w:hAnsi="Futura LT"/>
                <w:sz w:val="32"/>
                <w:szCs w:val="32"/>
              </w:rPr>
              <w:t>6</w:t>
            </w:r>
            <w:r w:rsidRPr="001E0A1E">
              <w:rPr>
                <w:rFonts w:ascii="Futura LT" w:hAnsi="Futura LT"/>
                <w:sz w:val="32"/>
                <w:szCs w:val="32"/>
              </w:rPr>
              <w:t xml:space="preserve"> * 2 +1 = </w:t>
            </w:r>
            <w:r>
              <w:rPr>
                <w:rFonts w:ascii="Futura LT" w:hAnsi="Futura LT"/>
                <w:sz w:val="32"/>
                <w:szCs w:val="32"/>
              </w:rPr>
              <w:t>13</w:t>
            </w:r>
          </w:p>
          <w:p w14:paraId="1899428D" w14:textId="362775C5" w:rsidR="001E0A1E" w:rsidRPr="001E0A1E" w:rsidRDefault="001E0A1E" w:rsidP="001E0A1E">
            <w:pPr>
              <w:ind w:left="360"/>
              <w:rPr>
                <w:rFonts w:ascii="Futura LT" w:hAnsi="Futura LT"/>
                <w:sz w:val="36"/>
                <w:szCs w:val="36"/>
              </w:rPr>
            </w:pPr>
            <w:r>
              <w:rPr>
                <w:rFonts w:ascii="Futura LT" w:hAnsi="Futura LT"/>
                <w:sz w:val="32"/>
                <w:szCs w:val="32"/>
              </w:rPr>
              <w:t>13</w:t>
            </w:r>
            <w:r w:rsidRPr="001E0A1E">
              <w:rPr>
                <w:rFonts w:ascii="Futura LT" w:hAnsi="Futura LT"/>
                <w:sz w:val="32"/>
                <w:szCs w:val="32"/>
              </w:rPr>
              <w:t xml:space="preserve"> * </w:t>
            </w:r>
            <w:r>
              <w:rPr>
                <w:rFonts w:ascii="Futura LT" w:hAnsi="Futura LT"/>
                <w:sz w:val="32"/>
                <w:szCs w:val="32"/>
              </w:rPr>
              <w:t>1</w:t>
            </w:r>
            <w:r w:rsidRPr="001E0A1E">
              <w:rPr>
                <w:rFonts w:ascii="Futura LT" w:hAnsi="Futura LT"/>
                <w:sz w:val="32"/>
                <w:szCs w:val="32"/>
              </w:rPr>
              <w:t>0/mm = 1</w:t>
            </w:r>
            <w:r>
              <w:rPr>
                <w:rFonts w:ascii="Futura LT" w:hAnsi="Futura LT"/>
                <w:sz w:val="32"/>
                <w:szCs w:val="32"/>
              </w:rPr>
              <w:t>3</w:t>
            </w:r>
            <w:r w:rsidRPr="001E0A1E">
              <w:rPr>
                <w:rFonts w:ascii="Futura LT" w:hAnsi="Futura LT"/>
                <w:sz w:val="32"/>
                <w:szCs w:val="32"/>
              </w:rPr>
              <w:t>0/mm</w:t>
            </w:r>
          </w:p>
        </w:tc>
      </w:tr>
    </w:tbl>
    <w:p w14:paraId="2F1844CA" w14:textId="77777777" w:rsidR="001E0A1E" w:rsidRPr="001E0A1E" w:rsidRDefault="001E0A1E" w:rsidP="001E0A1E">
      <w:pPr>
        <w:tabs>
          <w:tab w:val="left" w:pos="1248"/>
          <w:tab w:val="left" w:pos="3300"/>
          <w:tab w:val="center" w:pos="5940"/>
        </w:tabs>
        <w:ind w:left="360"/>
        <w:jc w:val="both"/>
        <w:rPr>
          <w:rFonts w:ascii="Futura LT" w:hAnsi="Futura LT"/>
          <w:sz w:val="28"/>
          <w:szCs w:val="28"/>
        </w:rPr>
      </w:pPr>
    </w:p>
    <w:p w14:paraId="5113BAF2" w14:textId="77777777" w:rsidR="001E0A1E" w:rsidRPr="001E0A1E" w:rsidRDefault="001E0A1E" w:rsidP="001E0A1E">
      <w:pPr>
        <w:tabs>
          <w:tab w:val="left" w:pos="1248"/>
          <w:tab w:val="left" w:pos="3300"/>
          <w:tab w:val="center" w:pos="5940"/>
        </w:tabs>
        <w:ind w:left="360"/>
        <w:jc w:val="both"/>
        <w:rPr>
          <w:rFonts w:ascii="Futura LT" w:hAnsi="Futura LT"/>
          <w:sz w:val="28"/>
          <w:szCs w:val="28"/>
        </w:rPr>
      </w:pPr>
    </w:p>
    <w:p w14:paraId="7CF7AD47" w14:textId="77777777" w:rsidR="001E0A1E" w:rsidRPr="001E0A1E" w:rsidRDefault="001E0A1E" w:rsidP="001E0A1E">
      <w:pPr>
        <w:tabs>
          <w:tab w:val="left" w:pos="1248"/>
          <w:tab w:val="left" w:pos="3300"/>
          <w:tab w:val="center" w:pos="5940"/>
        </w:tabs>
        <w:ind w:left="360"/>
        <w:jc w:val="both"/>
        <w:rPr>
          <w:rFonts w:ascii="Futura LT" w:hAnsi="Futura LT"/>
          <w:sz w:val="28"/>
          <w:szCs w:val="28"/>
        </w:rPr>
      </w:pPr>
    </w:p>
    <w:p w14:paraId="44BF750E" w14:textId="77777777" w:rsidR="001E0A1E" w:rsidRPr="001E0A1E" w:rsidRDefault="001E0A1E" w:rsidP="001E0A1E">
      <w:pPr>
        <w:tabs>
          <w:tab w:val="left" w:pos="1248"/>
          <w:tab w:val="left" w:pos="3300"/>
          <w:tab w:val="center" w:pos="5940"/>
        </w:tabs>
        <w:ind w:left="360"/>
        <w:jc w:val="both"/>
        <w:rPr>
          <w:rFonts w:ascii="Futura LT" w:hAnsi="Futura LT"/>
          <w:sz w:val="28"/>
          <w:szCs w:val="28"/>
        </w:rPr>
      </w:pPr>
    </w:p>
    <w:p w14:paraId="7FFA6217" w14:textId="77777777" w:rsidR="001E0A1E" w:rsidRPr="001E0A1E" w:rsidRDefault="001E0A1E" w:rsidP="001E0A1E">
      <w:pPr>
        <w:tabs>
          <w:tab w:val="left" w:pos="1248"/>
          <w:tab w:val="left" w:pos="3300"/>
          <w:tab w:val="center" w:pos="5940"/>
        </w:tabs>
        <w:ind w:left="360"/>
        <w:jc w:val="both"/>
        <w:rPr>
          <w:rFonts w:ascii="Futura LT" w:hAnsi="Futura LT"/>
          <w:sz w:val="28"/>
          <w:szCs w:val="28"/>
        </w:rPr>
      </w:pPr>
    </w:p>
    <w:p w14:paraId="4391FB8D" w14:textId="77777777" w:rsidR="001E0A1E" w:rsidRPr="001E0A1E" w:rsidRDefault="001E0A1E" w:rsidP="001E0A1E">
      <w:pPr>
        <w:tabs>
          <w:tab w:val="left" w:pos="1248"/>
          <w:tab w:val="left" w:pos="3300"/>
          <w:tab w:val="center" w:pos="5940"/>
        </w:tabs>
        <w:ind w:left="360"/>
        <w:jc w:val="both"/>
        <w:rPr>
          <w:rFonts w:ascii="Futura LT" w:hAnsi="Futura LT"/>
          <w:sz w:val="28"/>
          <w:szCs w:val="28"/>
        </w:rPr>
      </w:pPr>
    </w:p>
    <w:p w14:paraId="526C18FA" w14:textId="3805AFB7" w:rsidR="001E0A1E" w:rsidRPr="001E0A1E" w:rsidRDefault="001E0A1E" w:rsidP="001E0A1E">
      <w:pPr>
        <w:tabs>
          <w:tab w:val="left" w:pos="1248"/>
          <w:tab w:val="left" w:pos="3300"/>
          <w:tab w:val="center" w:pos="5940"/>
        </w:tabs>
        <w:ind w:left="360"/>
        <w:jc w:val="both"/>
        <w:rPr>
          <w:rFonts w:ascii="Futura LT" w:hAnsi="Futura LT"/>
          <w:sz w:val="28"/>
          <w:szCs w:val="28"/>
        </w:rPr>
      </w:pPr>
    </w:p>
    <w:p w14:paraId="180716F9" w14:textId="77777777" w:rsidR="001E0A1E" w:rsidRPr="001E0A1E" w:rsidRDefault="001E0A1E" w:rsidP="001E0A1E">
      <w:pPr>
        <w:tabs>
          <w:tab w:val="left" w:pos="1248"/>
          <w:tab w:val="left" w:pos="3300"/>
          <w:tab w:val="center" w:pos="5940"/>
        </w:tabs>
        <w:ind w:left="360"/>
        <w:jc w:val="both"/>
        <w:rPr>
          <w:rFonts w:ascii="Futura LT" w:hAnsi="Futura LT"/>
          <w:sz w:val="28"/>
          <w:szCs w:val="28"/>
        </w:rPr>
      </w:pPr>
    </w:p>
    <w:p w14:paraId="6309145D" w14:textId="0326C255" w:rsidR="001E0A1E" w:rsidRPr="001E0A1E" w:rsidRDefault="001E0A1E" w:rsidP="001E0A1E">
      <w:pPr>
        <w:tabs>
          <w:tab w:val="left" w:pos="1248"/>
          <w:tab w:val="left" w:pos="3300"/>
          <w:tab w:val="center" w:pos="5940"/>
        </w:tabs>
        <w:ind w:left="360"/>
        <w:jc w:val="center"/>
        <w:rPr>
          <w:rFonts w:ascii="Futura LT" w:hAnsi="Futura LT"/>
          <w:sz w:val="28"/>
          <w:szCs w:val="28"/>
        </w:rPr>
      </w:pPr>
      <w:r w:rsidRPr="001E0A1E">
        <w:rPr>
          <w:rFonts w:ascii="Futura LT" w:hAnsi="Futura LT"/>
          <w:sz w:val="28"/>
          <w:szCs w:val="28"/>
        </w:rPr>
        <w:t xml:space="preserve">       </w:t>
      </w:r>
    </w:p>
    <w:p w14:paraId="6E5F1FAE" w14:textId="77777777" w:rsidR="001E0A1E" w:rsidRPr="001E0A1E" w:rsidRDefault="001E0A1E" w:rsidP="001E0A1E">
      <w:pPr>
        <w:tabs>
          <w:tab w:val="left" w:pos="1248"/>
          <w:tab w:val="left" w:pos="3300"/>
          <w:tab w:val="center" w:pos="5940"/>
        </w:tabs>
        <w:ind w:left="360"/>
        <w:rPr>
          <w:rFonts w:ascii="Futura LT" w:hAnsi="Futura LT"/>
          <w:color w:val="4F81BD" w:themeColor="accent1"/>
          <w:sz w:val="36"/>
          <w:szCs w:val="36"/>
        </w:rPr>
      </w:pPr>
    </w:p>
    <w:p w14:paraId="524F45A1" w14:textId="77777777" w:rsidR="001E0A1E" w:rsidRPr="001E0A1E" w:rsidRDefault="001E0A1E" w:rsidP="001E0A1E">
      <w:pPr>
        <w:tabs>
          <w:tab w:val="left" w:pos="1248"/>
          <w:tab w:val="left" w:pos="3300"/>
          <w:tab w:val="center" w:pos="5940"/>
        </w:tabs>
        <w:ind w:left="360"/>
        <w:jc w:val="center"/>
        <w:rPr>
          <w:rFonts w:ascii="Futura LT" w:hAnsi="Futura LT"/>
          <w:color w:val="4F81BD" w:themeColor="accent1"/>
          <w:sz w:val="36"/>
          <w:szCs w:val="36"/>
        </w:rPr>
      </w:pPr>
    </w:p>
    <w:p w14:paraId="4BA09523" w14:textId="77777777" w:rsidR="001E0A1E" w:rsidRPr="001E0A1E" w:rsidRDefault="001E0A1E" w:rsidP="001E0A1E">
      <w:pPr>
        <w:tabs>
          <w:tab w:val="left" w:pos="1248"/>
          <w:tab w:val="left" w:pos="3300"/>
          <w:tab w:val="center" w:pos="5940"/>
        </w:tabs>
        <w:ind w:left="360"/>
        <w:jc w:val="center"/>
        <w:rPr>
          <w:rFonts w:ascii="Futura LT" w:hAnsi="Futura LT"/>
          <w:color w:val="4F81BD" w:themeColor="accent1"/>
          <w:sz w:val="36"/>
          <w:szCs w:val="36"/>
        </w:rPr>
      </w:pPr>
    </w:p>
    <w:p w14:paraId="2616D70E" w14:textId="31FECA47" w:rsidR="001E0A1E" w:rsidRPr="001E0A1E" w:rsidRDefault="001E0A1E" w:rsidP="001E0A1E">
      <w:pPr>
        <w:tabs>
          <w:tab w:val="left" w:pos="1248"/>
          <w:tab w:val="left" w:pos="3300"/>
          <w:tab w:val="center" w:pos="5940"/>
        </w:tabs>
        <w:ind w:left="360"/>
        <w:jc w:val="center"/>
        <w:rPr>
          <w:rFonts w:ascii="Futura LT" w:hAnsi="Futura LT"/>
          <w:color w:val="4F81BD" w:themeColor="accent1"/>
          <w:sz w:val="36"/>
          <w:szCs w:val="36"/>
        </w:rPr>
      </w:pPr>
    </w:p>
    <w:p w14:paraId="53BB7FB6" w14:textId="77777777" w:rsidR="001E0A1E" w:rsidRPr="001E0A1E" w:rsidRDefault="001E0A1E" w:rsidP="001E0A1E">
      <w:pPr>
        <w:tabs>
          <w:tab w:val="left" w:pos="1248"/>
          <w:tab w:val="left" w:pos="3300"/>
          <w:tab w:val="center" w:pos="5940"/>
        </w:tabs>
        <w:ind w:left="360"/>
        <w:jc w:val="center"/>
        <w:rPr>
          <w:rFonts w:ascii="Futura LT" w:hAnsi="Futura LT"/>
          <w:color w:val="4F81BD" w:themeColor="accent1"/>
          <w:sz w:val="36"/>
          <w:szCs w:val="36"/>
        </w:rPr>
      </w:pPr>
    </w:p>
    <w:p w14:paraId="462F0F39" w14:textId="73BCA223" w:rsidR="001E0A1E" w:rsidRPr="001E0A1E" w:rsidRDefault="001E0A1E" w:rsidP="001E0A1E">
      <w:pPr>
        <w:tabs>
          <w:tab w:val="left" w:pos="1248"/>
          <w:tab w:val="left" w:pos="3300"/>
          <w:tab w:val="center" w:pos="5940"/>
        </w:tabs>
        <w:ind w:left="360"/>
        <w:jc w:val="center"/>
        <w:rPr>
          <w:rFonts w:ascii="Futura LT" w:hAnsi="Futura LT"/>
          <w:color w:val="4F81BD" w:themeColor="accent1"/>
          <w:sz w:val="36"/>
          <w:szCs w:val="36"/>
          <w:lang w:val="it-IT"/>
        </w:rPr>
      </w:pPr>
      <w:r w:rsidRPr="001E0A1E">
        <w:rPr>
          <w:rFonts w:ascii="Futura LT" w:hAnsi="Futura LT"/>
          <w:color w:val="4F81BD" w:themeColor="accent1"/>
          <w:sz w:val="36"/>
          <w:szCs w:val="36"/>
          <w:lang w:val="it-IT"/>
        </w:rPr>
        <w:t>Senza Ridondanza</w:t>
      </w:r>
    </w:p>
    <w:tbl>
      <w:tblPr>
        <w:tblStyle w:val="Grigliatabella"/>
        <w:tblpPr w:leftFromText="141" w:rightFromText="141" w:vertAnchor="text" w:horzAnchor="page" w:tblpXSpec="center" w:tblpY="177"/>
        <w:tblW w:w="0" w:type="auto"/>
        <w:tblLook w:val="04A0" w:firstRow="1" w:lastRow="0" w:firstColumn="1" w:lastColumn="0" w:noHBand="0" w:noVBand="1"/>
      </w:tblPr>
      <w:tblGrid>
        <w:gridCol w:w="2564"/>
        <w:gridCol w:w="2235"/>
        <w:gridCol w:w="2236"/>
        <w:gridCol w:w="2236"/>
      </w:tblGrid>
      <w:tr w:rsidR="001E0A1E" w:rsidRPr="001E0A1E" w14:paraId="7755CD3F" w14:textId="77777777" w:rsidTr="001E0A1E">
        <w:trPr>
          <w:trHeight w:val="494"/>
        </w:trPr>
        <w:tc>
          <w:tcPr>
            <w:tcW w:w="2564" w:type="dxa"/>
            <w:shd w:val="clear" w:color="auto" w:fill="548DD4" w:themeFill="text2" w:themeFillTint="99"/>
          </w:tcPr>
          <w:p w14:paraId="0FE21A61" w14:textId="17CFA250" w:rsidR="001E0A1E" w:rsidRPr="001E0A1E" w:rsidRDefault="001E0A1E" w:rsidP="003C44EA">
            <w:pPr>
              <w:ind w:left="360"/>
              <w:jc w:val="center"/>
              <w:rPr>
                <w:rFonts w:ascii="Futura LT" w:hAnsi="Futura LT"/>
                <w:sz w:val="36"/>
                <w:szCs w:val="36"/>
                <w:lang w:val="it-IT"/>
              </w:rPr>
            </w:pPr>
            <w:r w:rsidRPr="001E0A1E">
              <w:rPr>
                <w:rFonts w:ascii="Futura LT" w:hAnsi="Futura LT"/>
                <w:color w:val="FFFFFF" w:themeColor="background1"/>
                <w:sz w:val="36"/>
                <w:szCs w:val="36"/>
                <w:lang w:val="it-IT"/>
              </w:rPr>
              <w:t>Concetto</w:t>
            </w:r>
          </w:p>
        </w:tc>
        <w:tc>
          <w:tcPr>
            <w:tcW w:w="2235" w:type="dxa"/>
            <w:shd w:val="clear" w:color="auto" w:fill="548DD4" w:themeFill="text2" w:themeFillTint="99"/>
          </w:tcPr>
          <w:p w14:paraId="701AAEC9" w14:textId="77777777" w:rsidR="001E0A1E" w:rsidRPr="001E0A1E" w:rsidRDefault="001E0A1E" w:rsidP="003C44EA">
            <w:pPr>
              <w:ind w:left="360"/>
              <w:jc w:val="center"/>
              <w:rPr>
                <w:rFonts w:ascii="Futura LT" w:hAnsi="Futura LT"/>
                <w:sz w:val="36"/>
                <w:szCs w:val="36"/>
                <w:lang w:val="it-IT"/>
              </w:rPr>
            </w:pPr>
            <w:r w:rsidRPr="001E0A1E">
              <w:rPr>
                <w:rFonts w:ascii="Futura LT" w:hAnsi="Futura LT"/>
                <w:color w:val="FFFFFF" w:themeColor="background1"/>
                <w:sz w:val="36"/>
                <w:szCs w:val="36"/>
                <w:lang w:val="it-IT"/>
              </w:rPr>
              <w:t>Tipo</w:t>
            </w:r>
          </w:p>
        </w:tc>
        <w:tc>
          <w:tcPr>
            <w:tcW w:w="2236" w:type="dxa"/>
            <w:shd w:val="clear" w:color="auto" w:fill="548DD4" w:themeFill="text2" w:themeFillTint="99"/>
          </w:tcPr>
          <w:p w14:paraId="4AB05406" w14:textId="77777777" w:rsidR="001E0A1E" w:rsidRPr="001E0A1E" w:rsidRDefault="001E0A1E" w:rsidP="003C44EA">
            <w:pPr>
              <w:ind w:left="360"/>
              <w:jc w:val="center"/>
              <w:rPr>
                <w:rFonts w:ascii="Futura LT" w:hAnsi="Futura LT"/>
                <w:sz w:val="20"/>
                <w:szCs w:val="20"/>
                <w:lang w:val="it-IT"/>
              </w:rPr>
            </w:pPr>
            <w:r w:rsidRPr="001E0A1E">
              <w:rPr>
                <w:rFonts w:ascii="Futura LT" w:hAnsi="Futura LT"/>
                <w:color w:val="FFFFFF" w:themeColor="background1"/>
                <w:sz w:val="36"/>
                <w:szCs w:val="36"/>
                <w:lang w:val="it-IT"/>
              </w:rPr>
              <w:t>Accessi</w:t>
            </w:r>
          </w:p>
        </w:tc>
        <w:tc>
          <w:tcPr>
            <w:tcW w:w="2236" w:type="dxa"/>
            <w:shd w:val="clear" w:color="auto" w:fill="548DD4" w:themeFill="text2" w:themeFillTint="99"/>
          </w:tcPr>
          <w:p w14:paraId="69943F85" w14:textId="77777777" w:rsidR="001E0A1E" w:rsidRPr="001E0A1E" w:rsidRDefault="001E0A1E" w:rsidP="003C44EA">
            <w:pPr>
              <w:ind w:left="360"/>
              <w:jc w:val="center"/>
              <w:rPr>
                <w:rFonts w:ascii="Futura LT" w:hAnsi="Futura LT"/>
                <w:color w:val="FFFFFF" w:themeColor="background1"/>
                <w:sz w:val="36"/>
                <w:szCs w:val="36"/>
                <w:lang w:val="it-IT"/>
              </w:rPr>
            </w:pPr>
            <w:r w:rsidRPr="001E0A1E">
              <w:rPr>
                <w:rFonts w:ascii="Futura LT" w:hAnsi="Futura LT"/>
                <w:color w:val="FFFFFF" w:themeColor="background1"/>
                <w:sz w:val="36"/>
                <w:szCs w:val="36"/>
                <w:lang w:val="it-IT"/>
              </w:rPr>
              <w:t>Tipo Accessi</w:t>
            </w:r>
          </w:p>
        </w:tc>
      </w:tr>
      <w:tr w:rsidR="001E0A1E" w:rsidRPr="001E0A1E" w14:paraId="6F9A03AB" w14:textId="77777777" w:rsidTr="001E0A1E">
        <w:trPr>
          <w:trHeight w:val="752"/>
        </w:trPr>
        <w:tc>
          <w:tcPr>
            <w:tcW w:w="2564" w:type="dxa"/>
          </w:tcPr>
          <w:p w14:paraId="31AFD45C" w14:textId="77777777" w:rsidR="001E0A1E" w:rsidRPr="001E0A1E" w:rsidRDefault="001E0A1E" w:rsidP="003C44EA">
            <w:pPr>
              <w:ind w:left="360"/>
              <w:jc w:val="center"/>
              <w:rPr>
                <w:rFonts w:ascii="Futura LT" w:hAnsi="Futura LT"/>
                <w:sz w:val="36"/>
                <w:szCs w:val="36"/>
                <w:lang w:val="it-IT"/>
              </w:rPr>
            </w:pPr>
            <w:r>
              <w:rPr>
                <w:rFonts w:ascii="Futura LT" w:hAnsi="Futura LT"/>
                <w:sz w:val="36"/>
                <w:szCs w:val="36"/>
                <w:lang w:val="it-IT"/>
              </w:rPr>
              <w:t>Software</w:t>
            </w:r>
          </w:p>
        </w:tc>
        <w:tc>
          <w:tcPr>
            <w:tcW w:w="2235" w:type="dxa"/>
          </w:tcPr>
          <w:p w14:paraId="4172AB9B" w14:textId="77777777" w:rsidR="001E0A1E" w:rsidRPr="001E0A1E" w:rsidRDefault="001E0A1E" w:rsidP="003C44EA">
            <w:pPr>
              <w:ind w:left="360"/>
              <w:jc w:val="center"/>
              <w:rPr>
                <w:rFonts w:ascii="Futura LT" w:hAnsi="Futura LT"/>
                <w:lang w:val="it-IT"/>
              </w:rPr>
            </w:pPr>
            <w:r w:rsidRPr="001E0A1E">
              <w:rPr>
                <w:rFonts w:ascii="Futura LT" w:hAnsi="Futura LT"/>
                <w:lang w:val="it-IT"/>
              </w:rPr>
              <w:t>E</w:t>
            </w:r>
          </w:p>
        </w:tc>
        <w:tc>
          <w:tcPr>
            <w:tcW w:w="2236" w:type="dxa"/>
          </w:tcPr>
          <w:p w14:paraId="672E3F82" w14:textId="77777777" w:rsidR="001E0A1E" w:rsidRPr="001E0A1E" w:rsidRDefault="001E0A1E" w:rsidP="003C44EA">
            <w:pPr>
              <w:ind w:left="360"/>
              <w:jc w:val="center"/>
              <w:rPr>
                <w:rFonts w:ascii="Futura LT" w:hAnsi="Futura LT"/>
                <w:sz w:val="20"/>
                <w:szCs w:val="20"/>
                <w:lang w:val="it-IT"/>
              </w:rPr>
            </w:pPr>
            <w:r>
              <w:rPr>
                <w:rFonts w:ascii="Futura LT" w:hAnsi="Futura LT"/>
                <w:sz w:val="20"/>
                <w:szCs w:val="20"/>
                <w:lang w:val="it-IT"/>
              </w:rPr>
              <w:t>1</w:t>
            </w:r>
          </w:p>
        </w:tc>
        <w:tc>
          <w:tcPr>
            <w:tcW w:w="2236" w:type="dxa"/>
          </w:tcPr>
          <w:p w14:paraId="74475523" w14:textId="77777777" w:rsidR="001E0A1E" w:rsidRPr="001E0A1E" w:rsidRDefault="001E0A1E" w:rsidP="003C44EA">
            <w:pPr>
              <w:ind w:left="360"/>
              <w:jc w:val="center"/>
              <w:rPr>
                <w:rFonts w:ascii="Futura LT" w:hAnsi="Futura LT"/>
                <w:sz w:val="20"/>
                <w:szCs w:val="20"/>
                <w:lang w:val="it-IT"/>
              </w:rPr>
            </w:pPr>
            <w:r w:rsidRPr="001E0A1E">
              <w:rPr>
                <w:rFonts w:ascii="Futura LT" w:hAnsi="Futura LT"/>
                <w:sz w:val="20"/>
                <w:szCs w:val="20"/>
                <w:lang w:val="it-IT"/>
              </w:rPr>
              <w:t>S</w:t>
            </w:r>
          </w:p>
        </w:tc>
      </w:tr>
      <w:tr w:rsidR="001E0A1E" w:rsidRPr="001E0A1E" w14:paraId="309E0513" w14:textId="77777777" w:rsidTr="001E0A1E">
        <w:trPr>
          <w:trHeight w:val="494"/>
        </w:trPr>
        <w:tc>
          <w:tcPr>
            <w:tcW w:w="2564" w:type="dxa"/>
          </w:tcPr>
          <w:p w14:paraId="028B9CF4" w14:textId="77777777" w:rsidR="001E0A1E" w:rsidRPr="001E0A1E" w:rsidRDefault="001E0A1E" w:rsidP="003C44EA">
            <w:pPr>
              <w:ind w:left="360"/>
              <w:jc w:val="center"/>
              <w:rPr>
                <w:rFonts w:ascii="Futura LT" w:hAnsi="Futura LT"/>
                <w:sz w:val="36"/>
                <w:szCs w:val="36"/>
                <w:lang w:val="it-IT"/>
              </w:rPr>
            </w:pPr>
            <w:r w:rsidRPr="001E0A1E">
              <w:rPr>
                <w:rFonts w:ascii="Futura LT" w:hAnsi="Futura LT"/>
                <w:sz w:val="36"/>
                <w:szCs w:val="36"/>
                <w:lang w:val="it-IT"/>
              </w:rPr>
              <w:t>Componente</w:t>
            </w:r>
          </w:p>
        </w:tc>
        <w:tc>
          <w:tcPr>
            <w:tcW w:w="2235" w:type="dxa"/>
          </w:tcPr>
          <w:p w14:paraId="4110EA6C" w14:textId="77777777" w:rsidR="001E0A1E" w:rsidRPr="001E0A1E" w:rsidRDefault="001E0A1E" w:rsidP="003C44EA">
            <w:pPr>
              <w:ind w:left="360"/>
              <w:jc w:val="center"/>
              <w:rPr>
                <w:rFonts w:ascii="Futura LT" w:hAnsi="Futura LT"/>
                <w:sz w:val="20"/>
                <w:szCs w:val="20"/>
                <w:lang w:val="it-IT"/>
              </w:rPr>
            </w:pPr>
            <w:r>
              <w:rPr>
                <w:rFonts w:ascii="Futura LT" w:hAnsi="Futura LT"/>
                <w:sz w:val="20"/>
                <w:szCs w:val="20"/>
                <w:lang w:val="it-IT"/>
              </w:rPr>
              <w:t>E</w:t>
            </w:r>
          </w:p>
        </w:tc>
        <w:tc>
          <w:tcPr>
            <w:tcW w:w="2236" w:type="dxa"/>
          </w:tcPr>
          <w:p w14:paraId="40FE0A67" w14:textId="77777777" w:rsidR="001E0A1E" w:rsidRPr="001E0A1E" w:rsidRDefault="001E0A1E" w:rsidP="003C44EA">
            <w:pPr>
              <w:ind w:left="360"/>
              <w:jc w:val="center"/>
              <w:rPr>
                <w:rFonts w:ascii="Futura LT" w:hAnsi="Futura LT"/>
                <w:sz w:val="20"/>
                <w:szCs w:val="20"/>
                <w:lang w:val="it-IT"/>
              </w:rPr>
            </w:pPr>
            <w:r>
              <w:rPr>
                <w:rFonts w:ascii="Futura LT" w:hAnsi="Futura LT"/>
                <w:sz w:val="20"/>
                <w:szCs w:val="20"/>
                <w:lang w:val="it-IT"/>
              </w:rPr>
              <w:t>1</w:t>
            </w:r>
          </w:p>
        </w:tc>
        <w:tc>
          <w:tcPr>
            <w:tcW w:w="2236" w:type="dxa"/>
          </w:tcPr>
          <w:p w14:paraId="6CE1E1BD" w14:textId="77777777" w:rsidR="001E0A1E" w:rsidRPr="001E0A1E" w:rsidRDefault="001E0A1E" w:rsidP="003C44EA">
            <w:pPr>
              <w:ind w:left="360"/>
              <w:jc w:val="center"/>
              <w:rPr>
                <w:rFonts w:ascii="Futura LT" w:hAnsi="Futura LT"/>
                <w:sz w:val="20"/>
                <w:szCs w:val="20"/>
                <w:lang w:val="it-IT"/>
              </w:rPr>
            </w:pPr>
            <w:r w:rsidRPr="001E0A1E">
              <w:rPr>
                <w:rFonts w:ascii="Futura LT" w:hAnsi="Futura LT"/>
                <w:sz w:val="20"/>
                <w:szCs w:val="20"/>
                <w:lang w:val="it-IT"/>
              </w:rPr>
              <w:t>S</w:t>
            </w:r>
          </w:p>
        </w:tc>
      </w:tr>
      <w:tr w:rsidR="001E0A1E" w:rsidRPr="001E0A1E" w14:paraId="25A82572" w14:textId="77777777" w:rsidTr="001E0A1E">
        <w:trPr>
          <w:trHeight w:val="482"/>
        </w:trPr>
        <w:tc>
          <w:tcPr>
            <w:tcW w:w="2564" w:type="dxa"/>
          </w:tcPr>
          <w:p w14:paraId="393575A8" w14:textId="77777777" w:rsidR="001E0A1E" w:rsidRPr="001E0A1E" w:rsidRDefault="001E0A1E" w:rsidP="003C44EA">
            <w:pPr>
              <w:ind w:left="360"/>
              <w:jc w:val="center"/>
              <w:rPr>
                <w:rFonts w:ascii="Futura LT" w:hAnsi="Futura LT"/>
                <w:sz w:val="36"/>
                <w:szCs w:val="36"/>
                <w:lang w:val="it-IT"/>
              </w:rPr>
            </w:pPr>
            <w:r>
              <w:rPr>
                <w:rFonts w:ascii="Futura LT" w:hAnsi="Futura LT"/>
                <w:sz w:val="36"/>
                <w:szCs w:val="36"/>
                <w:lang w:val="it-IT"/>
              </w:rPr>
              <w:t>Prodotto</w:t>
            </w:r>
          </w:p>
        </w:tc>
        <w:tc>
          <w:tcPr>
            <w:tcW w:w="2235" w:type="dxa"/>
          </w:tcPr>
          <w:p w14:paraId="52EF7A02" w14:textId="77777777" w:rsidR="001E0A1E" w:rsidRPr="001E0A1E" w:rsidRDefault="001E0A1E" w:rsidP="003C44EA">
            <w:pPr>
              <w:ind w:left="360"/>
              <w:jc w:val="center"/>
              <w:rPr>
                <w:rFonts w:ascii="Futura LT" w:hAnsi="Futura LT"/>
                <w:lang w:val="it-IT"/>
              </w:rPr>
            </w:pPr>
            <w:r w:rsidRPr="001E0A1E">
              <w:rPr>
                <w:rFonts w:ascii="Futura LT" w:hAnsi="Futura LT"/>
                <w:lang w:val="it-IT"/>
              </w:rPr>
              <w:t>E</w:t>
            </w:r>
          </w:p>
        </w:tc>
        <w:tc>
          <w:tcPr>
            <w:tcW w:w="2236" w:type="dxa"/>
          </w:tcPr>
          <w:p w14:paraId="48287F9C" w14:textId="77777777" w:rsidR="001E0A1E" w:rsidRPr="001E0A1E" w:rsidRDefault="001E0A1E" w:rsidP="003C44EA">
            <w:pPr>
              <w:ind w:left="360"/>
              <w:jc w:val="center"/>
              <w:rPr>
                <w:rFonts w:ascii="Futura LT" w:hAnsi="Futura LT"/>
                <w:highlight w:val="magenta"/>
                <w:lang w:val="it-IT"/>
              </w:rPr>
            </w:pPr>
            <w:r w:rsidRPr="001E0A1E">
              <w:rPr>
                <w:rFonts w:ascii="Futura LT" w:hAnsi="Futura LT"/>
                <w:lang w:val="it-IT"/>
              </w:rPr>
              <w:t>1</w:t>
            </w:r>
          </w:p>
        </w:tc>
        <w:tc>
          <w:tcPr>
            <w:tcW w:w="2236" w:type="dxa"/>
          </w:tcPr>
          <w:p w14:paraId="54B45831" w14:textId="77777777" w:rsidR="001E0A1E" w:rsidRPr="001E0A1E" w:rsidRDefault="001E0A1E" w:rsidP="003C44EA">
            <w:pPr>
              <w:ind w:left="360"/>
              <w:jc w:val="center"/>
              <w:rPr>
                <w:rFonts w:ascii="Futura LT" w:hAnsi="Futura LT"/>
                <w:sz w:val="20"/>
                <w:szCs w:val="20"/>
                <w:lang w:val="it-IT"/>
              </w:rPr>
            </w:pPr>
            <w:r>
              <w:rPr>
                <w:rFonts w:ascii="Futura LT" w:hAnsi="Futura LT"/>
                <w:sz w:val="20"/>
                <w:szCs w:val="20"/>
                <w:lang w:val="it-IT"/>
              </w:rPr>
              <w:t>S</w:t>
            </w:r>
          </w:p>
        </w:tc>
      </w:tr>
      <w:tr w:rsidR="001E0A1E" w:rsidRPr="001E0A1E" w14:paraId="53B84F12" w14:textId="77777777" w:rsidTr="001E0A1E">
        <w:trPr>
          <w:trHeight w:val="482"/>
        </w:trPr>
        <w:tc>
          <w:tcPr>
            <w:tcW w:w="2564" w:type="dxa"/>
            <w:tcBorders>
              <w:bottom w:val="single" w:sz="4" w:space="0" w:color="auto"/>
            </w:tcBorders>
          </w:tcPr>
          <w:p w14:paraId="3EB1517E" w14:textId="77777777" w:rsidR="001E0A1E" w:rsidRPr="001E0A1E" w:rsidRDefault="001E0A1E" w:rsidP="003C44EA">
            <w:pPr>
              <w:ind w:left="360"/>
              <w:jc w:val="center"/>
              <w:rPr>
                <w:rFonts w:ascii="Futura LT" w:hAnsi="Futura LT"/>
                <w:i/>
                <w:iCs/>
                <w:sz w:val="36"/>
                <w:szCs w:val="36"/>
                <w:lang w:val="it-IT"/>
              </w:rPr>
            </w:pPr>
            <w:r w:rsidRPr="001E0A1E">
              <w:rPr>
                <w:rFonts w:ascii="Futura LT" w:hAnsi="Futura LT"/>
                <w:i/>
                <w:iCs/>
                <w:sz w:val="36"/>
                <w:szCs w:val="36"/>
                <w:lang w:val="it-IT"/>
              </w:rPr>
              <w:t>Contiene</w:t>
            </w:r>
          </w:p>
        </w:tc>
        <w:tc>
          <w:tcPr>
            <w:tcW w:w="2235" w:type="dxa"/>
            <w:tcBorders>
              <w:bottom w:val="single" w:sz="4" w:space="0" w:color="auto"/>
            </w:tcBorders>
          </w:tcPr>
          <w:p w14:paraId="339028C3" w14:textId="77777777" w:rsidR="001E0A1E" w:rsidRPr="001E0A1E" w:rsidRDefault="001E0A1E" w:rsidP="003C44EA">
            <w:pPr>
              <w:ind w:left="360"/>
              <w:jc w:val="center"/>
              <w:rPr>
                <w:rFonts w:ascii="Futura LT" w:hAnsi="Futura LT"/>
                <w:lang w:val="it-IT"/>
              </w:rPr>
            </w:pPr>
            <w:r>
              <w:rPr>
                <w:rFonts w:ascii="Futura LT" w:hAnsi="Futura LT"/>
                <w:lang w:val="it-IT"/>
              </w:rPr>
              <w:t>R</w:t>
            </w:r>
          </w:p>
        </w:tc>
        <w:tc>
          <w:tcPr>
            <w:tcW w:w="2236" w:type="dxa"/>
            <w:tcBorders>
              <w:bottom w:val="single" w:sz="4" w:space="0" w:color="auto"/>
            </w:tcBorders>
          </w:tcPr>
          <w:p w14:paraId="3C78A073" w14:textId="77777777" w:rsidR="001E0A1E" w:rsidRPr="001E0A1E" w:rsidRDefault="001E0A1E" w:rsidP="003C44EA">
            <w:pPr>
              <w:ind w:left="360"/>
              <w:jc w:val="center"/>
              <w:rPr>
                <w:rFonts w:ascii="Futura LT" w:hAnsi="Futura LT"/>
                <w:highlight w:val="magenta"/>
                <w:lang w:val="it-IT"/>
              </w:rPr>
            </w:pPr>
            <w:r w:rsidRPr="001E0A1E">
              <w:rPr>
                <w:rFonts w:ascii="Futura LT" w:hAnsi="Futura LT"/>
                <w:lang w:val="it-IT"/>
              </w:rPr>
              <w:t>1</w:t>
            </w:r>
          </w:p>
        </w:tc>
        <w:tc>
          <w:tcPr>
            <w:tcW w:w="2236" w:type="dxa"/>
          </w:tcPr>
          <w:p w14:paraId="7AB02CEC" w14:textId="77777777" w:rsidR="001E0A1E" w:rsidRPr="001E0A1E" w:rsidRDefault="001E0A1E" w:rsidP="003C44EA">
            <w:pPr>
              <w:ind w:left="360"/>
              <w:jc w:val="center"/>
              <w:rPr>
                <w:rFonts w:ascii="Futura LT" w:hAnsi="Futura LT"/>
                <w:sz w:val="20"/>
                <w:szCs w:val="20"/>
                <w:lang w:val="it-IT"/>
              </w:rPr>
            </w:pPr>
            <w:r w:rsidRPr="001E0A1E">
              <w:rPr>
                <w:rFonts w:ascii="Futura LT" w:hAnsi="Futura LT"/>
                <w:sz w:val="20"/>
                <w:szCs w:val="20"/>
                <w:lang w:val="it-IT"/>
              </w:rPr>
              <w:t>S</w:t>
            </w:r>
          </w:p>
        </w:tc>
      </w:tr>
      <w:tr w:rsidR="001E0A1E" w:rsidRPr="001E0A1E" w14:paraId="75B9C542" w14:textId="77777777" w:rsidTr="001E0A1E">
        <w:trPr>
          <w:trHeight w:val="482"/>
        </w:trPr>
        <w:tc>
          <w:tcPr>
            <w:tcW w:w="2564" w:type="dxa"/>
            <w:tcBorders>
              <w:bottom w:val="single" w:sz="4" w:space="0" w:color="auto"/>
            </w:tcBorders>
          </w:tcPr>
          <w:p w14:paraId="77CA6744" w14:textId="77777777" w:rsidR="001E0A1E" w:rsidRPr="001E0A1E" w:rsidRDefault="001E0A1E" w:rsidP="003C44EA">
            <w:pPr>
              <w:ind w:left="360"/>
              <w:jc w:val="center"/>
              <w:rPr>
                <w:rFonts w:ascii="Futura LT" w:hAnsi="Futura LT"/>
                <w:sz w:val="36"/>
                <w:szCs w:val="36"/>
                <w:lang w:val="it-IT"/>
              </w:rPr>
            </w:pPr>
            <w:r w:rsidRPr="001E0A1E">
              <w:rPr>
                <w:rFonts w:ascii="Futura LT" w:hAnsi="Futura LT"/>
                <w:sz w:val="36"/>
                <w:szCs w:val="36"/>
                <w:lang w:val="it-IT"/>
              </w:rPr>
              <w:t>Carello</w:t>
            </w:r>
          </w:p>
        </w:tc>
        <w:tc>
          <w:tcPr>
            <w:tcW w:w="2235" w:type="dxa"/>
            <w:tcBorders>
              <w:bottom w:val="single" w:sz="4" w:space="0" w:color="auto"/>
            </w:tcBorders>
          </w:tcPr>
          <w:p w14:paraId="2AE89790" w14:textId="77777777" w:rsidR="001E0A1E" w:rsidRPr="001E0A1E" w:rsidRDefault="001E0A1E" w:rsidP="003C44EA">
            <w:pPr>
              <w:ind w:left="360"/>
              <w:jc w:val="center"/>
              <w:rPr>
                <w:rFonts w:ascii="Futura LT" w:hAnsi="Futura LT"/>
                <w:lang w:val="it-IT"/>
              </w:rPr>
            </w:pPr>
            <w:r>
              <w:rPr>
                <w:rFonts w:ascii="Futura LT" w:hAnsi="Futura LT"/>
                <w:lang w:val="it-IT"/>
              </w:rPr>
              <w:t>E</w:t>
            </w:r>
          </w:p>
        </w:tc>
        <w:tc>
          <w:tcPr>
            <w:tcW w:w="2236" w:type="dxa"/>
            <w:tcBorders>
              <w:bottom w:val="single" w:sz="4" w:space="0" w:color="auto"/>
            </w:tcBorders>
          </w:tcPr>
          <w:p w14:paraId="380B2C88" w14:textId="7F4EDA2B" w:rsidR="001E0A1E" w:rsidRPr="001E0A1E" w:rsidRDefault="001E0A1E" w:rsidP="003C44EA">
            <w:pPr>
              <w:ind w:left="360"/>
              <w:jc w:val="center"/>
              <w:rPr>
                <w:rFonts w:ascii="Futura LT" w:hAnsi="Futura LT"/>
                <w:lang w:val="it-IT"/>
              </w:rPr>
            </w:pPr>
            <w:r>
              <w:rPr>
                <w:rFonts w:ascii="Futura LT" w:hAnsi="Futura LT"/>
                <w:lang w:val="it-IT"/>
              </w:rPr>
              <w:t>1</w:t>
            </w:r>
          </w:p>
        </w:tc>
        <w:tc>
          <w:tcPr>
            <w:tcW w:w="2236" w:type="dxa"/>
          </w:tcPr>
          <w:p w14:paraId="1FB8203F" w14:textId="77777777" w:rsidR="001E0A1E" w:rsidRPr="001E0A1E" w:rsidRDefault="001E0A1E" w:rsidP="003C44EA">
            <w:pPr>
              <w:ind w:left="360"/>
              <w:jc w:val="center"/>
              <w:rPr>
                <w:rFonts w:ascii="Futura LT" w:hAnsi="Futura LT"/>
                <w:sz w:val="20"/>
                <w:szCs w:val="20"/>
                <w:lang w:val="it-IT"/>
              </w:rPr>
            </w:pPr>
            <w:r>
              <w:rPr>
                <w:rFonts w:ascii="Futura LT" w:hAnsi="Futura LT"/>
                <w:sz w:val="20"/>
                <w:szCs w:val="20"/>
                <w:lang w:val="it-IT"/>
              </w:rPr>
              <w:t>S</w:t>
            </w:r>
          </w:p>
        </w:tc>
      </w:tr>
      <w:tr w:rsidR="001E0A1E" w:rsidRPr="001E0A1E" w14:paraId="346B3847" w14:textId="77777777" w:rsidTr="001E0A1E">
        <w:trPr>
          <w:trHeight w:val="482"/>
        </w:trPr>
        <w:tc>
          <w:tcPr>
            <w:tcW w:w="2564" w:type="dxa"/>
            <w:tcBorders>
              <w:bottom w:val="single" w:sz="4" w:space="0" w:color="auto"/>
            </w:tcBorders>
          </w:tcPr>
          <w:p w14:paraId="72D173E7" w14:textId="77777777" w:rsidR="001E0A1E" w:rsidRPr="001E0A1E" w:rsidRDefault="001E0A1E" w:rsidP="003C44EA">
            <w:pPr>
              <w:ind w:left="360"/>
              <w:jc w:val="center"/>
              <w:rPr>
                <w:rFonts w:ascii="Futura LT" w:hAnsi="Futura LT"/>
                <w:i/>
                <w:iCs/>
                <w:sz w:val="36"/>
                <w:szCs w:val="36"/>
                <w:lang w:val="it-IT"/>
              </w:rPr>
            </w:pPr>
            <w:r w:rsidRPr="001E0A1E">
              <w:rPr>
                <w:rFonts w:ascii="Futura LT" w:hAnsi="Futura LT"/>
                <w:i/>
                <w:iCs/>
                <w:sz w:val="36"/>
                <w:szCs w:val="36"/>
                <w:lang w:val="it-IT"/>
              </w:rPr>
              <w:t>Acquista</w:t>
            </w:r>
          </w:p>
        </w:tc>
        <w:tc>
          <w:tcPr>
            <w:tcW w:w="2235" w:type="dxa"/>
            <w:tcBorders>
              <w:bottom w:val="single" w:sz="4" w:space="0" w:color="auto"/>
            </w:tcBorders>
          </w:tcPr>
          <w:p w14:paraId="685859BB" w14:textId="77777777" w:rsidR="001E0A1E" w:rsidRPr="001E0A1E" w:rsidRDefault="001E0A1E" w:rsidP="003C44EA">
            <w:pPr>
              <w:ind w:left="360"/>
              <w:jc w:val="center"/>
              <w:rPr>
                <w:rFonts w:ascii="Futura LT" w:hAnsi="Futura LT"/>
                <w:lang w:val="it-IT"/>
              </w:rPr>
            </w:pPr>
            <w:r>
              <w:rPr>
                <w:rFonts w:ascii="Futura LT" w:hAnsi="Futura LT"/>
                <w:lang w:val="it-IT"/>
              </w:rPr>
              <w:t>R</w:t>
            </w:r>
          </w:p>
        </w:tc>
        <w:tc>
          <w:tcPr>
            <w:tcW w:w="2236" w:type="dxa"/>
            <w:tcBorders>
              <w:bottom w:val="single" w:sz="4" w:space="0" w:color="auto"/>
            </w:tcBorders>
          </w:tcPr>
          <w:p w14:paraId="20773BAB" w14:textId="77777777" w:rsidR="001E0A1E" w:rsidRPr="001E0A1E" w:rsidRDefault="001E0A1E" w:rsidP="003C44EA">
            <w:pPr>
              <w:ind w:left="360"/>
              <w:jc w:val="center"/>
              <w:rPr>
                <w:rFonts w:ascii="Futura LT" w:hAnsi="Futura LT"/>
                <w:lang w:val="it-IT"/>
              </w:rPr>
            </w:pPr>
            <w:r>
              <w:rPr>
                <w:rFonts w:ascii="Futura LT" w:hAnsi="Futura LT"/>
                <w:lang w:val="it-IT"/>
              </w:rPr>
              <w:t>1</w:t>
            </w:r>
          </w:p>
        </w:tc>
        <w:tc>
          <w:tcPr>
            <w:tcW w:w="2236" w:type="dxa"/>
          </w:tcPr>
          <w:p w14:paraId="1938D5B5" w14:textId="77777777" w:rsidR="001E0A1E" w:rsidRPr="001E0A1E" w:rsidRDefault="001E0A1E" w:rsidP="003C44EA">
            <w:pPr>
              <w:ind w:left="360"/>
              <w:jc w:val="center"/>
              <w:rPr>
                <w:rFonts w:ascii="Futura LT" w:hAnsi="Futura LT"/>
                <w:sz w:val="20"/>
                <w:szCs w:val="20"/>
                <w:lang w:val="it-IT"/>
              </w:rPr>
            </w:pPr>
            <w:r>
              <w:rPr>
                <w:rFonts w:ascii="Futura LT" w:hAnsi="Futura LT"/>
                <w:sz w:val="20"/>
                <w:szCs w:val="20"/>
                <w:lang w:val="it-IT"/>
              </w:rPr>
              <w:t>S</w:t>
            </w:r>
          </w:p>
        </w:tc>
      </w:tr>
      <w:tr w:rsidR="001E0A1E" w:rsidRPr="001E0A1E" w14:paraId="1FCD43B4" w14:textId="77777777" w:rsidTr="001E0A1E">
        <w:trPr>
          <w:trHeight w:val="482"/>
        </w:trPr>
        <w:tc>
          <w:tcPr>
            <w:tcW w:w="9271" w:type="dxa"/>
            <w:gridSpan w:val="4"/>
          </w:tcPr>
          <w:p w14:paraId="105AC620" w14:textId="53917422" w:rsidR="001E0A1E" w:rsidRPr="001E0A1E" w:rsidRDefault="001E0A1E" w:rsidP="003C44EA">
            <w:pPr>
              <w:ind w:left="360"/>
              <w:rPr>
                <w:rFonts w:ascii="Futura LT" w:hAnsi="Futura LT"/>
                <w:sz w:val="32"/>
                <w:szCs w:val="32"/>
              </w:rPr>
            </w:pPr>
            <w:r w:rsidRPr="001E0A1E">
              <w:rPr>
                <w:rFonts w:ascii="Futura LT" w:hAnsi="Futura LT"/>
                <w:sz w:val="32"/>
                <w:szCs w:val="32"/>
              </w:rPr>
              <w:t xml:space="preserve">TOTALE = </w:t>
            </w:r>
            <w:r>
              <w:rPr>
                <w:rFonts w:ascii="Futura LT" w:hAnsi="Futura LT"/>
                <w:sz w:val="32"/>
                <w:szCs w:val="32"/>
              </w:rPr>
              <w:t>6</w:t>
            </w:r>
            <w:r w:rsidRPr="001E0A1E">
              <w:rPr>
                <w:rFonts w:ascii="Futura LT" w:hAnsi="Futura LT"/>
                <w:sz w:val="32"/>
                <w:szCs w:val="32"/>
              </w:rPr>
              <w:t>S</w:t>
            </w:r>
            <w:r>
              <w:rPr>
                <w:rFonts w:ascii="Futura LT" w:hAnsi="Futura LT"/>
                <w:sz w:val="32"/>
                <w:szCs w:val="32"/>
              </w:rPr>
              <w:t xml:space="preserve"> </w:t>
            </w:r>
            <w:r w:rsidRPr="001E0A1E">
              <w:rPr>
                <w:rFonts w:ascii="Futura LT" w:hAnsi="Futura LT"/>
                <w:sz w:val="32"/>
                <w:szCs w:val="32"/>
              </w:rPr>
              <w:t xml:space="preserve">= </w:t>
            </w:r>
            <w:r>
              <w:rPr>
                <w:rFonts w:ascii="Futura LT" w:hAnsi="Futura LT"/>
                <w:sz w:val="32"/>
                <w:szCs w:val="32"/>
              </w:rPr>
              <w:t>6</w:t>
            </w:r>
            <w:r w:rsidRPr="001E0A1E">
              <w:rPr>
                <w:rFonts w:ascii="Futura LT" w:hAnsi="Futura LT"/>
                <w:sz w:val="32"/>
                <w:szCs w:val="32"/>
              </w:rPr>
              <w:t xml:space="preserve"> * 2 = </w:t>
            </w:r>
            <w:r>
              <w:rPr>
                <w:rFonts w:ascii="Futura LT" w:hAnsi="Futura LT"/>
                <w:sz w:val="32"/>
                <w:szCs w:val="32"/>
              </w:rPr>
              <w:t>12</w:t>
            </w:r>
          </w:p>
          <w:p w14:paraId="056F744C" w14:textId="72914D93" w:rsidR="001E0A1E" w:rsidRPr="001E0A1E" w:rsidRDefault="001E0A1E" w:rsidP="003C44EA">
            <w:pPr>
              <w:ind w:left="360"/>
              <w:rPr>
                <w:rFonts w:ascii="Futura LT" w:hAnsi="Futura LT"/>
                <w:sz w:val="36"/>
                <w:szCs w:val="36"/>
              </w:rPr>
            </w:pPr>
            <w:r>
              <w:rPr>
                <w:rFonts w:ascii="Futura LT" w:hAnsi="Futura LT"/>
                <w:sz w:val="32"/>
                <w:szCs w:val="32"/>
              </w:rPr>
              <w:t>12</w:t>
            </w:r>
            <w:r w:rsidRPr="001E0A1E">
              <w:rPr>
                <w:rFonts w:ascii="Futura LT" w:hAnsi="Futura LT"/>
                <w:sz w:val="32"/>
                <w:szCs w:val="32"/>
              </w:rPr>
              <w:t xml:space="preserve"> * </w:t>
            </w:r>
            <w:r>
              <w:rPr>
                <w:rFonts w:ascii="Futura LT" w:hAnsi="Futura LT"/>
                <w:sz w:val="32"/>
                <w:szCs w:val="32"/>
              </w:rPr>
              <w:t>1</w:t>
            </w:r>
            <w:r w:rsidRPr="001E0A1E">
              <w:rPr>
                <w:rFonts w:ascii="Futura LT" w:hAnsi="Futura LT"/>
                <w:sz w:val="32"/>
                <w:szCs w:val="32"/>
              </w:rPr>
              <w:t>0/mm = 1</w:t>
            </w:r>
            <w:r>
              <w:rPr>
                <w:rFonts w:ascii="Futura LT" w:hAnsi="Futura LT"/>
                <w:sz w:val="32"/>
                <w:szCs w:val="32"/>
              </w:rPr>
              <w:t>2</w:t>
            </w:r>
            <w:r w:rsidRPr="001E0A1E">
              <w:rPr>
                <w:rFonts w:ascii="Futura LT" w:hAnsi="Futura LT"/>
                <w:sz w:val="32"/>
                <w:szCs w:val="32"/>
              </w:rPr>
              <w:t>0/mm</w:t>
            </w:r>
          </w:p>
        </w:tc>
      </w:tr>
    </w:tbl>
    <w:p w14:paraId="3CAC2398" w14:textId="77777777" w:rsidR="001E0A1E" w:rsidRPr="001E0A1E" w:rsidRDefault="001E0A1E" w:rsidP="001E0A1E">
      <w:pPr>
        <w:tabs>
          <w:tab w:val="left" w:pos="1248"/>
          <w:tab w:val="left" w:pos="3300"/>
          <w:tab w:val="center" w:pos="5940"/>
        </w:tabs>
        <w:jc w:val="both"/>
        <w:rPr>
          <w:rFonts w:ascii="Futura LT" w:hAnsi="Futura LT"/>
          <w:sz w:val="28"/>
          <w:szCs w:val="28"/>
        </w:rPr>
      </w:pPr>
    </w:p>
    <w:p w14:paraId="55192E36" w14:textId="0BD06CEA" w:rsidR="00827323" w:rsidRPr="001E0A1E" w:rsidRDefault="00827323" w:rsidP="00827323">
      <w:pPr>
        <w:tabs>
          <w:tab w:val="left" w:pos="1248"/>
          <w:tab w:val="left" w:pos="3300"/>
          <w:tab w:val="center" w:pos="5940"/>
        </w:tabs>
        <w:jc w:val="both"/>
        <w:rPr>
          <w:rFonts w:ascii="Futura LT" w:hAnsi="Futura LT"/>
          <w:sz w:val="28"/>
          <w:szCs w:val="28"/>
        </w:rPr>
      </w:pPr>
      <w:r w:rsidRPr="001E0A1E">
        <w:rPr>
          <w:rFonts w:ascii="Futura LT" w:hAnsi="Futura LT"/>
          <w:sz w:val="28"/>
          <w:szCs w:val="28"/>
        </w:rPr>
        <w:t xml:space="preserve">        </w:t>
      </w:r>
    </w:p>
    <w:p w14:paraId="226893D3" w14:textId="77777777" w:rsidR="001E0A1E" w:rsidRDefault="00827323" w:rsidP="00827323">
      <w:pPr>
        <w:tabs>
          <w:tab w:val="left" w:pos="1248"/>
          <w:tab w:val="left" w:pos="3300"/>
          <w:tab w:val="center" w:pos="5940"/>
        </w:tabs>
        <w:jc w:val="both"/>
        <w:rPr>
          <w:rFonts w:ascii="Futura LT" w:hAnsi="Futura LT"/>
          <w:sz w:val="28"/>
          <w:szCs w:val="28"/>
        </w:rPr>
      </w:pPr>
      <w:r w:rsidRPr="001E0A1E">
        <w:rPr>
          <w:rFonts w:ascii="Futura LT" w:hAnsi="Futura LT"/>
          <w:sz w:val="28"/>
          <w:szCs w:val="28"/>
        </w:rPr>
        <w:t xml:space="preserve">       </w:t>
      </w:r>
      <w:r w:rsidR="00D60B63" w:rsidRPr="001E0A1E">
        <w:rPr>
          <w:rFonts w:ascii="Futura LT" w:hAnsi="Futura LT"/>
          <w:sz w:val="28"/>
          <w:szCs w:val="28"/>
        </w:rPr>
        <w:t xml:space="preserve"> </w:t>
      </w:r>
    </w:p>
    <w:p w14:paraId="79215D4C" w14:textId="77777777" w:rsidR="001E0A1E" w:rsidRDefault="001E0A1E" w:rsidP="00827323">
      <w:pPr>
        <w:tabs>
          <w:tab w:val="left" w:pos="1248"/>
          <w:tab w:val="left" w:pos="3300"/>
          <w:tab w:val="center" w:pos="5940"/>
        </w:tabs>
        <w:jc w:val="both"/>
        <w:rPr>
          <w:rFonts w:ascii="Futura LT" w:hAnsi="Futura LT"/>
          <w:sz w:val="28"/>
          <w:szCs w:val="28"/>
        </w:rPr>
      </w:pPr>
    </w:p>
    <w:p w14:paraId="2FC06E51" w14:textId="77777777" w:rsidR="001E0A1E" w:rsidRDefault="001E0A1E" w:rsidP="00827323">
      <w:pPr>
        <w:tabs>
          <w:tab w:val="left" w:pos="1248"/>
          <w:tab w:val="left" w:pos="3300"/>
          <w:tab w:val="center" w:pos="5940"/>
        </w:tabs>
        <w:jc w:val="both"/>
        <w:rPr>
          <w:rFonts w:ascii="Futura LT" w:hAnsi="Futura LT"/>
          <w:sz w:val="28"/>
          <w:szCs w:val="28"/>
        </w:rPr>
      </w:pPr>
    </w:p>
    <w:p w14:paraId="47228A9D" w14:textId="77777777" w:rsidR="001E0A1E" w:rsidRDefault="001E0A1E" w:rsidP="00827323">
      <w:pPr>
        <w:tabs>
          <w:tab w:val="left" w:pos="1248"/>
          <w:tab w:val="left" w:pos="3300"/>
          <w:tab w:val="center" w:pos="5940"/>
        </w:tabs>
        <w:jc w:val="both"/>
        <w:rPr>
          <w:rFonts w:ascii="Futura LT" w:hAnsi="Futura LT"/>
          <w:sz w:val="28"/>
          <w:szCs w:val="28"/>
        </w:rPr>
      </w:pPr>
    </w:p>
    <w:p w14:paraId="2B5297D2" w14:textId="77777777" w:rsidR="001E0A1E" w:rsidRDefault="001E0A1E" w:rsidP="00827323">
      <w:pPr>
        <w:tabs>
          <w:tab w:val="left" w:pos="1248"/>
          <w:tab w:val="left" w:pos="3300"/>
          <w:tab w:val="center" w:pos="5940"/>
        </w:tabs>
        <w:jc w:val="both"/>
        <w:rPr>
          <w:rFonts w:ascii="Futura LT" w:hAnsi="Futura LT"/>
          <w:sz w:val="28"/>
          <w:szCs w:val="28"/>
        </w:rPr>
      </w:pPr>
    </w:p>
    <w:p w14:paraId="3035F001" w14:textId="074BB265" w:rsidR="001E0A1E" w:rsidRDefault="001E0A1E" w:rsidP="00827323">
      <w:pPr>
        <w:tabs>
          <w:tab w:val="left" w:pos="1248"/>
          <w:tab w:val="left" w:pos="3300"/>
          <w:tab w:val="center" w:pos="5940"/>
        </w:tabs>
        <w:jc w:val="both"/>
        <w:rPr>
          <w:rFonts w:ascii="Futura LT" w:hAnsi="Futura LT"/>
          <w:sz w:val="28"/>
          <w:szCs w:val="28"/>
        </w:rPr>
      </w:pPr>
    </w:p>
    <w:p w14:paraId="173D84C0" w14:textId="64176759" w:rsidR="001E0A1E" w:rsidRDefault="001E0A1E" w:rsidP="00827323">
      <w:pPr>
        <w:tabs>
          <w:tab w:val="left" w:pos="1248"/>
          <w:tab w:val="left" w:pos="3300"/>
          <w:tab w:val="center" w:pos="5940"/>
        </w:tabs>
        <w:jc w:val="both"/>
        <w:rPr>
          <w:rFonts w:ascii="Futura LT" w:hAnsi="Futura LT"/>
          <w:sz w:val="28"/>
          <w:szCs w:val="28"/>
        </w:rPr>
      </w:pPr>
    </w:p>
    <w:p w14:paraId="474D36B3" w14:textId="473CAD6E" w:rsidR="001E0A1E" w:rsidRDefault="001E0A1E" w:rsidP="00827323">
      <w:pPr>
        <w:tabs>
          <w:tab w:val="left" w:pos="1248"/>
          <w:tab w:val="left" w:pos="3300"/>
          <w:tab w:val="center" w:pos="5940"/>
        </w:tabs>
        <w:jc w:val="both"/>
        <w:rPr>
          <w:rFonts w:ascii="Futura LT" w:hAnsi="Futura LT"/>
          <w:sz w:val="28"/>
          <w:szCs w:val="28"/>
        </w:rPr>
      </w:pPr>
    </w:p>
    <w:p w14:paraId="2174E5A5" w14:textId="687364A2" w:rsidR="001E0A1E" w:rsidRDefault="001E0A1E" w:rsidP="00827323">
      <w:pPr>
        <w:tabs>
          <w:tab w:val="left" w:pos="1248"/>
          <w:tab w:val="left" w:pos="3300"/>
          <w:tab w:val="center" w:pos="5940"/>
        </w:tabs>
        <w:jc w:val="both"/>
        <w:rPr>
          <w:rFonts w:ascii="Futura LT" w:hAnsi="Futura LT"/>
          <w:sz w:val="28"/>
          <w:szCs w:val="28"/>
        </w:rPr>
      </w:pPr>
      <w:r>
        <w:rPr>
          <w:noProof/>
          <w:lang w:val="en-GB"/>
        </w:rPr>
        <w:drawing>
          <wp:anchor distT="0" distB="0" distL="114300" distR="114300" simplePos="0" relativeHeight="251668992" behindDoc="1" locked="0" layoutInCell="1" allowOverlap="1" wp14:anchorId="55F9C45B" wp14:editId="3D74E4AD">
            <wp:simplePos x="0" y="0"/>
            <wp:positionH relativeFrom="margin">
              <wp:posOffset>0</wp:posOffset>
            </wp:positionH>
            <wp:positionV relativeFrom="paragraph">
              <wp:posOffset>44450</wp:posOffset>
            </wp:positionV>
            <wp:extent cx="7772400" cy="2846070"/>
            <wp:effectExtent l="0" t="0" r="0" b="0"/>
            <wp:wrapNone/>
            <wp:docPr id="1333038733" name="Immagine 1333038733"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p>
    <w:p w14:paraId="730CBCEB" w14:textId="6BFCDB27" w:rsidR="001E0A1E" w:rsidRDefault="001E0A1E" w:rsidP="00827323">
      <w:pPr>
        <w:tabs>
          <w:tab w:val="left" w:pos="1248"/>
          <w:tab w:val="left" w:pos="3300"/>
          <w:tab w:val="center" w:pos="5940"/>
        </w:tabs>
        <w:jc w:val="both"/>
        <w:rPr>
          <w:rFonts w:ascii="Futura LT" w:hAnsi="Futura LT"/>
          <w:sz w:val="28"/>
          <w:szCs w:val="28"/>
        </w:rPr>
      </w:pPr>
    </w:p>
    <w:p w14:paraId="237FB172" w14:textId="0B3AB8B9" w:rsidR="001E0A1E" w:rsidRDefault="001E0A1E" w:rsidP="00827323">
      <w:pPr>
        <w:tabs>
          <w:tab w:val="left" w:pos="1248"/>
          <w:tab w:val="left" w:pos="3300"/>
          <w:tab w:val="center" w:pos="5940"/>
        </w:tabs>
        <w:jc w:val="both"/>
        <w:rPr>
          <w:rFonts w:ascii="Futura LT" w:hAnsi="Futura LT"/>
          <w:sz w:val="28"/>
          <w:szCs w:val="28"/>
        </w:rPr>
      </w:pPr>
    </w:p>
    <w:p w14:paraId="1606ED56" w14:textId="6E059F58" w:rsidR="001E0A1E" w:rsidRDefault="001E0A1E" w:rsidP="00827323">
      <w:pPr>
        <w:tabs>
          <w:tab w:val="left" w:pos="1248"/>
          <w:tab w:val="left" w:pos="3300"/>
          <w:tab w:val="center" w:pos="5940"/>
        </w:tabs>
        <w:jc w:val="both"/>
        <w:rPr>
          <w:rFonts w:ascii="Futura LT" w:hAnsi="Futura LT"/>
          <w:sz w:val="28"/>
          <w:szCs w:val="28"/>
        </w:rPr>
      </w:pPr>
    </w:p>
    <w:p w14:paraId="7E5CD244" w14:textId="5204E52D" w:rsidR="001E0A1E" w:rsidRDefault="001E0A1E" w:rsidP="00827323">
      <w:pPr>
        <w:tabs>
          <w:tab w:val="left" w:pos="1248"/>
          <w:tab w:val="left" w:pos="3300"/>
          <w:tab w:val="center" w:pos="5940"/>
        </w:tabs>
        <w:jc w:val="both"/>
        <w:rPr>
          <w:rFonts w:ascii="Futura LT" w:hAnsi="Futura LT"/>
          <w:sz w:val="28"/>
          <w:szCs w:val="28"/>
        </w:rPr>
      </w:pPr>
    </w:p>
    <w:p w14:paraId="4FF1A4AA" w14:textId="3D68CDF7" w:rsidR="001E0A1E" w:rsidRDefault="00353CA3" w:rsidP="00827323">
      <w:pPr>
        <w:tabs>
          <w:tab w:val="left" w:pos="1248"/>
          <w:tab w:val="left" w:pos="3300"/>
          <w:tab w:val="center" w:pos="5940"/>
        </w:tabs>
        <w:jc w:val="both"/>
        <w:rPr>
          <w:rFonts w:ascii="Futura LT" w:hAnsi="Futura LT"/>
          <w:sz w:val="28"/>
          <w:szCs w:val="28"/>
        </w:rPr>
      </w:pPr>
      <w:r>
        <w:rPr>
          <w:noProof/>
        </w:rPr>
        <mc:AlternateContent>
          <mc:Choice Requires="wps">
            <w:drawing>
              <wp:anchor distT="0" distB="0" distL="114300" distR="114300" simplePos="0" relativeHeight="251670016" behindDoc="0" locked="0" layoutInCell="1" allowOverlap="1" wp14:anchorId="4200C5C1" wp14:editId="105EC04E">
                <wp:simplePos x="0" y="0"/>
                <wp:positionH relativeFrom="margin">
                  <wp:posOffset>6610350</wp:posOffset>
                </wp:positionH>
                <wp:positionV relativeFrom="paragraph">
                  <wp:posOffset>382905</wp:posOffset>
                </wp:positionV>
                <wp:extent cx="386715" cy="323850"/>
                <wp:effectExtent l="0" t="0" r="0" b="0"/>
                <wp:wrapNone/>
                <wp:docPr id="1832570041" name="Casella di tes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715" cy="323850"/>
                        </a:xfrm>
                        <a:prstGeom prst="rect">
                          <a:avLst/>
                        </a:prstGeom>
                        <a:noFill/>
                        <a:ln w="6350">
                          <a:noFill/>
                        </a:ln>
                      </wps:spPr>
                      <wps:txbx>
                        <w:txbxContent>
                          <w:p w14:paraId="18B55971" w14:textId="5453DB9A" w:rsidR="001E0A1E" w:rsidRPr="00981495" w:rsidRDefault="001E0A1E" w:rsidP="001E0A1E">
                            <w:pPr>
                              <w:rPr>
                                <w:rFonts w:ascii="Futura LT" w:hAnsi="Futura LT"/>
                                <w:lang w:val="it-IT"/>
                              </w:rPr>
                            </w:pPr>
                            <w:r>
                              <w:rPr>
                                <w:rFonts w:ascii="Futura LT" w:hAnsi="Futura LT"/>
                                <w:lang w:val="it-IT"/>
                              </w:rPr>
                              <w:t>1</w:t>
                            </w:r>
                            <w:r w:rsidR="00533967">
                              <w:rPr>
                                <w:rFonts w:ascii="Futura LT" w:hAnsi="Futura LT"/>
                                <w:lang w:val="it-I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0C5C1" id="Casella di testo 4" o:spid="_x0000_s1040" type="#_x0000_t202" style="position:absolute;left:0;text-align:left;margin-left:520.5pt;margin-top:30.15pt;width:30.45pt;height:25.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" filled="f" stroked="f" strokeweight=".5pt">
                <v:textbox>
                  <w:txbxContent>
                    <w:p w14:paraId="18B55971" w14:textId="5453DB9A" w:rsidR="001E0A1E" w:rsidRPr="00981495" w:rsidRDefault="001E0A1E" w:rsidP="001E0A1E">
                      <w:pPr>
                        <w:rPr>
                          <w:rFonts w:ascii="Futura LT" w:hAnsi="Futura LT"/>
                          <w:lang w:val="it-IT"/>
                        </w:rPr>
                      </w:pPr>
                      <w:r>
                        <w:rPr>
                          <w:rFonts w:ascii="Futura LT" w:hAnsi="Futura LT"/>
                          <w:lang w:val="it-IT"/>
                        </w:rPr>
                        <w:t>1</w:t>
                      </w:r>
                      <w:r w:rsidR="00533967">
                        <w:rPr>
                          <w:rFonts w:ascii="Futura LT" w:hAnsi="Futura LT"/>
                          <w:lang w:val="it-IT"/>
                        </w:rPr>
                        <w:t>6</w:t>
                      </w:r>
                    </w:p>
                  </w:txbxContent>
                </v:textbox>
                <w10:wrap anchorx="margin"/>
              </v:shape>
            </w:pict>
          </mc:Fallback>
        </mc:AlternateContent>
      </w:r>
    </w:p>
    <w:p w14:paraId="504C2A68" w14:textId="06DBE83B" w:rsidR="00852881" w:rsidRPr="00533967" w:rsidRDefault="00852881" w:rsidP="00852881">
      <w:pPr>
        <w:tabs>
          <w:tab w:val="left" w:pos="1248"/>
          <w:tab w:val="left" w:pos="3300"/>
          <w:tab w:val="center" w:pos="5940"/>
        </w:tabs>
        <w:jc w:val="both"/>
        <w:rPr>
          <w:rFonts w:ascii="Futura LT" w:hAnsi="Futura LT"/>
          <w:sz w:val="28"/>
          <w:szCs w:val="28"/>
        </w:rPr>
      </w:pPr>
    </w:p>
    <w:p w14:paraId="65393EB7" w14:textId="77777777" w:rsidR="005440E0" w:rsidRDefault="005440E0" w:rsidP="005C7525">
      <w:pPr>
        <w:pStyle w:val="Paragrafoelenco"/>
        <w:tabs>
          <w:tab w:val="left" w:pos="1248"/>
          <w:tab w:val="left" w:pos="3300"/>
          <w:tab w:val="center" w:pos="5940"/>
        </w:tabs>
        <w:jc w:val="both"/>
        <w:rPr>
          <w:rFonts w:ascii="Futura LT" w:hAnsi="Futura LT"/>
          <w:sz w:val="28"/>
          <w:szCs w:val="28"/>
          <w:lang w:val="it-IT"/>
        </w:rPr>
      </w:pPr>
    </w:p>
    <w:p w14:paraId="750692BB" w14:textId="0DEAB78D" w:rsidR="005440E0" w:rsidRDefault="005440E0" w:rsidP="005C7525">
      <w:pPr>
        <w:pStyle w:val="Paragrafoelenco"/>
        <w:tabs>
          <w:tab w:val="left" w:pos="1248"/>
          <w:tab w:val="left" w:pos="3300"/>
          <w:tab w:val="center" w:pos="5940"/>
        </w:tabs>
        <w:jc w:val="both"/>
        <w:rPr>
          <w:rFonts w:ascii="Futura LT" w:hAnsi="Futura LT"/>
          <w:sz w:val="28"/>
          <w:szCs w:val="28"/>
          <w:lang w:val="it-IT"/>
        </w:rPr>
      </w:pPr>
    </w:p>
    <w:p w14:paraId="36D342DD" w14:textId="77777777" w:rsidR="005440E0" w:rsidRDefault="005440E0" w:rsidP="005C7525">
      <w:pPr>
        <w:pStyle w:val="Paragrafoelenco"/>
        <w:tabs>
          <w:tab w:val="left" w:pos="1248"/>
          <w:tab w:val="left" w:pos="3300"/>
          <w:tab w:val="center" w:pos="5940"/>
        </w:tabs>
        <w:jc w:val="both"/>
        <w:rPr>
          <w:rFonts w:ascii="Futura LT" w:hAnsi="Futura LT"/>
          <w:sz w:val="28"/>
          <w:szCs w:val="28"/>
          <w:lang w:val="it-IT"/>
        </w:rPr>
      </w:pPr>
    </w:p>
    <w:p w14:paraId="0DB4F83E" w14:textId="77777777" w:rsidR="005440E0" w:rsidRDefault="005440E0" w:rsidP="005C7525">
      <w:pPr>
        <w:pStyle w:val="Paragrafoelenco"/>
        <w:tabs>
          <w:tab w:val="left" w:pos="1248"/>
          <w:tab w:val="left" w:pos="3300"/>
          <w:tab w:val="center" w:pos="5940"/>
        </w:tabs>
        <w:jc w:val="both"/>
        <w:rPr>
          <w:rFonts w:ascii="Futura LT" w:hAnsi="Futura LT"/>
          <w:sz w:val="28"/>
          <w:szCs w:val="28"/>
          <w:lang w:val="it-IT"/>
        </w:rPr>
      </w:pPr>
    </w:p>
    <w:p w14:paraId="1C45EBAA" w14:textId="77777777" w:rsidR="005440E0" w:rsidRDefault="005440E0" w:rsidP="005C7525">
      <w:pPr>
        <w:pStyle w:val="Paragrafoelenco"/>
        <w:tabs>
          <w:tab w:val="left" w:pos="1248"/>
          <w:tab w:val="left" w:pos="3300"/>
          <w:tab w:val="center" w:pos="5940"/>
        </w:tabs>
        <w:jc w:val="both"/>
        <w:rPr>
          <w:rFonts w:ascii="Futura LT" w:hAnsi="Futura LT"/>
          <w:sz w:val="28"/>
          <w:szCs w:val="28"/>
          <w:lang w:val="it-IT"/>
        </w:rPr>
      </w:pPr>
    </w:p>
    <w:p w14:paraId="3C958024" w14:textId="73E069BC" w:rsidR="00827323" w:rsidRPr="00852881" w:rsidRDefault="00827323" w:rsidP="005C7525">
      <w:pPr>
        <w:pStyle w:val="Paragrafoelenco"/>
        <w:tabs>
          <w:tab w:val="left" w:pos="1248"/>
          <w:tab w:val="left" w:pos="3300"/>
          <w:tab w:val="center" w:pos="5940"/>
        </w:tabs>
        <w:jc w:val="both"/>
        <w:rPr>
          <w:rFonts w:ascii="Futura LT" w:hAnsi="Futura LT"/>
          <w:sz w:val="28"/>
          <w:szCs w:val="28"/>
          <w:lang w:val="it-IT"/>
        </w:rPr>
      </w:pPr>
      <w:r w:rsidRPr="00852881">
        <w:rPr>
          <w:rFonts w:ascii="Futura LT" w:hAnsi="Futura LT"/>
          <w:sz w:val="28"/>
          <w:szCs w:val="28"/>
          <w:lang w:val="it-IT"/>
        </w:rPr>
        <w:t>Operazione 17</w:t>
      </w:r>
      <w:r w:rsidRPr="00852881">
        <w:rPr>
          <w:rFonts w:ascii="Futura LT" w:hAnsi="Futura LT"/>
          <w:sz w:val="28"/>
          <w:szCs w:val="28"/>
          <w:lang w:val="it-IT"/>
        </w:rPr>
        <w:tab/>
      </w:r>
    </w:p>
    <w:p w14:paraId="708231A6" w14:textId="0013B23F" w:rsidR="00852881" w:rsidRPr="00852881" w:rsidRDefault="00852881" w:rsidP="00852881">
      <w:pPr>
        <w:tabs>
          <w:tab w:val="left" w:pos="1248"/>
          <w:tab w:val="left" w:pos="3300"/>
          <w:tab w:val="center" w:pos="5940"/>
        </w:tabs>
        <w:ind w:left="360"/>
        <w:jc w:val="center"/>
        <w:rPr>
          <w:rFonts w:ascii="Futura LT" w:hAnsi="Futura LT"/>
          <w:sz w:val="28"/>
          <w:szCs w:val="28"/>
          <w:lang w:val="it-IT"/>
        </w:rPr>
      </w:pPr>
      <w:r w:rsidRPr="00852881">
        <w:rPr>
          <w:rFonts w:ascii="Futura LT" w:hAnsi="Futura LT"/>
          <w:color w:val="4F81BD" w:themeColor="accent1"/>
          <w:sz w:val="36"/>
          <w:szCs w:val="36"/>
          <w:lang w:val="it-IT"/>
        </w:rPr>
        <w:t>Con Ridondanza</w:t>
      </w:r>
    </w:p>
    <w:tbl>
      <w:tblPr>
        <w:tblStyle w:val="Grigliatabella"/>
        <w:tblpPr w:leftFromText="141" w:rightFromText="141" w:vertAnchor="text" w:horzAnchor="page" w:tblpXSpec="center" w:tblpY="177"/>
        <w:tblW w:w="0" w:type="auto"/>
        <w:tblLook w:val="04A0" w:firstRow="1" w:lastRow="0" w:firstColumn="1" w:lastColumn="0" w:noHBand="0" w:noVBand="1"/>
      </w:tblPr>
      <w:tblGrid>
        <w:gridCol w:w="2235"/>
        <w:gridCol w:w="2235"/>
        <w:gridCol w:w="2236"/>
        <w:gridCol w:w="2236"/>
      </w:tblGrid>
      <w:tr w:rsidR="00852881" w:rsidRPr="002330EE" w14:paraId="4B6B3F07" w14:textId="77777777" w:rsidTr="003C44EA">
        <w:trPr>
          <w:trHeight w:val="494"/>
        </w:trPr>
        <w:tc>
          <w:tcPr>
            <w:tcW w:w="2235" w:type="dxa"/>
            <w:shd w:val="clear" w:color="auto" w:fill="548DD4" w:themeFill="text2" w:themeFillTint="99"/>
          </w:tcPr>
          <w:p w14:paraId="4DB7B3CD" w14:textId="3B314831" w:rsidR="00852881" w:rsidRPr="00852881" w:rsidRDefault="00852881" w:rsidP="00852881">
            <w:pPr>
              <w:ind w:left="360"/>
              <w:jc w:val="center"/>
              <w:rPr>
                <w:rFonts w:ascii="Futura LT" w:hAnsi="Futura LT"/>
                <w:sz w:val="36"/>
                <w:szCs w:val="36"/>
                <w:lang w:val="it-IT"/>
              </w:rPr>
            </w:pPr>
            <w:r w:rsidRPr="00852881">
              <w:rPr>
                <w:rFonts w:ascii="Futura LT" w:hAnsi="Futura LT"/>
                <w:color w:val="FFFFFF" w:themeColor="background1"/>
                <w:sz w:val="36"/>
                <w:szCs w:val="36"/>
                <w:lang w:val="it-IT"/>
              </w:rPr>
              <w:t>Concetto</w:t>
            </w:r>
          </w:p>
        </w:tc>
        <w:tc>
          <w:tcPr>
            <w:tcW w:w="2235" w:type="dxa"/>
            <w:shd w:val="clear" w:color="auto" w:fill="548DD4" w:themeFill="text2" w:themeFillTint="99"/>
          </w:tcPr>
          <w:p w14:paraId="1B799B1D" w14:textId="77777777" w:rsidR="00852881" w:rsidRPr="00852881" w:rsidRDefault="00852881" w:rsidP="00852881">
            <w:pPr>
              <w:ind w:left="360"/>
              <w:jc w:val="center"/>
              <w:rPr>
                <w:rFonts w:ascii="Futura LT" w:hAnsi="Futura LT"/>
                <w:sz w:val="36"/>
                <w:szCs w:val="36"/>
                <w:lang w:val="it-IT"/>
              </w:rPr>
            </w:pPr>
            <w:r w:rsidRPr="00852881">
              <w:rPr>
                <w:rFonts w:ascii="Futura LT" w:hAnsi="Futura LT"/>
                <w:color w:val="FFFFFF" w:themeColor="background1"/>
                <w:sz w:val="36"/>
                <w:szCs w:val="36"/>
                <w:lang w:val="it-IT"/>
              </w:rPr>
              <w:t>Tipo</w:t>
            </w:r>
          </w:p>
        </w:tc>
        <w:tc>
          <w:tcPr>
            <w:tcW w:w="2236" w:type="dxa"/>
            <w:shd w:val="clear" w:color="auto" w:fill="548DD4" w:themeFill="text2" w:themeFillTint="99"/>
          </w:tcPr>
          <w:p w14:paraId="234060A2" w14:textId="77777777" w:rsidR="00852881" w:rsidRPr="00852881" w:rsidRDefault="00852881" w:rsidP="00852881">
            <w:pPr>
              <w:ind w:left="360"/>
              <w:jc w:val="center"/>
              <w:rPr>
                <w:rFonts w:ascii="Futura LT" w:hAnsi="Futura LT"/>
                <w:sz w:val="20"/>
                <w:szCs w:val="20"/>
                <w:lang w:val="it-IT"/>
              </w:rPr>
            </w:pPr>
            <w:r w:rsidRPr="00852881">
              <w:rPr>
                <w:rFonts w:ascii="Futura LT" w:hAnsi="Futura LT"/>
                <w:color w:val="FFFFFF" w:themeColor="background1"/>
                <w:sz w:val="36"/>
                <w:szCs w:val="36"/>
                <w:lang w:val="it-IT"/>
              </w:rPr>
              <w:t>Accessi</w:t>
            </w:r>
          </w:p>
        </w:tc>
        <w:tc>
          <w:tcPr>
            <w:tcW w:w="2236" w:type="dxa"/>
            <w:shd w:val="clear" w:color="auto" w:fill="548DD4" w:themeFill="text2" w:themeFillTint="99"/>
          </w:tcPr>
          <w:p w14:paraId="77C7EA0F" w14:textId="77777777" w:rsidR="00852881" w:rsidRPr="00852881" w:rsidRDefault="00852881" w:rsidP="00852881">
            <w:pPr>
              <w:ind w:left="360"/>
              <w:jc w:val="center"/>
              <w:rPr>
                <w:rFonts w:ascii="Futura LT" w:hAnsi="Futura LT"/>
                <w:color w:val="FFFFFF" w:themeColor="background1"/>
                <w:sz w:val="36"/>
                <w:szCs w:val="36"/>
                <w:lang w:val="it-IT"/>
              </w:rPr>
            </w:pPr>
            <w:r w:rsidRPr="00852881">
              <w:rPr>
                <w:rFonts w:ascii="Futura LT" w:hAnsi="Futura LT"/>
                <w:color w:val="FFFFFF" w:themeColor="background1"/>
                <w:sz w:val="36"/>
                <w:szCs w:val="36"/>
                <w:lang w:val="it-IT"/>
              </w:rPr>
              <w:t>Tipo Accessi</w:t>
            </w:r>
          </w:p>
        </w:tc>
      </w:tr>
      <w:tr w:rsidR="00852881" w:rsidRPr="00A612CD" w14:paraId="13FC8E5E" w14:textId="77777777" w:rsidTr="003C44EA">
        <w:trPr>
          <w:trHeight w:val="482"/>
        </w:trPr>
        <w:tc>
          <w:tcPr>
            <w:tcW w:w="2235" w:type="dxa"/>
          </w:tcPr>
          <w:p w14:paraId="280309D6" w14:textId="201C7364" w:rsidR="00852881" w:rsidRPr="00852881" w:rsidRDefault="00852881" w:rsidP="00852881">
            <w:pPr>
              <w:ind w:left="360"/>
              <w:jc w:val="center"/>
              <w:rPr>
                <w:rFonts w:ascii="Futura LT" w:hAnsi="Futura LT"/>
                <w:sz w:val="36"/>
                <w:szCs w:val="36"/>
                <w:lang w:val="it-IT"/>
              </w:rPr>
            </w:pPr>
            <w:r>
              <w:rPr>
                <w:rFonts w:ascii="Futura LT" w:hAnsi="Futura LT"/>
                <w:sz w:val="36"/>
                <w:szCs w:val="36"/>
                <w:lang w:val="it-IT"/>
              </w:rPr>
              <w:t>Prodotto</w:t>
            </w:r>
          </w:p>
        </w:tc>
        <w:tc>
          <w:tcPr>
            <w:tcW w:w="2235" w:type="dxa"/>
          </w:tcPr>
          <w:p w14:paraId="179D21C0" w14:textId="4EDD7D7B" w:rsidR="00852881" w:rsidRPr="00852881" w:rsidRDefault="00852881" w:rsidP="00852881">
            <w:pPr>
              <w:ind w:left="360"/>
              <w:jc w:val="center"/>
              <w:rPr>
                <w:rFonts w:ascii="Futura LT" w:hAnsi="Futura LT"/>
                <w:lang w:val="it-IT"/>
              </w:rPr>
            </w:pPr>
            <w:r>
              <w:rPr>
                <w:rFonts w:ascii="Futura LT" w:hAnsi="Futura LT"/>
                <w:lang w:val="it-IT"/>
              </w:rPr>
              <w:t>E</w:t>
            </w:r>
          </w:p>
        </w:tc>
        <w:tc>
          <w:tcPr>
            <w:tcW w:w="2236" w:type="dxa"/>
          </w:tcPr>
          <w:p w14:paraId="02246F69" w14:textId="1030FF9C" w:rsidR="00852881" w:rsidRPr="00852881" w:rsidRDefault="005C7525" w:rsidP="00852881">
            <w:pPr>
              <w:ind w:left="360"/>
              <w:jc w:val="center"/>
              <w:rPr>
                <w:rFonts w:ascii="Futura LT" w:hAnsi="Futura LT"/>
                <w:lang w:val="it-IT"/>
              </w:rPr>
            </w:pPr>
            <w:r>
              <w:rPr>
                <w:rFonts w:ascii="Futura LT" w:hAnsi="Futura LT"/>
                <w:lang w:val="it-IT"/>
              </w:rPr>
              <w:t>5</w:t>
            </w:r>
          </w:p>
        </w:tc>
        <w:tc>
          <w:tcPr>
            <w:tcW w:w="2236" w:type="dxa"/>
          </w:tcPr>
          <w:p w14:paraId="4AD2CC83" w14:textId="4E6C92B4" w:rsidR="00852881" w:rsidRPr="00852881" w:rsidRDefault="00852881" w:rsidP="00852881">
            <w:pPr>
              <w:ind w:left="360"/>
              <w:jc w:val="center"/>
              <w:rPr>
                <w:rFonts w:ascii="Futura LT" w:hAnsi="Futura LT"/>
                <w:sz w:val="20"/>
                <w:szCs w:val="20"/>
                <w:lang w:val="it-IT"/>
              </w:rPr>
            </w:pPr>
            <w:r>
              <w:rPr>
                <w:rFonts w:ascii="Futura LT" w:hAnsi="Futura LT"/>
                <w:sz w:val="20"/>
                <w:szCs w:val="20"/>
                <w:lang w:val="it-IT"/>
              </w:rPr>
              <w:t>L</w:t>
            </w:r>
          </w:p>
        </w:tc>
      </w:tr>
      <w:tr w:rsidR="00852881" w:rsidRPr="00A612CD" w14:paraId="124099C6" w14:textId="77777777" w:rsidTr="003C44EA">
        <w:trPr>
          <w:trHeight w:val="482"/>
        </w:trPr>
        <w:tc>
          <w:tcPr>
            <w:tcW w:w="2235" w:type="dxa"/>
          </w:tcPr>
          <w:p w14:paraId="38366845" w14:textId="3B3A5F60" w:rsidR="00852881" w:rsidRPr="00852881" w:rsidRDefault="00852881" w:rsidP="00852881">
            <w:pPr>
              <w:ind w:left="360"/>
              <w:jc w:val="center"/>
              <w:rPr>
                <w:rFonts w:ascii="Futura LT" w:hAnsi="Futura LT"/>
                <w:i/>
                <w:iCs/>
                <w:sz w:val="36"/>
                <w:szCs w:val="36"/>
                <w:lang w:val="it-IT"/>
              </w:rPr>
            </w:pPr>
            <w:r w:rsidRPr="00852881">
              <w:rPr>
                <w:rFonts w:ascii="Futura LT" w:hAnsi="Futura LT"/>
                <w:i/>
                <w:iCs/>
                <w:sz w:val="36"/>
                <w:szCs w:val="36"/>
                <w:lang w:val="it-IT"/>
              </w:rPr>
              <w:t>Contiene</w:t>
            </w:r>
          </w:p>
        </w:tc>
        <w:tc>
          <w:tcPr>
            <w:tcW w:w="2235" w:type="dxa"/>
          </w:tcPr>
          <w:p w14:paraId="1A4AFF6D" w14:textId="41F08BF0" w:rsidR="00852881" w:rsidRPr="00852881" w:rsidRDefault="00852881" w:rsidP="00852881">
            <w:pPr>
              <w:ind w:left="360"/>
              <w:jc w:val="center"/>
              <w:rPr>
                <w:rFonts w:ascii="Futura LT" w:hAnsi="Futura LT"/>
                <w:lang w:val="it-IT"/>
              </w:rPr>
            </w:pPr>
            <w:r>
              <w:rPr>
                <w:rFonts w:ascii="Futura LT" w:hAnsi="Futura LT"/>
                <w:lang w:val="it-IT"/>
              </w:rPr>
              <w:t>R</w:t>
            </w:r>
          </w:p>
        </w:tc>
        <w:tc>
          <w:tcPr>
            <w:tcW w:w="2236" w:type="dxa"/>
          </w:tcPr>
          <w:p w14:paraId="4A35C2B4" w14:textId="75F7FD70" w:rsidR="00852881" w:rsidRPr="00852881" w:rsidRDefault="005C7525" w:rsidP="00852881">
            <w:pPr>
              <w:ind w:left="360"/>
              <w:jc w:val="center"/>
              <w:rPr>
                <w:rFonts w:ascii="Futura LT" w:hAnsi="Futura LT"/>
                <w:lang w:val="it-IT"/>
              </w:rPr>
            </w:pPr>
            <w:r>
              <w:rPr>
                <w:rFonts w:ascii="Futura LT" w:hAnsi="Futura LT"/>
                <w:lang w:val="it-IT"/>
              </w:rPr>
              <w:t>5</w:t>
            </w:r>
          </w:p>
        </w:tc>
        <w:tc>
          <w:tcPr>
            <w:tcW w:w="2236" w:type="dxa"/>
          </w:tcPr>
          <w:p w14:paraId="0B7B3F85" w14:textId="132AD8AA" w:rsidR="00852881" w:rsidRPr="00852881" w:rsidRDefault="00852881" w:rsidP="00852881">
            <w:pPr>
              <w:ind w:left="360"/>
              <w:jc w:val="center"/>
              <w:rPr>
                <w:rFonts w:ascii="Futura LT" w:hAnsi="Futura LT"/>
                <w:sz w:val="20"/>
                <w:szCs w:val="20"/>
                <w:lang w:val="it-IT"/>
              </w:rPr>
            </w:pPr>
            <w:r>
              <w:rPr>
                <w:rFonts w:ascii="Futura LT" w:hAnsi="Futura LT"/>
                <w:sz w:val="20"/>
                <w:szCs w:val="20"/>
                <w:lang w:val="it-IT"/>
              </w:rPr>
              <w:t>S</w:t>
            </w:r>
          </w:p>
        </w:tc>
      </w:tr>
      <w:tr w:rsidR="00852881" w:rsidRPr="00A612CD" w14:paraId="6703DFA7" w14:textId="77777777" w:rsidTr="003C44EA">
        <w:trPr>
          <w:trHeight w:val="482"/>
        </w:trPr>
        <w:tc>
          <w:tcPr>
            <w:tcW w:w="2235" w:type="dxa"/>
          </w:tcPr>
          <w:p w14:paraId="32DA06E9" w14:textId="212477E5" w:rsidR="00852881" w:rsidRPr="00852881" w:rsidRDefault="00852881" w:rsidP="00852881">
            <w:pPr>
              <w:ind w:left="360"/>
              <w:jc w:val="center"/>
              <w:rPr>
                <w:rFonts w:ascii="Futura LT" w:hAnsi="Futura LT"/>
                <w:sz w:val="36"/>
                <w:szCs w:val="36"/>
                <w:lang w:val="it-IT"/>
              </w:rPr>
            </w:pPr>
            <w:r w:rsidRPr="00852881">
              <w:rPr>
                <w:rFonts w:ascii="Futura LT" w:hAnsi="Futura LT"/>
                <w:sz w:val="36"/>
                <w:szCs w:val="36"/>
                <w:lang w:val="it-IT"/>
              </w:rPr>
              <w:t>Carrello</w:t>
            </w:r>
          </w:p>
        </w:tc>
        <w:tc>
          <w:tcPr>
            <w:tcW w:w="2235" w:type="dxa"/>
          </w:tcPr>
          <w:p w14:paraId="7147EF69" w14:textId="5F0967C2" w:rsidR="00852881" w:rsidRPr="00852881" w:rsidRDefault="00852881" w:rsidP="00852881">
            <w:pPr>
              <w:ind w:left="360"/>
              <w:jc w:val="center"/>
              <w:rPr>
                <w:rFonts w:ascii="Futura LT" w:hAnsi="Futura LT"/>
                <w:lang w:val="it-IT"/>
              </w:rPr>
            </w:pPr>
            <w:r w:rsidRPr="00852881">
              <w:rPr>
                <w:rFonts w:ascii="Futura LT" w:hAnsi="Futura LT"/>
                <w:lang w:val="it-IT"/>
              </w:rPr>
              <w:t>E</w:t>
            </w:r>
          </w:p>
        </w:tc>
        <w:tc>
          <w:tcPr>
            <w:tcW w:w="2236" w:type="dxa"/>
          </w:tcPr>
          <w:p w14:paraId="6FB87605" w14:textId="59ED010A" w:rsidR="00852881" w:rsidRPr="00852881" w:rsidRDefault="005C7525" w:rsidP="00852881">
            <w:pPr>
              <w:ind w:left="360"/>
              <w:jc w:val="center"/>
              <w:rPr>
                <w:rFonts w:ascii="Futura LT" w:hAnsi="Futura LT"/>
                <w:highlight w:val="magenta"/>
                <w:lang w:val="it-IT"/>
              </w:rPr>
            </w:pPr>
            <w:r w:rsidRPr="005C7525">
              <w:rPr>
                <w:rFonts w:ascii="Futura LT" w:hAnsi="Futura LT"/>
                <w:lang w:val="it-IT"/>
              </w:rPr>
              <w:t>5</w:t>
            </w:r>
          </w:p>
        </w:tc>
        <w:tc>
          <w:tcPr>
            <w:tcW w:w="2236" w:type="dxa"/>
          </w:tcPr>
          <w:p w14:paraId="129486CB" w14:textId="77777777" w:rsidR="00852881" w:rsidRPr="00852881" w:rsidRDefault="00852881" w:rsidP="00852881">
            <w:pPr>
              <w:ind w:left="360"/>
              <w:jc w:val="center"/>
              <w:rPr>
                <w:rFonts w:ascii="Futura LT" w:hAnsi="Futura LT"/>
                <w:sz w:val="20"/>
                <w:szCs w:val="20"/>
                <w:lang w:val="it-IT"/>
              </w:rPr>
            </w:pPr>
            <w:r w:rsidRPr="00852881">
              <w:rPr>
                <w:rFonts w:ascii="Futura LT" w:hAnsi="Futura LT"/>
                <w:sz w:val="20"/>
                <w:szCs w:val="20"/>
                <w:lang w:val="it-IT"/>
              </w:rPr>
              <w:t>L</w:t>
            </w:r>
          </w:p>
        </w:tc>
      </w:tr>
      <w:tr w:rsidR="00852881" w:rsidRPr="00A612CD" w14:paraId="0E9919C3" w14:textId="77777777" w:rsidTr="003C44EA">
        <w:trPr>
          <w:trHeight w:val="482"/>
        </w:trPr>
        <w:tc>
          <w:tcPr>
            <w:tcW w:w="2235" w:type="dxa"/>
            <w:tcBorders>
              <w:bottom w:val="single" w:sz="4" w:space="0" w:color="auto"/>
            </w:tcBorders>
          </w:tcPr>
          <w:p w14:paraId="1AA7F591" w14:textId="6887CB5F" w:rsidR="00852881" w:rsidRPr="00852881" w:rsidRDefault="00852881" w:rsidP="00852881">
            <w:pPr>
              <w:ind w:left="360"/>
              <w:jc w:val="center"/>
              <w:rPr>
                <w:rFonts w:ascii="Futura LT" w:hAnsi="Futura LT"/>
                <w:sz w:val="36"/>
                <w:szCs w:val="36"/>
                <w:lang w:val="it-IT"/>
              </w:rPr>
            </w:pPr>
            <w:r w:rsidRPr="00852881">
              <w:rPr>
                <w:rFonts w:ascii="Futura LT" w:hAnsi="Futura LT"/>
                <w:sz w:val="36"/>
                <w:szCs w:val="36"/>
                <w:lang w:val="it-IT"/>
              </w:rPr>
              <w:t>Carrello</w:t>
            </w:r>
          </w:p>
        </w:tc>
        <w:tc>
          <w:tcPr>
            <w:tcW w:w="2235" w:type="dxa"/>
            <w:tcBorders>
              <w:bottom w:val="single" w:sz="4" w:space="0" w:color="auto"/>
            </w:tcBorders>
          </w:tcPr>
          <w:p w14:paraId="388484BB" w14:textId="70B1F7B7" w:rsidR="00852881" w:rsidRPr="00852881" w:rsidRDefault="00852881" w:rsidP="00852881">
            <w:pPr>
              <w:ind w:left="360"/>
              <w:jc w:val="center"/>
              <w:rPr>
                <w:rFonts w:ascii="Futura LT" w:hAnsi="Futura LT"/>
                <w:lang w:val="it-IT"/>
              </w:rPr>
            </w:pPr>
            <w:r w:rsidRPr="00852881">
              <w:rPr>
                <w:rFonts w:ascii="Futura LT" w:hAnsi="Futura LT"/>
                <w:lang w:val="it-IT"/>
              </w:rPr>
              <w:t>E</w:t>
            </w:r>
          </w:p>
        </w:tc>
        <w:tc>
          <w:tcPr>
            <w:tcW w:w="2236" w:type="dxa"/>
            <w:tcBorders>
              <w:bottom w:val="single" w:sz="4" w:space="0" w:color="auto"/>
            </w:tcBorders>
          </w:tcPr>
          <w:p w14:paraId="4EE4D798" w14:textId="64D3EC53" w:rsidR="00852881" w:rsidRPr="00852881" w:rsidRDefault="005C7525" w:rsidP="00852881">
            <w:pPr>
              <w:ind w:left="360"/>
              <w:jc w:val="center"/>
              <w:rPr>
                <w:rFonts w:ascii="Futura LT" w:hAnsi="Futura LT"/>
                <w:highlight w:val="magenta"/>
                <w:lang w:val="it-IT"/>
              </w:rPr>
            </w:pPr>
            <w:r w:rsidRPr="005C7525">
              <w:rPr>
                <w:rFonts w:ascii="Futura LT" w:hAnsi="Futura LT"/>
                <w:lang w:val="it-IT"/>
              </w:rPr>
              <w:t>5</w:t>
            </w:r>
          </w:p>
        </w:tc>
        <w:tc>
          <w:tcPr>
            <w:tcW w:w="2236" w:type="dxa"/>
          </w:tcPr>
          <w:p w14:paraId="3C2FBE02" w14:textId="77777777" w:rsidR="00852881" w:rsidRPr="00852881" w:rsidRDefault="00852881" w:rsidP="00852881">
            <w:pPr>
              <w:ind w:left="360"/>
              <w:jc w:val="center"/>
              <w:rPr>
                <w:rFonts w:ascii="Futura LT" w:hAnsi="Futura LT"/>
                <w:sz w:val="20"/>
                <w:szCs w:val="20"/>
                <w:lang w:val="it-IT"/>
              </w:rPr>
            </w:pPr>
            <w:r w:rsidRPr="00852881">
              <w:rPr>
                <w:rFonts w:ascii="Futura LT" w:hAnsi="Futura LT"/>
                <w:sz w:val="20"/>
                <w:szCs w:val="20"/>
                <w:lang w:val="it-IT"/>
              </w:rPr>
              <w:t>S</w:t>
            </w:r>
          </w:p>
        </w:tc>
      </w:tr>
      <w:tr w:rsidR="00852881" w:rsidRPr="00A612CD" w14:paraId="7D2F19B9" w14:textId="77777777" w:rsidTr="003C44EA">
        <w:trPr>
          <w:trHeight w:val="482"/>
        </w:trPr>
        <w:tc>
          <w:tcPr>
            <w:tcW w:w="2235" w:type="dxa"/>
            <w:tcBorders>
              <w:bottom w:val="single" w:sz="4" w:space="0" w:color="auto"/>
            </w:tcBorders>
          </w:tcPr>
          <w:p w14:paraId="227E08CF" w14:textId="447327C3" w:rsidR="00852881" w:rsidRPr="00852881" w:rsidRDefault="00852881" w:rsidP="00852881">
            <w:pPr>
              <w:ind w:left="360"/>
              <w:jc w:val="center"/>
              <w:rPr>
                <w:rFonts w:ascii="Futura LT" w:hAnsi="Futura LT"/>
                <w:i/>
                <w:iCs/>
                <w:sz w:val="36"/>
                <w:szCs w:val="36"/>
                <w:lang w:val="it-IT"/>
              </w:rPr>
            </w:pPr>
            <w:r w:rsidRPr="00852881">
              <w:rPr>
                <w:rFonts w:ascii="Futura LT" w:hAnsi="Futura LT"/>
                <w:i/>
                <w:iCs/>
                <w:sz w:val="36"/>
                <w:szCs w:val="36"/>
                <w:lang w:val="it-IT"/>
              </w:rPr>
              <w:t>Acquista</w:t>
            </w:r>
          </w:p>
        </w:tc>
        <w:tc>
          <w:tcPr>
            <w:tcW w:w="2235" w:type="dxa"/>
            <w:tcBorders>
              <w:bottom w:val="single" w:sz="4" w:space="0" w:color="auto"/>
            </w:tcBorders>
          </w:tcPr>
          <w:p w14:paraId="5824C52A" w14:textId="48DEFAEB" w:rsidR="00852881" w:rsidRPr="00852881" w:rsidRDefault="00852881" w:rsidP="00852881">
            <w:pPr>
              <w:ind w:left="360"/>
              <w:jc w:val="center"/>
              <w:rPr>
                <w:rFonts w:ascii="Futura LT" w:hAnsi="Futura LT"/>
                <w:lang w:val="it-IT"/>
              </w:rPr>
            </w:pPr>
            <w:r w:rsidRPr="00852881">
              <w:rPr>
                <w:rFonts w:ascii="Futura LT" w:hAnsi="Futura LT"/>
                <w:lang w:val="it-IT"/>
              </w:rPr>
              <w:t>R</w:t>
            </w:r>
          </w:p>
        </w:tc>
        <w:tc>
          <w:tcPr>
            <w:tcW w:w="2236" w:type="dxa"/>
            <w:tcBorders>
              <w:bottom w:val="single" w:sz="4" w:space="0" w:color="auto"/>
            </w:tcBorders>
          </w:tcPr>
          <w:p w14:paraId="15ACBF8A" w14:textId="09D0F5B2" w:rsidR="00852881" w:rsidRPr="00852881" w:rsidRDefault="005C7525" w:rsidP="00852881">
            <w:pPr>
              <w:ind w:left="360"/>
              <w:jc w:val="center"/>
              <w:rPr>
                <w:rFonts w:ascii="Futura LT" w:hAnsi="Futura LT"/>
                <w:lang w:val="it-IT"/>
              </w:rPr>
            </w:pPr>
            <w:r>
              <w:rPr>
                <w:rFonts w:ascii="Futura LT" w:hAnsi="Futura LT"/>
                <w:lang w:val="it-IT"/>
              </w:rPr>
              <w:t>5</w:t>
            </w:r>
          </w:p>
        </w:tc>
        <w:tc>
          <w:tcPr>
            <w:tcW w:w="2236" w:type="dxa"/>
          </w:tcPr>
          <w:p w14:paraId="1F3CDE76" w14:textId="4C81F86A" w:rsidR="00852881" w:rsidRPr="00852881" w:rsidRDefault="00852881" w:rsidP="00852881">
            <w:pPr>
              <w:ind w:left="360"/>
              <w:jc w:val="center"/>
              <w:rPr>
                <w:rFonts w:ascii="Futura LT" w:hAnsi="Futura LT"/>
                <w:sz w:val="20"/>
                <w:szCs w:val="20"/>
                <w:lang w:val="it-IT"/>
              </w:rPr>
            </w:pPr>
            <w:r w:rsidRPr="00852881">
              <w:rPr>
                <w:rFonts w:ascii="Futura LT" w:hAnsi="Futura LT"/>
                <w:sz w:val="20"/>
                <w:szCs w:val="20"/>
                <w:lang w:val="it-IT"/>
              </w:rPr>
              <w:t>S</w:t>
            </w:r>
          </w:p>
        </w:tc>
      </w:tr>
      <w:tr w:rsidR="00852881" w:rsidRPr="00A612CD" w14:paraId="0453941B" w14:textId="77777777" w:rsidTr="003C44EA">
        <w:trPr>
          <w:trHeight w:val="482"/>
        </w:trPr>
        <w:tc>
          <w:tcPr>
            <w:tcW w:w="8942" w:type="dxa"/>
            <w:gridSpan w:val="4"/>
          </w:tcPr>
          <w:p w14:paraId="12FACBA4" w14:textId="4C22179D" w:rsidR="00852881" w:rsidRPr="00852881" w:rsidRDefault="00852881" w:rsidP="00852881">
            <w:pPr>
              <w:ind w:left="360"/>
              <w:rPr>
                <w:rFonts w:ascii="Futura LT" w:hAnsi="Futura LT"/>
                <w:sz w:val="32"/>
                <w:szCs w:val="32"/>
              </w:rPr>
            </w:pPr>
            <w:r w:rsidRPr="00852881">
              <w:rPr>
                <w:rFonts w:ascii="Futura LT" w:hAnsi="Futura LT"/>
                <w:sz w:val="32"/>
                <w:szCs w:val="32"/>
              </w:rPr>
              <w:t xml:space="preserve">TOTALE = </w:t>
            </w:r>
            <w:r w:rsidR="00DE0629">
              <w:rPr>
                <w:rFonts w:ascii="Futura LT" w:hAnsi="Futura LT"/>
                <w:sz w:val="32"/>
                <w:szCs w:val="32"/>
              </w:rPr>
              <w:t>15</w:t>
            </w:r>
            <w:r w:rsidRPr="00852881">
              <w:rPr>
                <w:rFonts w:ascii="Futura LT" w:hAnsi="Futura LT"/>
                <w:sz w:val="32"/>
                <w:szCs w:val="32"/>
              </w:rPr>
              <w:t xml:space="preserve">S + </w:t>
            </w:r>
            <w:r w:rsidR="00DE0629">
              <w:rPr>
                <w:rFonts w:ascii="Futura LT" w:hAnsi="Futura LT"/>
                <w:sz w:val="32"/>
                <w:szCs w:val="32"/>
              </w:rPr>
              <w:t>10</w:t>
            </w:r>
            <w:r w:rsidRPr="00852881">
              <w:rPr>
                <w:rFonts w:ascii="Futura LT" w:hAnsi="Futura LT"/>
                <w:sz w:val="32"/>
                <w:szCs w:val="32"/>
              </w:rPr>
              <w:t xml:space="preserve">L = </w:t>
            </w:r>
            <w:r w:rsidR="00DE0629">
              <w:rPr>
                <w:rFonts w:ascii="Futura LT" w:hAnsi="Futura LT"/>
                <w:sz w:val="32"/>
                <w:szCs w:val="32"/>
              </w:rPr>
              <w:t>15</w:t>
            </w:r>
            <w:r w:rsidRPr="00852881">
              <w:rPr>
                <w:rFonts w:ascii="Futura LT" w:hAnsi="Futura LT"/>
                <w:sz w:val="32"/>
                <w:szCs w:val="32"/>
              </w:rPr>
              <w:t xml:space="preserve"> * 2 +</w:t>
            </w:r>
            <w:r w:rsidR="00DE0629">
              <w:rPr>
                <w:rFonts w:ascii="Futura LT" w:hAnsi="Futura LT"/>
                <w:sz w:val="32"/>
                <w:szCs w:val="32"/>
              </w:rPr>
              <w:t>10</w:t>
            </w:r>
            <w:r w:rsidRPr="00852881">
              <w:rPr>
                <w:rFonts w:ascii="Futura LT" w:hAnsi="Futura LT"/>
                <w:sz w:val="32"/>
                <w:szCs w:val="32"/>
              </w:rPr>
              <w:t xml:space="preserve"> = </w:t>
            </w:r>
            <w:r w:rsidR="00DE0629">
              <w:rPr>
                <w:rFonts w:ascii="Futura LT" w:hAnsi="Futura LT"/>
                <w:sz w:val="32"/>
                <w:szCs w:val="32"/>
              </w:rPr>
              <w:t>40</w:t>
            </w:r>
          </w:p>
          <w:p w14:paraId="3A6308C0" w14:textId="7F22A95E" w:rsidR="00852881" w:rsidRPr="00852881" w:rsidRDefault="00852881" w:rsidP="00852881">
            <w:pPr>
              <w:ind w:left="360"/>
              <w:rPr>
                <w:rFonts w:ascii="Futura LT" w:hAnsi="Futura LT"/>
                <w:sz w:val="36"/>
                <w:szCs w:val="36"/>
              </w:rPr>
            </w:pPr>
            <w:r w:rsidRPr="00852881">
              <w:rPr>
                <w:rFonts w:ascii="Futura LT" w:hAnsi="Futura LT"/>
                <w:sz w:val="32"/>
                <w:szCs w:val="32"/>
              </w:rPr>
              <w:t xml:space="preserve"> </w:t>
            </w:r>
            <w:r w:rsidR="00DE0629">
              <w:rPr>
                <w:rFonts w:ascii="Futura LT" w:hAnsi="Futura LT"/>
                <w:sz w:val="32"/>
                <w:szCs w:val="32"/>
              </w:rPr>
              <w:t>40*</w:t>
            </w:r>
            <w:r>
              <w:rPr>
                <w:rFonts w:ascii="Futura LT" w:hAnsi="Futura LT"/>
                <w:sz w:val="32"/>
                <w:szCs w:val="32"/>
              </w:rPr>
              <w:t>1</w:t>
            </w:r>
            <w:r w:rsidRPr="00852881">
              <w:rPr>
                <w:rFonts w:ascii="Futura LT" w:hAnsi="Futura LT"/>
                <w:sz w:val="32"/>
                <w:szCs w:val="32"/>
              </w:rPr>
              <w:t xml:space="preserve">/mm = </w:t>
            </w:r>
            <w:r w:rsidR="00DE0629">
              <w:rPr>
                <w:rFonts w:ascii="Futura LT" w:hAnsi="Futura LT"/>
                <w:sz w:val="32"/>
                <w:szCs w:val="32"/>
              </w:rPr>
              <w:t>40</w:t>
            </w:r>
            <w:r w:rsidRPr="00852881">
              <w:rPr>
                <w:rFonts w:ascii="Futura LT" w:hAnsi="Futura LT"/>
                <w:sz w:val="32"/>
                <w:szCs w:val="32"/>
              </w:rPr>
              <w:t xml:space="preserve">/mm              </w:t>
            </w:r>
          </w:p>
        </w:tc>
      </w:tr>
    </w:tbl>
    <w:p w14:paraId="156587EF" w14:textId="15AA0134" w:rsidR="00852881" w:rsidRPr="00852881" w:rsidRDefault="00852881" w:rsidP="00852881">
      <w:pPr>
        <w:tabs>
          <w:tab w:val="left" w:pos="1248"/>
          <w:tab w:val="left" w:pos="3300"/>
          <w:tab w:val="center" w:pos="5940"/>
        </w:tabs>
        <w:ind w:left="360"/>
        <w:jc w:val="both"/>
        <w:rPr>
          <w:rFonts w:ascii="Futura LT" w:hAnsi="Futura LT"/>
          <w:sz w:val="28"/>
          <w:szCs w:val="28"/>
        </w:rPr>
      </w:pPr>
    </w:p>
    <w:p w14:paraId="731C912C" w14:textId="77777777" w:rsidR="00852881" w:rsidRPr="00852881" w:rsidRDefault="00852881" w:rsidP="00852881">
      <w:pPr>
        <w:tabs>
          <w:tab w:val="left" w:pos="1248"/>
          <w:tab w:val="left" w:pos="3300"/>
          <w:tab w:val="center" w:pos="5940"/>
        </w:tabs>
        <w:ind w:left="360"/>
        <w:jc w:val="both"/>
        <w:rPr>
          <w:rFonts w:ascii="Futura LT" w:hAnsi="Futura LT"/>
          <w:sz w:val="28"/>
          <w:szCs w:val="28"/>
        </w:rPr>
      </w:pPr>
    </w:p>
    <w:p w14:paraId="29FA2B6A" w14:textId="77777777" w:rsidR="00852881" w:rsidRPr="00852881" w:rsidRDefault="00852881" w:rsidP="00852881">
      <w:pPr>
        <w:tabs>
          <w:tab w:val="left" w:pos="1248"/>
          <w:tab w:val="left" w:pos="3300"/>
          <w:tab w:val="center" w:pos="5940"/>
        </w:tabs>
        <w:ind w:left="360"/>
        <w:jc w:val="both"/>
        <w:rPr>
          <w:rFonts w:ascii="Futura LT" w:hAnsi="Futura LT"/>
          <w:sz w:val="28"/>
          <w:szCs w:val="28"/>
        </w:rPr>
      </w:pPr>
    </w:p>
    <w:p w14:paraId="7D6040AB" w14:textId="77777777" w:rsidR="00852881" w:rsidRPr="00852881" w:rsidRDefault="00852881" w:rsidP="00852881">
      <w:pPr>
        <w:tabs>
          <w:tab w:val="left" w:pos="1248"/>
          <w:tab w:val="left" w:pos="3300"/>
          <w:tab w:val="center" w:pos="5940"/>
        </w:tabs>
        <w:ind w:left="360"/>
        <w:jc w:val="both"/>
        <w:rPr>
          <w:rFonts w:ascii="Futura LT" w:hAnsi="Futura LT"/>
          <w:sz w:val="28"/>
          <w:szCs w:val="28"/>
        </w:rPr>
      </w:pPr>
    </w:p>
    <w:p w14:paraId="709DE50B" w14:textId="77777777" w:rsidR="00852881" w:rsidRPr="00852881" w:rsidRDefault="00852881" w:rsidP="00852881">
      <w:pPr>
        <w:tabs>
          <w:tab w:val="left" w:pos="1248"/>
          <w:tab w:val="left" w:pos="3300"/>
          <w:tab w:val="center" w:pos="5940"/>
        </w:tabs>
        <w:ind w:left="360"/>
        <w:jc w:val="both"/>
        <w:rPr>
          <w:rFonts w:ascii="Futura LT" w:hAnsi="Futura LT"/>
          <w:sz w:val="28"/>
          <w:szCs w:val="28"/>
        </w:rPr>
      </w:pPr>
    </w:p>
    <w:p w14:paraId="7468B9D3" w14:textId="77777777" w:rsidR="00852881" w:rsidRPr="00852881" w:rsidRDefault="00852881" w:rsidP="00852881">
      <w:pPr>
        <w:tabs>
          <w:tab w:val="left" w:pos="1248"/>
          <w:tab w:val="left" w:pos="3300"/>
          <w:tab w:val="center" w:pos="5940"/>
        </w:tabs>
        <w:ind w:left="360"/>
        <w:jc w:val="both"/>
        <w:rPr>
          <w:rFonts w:ascii="Futura LT" w:hAnsi="Futura LT"/>
          <w:sz w:val="28"/>
          <w:szCs w:val="28"/>
        </w:rPr>
      </w:pPr>
    </w:p>
    <w:p w14:paraId="70ADC3F8" w14:textId="77777777" w:rsidR="00852881" w:rsidRPr="00852881" w:rsidRDefault="00852881" w:rsidP="00852881">
      <w:pPr>
        <w:tabs>
          <w:tab w:val="left" w:pos="1248"/>
          <w:tab w:val="left" w:pos="3300"/>
          <w:tab w:val="center" w:pos="5940"/>
        </w:tabs>
        <w:ind w:left="360"/>
        <w:jc w:val="both"/>
        <w:rPr>
          <w:rFonts w:ascii="Futura LT" w:hAnsi="Futura LT"/>
          <w:sz w:val="28"/>
          <w:szCs w:val="28"/>
        </w:rPr>
      </w:pPr>
    </w:p>
    <w:p w14:paraId="5543E5B9" w14:textId="77777777" w:rsidR="00852881" w:rsidRPr="00852881" w:rsidRDefault="00852881" w:rsidP="00852881">
      <w:pPr>
        <w:tabs>
          <w:tab w:val="left" w:pos="1248"/>
          <w:tab w:val="left" w:pos="3300"/>
          <w:tab w:val="center" w:pos="5940"/>
        </w:tabs>
        <w:ind w:left="360"/>
        <w:jc w:val="both"/>
        <w:rPr>
          <w:rFonts w:ascii="Futura LT" w:hAnsi="Futura LT"/>
          <w:sz w:val="28"/>
          <w:szCs w:val="28"/>
        </w:rPr>
      </w:pPr>
    </w:p>
    <w:p w14:paraId="28D0C1F3" w14:textId="77777777" w:rsidR="00852881" w:rsidRPr="00852881" w:rsidRDefault="00852881" w:rsidP="00852881">
      <w:pPr>
        <w:tabs>
          <w:tab w:val="left" w:pos="1248"/>
          <w:tab w:val="left" w:pos="3300"/>
          <w:tab w:val="center" w:pos="5940"/>
        </w:tabs>
        <w:ind w:left="360"/>
        <w:jc w:val="center"/>
        <w:rPr>
          <w:rFonts w:ascii="Futura LT" w:hAnsi="Futura LT"/>
          <w:sz w:val="28"/>
          <w:szCs w:val="28"/>
        </w:rPr>
      </w:pPr>
      <w:r w:rsidRPr="00852881">
        <w:rPr>
          <w:rFonts w:ascii="Futura LT" w:hAnsi="Futura LT"/>
          <w:sz w:val="28"/>
          <w:szCs w:val="28"/>
        </w:rPr>
        <w:t xml:space="preserve">       </w:t>
      </w:r>
    </w:p>
    <w:p w14:paraId="6BAD55A6" w14:textId="77777777" w:rsidR="00852881" w:rsidRPr="00852881" w:rsidRDefault="00852881" w:rsidP="00852881">
      <w:pPr>
        <w:tabs>
          <w:tab w:val="left" w:pos="1248"/>
          <w:tab w:val="left" w:pos="3300"/>
          <w:tab w:val="center" w:pos="5940"/>
        </w:tabs>
        <w:ind w:left="360"/>
        <w:rPr>
          <w:rFonts w:ascii="Futura LT" w:hAnsi="Futura LT"/>
          <w:color w:val="4F81BD" w:themeColor="accent1"/>
          <w:sz w:val="36"/>
          <w:szCs w:val="36"/>
        </w:rPr>
      </w:pPr>
    </w:p>
    <w:p w14:paraId="57C20551" w14:textId="77777777" w:rsidR="00852881" w:rsidRDefault="00852881" w:rsidP="00852881">
      <w:pPr>
        <w:tabs>
          <w:tab w:val="left" w:pos="1248"/>
          <w:tab w:val="left" w:pos="3300"/>
          <w:tab w:val="center" w:pos="5940"/>
        </w:tabs>
        <w:ind w:left="360"/>
        <w:jc w:val="both"/>
        <w:rPr>
          <w:rFonts w:ascii="Futura LT" w:hAnsi="Futura LT"/>
          <w:color w:val="4F81BD" w:themeColor="accent1"/>
          <w:sz w:val="36"/>
          <w:szCs w:val="36"/>
        </w:rPr>
      </w:pPr>
    </w:p>
    <w:p w14:paraId="0FD182A8" w14:textId="77777777" w:rsidR="00852881" w:rsidRDefault="00852881" w:rsidP="00852881">
      <w:pPr>
        <w:tabs>
          <w:tab w:val="left" w:pos="1248"/>
          <w:tab w:val="left" w:pos="3300"/>
          <w:tab w:val="center" w:pos="5940"/>
        </w:tabs>
        <w:ind w:left="360"/>
        <w:jc w:val="both"/>
        <w:rPr>
          <w:rFonts w:ascii="Futura LT" w:hAnsi="Futura LT"/>
          <w:color w:val="4F81BD" w:themeColor="accent1"/>
          <w:sz w:val="36"/>
          <w:szCs w:val="36"/>
        </w:rPr>
      </w:pPr>
    </w:p>
    <w:p w14:paraId="1FAAA190" w14:textId="77777777" w:rsidR="00852881" w:rsidRPr="00852881" w:rsidRDefault="00852881" w:rsidP="00852881">
      <w:pPr>
        <w:tabs>
          <w:tab w:val="left" w:pos="1248"/>
          <w:tab w:val="left" w:pos="3300"/>
          <w:tab w:val="center" w:pos="5940"/>
        </w:tabs>
        <w:ind w:left="360"/>
        <w:jc w:val="center"/>
        <w:rPr>
          <w:rFonts w:ascii="Futura LT" w:hAnsi="Futura LT"/>
          <w:sz w:val="28"/>
          <w:szCs w:val="28"/>
          <w:lang w:val="it-IT"/>
        </w:rPr>
      </w:pPr>
      <w:r w:rsidRPr="00852881">
        <w:rPr>
          <w:rFonts w:ascii="Futura LT" w:hAnsi="Futura LT"/>
          <w:color w:val="4F81BD" w:themeColor="accent1"/>
          <w:sz w:val="36"/>
          <w:szCs w:val="36"/>
          <w:lang w:val="it-IT"/>
        </w:rPr>
        <w:t>Senza Ridondanza</w:t>
      </w:r>
    </w:p>
    <w:tbl>
      <w:tblPr>
        <w:tblStyle w:val="Grigliatabella"/>
        <w:tblpPr w:leftFromText="141" w:rightFromText="141" w:vertAnchor="text" w:horzAnchor="page" w:tblpXSpec="center" w:tblpY="177"/>
        <w:tblW w:w="0" w:type="auto"/>
        <w:tblLook w:val="04A0" w:firstRow="1" w:lastRow="0" w:firstColumn="1" w:lastColumn="0" w:noHBand="0" w:noVBand="1"/>
      </w:tblPr>
      <w:tblGrid>
        <w:gridCol w:w="2235"/>
        <w:gridCol w:w="2235"/>
        <w:gridCol w:w="2236"/>
        <w:gridCol w:w="2236"/>
      </w:tblGrid>
      <w:tr w:rsidR="00852881" w:rsidRPr="002330EE" w14:paraId="156B60D5" w14:textId="77777777" w:rsidTr="003C44EA">
        <w:trPr>
          <w:trHeight w:val="494"/>
        </w:trPr>
        <w:tc>
          <w:tcPr>
            <w:tcW w:w="2235" w:type="dxa"/>
            <w:shd w:val="clear" w:color="auto" w:fill="548DD4" w:themeFill="text2" w:themeFillTint="99"/>
          </w:tcPr>
          <w:p w14:paraId="7004C53C" w14:textId="77777777" w:rsidR="00852881" w:rsidRPr="00852881" w:rsidRDefault="00852881" w:rsidP="003C44EA">
            <w:pPr>
              <w:ind w:left="360"/>
              <w:jc w:val="center"/>
              <w:rPr>
                <w:rFonts w:ascii="Futura LT" w:hAnsi="Futura LT"/>
                <w:sz w:val="36"/>
                <w:szCs w:val="36"/>
                <w:lang w:val="it-IT"/>
              </w:rPr>
            </w:pPr>
            <w:r w:rsidRPr="00852881">
              <w:rPr>
                <w:rFonts w:ascii="Futura LT" w:hAnsi="Futura LT"/>
                <w:color w:val="FFFFFF" w:themeColor="background1"/>
                <w:sz w:val="36"/>
                <w:szCs w:val="36"/>
                <w:lang w:val="it-IT"/>
              </w:rPr>
              <w:t>Concetto</w:t>
            </w:r>
          </w:p>
        </w:tc>
        <w:tc>
          <w:tcPr>
            <w:tcW w:w="2235" w:type="dxa"/>
            <w:shd w:val="clear" w:color="auto" w:fill="548DD4" w:themeFill="text2" w:themeFillTint="99"/>
          </w:tcPr>
          <w:p w14:paraId="020F8A48" w14:textId="77777777" w:rsidR="00852881" w:rsidRPr="00852881" w:rsidRDefault="00852881" w:rsidP="003C44EA">
            <w:pPr>
              <w:ind w:left="360"/>
              <w:jc w:val="center"/>
              <w:rPr>
                <w:rFonts w:ascii="Futura LT" w:hAnsi="Futura LT"/>
                <w:sz w:val="36"/>
                <w:szCs w:val="36"/>
                <w:lang w:val="it-IT"/>
              </w:rPr>
            </w:pPr>
            <w:r w:rsidRPr="00852881">
              <w:rPr>
                <w:rFonts w:ascii="Futura LT" w:hAnsi="Futura LT"/>
                <w:color w:val="FFFFFF" w:themeColor="background1"/>
                <w:sz w:val="36"/>
                <w:szCs w:val="36"/>
                <w:lang w:val="it-IT"/>
              </w:rPr>
              <w:t>Tipo</w:t>
            </w:r>
          </w:p>
        </w:tc>
        <w:tc>
          <w:tcPr>
            <w:tcW w:w="2236" w:type="dxa"/>
            <w:shd w:val="clear" w:color="auto" w:fill="548DD4" w:themeFill="text2" w:themeFillTint="99"/>
          </w:tcPr>
          <w:p w14:paraId="2938ACD2" w14:textId="77777777" w:rsidR="00852881" w:rsidRPr="00852881" w:rsidRDefault="00852881" w:rsidP="003C44EA">
            <w:pPr>
              <w:ind w:left="360"/>
              <w:jc w:val="center"/>
              <w:rPr>
                <w:rFonts w:ascii="Futura LT" w:hAnsi="Futura LT"/>
                <w:sz w:val="20"/>
                <w:szCs w:val="20"/>
                <w:lang w:val="it-IT"/>
              </w:rPr>
            </w:pPr>
            <w:r w:rsidRPr="00852881">
              <w:rPr>
                <w:rFonts w:ascii="Futura LT" w:hAnsi="Futura LT"/>
                <w:color w:val="FFFFFF" w:themeColor="background1"/>
                <w:sz w:val="36"/>
                <w:szCs w:val="36"/>
                <w:lang w:val="it-IT"/>
              </w:rPr>
              <w:t>Accessi</w:t>
            </w:r>
          </w:p>
        </w:tc>
        <w:tc>
          <w:tcPr>
            <w:tcW w:w="2236" w:type="dxa"/>
            <w:shd w:val="clear" w:color="auto" w:fill="548DD4" w:themeFill="text2" w:themeFillTint="99"/>
          </w:tcPr>
          <w:p w14:paraId="7E4AC4C3" w14:textId="77777777" w:rsidR="00852881" w:rsidRPr="00852881" w:rsidRDefault="00852881" w:rsidP="003C44EA">
            <w:pPr>
              <w:ind w:left="360"/>
              <w:jc w:val="center"/>
              <w:rPr>
                <w:rFonts w:ascii="Futura LT" w:hAnsi="Futura LT"/>
                <w:color w:val="FFFFFF" w:themeColor="background1"/>
                <w:sz w:val="36"/>
                <w:szCs w:val="36"/>
                <w:lang w:val="it-IT"/>
              </w:rPr>
            </w:pPr>
            <w:r w:rsidRPr="00852881">
              <w:rPr>
                <w:rFonts w:ascii="Futura LT" w:hAnsi="Futura LT"/>
                <w:color w:val="FFFFFF" w:themeColor="background1"/>
                <w:sz w:val="36"/>
                <w:szCs w:val="36"/>
                <w:lang w:val="it-IT"/>
              </w:rPr>
              <w:t>Tipo Accessi</w:t>
            </w:r>
          </w:p>
        </w:tc>
      </w:tr>
      <w:tr w:rsidR="00852881" w:rsidRPr="00A612CD" w14:paraId="65416270" w14:textId="77777777" w:rsidTr="003C44EA">
        <w:trPr>
          <w:trHeight w:val="482"/>
        </w:trPr>
        <w:tc>
          <w:tcPr>
            <w:tcW w:w="2235" w:type="dxa"/>
          </w:tcPr>
          <w:p w14:paraId="536E85BF" w14:textId="77777777" w:rsidR="00852881" w:rsidRPr="00852881" w:rsidRDefault="00852881" w:rsidP="003C44EA">
            <w:pPr>
              <w:ind w:left="360"/>
              <w:jc w:val="center"/>
              <w:rPr>
                <w:rFonts w:ascii="Futura LT" w:hAnsi="Futura LT"/>
                <w:sz w:val="36"/>
                <w:szCs w:val="36"/>
                <w:lang w:val="it-IT"/>
              </w:rPr>
            </w:pPr>
            <w:r>
              <w:rPr>
                <w:rFonts w:ascii="Futura LT" w:hAnsi="Futura LT"/>
                <w:sz w:val="36"/>
                <w:szCs w:val="36"/>
                <w:lang w:val="it-IT"/>
              </w:rPr>
              <w:t>Prodotto</w:t>
            </w:r>
          </w:p>
        </w:tc>
        <w:tc>
          <w:tcPr>
            <w:tcW w:w="2235" w:type="dxa"/>
          </w:tcPr>
          <w:p w14:paraId="520DDD55" w14:textId="77777777" w:rsidR="00852881" w:rsidRPr="00852881" w:rsidRDefault="00852881" w:rsidP="003C44EA">
            <w:pPr>
              <w:ind w:left="360"/>
              <w:jc w:val="center"/>
              <w:rPr>
                <w:rFonts w:ascii="Futura LT" w:hAnsi="Futura LT"/>
                <w:lang w:val="it-IT"/>
              </w:rPr>
            </w:pPr>
            <w:r>
              <w:rPr>
                <w:rFonts w:ascii="Futura LT" w:hAnsi="Futura LT"/>
                <w:lang w:val="it-IT"/>
              </w:rPr>
              <w:t>E</w:t>
            </w:r>
          </w:p>
        </w:tc>
        <w:tc>
          <w:tcPr>
            <w:tcW w:w="2236" w:type="dxa"/>
          </w:tcPr>
          <w:p w14:paraId="78F0E3C3" w14:textId="1726C185" w:rsidR="00852881" w:rsidRPr="00852881" w:rsidRDefault="005C7525" w:rsidP="003C44EA">
            <w:pPr>
              <w:ind w:left="360"/>
              <w:jc w:val="center"/>
              <w:rPr>
                <w:rFonts w:ascii="Futura LT" w:hAnsi="Futura LT"/>
                <w:lang w:val="it-IT"/>
              </w:rPr>
            </w:pPr>
            <w:r>
              <w:rPr>
                <w:rFonts w:ascii="Futura LT" w:hAnsi="Futura LT"/>
                <w:lang w:val="it-IT"/>
              </w:rPr>
              <w:t>5</w:t>
            </w:r>
          </w:p>
        </w:tc>
        <w:tc>
          <w:tcPr>
            <w:tcW w:w="2236" w:type="dxa"/>
          </w:tcPr>
          <w:p w14:paraId="4C5EA088" w14:textId="77777777" w:rsidR="00852881" w:rsidRPr="00852881" w:rsidRDefault="00852881" w:rsidP="003C44EA">
            <w:pPr>
              <w:ind w:left="360"/>
              <w:jc w:val="center"/>
              <w:rPr>
                <w:rFonts w:ascii="Futura LT" w:hAnsi="Futura LT"/>
                <w:sz w:val="20"/>
                <w:szCs w:val="20"/>
                <w:lang w:val="it-IT"/>
              </w:rPr>
            </w:pPr>
            <w:r>
              <w:rPr>
                <w:rFonts w:ascii="Futura LT" w:hAnsi="Futura LT"/>
                <w:sz w:val="20"/>
                <w:szCs w:val="20"/>
                <w:lang w:val="it-IT"/>
              </w:rPr>
              <w:t>L</w:t>
            </w:r>
          </w:p>
        </w:tc>
      </w:tr>
      <w:tr w:rsidR="00852881" w:rsidRPr="00A612CD" w14:paraId="440AC959" w14:textId="77777777" w:rsidTr="003C44EA">
        <w:trPr>
          <w:trHeight w:val="482"/>
        </w:trPr>
        <w:tc>
          <w:tcPr>
            <w:tcW w:w="2235" w:type="dxa"/>
          </w:tcPr>
          <w:p w14:paraId="186A4525" w14:textId="77777777" w:rsidR="00852881" w:rsidRPr="00852881" w:rsidRDefault="00852881" w:rsidP="003C44EA">
            <w:pPr>
              <w:ind w:left="360"/>
              <w:jc w:val="center"/>
              <w:rPr>
                <w:rFonts w:ascii="Futura LT" w:hAnsi="Futura LT"/>
                <w:i/>
                <w:iCs/>
                <w:sz w:val="36"/>
                <w:szCs w:val="36"/>
                <w:lang w:val="it-IT"/>
              </w:rPr>
            </w:pPr>
            <w:r w:rsidRPr="00852881">
              <w:rPr>
                <w:rFonts w:ascii="Futura LT" w:hAnsi="Futura LT"/>
                <w:i/>
                <w:iCs/>
                <w:sz w:val="36"/>
                <w:szCs w:val="36"/>
                <w:lang w:val="it-IT"/>
              </w:rPr>
              <w:t>Contiene</w:t>
            </w:r>
          </w:p>
        </w:tc>
        <w:tc>
          <w:tcPr>
            <w:tcW w:w="2235" w:type="dxa"/>
          </w:tcPr>
          <w:p w14:paraId="3FEB69D8" w14:textId="77777777" w:rsidR="00852881" w:rsidRPr="00852881" w:rsidRDefault="00852881" w:rsidP="003C44EA">
            <w:pPr>
              <w:ind w:left="360"/>
              <w:jc w:val="center"/>
              <w:rPr>
                <w:rFonts w:ascii="Futura LT" w:hAnsi="Futura LT"/>
                <w:lang w:val="it-IT"/>
              </w:rPr>
            </w:pPr>
            <w:r>
              <w:rPr>
                <w:rFonts w:ascii="Futura LT" w:hAnsi="Futura LT"/>
                <w:lang w:val="it-IT"/>
              </w:rPr>
              <w:t>R</w:t>
            </w:r>
          </w:p>
        </w:tc>
        <w:tc>
          <w:tcPr>
            <w:tcW w:w="2236" w:type="dxa"/>
          </w:tcPr>
          <w:p w14:paraId="45484F4C" w14:textId="15ED6DE5" w:rsidR="00852881" w:rsidRPr="00DE0629" w:rsidRDefault="005C7525" w:rsidP="003C44EA">
            <w:pPr>
              <w:ind w:left="360"/>
              <w:jc w:val="center"/>
              <w:rPr>
                <w:rFonts w:ascii="Futura LT" w:hAnsi="Futura LT"/>
                <w:lang w:val="it-IT"/>
              </w:rPr>
            </w:pPr>
            <w:r w:rsidRPr="00DE0629">
              <w:rPr>
                <w:rFonts w:ascii="Futura LT" w:hAnsi="Futura LT"/>
                <w:lang w:val="it-IT"/>
              </w:rPr>
              <w:t>5</w:t>
            </w:r>
          </w:p>
        </w:tc>
        <w:tc>
          <w:tcPr>
            <w:tcW w:w="2236" w:type="dxa"/>
          </w:tcPr>
          <w:p w14:paraId="0216E98F" w14:textId="1FDE223A" w:rsidR="00852881" w:rsidRPr="00852881" w:rsidRDefault="00852881" w:rsidP="003C44EA">
            <w:pPr>
              <w:ind w:left="360"/>
              <w:jc w:val="center"/>
              <w:rPr>
                <w:rFonts w:ascii="Futura LT" w:hAnsi="Futura LT"/>
                <w:sz w:val="20"/>
                <w:szCs w:val="20"/>
                <w:lang w:val="it-IT"/>
              </w:rPr>
            </w:pPr>
            <w:r>
              <w:rPr>
                <w:rFonts w:ascii="Futura LT" w:hAnsi="Futura LT"/>
                <w:sz w:val="20"/>
                <w:szCs w:val="20"/>
                <w:lang w:val="it-IT"/>
              </w:rPr>
              <w:t>S</w:t>
            </w:r>
          </w:p>
        </w:tc>
      </w:tr>
      <w:tr w:rsidR="00852881" w:rsidRPr="00A612CD" w14:paraId="0EAAF98C" w14:textId="77777777" w:rsidTr="003C44EA">
        <w:trPr>
          <w:trHeight w:val="482"/>
        </w:trPr>
        <w:tc>
          <w:tcPr>
            <w:tcW w:w="2235" w:type="dxa"/>
            <w:tcBorders>
              <w:bottom w:val="single" w:sz="4" w:space="0" w:color="auto"/>
            </w:tcBorders>
          </w:tcPr>
          <w:p w14:paraId="3B11D566" w14:textId="77777777" w:rsidR="00852881" w:rsidRPr="00852881" w:rsidRDefault="00852881" w:rsidP="003C44EA">
            <w:pPr>
              <w:ind w:left="360"/>
              <w:jc w:val="center"/>
              <w:rPr>
                <w:rFonts w:ascii="Futura LT" w:hAnsi="Futura LT"/>
                <w:sz w:val="36"/>
                <w:szCs w:val="36"/>
                <w:lang w:val="it-IT"/>
              </w:rPr>
            </w:pPr>
            <w:r w:rsidRPr="00852881">
              <w:rPr>
                <w:rFonts w:ascii="Futura LT" w:hAnsi="Futura LT"/>
                <w:sz w:val="36"/>
                <w:szCs w:val="36"/>
                <w:lang w:val="it-IT"/>
              </w:rPr>
              <w:t>Carrello</w:t>
            </w:r>
          </w:p>
        </w:tc>
        <w:tc>
          <w:tcPr>
            <w:tcW w:w="2235" w:type="dxa"/>
            <w:tcBorders>
              <w:bottom w:val="single" w:sz="4" w:space="0" w:color="auto"/>
            </w:tcBorders>
          </w:tcPr>
          <w:p w14:paraId="363490A2" w14:textId="77777777" w:rsidR="00852881" w:rsidRPr="00852881" w:rsidRDefault="00852881" w:rsidP="003C44EA">
            <w:pPr>
              <w:ind w:left="360"/>
              <w:jc w:val="center"/>
              <w:rPr>
                <w:rFonts w:ascii="Futura LT" w:hAnsi="Futura LT"/>
                <w:lang w:val="it-IT"/>
              </w:rPr>
            </w:pPr>
            <w:r w:rsidRPr="00852881">
              <w:rPr>
                <w:rFonts w:ascii="Futura LT" w:hAnsi="Futura LT"/>
                <w:lang w:val="it-IT"/>
              </w:rPr>
              <w:t>E</w:t>
            </w:r>
          </w:p>
        </w:tc>
        <w:tc>
          <w:tcPr>
            <w:tcW w:w="2236" w:type="dxa"/>
            <w:tcBorders>
              <w:bottom w:val="single" w:sz="4" w:space="0" w:color="auto"/>
            </w:tcBorders>
          </w:tcPr>
          <w:p w14:paraId="199D63E1" w14:textId="4DAD2D24" w:rsidR="00852881" w:rsidRPr="00DE0629" w:rsidRDefault="005C7525" w:rsidP="003C44EA">
            <w:pPr>
              <w:ind w:left="360"/>
              <w:jc w:val="center"/>
              <w:rPr>
                <w:rFonts w:ascii="Futura LT" w:hAnsi="Futura LT"/>
                <w:lang w:val="it-IT"/>
              </w:rPr>
            </w:pPr>
            <w:r w:rsidRPr="00DE0629">
              <w:rPr>
                <w:rFonts w:ascii="Futura LT" w:hAnsi="Futura LT"/>
                <w:lang w:val="it-IT"/>
              </w:rPr>
              <w:t>5</w:t>
            </w:r>
          </w:p>
        </w:tc>
        <w:tc>
          <w:tcPr>
            <w:tcW w:w="2236" w:type="dxa"/>
          </w:tcPr>
          <w:p w14:paraId="460D7E16" w14:textId="77777777" w:rsidR="00852881" w:rsidRPr="00852881" w:rsidRDefault="00852881" w:rsidP="003C44EA">
            <w:pPr>
              <w:ind w:left="360"/>
              <w:jc w:val="center"/>
              <w:rPr>
                <w:rFonts w:ascii="Futura LT" w:hAnsi="Futura LT"/>
                <w:sz w:val="20"/>
                <w:szCs w:val="20"/>
                <w:lang w:val="it-IT"/>
              </w:rPr>
            </w:pPr>
            <w:r w:rsidRPr="00852881">
              <w:rPr>
                <w:rFonts w:ascii="Futura LT" w:hAnsi="Futura LT"/>
                <w:sz w:val="20"/>
                <w:szCs w:val="20"/>
                <w:lang w:val="it-IT"/>
              </w:rPr>
              <w:t>S</w:t>
            </w:r>
          </w:p>
        </w:tc>
      </w:tr>
      <w:tr w:rsidR="00852881" w:rsidRPr="00A612CD" w14:paraId="17AB68F3" w14:textId="77777777" w:rsidTr="003C44EA">
        <w:trPr>
          <w:trHeight w:val="482"/>
        </w:trPr>
        <w:tc>
          <w:tcPr>
            <w:tcW w:w="2235" w:type="dxa"/>
            <w:tcBorders>
              <w:bottom w:val="single" w:sz="4" w:space="0" w:color="auto"/>
            </w:tcBorders>
          </w:tcPr>
          <w:p w14:paraId="50342462" w14:textId="77777777" w:rsidR="00852881" w:rsidRPr="00852881" w:rsidRDefault="00852881" w:rsidP="003C44EA">
            <w:pPr>
              <w:ind w:left="360"/>
              <w:jc w:val="center"/>
              <w:rPr>
                <w:rFonts w:ascii="Futura LT" w:hAnsi="Futura LT"/>
                <w:i/>
                <w:iCs/>
                <w:sz w:val="36"/>
                <w:szCs w:val="36"/>
                <w:lang w:val="it-IT"/>
              </w:rPr>
            </w:pPr>
            <w:r w:rsidRPr="00852881">
              <w:rPr>
                <w:rFonts w:ascii="Futura LT" w:hAnsi="Futura LT"/>
                <w:i/>
                <w:iCs/>
                <w:sz w:val="36"/>
                <w:szCs w:val="36"/>
                <w:lang w:val="it-IT"/>
              </w:rPr>
              <w:t>Acquista</w:t>
            </w:r>
          </w:p>
        </w:tc>
        <w:tc>
          <w:tcPr>
            <w:tcW w:w="2235" w:type="dxa"/>
            <w:tcBorders>
              <w:bottom w:val="single" w:sz="4" w:space="0" w:color="auto"/>
            </w:tcBorders>
          </w:tcPr>
          <w:p w14:paraId="7B64AA1A" w14:textId="77777777" w:rsidR="00852881" w:rsidRPr="00852881" w:rsidRDefault="00852881" w:rsidP="003C44EA">
            <w:pPr>
              <w:ind w:left="360"/>
              <w:jc w:val="center"/>
              <w:rPr>
                <w:rFonts w:ascii="Futura LT" w:hAnsi="Futura LT"/>
                <w:lang w:val="it-IT"/>
              </w:rPr>
            </w:pPr>
            <w:r w:rsidRPr="00852881">
              <w:rPr>
                <w:rFonts w:ascii="Futura LT" w:hAnsi="Futura LT"/>
                <w:lang w:val="it-IT"/>
              </w:rPr>
              <w:t>R</w:t>
            </w:r>
          </w:p>
        </w:tc>
        <w:tc>
          <w:tcPr>
            <w:tcW w:w="2236" w:type="dxa"/>
            <w:tcBorders>
              <w:bottom w:val="single" w:sz="4" w:space="0" w:color="auto"/>
            </w:tcBorders>
          </w:tcPr>
          <w:p w14:paraId="5FDE93DD" w14:textId="294CC24A" w:rsidR="00852881" w:rsidRPr="00852881" w:rsidRDefault="005C7525" w:rsidP="003C44EA">
            <w:pPr>
              <w:ind w:left="360"/>
              <w:jc w:val="center"/>
              <w:rPr>
                <w:rFonts w:ascii="Futura LT" w:hAnsi="Futura LT"/>
                <w:lang w:val="it-IT"/>
              </w:rPr>
            </w:pPr>
            <w:r>
              <w:rPr>
                <w:rFonts w:ascii="Futura LT" w:hAnsi="Futura LT"/>
                <w:lang w:val="it-IT"/>
              </w:rPr>
              <w:t>5</w:t>
            </w:r>
          </w:p>
        </w:tc>
        <w:tc>
          <w:tcPr>
            <w:tcW w:w="2236" w:type="dxa"/>
          </w:tcPr>
          <w:p w14:paraId="78DB7F31" w14:textId="3FB57484" w:rsidR="00852881" w:rsidRPr="00852881" w:rsidRDefault="00852881" w:rsidP="003C44EA">
            <w:pPr>
              <w:ind w:left="360"/>
              <w:jc w:val="center"/>
              <w:rPr>
                <w:rFonts w:ascii="Futura LT" w:hAnsi="Futura LT"/>
                <w:sz w:val="20"/>
                <w:szCs w:val="20"/>
                <w:lang w:val="it-IT"/>
              </w:rPr>
            </w:pPr>
            <w:r w:rsidRPr="00852881">
              <w:rPr>
                <w:rFonts w:ascii="Futura LT" w:hAnsi="Futura LT"/>
                <w:sz w:val="20"/>
                <w:szCs w:val="20"/>
                <w:lang w:val="it-IT"/>
              </w:rPr>
              <w:t>S</w:t>
            </w:r>
          </w:p>
        </w:tc>
      </w:tr>
      <w:tr w:rsidR="00852881" w:rsidRPr="00A612CD" w14:paraId="7427BD88" w14:textId="77777777" w:rsidTr="003C44EA">
        <w:trPr>
          <w:trHeight w:val="482"/>
        </w:trPr>
        <w:tc>
          <w:tcPr>
            <w:tcW w:w="8942" w:type="dxa"/>
            <w:gridSpan w:val="4"/>
          </w:tcPr>
          <w:p w14:paraId="25E5E65B" w14:textId="1149A294" w:rsidR="00852881" w:rsidRPr="00852881" w:rsidRDefault="00852881" w:rsidP="003C44EA">
            <w:pPr>
              <w:ind w:left="360"/>
              <w:rPr>
                <w:rFonts w:ascii="Futura LT" w:hAnsi="Futura LT"/>
                <w:sz w:val="32"/>
                <w:szCs w:val="32"/>
              </w:rPr>
            </w:pPr>
            <w:r w:rsidRPr="00852881">
              <w:rPr>
                <w:rFonts w:ascii="Futura LT" w:hAnsi="Futura LT"/>
                <w:sz w:val="32"/>
                <w:szCs w:val="32"/>
              </w:rPr>
              <w:t xml:space="preserve">TOTALE = </w:t>
            </w:r>
            <w:r w:rsidR="00DE0629">
              <w:rPr>
                <w:rFonts w:ascii="Futura LT" w:hAnsi="Futura LT"/>
                <w:sz w:val="32"/>
                <w:szCs w:val="32"/>
              </w:rPr>
              <w:t>15</w:t>
            </w:r>
            <w:r w:rsidRPr="00852881">
              <w:rPr>
                <w:rFonts w:ascii="Futura LT" w:hAnsi="Futura LT"/>
                <w:sz w:val="32"/>
                <w:szCs w:val="32"/>
              </w:rPr>
              <w:t xml:space="preserve">S + </w:t>
            </w:r>
            <w:r w:rsidR="00DE0629">
              <w:rPr>
                <w:rFonts w:ascii="Futura LT" w:hAnsi="Futura LT"/>
                <w:sz w:val="32"/>
                <w:szCs w:val="32"/>
              </w:rPr>
              <w:t>5</w:t>
            </w:r>
            <w:r w:rsidRPr="00852881">
              <w:rPr>
                <w:rFonts w:ascii="Futura LT" w:hAnsi="Futura LT"/>
                <w:sz w:val="32"/>
                <w:szCs w:val="32"/>
              </w:rPr>
              <w:t xml:space="preserve"> = </w:t>
            </w:r>
            <w:r w:rsidR="00DE0629">
              <w:rPr>
                <w:rFonts w:ascii="Futura LT" w:hAnsi="Futura LT"/>
                <w:sz w:val="32"/>
                <w:szCs w:val="32"/>
              </w:rPr>
              <w:t>15</w:t>
            </w:r>
            <w:r w:rsidRPr="00852881">
              <w:rPr>
                <w:rFonts w:ascii="Futura LT" w:hAnsi="Futura LT"/>
                <w:sz w:val="32"/>
                <w:szCs w:val="32"/>
              </w:rPr>
              <w:t xml:space="preserve"> * 2 +</w:t>
            </w:r>
            <w:r w:rsidR="00DE0629">
              <w:rPr>
                <w:rFonts w:ascii="Futura LT" w:hAnsi="Futura LT"/>
                <w:sz w:val="32"/>
                <w:szCs w:val="32"/>
              </w:rPr>
              <w:t>5</w:t>
            </w:r>
            <w:r w:rsidRPr="00852881">
              <w:rPr>
                <w:rFonts w:ascii="Futura LT" w:hAnsi="Futura LT"/>
                <w:sz w:val="32"/>
                <w:szCs w:val="32"/>
              </w:rPr>
              <w:t xml:space="preserve"> = </w:t>
            </w:r>
            <w:r w:rsidR="00DE0629">
              <w:rPr>
                <w:rFonts w:ascii="Futura LT" w:hAnsi="Futura LT"/>
                <w:sz w:val="32"/>
                <w:szCs w:val="32"/>
              </w:rPr>
              <w:t>35</w:t>
            </w:r>
          </w:p>
          <w:p w14:paraId="7FC2EDBF" w14:textId="54E36D6D" w:rsidR="00852881" w:rsidRPr="00852881" w:rsidRDefault="00DE0629" w:rsidP="003C44EA">
            <w:pPr>
              <w:ind w:left="360"/>
              <w:rPr>
                <w:rFonts w:ascii="Futura LT" w:hAnsi="Futura LT"/>
                <w:sz w:val="36"/>
                <w:szCs w:val="36"/>
              </w:rPr>
            </w:pPr>
            <w:r>
              <w:rPr>
                <w:rFonts w:ascii="Futura LT" w:hAnsi="Futura LT"/>
                <w:sz w:val="32"/>
                <w:szCs w:val="32"/>
              </w:rPr>
              <w:t>35</w:t>
            </w:r>
            <w:r w:rsidR="00852881" w:rsidRPr="00852881">
              <w:rPr>
                <w:rFonts w:ascii="Futura LT" w:hAnsi="Futura LT"/>
                <w:sz w:val="32"/>
                <w:szCs w:val="32"/>
              </w:rPr>
              <w:t xml:space="preserve"> * </w:t>
            </w:r>
            <w:r w:rsidR="00852881">
              <w:rPr>
                <w:rFonts w:ascii="Futura LT" w:hAnsi="Futura LT"/>
                <w:sz w:val="32"/>
                <w:szCs w:val="32"/>
              </w:rPr>
              <w:t>1</w:t>
            </w:r>
            <w:r w:rsidR="00852881" w:rsidRPr="00852881">
              <w:rPr>
                <w:rFonts w:ascii="Futura LT" w:hAnsi="Futura LT"/>
                <w:sz w:val="32"/>
                <w:szCs w:val="32"/>
              </w:rPr>
              <w:t xml:space="preserve">/mm = </w:t>
            </w:r>
            <w:r>
              <w:rPr>
                <w:rFonts w:ascii="Futura LT" w:hAnsi="Futura LT"/>
                <w:sz w:val="32"/>
                <w:szCs w:val="32"/>
              </w:rPr>
              <w:t>35</w:t>
            </w:r>
            <w:r w:rsidR="00852881" w:rsidRPr="00852881">
              <w:rPr>
                <w:rFonts w:ascii="Futura LT" w:hAnsi="Futura LT"/>
                <w:sz w:val="32"/>
                <w:szCs w:val="32"/>
              </w:rPr>
              <w:t xml:space="preserve">/mm              </w:t>
            </w:r>
          </w:p>
        </w:tc>
      </w:tr>
    </w:tbl>
    <w:p w14:paraId="4204814C" w14:textId="3E497534" w:rsidR="00827323" w:rsidRPr="00852881" w:rsidRDefault="00827323" w:rsidP="00852881">
      <w:pPr>
        <w:tabs>
          <w:tab w:val="left" w:pos="1248"/>
          <w:tab w:val="left" w:pos="3300"/>
          <w:tab w:val="center" w:pos="5940"/>
        </w:tabs>
        <w:ind w:left="360"/>
        <w:jc w:val="center"/>
        <w:rPr>
          <w:rFonts w:ascii="Futura LT" w:hAnsi="Futura LT"/>
          <w:sz w:val="28"/>
          <w:szCs w:val="28"/>
        </w:rPr>
      </w:pPr>
    </w:p>
    <w:p w14:paraId="09294E38" w14:textId="129F4D79" w:rsidR="00827323" w:rsidRPr="00852881" w:rsidRDefault="00827323" w:rsidP="00827323">
      <w:pPr>
        <w:tabs>
          <w:tab w:val="left" w:pos="1248"/>
          <w:tab w:val="left" w:pos="3300"/>
          <w:tab w:val="center" w:pos="5940"/>
        </w:tabs>
        <w:jc w:val="both"/>
        <w:rPr>
          <w:rFonts w:ascii="Futura LT" w:hAnsi="Futura LT"/>
          <w:sz w:val="28"/>
          <w:szCs w:val="28"/>
        </w:rPr>
      </w:pPr>
    </w:p>
    <w:p w14:paraId="411DA1AC" w14:textId="4126301B" w:rsidR="00926D21" w:rsidRPr="00852881" w:rsidRDefault="00533967">
      <w:pPr>
        <w:rPr>
          <w:rFonts w:ascii="Futura LT" w:hAnsi="Futura LT"/>
          <w:sz w:val="36"/>
          <w:szCs w:val="36"/>
        </w:rPr>
      </w:pPr>
      <w:r w:rsidRPr="00167469">
        <w:rPr>
          <w:noProof/>
          <w:sz w:val="32"/>
          <w:szCs w:val="32"/>
        </w:rPr>
        <w:drawing>
          <wp:anchor distT="0" distB="0" distL="114300" distR="114300" simplePos="0" relativeHeight="251673088" behindDoc="1" locked="0" layoutInCell="1" allowOverlap="1" wp14:anchorId="57A95C52" wp14:editId="17AD55C5">
            <wp:simplePos x="0" y="0"/>
            <wp:positionH relativeFrom="margin">
              <wp:align>left</wp:align>
            </wp:positionH>
            <wp:positionV relativeFrom="paragraph">
              <wp:posOffset>1362710</wp:posOffset>
            </wp:positionV>
            <wp:extent cx="3771900" cy="3771900"/>
            <wp:effectExtent l="0" t="0" r="0" b="0"/>
            <wp:wrapNone/>
            <wp:docPr id="1864798022" name="Immagine 1864798022" descr="Immagine che contiene schermata, Policromia, design,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3" descr="Immagine che contiene schermata, Policromia, design, quadra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0800000">
                      <a:off x="0" y="0"/>
                      <a:ext cx="3771900" cy="3771900"/>
                    </a:xfrm>
                    <a:prstGeom prst="rect">
                      <a:avLst/>
                    </a:prstGeom>
                    <a:noFill/>
                  </pic:spPr>
                </pic:pic>
              </a:graphicData>
            </a:graphic>
            <wp14:sizeRelH relativeFrom="page">
              <wp14:pctWidth>0</wp14:pctWidth>
            </wp14:sizeRelH>
            <wp14:sizeRelV relativeFrom="page">
              <wp14:pctHeight>0</wp14:pctHeight>
            </wp14:sizeRelV>
          </wp:anchor>
        </w:drawing>
      </w:r>
      <w:r w:rsidR="00926D21" w:rsidRPr="00852881">
        <w:rPr>
          <w:rFonts w:ascii="Futura LT" w:hAnsi="Futura LT"/>
          <w:sz w:val="36"/>
          <w:szCs w:val="36"/>
        </w:rPr>
        <w:br w:type="page"/>
      </w:r>
    </w:p>
    <w:tbl>
      <w:tblPr>
        <w:tblStyle w:val="Grigliatabella"/>
        <w:tblpPr w:leftFromText="141" w:rightFromText="141" w:vertAnchor="text" w:horzAnchor="page" w:tblpXSpec="center" w:tblpY="177"/>
        <w:tblW w:w="0" w:type="auto"/>
        <w:tblLook w:val="04A0" w:firstRow="1" w:lastRow="0" w:firstColumn="1" w:lastColumn="0" w:noHBand="0" w:noVBand="1"/>
      </w:tblPr>
      <w:tblGrid>
        <w:gridCol w:w="5658"/>
        <w:gridCol w:w="5961"/>
      </w:tblGrid>
      <w:tr w:rsidR="008D5B3B" w:rsidRPr="00852881" w14:paraId="536B970C" w14:textId="77777777" w:rsidTr="008D5B3B">
        <w:trPr>
          <w:trHeight w:val="494"/>
        </w:trPr>
        <w:tc>
          <w:tcPr>
            <w:tcW w:w="5658" w:type="dxa"/>
            <w:shd w:val="clear" w:color="auto" w:fill="548DD4" w:themeFill="text2" w:themeFillTint="99"/>
          </w:tcPr>
          <w:p w14:paraId="389F9A24" w14:textId="71F5C80E" w:rsidR="008D5B3B" w:rsidRPr="00852881" w:rsidRDefault="008D5B3B" w:rsidP="003C44EA">
            <w:pPr>
              <w:ind w:left="360"/>
              <w:jc w:val="center"/>
              <w:rPr>
                <w:rFonts w:ascii="Futura LT" w:hAnsi="Futura LT"/>
                <w:sz w:val="36"/>
                <w:szCs w:val="36"/>
                <w:lang w:val="it-IT"/>
              </w:rPr>
            </w:pPr>
            <w:r>
              <w:rPr>
                <w:rFonts w:ascii="Futura LT" w:hAnsi="Futura LT"/>
                <w:color w:val="FFFFFF" w:themeColor="background1"/>
                <w:sz w:val="36"/>
                <w:szCs w:val="36"/>
                <w:lang w:val="it-IT"/>
              </w:rPr>
              <w:lastRenderedPageBreak/>
              <w:t>Totale accessi con ridondanza</w:t>
            </w:r>
          </w:p>
        </w:tc>
        <w:tc>
          <w:tcPr>
            <w:tcW w:w="5961" w:type="dxa"/>
            <w:shd w:val="clear" w:color="auto" w:fill="548DD4" w:themeFill="text2" w:themeFillTint="99"/>
          </w:tcPr>
          <w:p w14:paraId="5DE91F88" w14:textId="4D3733F6" w:rsidR="008D5B3B" w:rsidRPr="00852881" w:rsidRDefault="008D5B3B" w:rsidP="003C44EA">
            <w:pPr>
              <w:ind w:left="360"/>
              <w:jc w:val="center"/>
              <w:rPr>
                <w:rFonts w:ascii="Futura LT" w:hAnsi="Futura LT"/>
                <w:sz w:val="36"/>
                <w:szCs w:val="36"/>
                <w:lang w:val="it-IT"/>
              </w:rPr>
            </w:pPr>
            <w:r>
              <w:rPr>
                <w:rFonts w:ascii="Futura LT" w:hAnsi="Futura LT"/>
                <w:color w:val="FFFFFF" w:themeColor="background1"/>
                <w:sz w:val="36"/>
                <w:szCs w:val="36"/>
                <w:lang w:val="it-IT"/>
              </w:rPr>
              <w:t>Totale accessi senza ridondanza</w:t>
            </w:r>
          </w:p>
        </w:tc>
      </w:tr>
      <w:tr w:rsidR="008D5B3B" w:rsidRPr="00852881" w14:paraId="37809DF2" w14:textId="77777777" w:rsidTr="008D5B3B">
        <w:trPr>
          <w:trHeight w:val="482"/>
        </w:trPr>
        <w:tc>
          <w:tcPr>
            <w:tcW w:w="5658" w:type="dxa"/>
          </w:tcPr>
          <w:p w14:paraId="76748267" w14:textId="60C4DFA5" w:rsidR="008D5B3B" w:rsidRDefault="008D5B3B" w:rsidP="003C44EA">
            <w:pPr>
              <w:ind w:left="360"/>
              <w:jc w:val="center"/>
              <w:rPr>
                <w:rFonts w:ascii="Futura LT" w:hAnsi="Futura LT"/>
                <w:sz w:val="36"/>
                <w:szCs w:val="36"/>
                <w:lang w:val="it-IT"/>
              </w:rPr>
            </w:pPr>
            <w:r>
              <w:rPr>
                <w:rFonts w:ascii="Futura LT" w:hAnsi="Futura LT"/>
                <w:sz w:val="36"/>
                <w:szCs w:val="36"/>
                <w:lang w:val="it-IT"/>
              </w:rPr>
              <w:t>810+180+84+130+</w:t>
            </w:r>
            <w:r w:rsidR="00DE0629">
              <w:rPr>
                <w:rFonts w:ascii="Futura LT" w:hAnsi="Futura LT"/>
                <w:sz w:val="36"/>
                <w:szCs w:val="36"/>
                <w:lang w:val="it-IT"/>
              </w:rPr>
              <w:t>40</w:t>
            </w:r>
            <w:r>
              <w:rPr>
                <w:rFonts w:ascii="Futura LT" w:hAnsi="Futura LT"/>
                <w:sz w:val="36"/>
                <w:szCs w:val="36"/>
                <w:lang w:val="it-IT"/>
              </w:rPr>
              <w:t xml:space="preserve"> = </w:t>
            </w:r>
          </w:p>
          <w:p w14:paraId="618E7DC0" w14:textId="2D1AFFE7" w:rsidR="008D5B3B" w:rsidRPr="00852881" w:rsidRDefault="008D5B3B" w:rsidP="003C44EA">
            <w:pPr>
              <w:ind w:left="360"/>
              <w:jc w:val="center"/>
              <w:rPr>
                <w:rFonts w:ascii="Futura LT" w:hAnsi="Futura LT"/>
                <w:sz w:val="36"/>
                <w:szCs w:val="36"/>
                <w:lang w:val="it-IT"/>
              </w:rPr>
            </w:pPr>
            <w:r w:rsidRPr="008D5B3B">
              <w:rPr>
                <w:rFonts w:ascii="Futura LT" w:hAnsi="Futura LT"/>
                <w:b/>
                <w:bCs/>
                <w:sz w:val="36"/>
                <w:szCs w:val="36"/>
                <w:lang w:val="it-IT"/>
              </w:rPr>
              <w:t>12</w:t>
            </w:r>
            <w:r w:rsidR="00DE0629">
              <w:rPr>
                <w:rFonts w:ascii="Futura LT" w:hAnsi="Futura LT"/>
                <w:b/>
                <w:bCs/>
                <w:sz w:val="36"/>
                <w:szCs w:val="36"/>
                <w:lang w:val="it-IT"/>
              </w:rPr>
              <w:t>44</w:t>
            </w:r>
            <w:r>
              <w:rPr>
                <w:rFonts w:ascii="Futura LT" w:hAnsi="Futura LT"/>
                <w:sz w:val="36"/>
                <w:szCs w:val="36"/>
                <w:lang w:val="it-IT"/>
              </w:rPr>
              <w:t xml:space="preserve">a/mm + 80 </w:t>
            </w:r>
            <w:r w:rsidRPr="008D5B3B">
              <w:rPr>
                <w:rFonts w:ascii="Futura LT" w:hAnsi="Futura LT"/>
                <w:b/>
                <w:bCs/>
                <w:sz w:val="36"/>
                <w:szCs w:val="36"/>
                <w:lang w:val="it-IT"/>
              </w:rPr>
              <w:t>byte</w:t>
            </w:r>
          </w:p>
        </w:tc>
        <w:tc>
          <w:tcPr>
            <w:tcW w:w="5961" w:type="dxa"/>
          </w:tcPr>
          <w:p w14:paraId="14C066BB" w14:textId="7B26FEB9" w:rsidR="008D5B3B" w:rsidRDefault="008D5B3B" w:rsidP="003C44EA">
            <w:pPr>
              <w:ind w:left="360"/>
              <w:jc w:val="center"/>
              <w:rPr>
                <w:rFonts w:ascii="Futura LT" w:hAnsi="Futura LT"/>
                <w:sz w:val="36"/>
                <w:szCs w:val="36"/>
                <w:lang w:val="it-IT"/>
              </w:rPr>
            </w:pPr>
            <w:r w:rsidRPr="008D5B3B">
              <w:rPr>
                <w:rFonts w:ascii="Futura LT" w:hAnsi="Futura LT"/>
                <w:sz w:val="36"/>
                <w:szCs w:val="36"/>
                <w:lang w:val="it-IT"/>
              </w:rPr>
              <w:t xml:space="preserve">360 + 160 + 78 +120 + </w:t>
            </w:r>
            <w:r w:rsidR="00DE0629">
              <w:rPr>
                <w:rFonts w:ascii="Futura LT" w:hAnsi="Futura LT"/>
                <w:sz w:val="36"/>
                <w:szCs w:val="36"/>
                <w:lang w:val="it-IT"/>
              </w:rPr>
              <w:t>35</w:t>
            </w:r>
            <w:r>
              <w:rPr>
                <w:rFonts w:ascii="Futura LT" w:hAnsi="Futura LT"/>
                <w:sz w:val="36"/>
                <w:szCs w:val="36"/>
                <w:lang w:val="it-IT"/>
              </w:rPr>
              <w:t xml:space="preserve"> =</w:t>
            </w:r>
          </w:p>
          <w:p w14:paraId="327B1926" w14:textId="5DDF96F5" w:rsidR="008D5B3B" w:rsidRPr="008D5B3B" w:rsidRDefault="008D5B3B" w:rsidP="003C44EA">
            <w:pPr>
              <w:ind w:left="360"/>
              <w:jc w:val="center"/>
              <w:rPr>
                <w:rFonts w:ascii="Futura LT" w:hAnsi="Futura LT"/>
                <w:sz w:val="36"/>
                <w:szCs w:val="36"/>
                <w:lang w:val="it-IT"/>
              </w:rPr>
            </w:pPr>
            <w:r w:rsidRPr="008D5B3B">
              <w:rPr>
                <w:rFonts w:ascii="Futura LT" w:hAnsi="Futura LT"/>
                <w:b/>
                <w:bCs/>
                <w:sz w:val="36"/>
                <w:szCs w:val="36"/>
                <w:lang w:val="it-IT"/>
              </w:rPr>
              <w:t>7</w:t>
            </w:r>
            <w:r w:rsidR="00DE0629">
              <w:rPr>
                <w:rFonts w:ascii="Futura LT" w:hAnsi="Futura LT"/>
                <w:b/>
                <w:bCs/>
                <w:sz w:val="36"/>
                <w:szCs w:val="36"/>
                <w:lang w:val="it-IT"/>
              </w:rPr>
              <w:t>53</w:t>
            </w:r>
            <w:r>
              <w:rPr>
                <w:rFonts w:ascii="Futura LT" w:hAnsi="Futura LT"/>
                <w:sz w:val="36"/>
                <w:szCs w:val="36"/>
                <w:lang w:val="it-IT"/>
              </w:rPr>
              <w:t xml:space="preserve">a/mm </w:t>
            </w:r>
          </w:p>
        </w:tc>
      </w:tr>
    </w:tbl>
    <w:p w14:paraId="14A7C980" w14:textId="3DB70609" w:rsidR="00926D21" w:rsidRDefault="00926D21" w:rsidP="00DE3716">
      <w:pPr>
        <w:pStyle w:val="Paragrafoelenco"/>
        <w:tabs>
          <w:tab w:val="left" w:pos="1248"/>
          <w:tab w:val="left" w:pos="3300"/>
          <w:tab w:val="center" w:pos="5940"/>
        </w:tabs>
        <w:ind w:left="1428"/>
        <w:rPr>
          <w:rFonts w:ascii="Futura LT" w:hAnsi="Futura LT"/>
          <w:sz w:val="36"/>
          <w:szCs w:val="36"/>
        </w:rPr>
      </w:pPr>
    </w:p>
    <w:p w14:paraId="19403EC1" w14:textId="728ECD1D" w:rsidR="008D5B3B" w:rsidRDefault="008D5B3B" w:rsidP="008D5B3B">
      <w:pPr>
        <w:tabs>
          <w:tab w:val="left" w:pos="1248"/>
          <w:tab w:val="left" w:pos="3300"/>
          <w:tab w:val="center" w:pos="5940"/>
        </w:tabs>
        <w:jc w:val="center"/>
        <w:rPr>
          <w:rFonts w:ascii="Futura LT" w:hAnsi="Futura LT"/>
          <w:sz w:val="36"/>
          <w:szCs w:val="36"/>
          <w:lang w:val="it-IT"/>
        </w:rPr>
      </w:pPr>
      <w:r w:rsidRPr="008D5B3B">
        <w:rPr>
          <w:rFonts w:ascii="Futura LT" w:hAnsi="Futura LT"/>
          <w:sz w:val="36"/>
          <w:szCs w:val="36"/>
          <w:lang w:val="it-IT"/>
        </w:rPr>
        <w:t xml:space="preserve">Dato il </w:t>
      </w:r>
      <w:r>
        <w:rPr>
          <w:rFonts w:ascii="Futura LT" w:hAnsi="Futura LT"/>
          <w:sz w:val="36"/>
          <w:szCs w:val="36"/>
          <w:lang w:val="it-IT"/>
        </w:rPr>
        <w:t>maggior</w:t>
      </w:r>
      <w:r w:rsidRPr="008D5B3B">
        <w:rPr>
          <w:rFonts w:ascii="Futura LT" w:hAnsi="Futura LT"/>
          <w:sz w:val="36"/>
          <w:szCs w:val="36"/>
          <w:lang w:val="it-IT"/>
        </w:rPr>
        <w:t xml:space="preserve"> numero di accessi e lo spreco di spazio pari a 80 byte e </w:t>
      </w:r>
      <w:r>
        <w:rPr>
          <w:rFonts w:ascii="Futura LT" w:hAnsi="Futura LT"/>
          <w:sz w:val="36"/>
          <w:szCs w:val="36"/>
          <w:lang w:val="it-IT"/>
        </w:rPr>
        <w:t xml:space="preserve">                          </w:t>
      </w:r>
      <w:r w:rsidRPr="008D5B3B">
        <w:rPr>
          <w:rFonts w:ascii="Futura LT" w:hAnsi="Futura LT"/>
          <w:sz w:val="36"/>
          <w:szCs w:val="36"/>
          <w:lang w:val="it-IT"/>
        </w:rPr>
        <w:t>più</w:t>
      </w:r>
      <w:r>
        <w:rPr>
          <w:rFonts w:ascii="Futura LT" w:hAnsi="Futura LT"/>
          <w:sz w:val="36"/>
          <w:szCs w:val="36"/>
          <w:lang w:val="it-IT"/>
        </w:rPr>
        <w:t xml:space="preserve"> </w:t>
      </w:r>
      <w:r w:rsidRPr="008D5B3B">
        <w:rPr>
          <w:rFonts w:ascii="Futura LT" w:hAnsi="Futura LT"/>
          <w:sz w:val="36"/>
          <w:szCs w:val="36"/>
          <w:lang w:val="it-IT"/>
        </w:rPr>
        <w:t xml:space="preserve">efficiente scegliere </w:t>
      </w:r>
      <w:r>
        <w:rPr>
          <w:rFonts w:ascii="Futura LT" w:hAnsi="Futura LT"/>
          <w:sz w:val="36"/>
          <w:szCs w:val="36"/>
          <w:lang w:val="it-IT"/>
        </w:rPr>
        <w:t>di non mantenere il dato ridondante “#prodotti”</w:t>
      </w:r>
    </w:p>
    <w:p w14:paraId="17A0ABE7" w14:textId="77777777" w:rsidR="000B244F" w:rsidRPr="008D5B3B" w:rsidRDefault="000B244F" w:rsidP="008D5B3B">
      <w:pPr>
        <w:tabs>
          <w:tab w:val="left" w:pos="1248"/>
          <w:tab w:val="left" w:pos="3300"/>
          <w:tab w:val="center" w:pos="5940"/>
        </w:tabs>
        <w:jc w:val="center"/>
        <w:rPr>
          <w:rFonts w:ascii="Futura LT" w:hAnsi="Futura LT"/>
          <w:sz w:val="36"/>
          <w:szCs w:val="36"/>
          <w:lang w:val="it-IT"/>
        </w:rPr>
      </w:pPr>
    </w:p>
    <w:p w14:paraId="42C27663" w14:textId="43FCD844" w:rsidR="00926D21" w:rsidRPr="008D5B3B" w:rsidRDefault="00DE0629" w:rsidP="000B244F">
      <w:pPr>
        <w:jc w:val="center"/>
        <w:rPr>
          <w:rFonts w:ascii="Futura LT" w:hAnsi="Futura LT"/>
          <w:sz w:val="36"/>
          <w:szCs w:val="36"/>
          <w:lang w:val="it-IT"/>
        </w:rPr>
      </w:pPr>
      <w:r w:rsidRPr="00DE0629">
        <w:rPr>
          <w:rFonts w:ascii="Futura LT" w:hAnsi="Futura LT"/>
          <w:noProof/>
          <w:sz w:val="36"/>
          <w:szCs w:val="36"/>
          <w:lang w:val="it-IT"/>
        </w:rPr>
        <w:drawing>
          <wp:inline distT="0" distB="0" distL="0" distR="0" wp14:anchorId="51148382" wp14:editId="4AD5D834">
            <wp:extent cx="7543800" cy="2899410"/>
            <wp:effectExtent l="0" t="0" r="0" b="0"/>
            <wp:docPr id="165295860" name="Immagine 1"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860" name="Immagine 1" descr="Immagine che contiene diagramma, testo, linea, Diagramma&#10;&#10;Descrizione generata automaticamente"/>
                    <pic:cNvPicPr/>
                  </pic:nvPicPr>
                  <pic:blipFill>
                    <a:blip r:embed="rId15"/>
                    <a:stretch>
                      <a:fillRect/>
                    </a:stretch>
                  </pic:blipFill>
                  <pic:spPr>
                    <a:xfrm>
                      <a:off x="0" y="0"/>
                      <a:ext cx="7543800" cy="2899410"/>
                    </a:xfrm>
                    <a:prstGeom prst="rect">
                      <a:avLst/>
                    </a:prstGeom>
                  </pic:spPr>
                </pic:pic>
              </a:graphicData>
            </a:graphic>
          </wp:inline>
        </w:drawing>
      </w:r>
      <w:r w:rsidR="00926D21" w:rsidRPr="008D5B3B">
        <w:rPr>
          <w:rFonts w:ascii="Futura LT" w:hAnsi="Futura LT"/>
          <w:sz w:val="36"/>
          <w:szCs w:val="36"/>
          <w:lang w:val="it-IT"/>
        </w:rPr>
        <w:br w:type="page"/>
      </w:r>
    </w:p>
    <w:p w14:paraId="513E7F21" w14:textId="78D535EE" w:rsidR="00926D21" w:rsidRPr="008D5B3B" w:rsidRDefault="000B244F" w:rsidP="00DE3716">
      <w:pPr>
        <w:pStyle w:val="Paragrafoelenco"/>
        <w:tabs>
          <w:tab w:val="left" w:pos="1248"/>
          <w:tab w:val="left" w:pos="3300"/>
          <w:tab w:val="center" w:pos="5940"/>
        </w:tabs>
        <w:ind w:left="1428"/>
        <w:rPr>
          <w:rFonts w:ascii="Futura LT" w:hAnsi="Futura LT"/>
          <w:sz w:val="36"/>
          <w:szCs w:val="36"/>
          <w:lang w:val="it-IT"/>
        </w:rPr>
      </w:pPr>
      <w:r w:rsidRPr="00E76C3E">
        <w:rPr>
          <w:b/>
          <w:bCs/>
          <w:noProof/>
          <w:lang w:val="en-GB"/>
        </w:rPr>
        <w:lastRenderedPageBreak/>
        <w:drawing>
          <wp:anchor distT="0" distB="0" distL="114300" distR="114300" simplePos="0" relativeHeight="251675136" behindDoc="1" locked="0" layoutInCell="1" allowOverlap="1" wp14:anchorId="411695CA" wp14:editId="24B94B9A">
            <wp:simplePos x="0" y="0"/>
            <wp:positionH relativeFrom="margin">
              <wp:posOffset>0</wp:posOffset>
            </wp:positionH>
            <wp:positionV relativeFrom="paragraph">
              <wp:posOffset>-619760</wp:posOffset>
            </wp:positionV>
            <wp:extent cx="7772400" cy="2846070"/>
            <wp:effectExtent l="0" t="0" r="0" b="0"/>
            <wp:wrapNone/>
            <wp:docPr id="1655810549" name="Immagine 1655810549"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p>
    <w:p w14:paraId="43DC0087" w14:textId="2E205B3C" w:rsidR="000B244F" w:rsidRDefault="000B244F" w:rsidP="000B244F">
      <w:pPr>
        <w:tabs>
          <w:tab w:val="left" w:pos="1248"/>
          <w:tab w:val="left" w:pos="3300"/>
          <w:tab w:val="center" w:pos="5940"/>
        </w:tabs>
        <w:ind w:left="360"/>
        <w:jc w:val="center"/>
        <w:rPr>
          <w:rFonts w:ascii="Futura LT" w:hAnsi="Futura LT"/>
          <w:color w:val="4F81BD" w:themeColor="accent1"/>
          <w:sz w:val="36"/>
          <w:szCs w:val="36"/>
          <w:lang w:val="it-IT"/>
        </w:rPr>
      </w:pPr>
      <w:r w:rsidRPr="000B244F">
        <w:rPr>
          <w:rFonts w:ascii="Futura LT" w:hAnsi="Futura LT"/>
          <w:color w:val="4F81BD" w:themeColor="accent1"/>
          <w:sz w:val="36"/>
          <w:szCs w:val="36"/>
          <w:lang w:val="it-IT"/>
        </w:rPr>
        <w:t>Eliminazione delle gerarchie</w:t>
      </w:r>
    </w:p>
    <w:p w14:paraId="284FDABD" w14:textId="77777777" w:rsidR="000B244F" w:rsidRDefault="000B244F" w:rsidP="000B244F">
      <w:pPr>
        <w:tabs>
          <w:tab w:val="left" w:pos="1248"/>
          <w:tab w:val="left" w:pos="3300"/>
          <w:tab w:val="center" w:pos="5940"/>
        </w:tabs>
        <w:ind w:left="360"/>
        <w:rPr>
          <w:rFonts w:ascii="Futura LT" w:hAnsi="Futura LT"/>
          <w:color w:val="000000" w:themeColor="text1"/>
          <w:sz w:val="36"/>
          <w:szCs w:val="36"/>
          <w:lang w:val="it-IT"/>
        </w:rPr>
      </w:pPr>
      <w:r>
        <w:rPr>
          <w:rFonts w:ascii="Futura LT" w:hAnsi="Futura LT"/>
          <w:color w:val="000000" w:themeColor="text1"/>
          <w:sz w:val="36"/>
          <w:szCs w:val="36"/>
          <w:lang w:val="it-IT"/>
        </w:rPr>
        <w:t>Nello schema è presente la seguente specializzazione dell’entità “Prodotto”.</w:t>
      </w:r>
    </w:p>
    <w:p w14:paraId="08FB3090" w14:textId="64C823F6" w:rsidR="000B244F" w:rsidRDefault="00533967" w:rsidP="000B244F">
      <w:pPr>
        <w:tabs>
          <w:tab w:val="left" w:pos="1248"/>
          <w:tab w:val="left" w:pos="3300"/>
          <w:tab w:val="center" w:pos="5940"/>
        </w:tabs>
        <w:ind w:left="360"/>
        <w:rPr>
          <w:rFonts w:ascii="Futura LT" w:hAnsi="Futura LT"/>
          <w:color w:val="000000" w:themeColor="text1"/>
          <w:sz w:val="36"/>
          <w:szCs w:val="36"/>
          <w:lang w:val="it-IT"/>
        </w:rPr>
      </w:pPr>
      <w:r w:rsidRPr="00167469">
        <w:rPr>
          <w:noProof/>
          <w:sz w:val="32"/>
          <w:szCs w:val="32"/>
        </w:rPr>
        <w:drawing>
          <wp:anchor distT="0" distB="0" distL="114300" distR="114300" simplePos="0" relativeHeight="251633151" behindDoc="1" locked="0" layoutInCell="1" allowOverlap="1" wp14:anchorId="3CA4A4C8" wp14:editId="58FC997E">
            <wp:simplePos x="0" y="0"/>
            <wp:positionH relativeFrom="margin">
              <wp:align>left</wp:align>
            </wp:positionH>
            <wp:positionV relativeFrom="paragraph">
              <wp:posOffset>4270103</wp:posOffset>
            </wp:positionV>
            <wp:extent cx="3771900" cy="3771900"/>
            <wp:effectExtent l="0" t="0" r="0" b="0"/>
            <wp:wrapNone/>
            <wp:docPr id="1628461657" name="Immagine 1628461657" descr="Immagine che contiene schermata, Policromia, design,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3" descr="Immagine che contiene schermata, Policromia, design, quadra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0800000">
                      <a:off x="0" y="0"/>
                      <a:ext cx="3771900" cy="3771900"/>
                    </a:xfrm>
                    <a:prstGeom prst="rect">
                      <a:avLst/>
                    </a:prstGeom>
                    <a:noFill/>
                  </pic:spPr>
                </pic:pic>
              </a:graphicData>
            </a:graphic>
            <wp14:sizeRelH relativeFrom="page">
              <wp14:pctWidth>0</wp14:pctWidth>
            </wp14:sizeRelH>
            <wp14:sizeRelV relativeFrom="page">
              <wp14:pctHeight>0</wp14:pctHeight>
            </wp14:sizeRelV>
          </wp:anchor>
        </w:drawing>
      </w:r>
    </w:p>
    <w:p w14:paraId="57F22549" w14:textId="320A3797" w:rsidR="00926D21" w:rsidRDefault="00632386" w:rsidP="00DE0629">
      <w:pPr>
        <w:tabs>
          <w:tab w:val="left" w:pos="1248"/>
          <w:tab w:val="left" w:pos="3300"/>
          <w:tab w:val="center" w:pos="5940"/>
        </w:tabs>
        <w:rPr>
          <w:rFonts w:ascii="Futura LT" w:hAnsi="Futura LT"/>
          <w:sz w:val="36"/>
          <w:szCs w:val="36"/>
          <w:lang w:val="it-IT"/>
        </w:rPr>
      </w:pPr>
      <w:r w:rsidRPr="00167469">
        <w:rPr>
          <w:noProof/>
          <w:sz w:val="32"/>
          <w:szCs w:val="32"/>
        </w:rPr>
        <w:drawing>
          <wp:anchor distT="0" distB="0" distL="114300" distR="114300" simplePos="0" relativeHeight="251676160" behindDoc="1" locked="0" layoutInCell="1" allowOverlap="1" wp14:anchorId="2118C569" wp14:editId="704B477A">
            <wp:simplePos x="0" y="0"/>
            <wp:positionH relativeFrom="margin">
              <wp:align>right</wp:align>
            </wp:positionH>
            <wp:positionV relativeFrom="paragraph">
              <wp:posOffset>4704186</wp:posOffset>
            </wp:positionV>
            <wp:extent cx="3729143" cy="3771497"/>
            <wp:effectExtent l="0" t="2223" r="2858" b="2857"/>
            <wp:wrapNone/>
            <wp:docPr id="2048531108" name="Immagine 2048531108" descr="Immagine che contiene schermata, Policromia, design,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3" descr="Immagine che contiene schermata, Policromia, design, quadra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729143" cy="3771497"/>
                    </a:xfrm>
                    <a:prstGeom prst="rect">
                      <a:avLst/>
                    </a:prstGeom>
                    <a:noFill/>
                  </pic:spPr>
                </pic:pic>
              </a:graphicData>
            </a:graphic>
            <wp14:sizeRelH relativeFrom="page">
              <wp14:pctWidth>0</wp14:pctWidth>
            </wp14:sizeRelH>
            <wp14:sizeRelV relativeFrom="page">
              <wp14:pctHeight>0</wp14:pctHeight>
            </wp14:sizeRelV>
          </wp:anchor>
        </w:drawing>
      </w:r>
      <w:r w:rsidRPr="00632386">
        <w:rPr>
          <w:rFonts w:ascii="Futura LT" w:hAnsi="Futura LT"/>
          <w:noProof/>
          <w:sz w:val="36"/>
          <w:szCs w:val="36"/>
          <w:lang w:val="it-IT"/>
        </w:rPr>
        <w:drawing>
          <wp:inline distT="0" distB="0" distL="0" distR="0" wp14:anchorId="5410FD53" wp14:editId="5930F52E">
            <wp:extent cx="7543800" cy="4899025"/>
            <wp:effectExtent l="0" t="0" r="0" b="0"/>
            <wp:docPr id="1538507820" name="Immagine 1" descr="Immagine che contiene diagramma, Piano, Disegno tecnico,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7820" name="Immagine 1" descr="Immagine che contiene diagramma, Piano, Disegno tecnico, modello&#10;&#10;Descrizione generata automaticamente"/>
                    <pic:cNvPicPr/>
                  </pic:nvPicPr>
                  <pic:blipFill>
                    <a:blip r:embed="rId16"/>
                    <a:stretch>
                      <a:fillRect/>
                    </a:stretch>
                  </pic:blipFill>
                  <pic:spPr>
                    <a:xfrm>
                      <a:off x="0" y="0"/>
                      <a:ext cx="7543800" cy="4899025"/>
                    </a:xfrm>
                    <a:prstGeom prst="rect">
                      <a:avLst/>
                    </a:prstGeom>
                  </pic:spPr>
                </pic:pic>
              </a:graphicData>
            </a:graphic>
          </wp:inline>
        </w:drawing>
      </w:r>
      <w:r w:rsidR="00D106D0">
        <w:rPr>
          <w:noProof/>
        </w:rPr>
        <mc:AlternateContent>
          <mc:Choice Requires="wps">
            <w:drawing>
              <wp:anchor distT="0" distB="0" distL="114300" distR="114300" simplePos="0" relativeHeight="251678208" behindDoc="0" locked="0" layoutInCell="1" allowOverlap="1" wp14:anchorId="2997044D" wp14:editId="751DB764">
                <wp:simplePos x="0" y="0"/>
                <wp:positionH relativeFrom="margin">
                  <wp:posOffset>6918960</wp:posOffset>
                </wp:positionH>
                <wp:positionV relativeFrom="paragraph">
                  <wp:posOffset>7871460</wp:posOffset>
                </wp:positionV>
                <wp:extent cx="386715" cy="323850"/>
                <wp:effectExtent l="0" t="0" r="0" b="0"/>
                <wp:wrapNone/>
                <wp:docPr id="453707100"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715" cy="323850"/>
                        </a:xfrm>
                        <a:prstGeom prst="rect">
                          <a:avLst/>
                        </a:prstGeom>
                        <a:noFill/>
                        <a:ln w="6350">
                          <a:noFill/>
                        </a:ln>
                      </wps:spPr>
                      <wps:txbx>
                        <w:txbxContent>
                          <w:p w14:paraId="0456D809" w14:textId="3C0A843F" w:rsidR="00CA5DFC" w:rsidRPr="00981495" w:rsidRDefault="00CA5DFC" w:rsidP="00CA5DFC">
                            <w:pPr>
                              <w:rPr>
                                <w:rFonts w:ascii="Futura LT" w:hAnsi="Futura LT"/>
                                <w:lang w:val="it-IT"/>
                              </w:rPr>
                            </w:pPr>
                            <w:r>
                              <w:rPr>
                                <w:rFonts w:ascii="Futura LT" w:hAnsi="Futura LT"/>
                                <w:lang w:val="it-IT"/>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7044D" id="Casella di testo 3" o:spid="_x0000_s1041" type="#_x0000_t202" style="position:absolute;margin-left:544.8pt;margin-top:619.8pt;width:30.45pt;height:25.5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" filled="f" stroked="f" strokeweight=".5pt">
                <v:textbox>
                  <w:txbxContent>
                    <w:p w14:paraId="0456D809" w14:textId="3C0A843F" w:rsidR="00CA5DFC" w:rsidRPr="00981495" w:rsidRDefault="00CA5DFC" w:rsidP="00CA5DFC">
                      <w:pPr>
                        <w:rPr>
                          <w:rFonts w:ascii="Futura LT" w:hAnsi="Futura LT"/>
                          <w:lang w:val="it-IT"/>
                        </w:rPr>
                      </w:pPr>
                      <w:r>
                        <w:rPr>
                          <w:rFonts w:ascii="Futura LT" w:hAnsi="Futura LT"/>
                          <w:lang w:val="it-IT"/>
                        </w:rPr>
                        <w:t>18</w:t>
                      </w:r>
                    </w:p>
                  </w:txbxContent>
                </v:textbox>
                <w10:wrap anchorx="margin"/>
              </v:shape>
            </w:pict>
          </mc:Fallback>
        </mc:AlternateContent>
      </w:r>
      <w:r w:rsidR="00CA5DFC" w:rsidRPr="00167469">
        <w:rPr>
          <w:noProof/>
          <w:sz w:val="32"/>
          <w:szCs w:val="32"/>
        </w:rPr>
        <w:drawing>
          <wp:anchor distT="0" distB="0" distL="114300" distR="114300" simplePos="0" relativeHeight="251677184" behindDoc="1" locked="0" layoutInCell="1" allowOverlap="1" wp14:anchorId="3EC53980" wp14:editId="50B710D1">
            <wp:simplePos x="0" y="0"/>
            <wp:positionH relativeFrom="margin">
              <wp:align>left</wp:align>
            </wp:positionH>
            <wp:positionV relativeFrom="paragraph">
              <wp:posOffset>4699000</wp:posOffset>
            </wp:positionV>
            <wp:extent cx="3771900" cy="3771900"/>
            <wp:effectExtent l="0" t="0" r="0" b="0"/>
            <wp:wrapNone/>
            <wp:docPr id="393810666" name="Immagine 393810666" descr="Immagine che contiene schermata, Policromia, design,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3" descr="Immagine che contiene schermata, Policromia, design, quadra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0800000">
                      <a:off x="0" y="0"/>
                      <a:ext cx="3771900" cy="3771900"/>
                    </a:xfrm>
                    <a:prstGeom prst="rect">
                      <a:avLst/>
                    </a:prstGeom>
                    <a:noFill/>
                  </pic:spPr>
                </pic:pic>
              </a:graphicData>
            </a:graphic>
            <wp14:sizeRelH relativeFrom="page">
              <wp14:pctWidth>0</wp14:pctWidth>
            </wp14:sizeRelH>
            <wp14:sizeRelV relativeFrom="page">
              <wp14:pctHeight>0</wp14:pctHeight>
            </wp14:sizeRelV>
          </wp:anchor>
        </w:drawing>
      </w:r>
      <w:r w:rsidR="00926D21" w:rsidRPr="008D5B3B">
        <w:rPr>
          <w:rFonts w:ascii="Futura LT" w:hAnsi="Futura LT"/>
          <w:sz w:val="36"/>
          <w:szCs w:val="36"/>
          <w:lang w:val="it-IT"/>
        </w:rPr>
        <w:br w:type="page"/>
      </w:r>
    </w:p>
    <w:p w14:paraId="134DCBD5" w14:textId="585F1A49" w:rsidR="009F0EF7" w:rsidRPr="009F0EF7" w:rsidRDefault="009F0EF7" w:rsidP="00EA5FE3">
      <w:pPr>
        <w:tabs>
          <w:tab w:val="left" w:pos="1248"/>
          <w:tab w:val="left" w:pos="3300"/>
          <w:tab w:val="center" w:pos="5940"/>
        </w:tabs>
        <w:rPr>
          <w:rFonts w:ascii="Futura LT" w:hAnsi="Futura LT"/>
          <w:sz w:val="30"/>
          <w:szCs w:val="30"/>
          <w:lang w:val="it-IT"/>
        </w:rPr>
      </w:pPr>
      <w:r w:rsidRPr="009F0EF7">
        <w:rPr>
          <w:rFonts w:ascii="Futura LT" w:hAnsi="Futura LT"/>
          <w:sz w:val="30"/>
          <w:szCs w:val="30"/>
          <w:lang w:val="it-IT"/>
        </w:rPr>
        <w:lastRenderedPageBreak/>
        <w:t>In questa fase di progettazione logica, è necessario individuare un metodo efficace di</w:t>
      </w:r>
      <w:r w:rsidR="00EA5FE3">
        <w:rPr>
          <w:rFonts w:ascii="Futura LT" w:hAnsi="Futura LT"/>
          <w:sz w:val="30"/>
          <w:szCs w:val="30"/>
          <w:lang w:val="it-IT"/>
        </w:rPr>
        <w:t xml:space="preserve"> </w:t>
      </w:r>
      <w:r w:rsidRPr="009F0EF7">
        <w:rPr>
          <w:rFonts w:ascii="Futura LT" w:hAnsi="Futura LT"/>
          <w:sz w:val="30"/>
          <w:szCs w:val="30"/>
          <w:lang w:val="it-IT"/>
        </w:rPr>
        <w:t>ristrutturazione che permetta l’eliminazione di questa gerarchia.</w:t>
      </w:r>
    </w:p>
    <w:p w14:paraId="0B0CFF73" w14:textId="62B928A6" w:rsidR="009F0EF7" w:rsidRDefault="009F0EF7" w:rsidP="00EA5FE3">
      <w:pPr>
        <w:tabs>
          <w:tab w:val="left" w:pos="1248"/>
          <w:tab w:val="left" w:pos="3300"/>
          <w:tab w:val="center" w:pos="5940"/>
        </w:tabs>
        <w:rPr>
          <w:rFonts w:ascii="Futura LT" w:hAnsi="Futura LT"/>
          <w:sz w:val="30"/>
          <w:szCs w:val="30"/>
          <w:lang w:val="it-IT"/>
        </w:rPr>
      </w:pPr>
      <w:r w:rsidRPr="009F0EF7">
        <w:rPr>
          <w:rFonts w:ascii="Futura LT" w:hAnsi="Futura LT"/>
          <w:sz w:val="30"/>
          <w:szCs w:val="30"/>
          <w:lang w:val="it-IT"/>
        </w:rPr>
        <w:t>La scelta effettuata è la creazione di due nuove relazioni, che rendono le entità figlie</w:t>
      </w:r>
      <w:r w:rsidR="00EA5FE3">
        <w:rPr>
          <w:rFonts w:ascii="Futura LT" w:hAnsi="Futura LT"/>
          <w:sz w:val="30"/>
          <w:szCs w:val="30"/>
          <w:lang w:val="it-IT"/>
        </w:rPr>
        <w:t xml:space="preserve"> </w:t>
      </w:r>
      <w:r w:rsidRPr="009F0EF7">
        <w:rPr>
          <w:rFonts w:ascii="Futura LT" w:hAnsi="Futura LT"/>
          <w:sz w:val="30"/>
          <w:szCs w:val="30"/>
          <w:lang w:val="it-IT"/>
        </w:rPr>
        <w:t>due nuove entità deboli. Ciò è necessario affinché si preservi la separazione dei due</w:t>
      </w:r>
      <w:r w:rsidR="00EA5FE3">
        <w:rPr>
          <w:rFonts w:ascii="Futura LT" w:hAnsi="Futura LT"/>
          <w:sz w:val="30"/>
          <w:szCs w:val="30"/>
          <w:lang w:val="it-IT"/>
        </w:rPr>
        <w:t xml:space="preserve"> </w:t>
      </w:r>
      <w:r w:rsidRPr="009F0EF7">
        <w:rPr>
          <w:rFonts w:ascii="Futura LT" w:hAnsi="Futura LT"/>
          <w:sz w:val="30"/>
          <w:szCs w:val="30"/>
          <w:lang w:val="it-IT"/>
        </w:rPr>
        <w:t>concetti e si evitino attributi NULL.</w:t>
      </w:r>
      <w:r w:rsidRPr="009F0EF7">
        <w:rPr>
          <w:lang w:val="it-IT"/>
        </w:rPr>
        <w:t xml:space="preserve"> </w:t>
      </w:r>
      <w:r w:rsidRPr="009F0EF7">
        <w:rPr>
          <w:rFonts w:ascii="Futura LT" w:hAnsi="Futura LT"/>
          <w:sz w:val="30"/>
          <w:szCs w:val="30"/>
          <w:lang w:val="it-IT"/>
        </w:rPr>
        <w:t>Inoltre, accorpiamo le sotto-entità figlie nelle prime due figlie, trasferendo gli attributi a queste ultime, sempre per evitare scenari in cui ci sono attributi nulli.</w:t>
      </w:r>
    </w:p>
    <w:p w14:paraId="1F09D3A5" w14:textId="4B4AED9D" w:rsidR="00EA5FE3" w:rsidRPr="009F0EF7" w:rsidRDefault="00291C44" w:rsidP="00EA5FE3">
      <w:pPr>
        <w:tabs>
          <w:tab w:val="left" w:pos="1248"/>
          <w:tab w:val="left" w:pos="3300"/>
          <w:tab w:val="center" w:pos="5940"/>
        </w:tabs>
        <w:rPr>
          <w:rFonts w:ascii="Futura LT" w:hAnsi="Futura LT"/>
          <w:sz w:val="30"/>
          <w:szCs w:val="30"/>
          <w:lang w:val="it-IT"/>
        </w:rPr>
      </w:pPr>
      <w:r>
        <w:rPr>
          <w:rFonts w:ascii="Futura LT" w:hAnsi="Futura LT"/>
          <w:sz w:val="30"/>
          <w:szCs w:val="30"/>
          <w:lang w:val="it-IT"/>
        </w:rPr>
        <w:t>Infine,</w:t>
      </w:r>
      <w:r w:rsidR="00EA5FE3">
        <w:rPr>
          <w:rFonts w:ascii="Futura LT" w:hAnsi="Futura LT"/>
          <w:sz w:val="30"/>
          <w:szCs w:val="30"/>
          <w:lang w:val="it-IT"/>
        </w:rPr>
        <w:t xml:space="preserve"> andremo a rimuovere l’attributo muti-valore ‘tipologia’ in prodotto, sostituendolo con </w:t>
      </w:r>
      <w:r>
        <w:rPr>
          <w:rFonts w:ascii="Futura LT" w:hAnsi="Futura LT"/>
          <w:sz w:val="30"/>
          <w:szCs w:val="30"/>
          <w:lang w:val="it-IT"/>
        </w:rPr>
        <w:t>un’entità</w:t>
      </w:r>
      <w:r w:rsidR="00EA5FE3">
        <w:rPr>
          <w:rFonts w:ascii="Futura LT" w:hAnsi="Futura LT"/>
          <w:sz w:val="30"/>
          <w:szCs w:val="30"/>
          <w:lang w:val="it-IT"/>
        </w:rPr>
        <w:t xml:space="preserve"> debole associata a prodotto tramite l’associazione identità ‘appartiene’.</w:t>
      </w:r>
    </w:p>
    <w:p w14:paraId="16430689" w14:textId="1D3EA1B6" w:rsidR="00926D21" w:rsidRDefault="009F0EF7" w:rsidP="00EA5FE3">
      <w:pPr>
        <w:tabs>
          <w:tab w:val="left" w:pos="1248"/>
          <w:tab w:val="left" w:pos="3300"/>
          <w:tab w:val="center" w:pos="5940"/>
        </w:tabs>
        <w:rPr>
          <w:rFonts w:ascii="Futura LT" w:hAnsi="Futura LT"/>
          <w:sz w:val="30"/>
          <w:szCs w:val="30"/>
          <w:lang w:val="it-IT"/>
        </w:rPr>
      </w:pPr>
      <w:r w:rsidRPr="009F0EF7">
        <w:rPr>
          <w:rFonts w:ascii="Futura LT" w:hAnsi="Futura LT"/>
          <w:sz w:val="30"/>
          <w:szCs w:val="30"/>
          <w:lang w:val="it-IT"/>
        </w:rPr>
        <w:t>Ristrutturiamo quindi come segue:</w:t>
      </w:r>
    </w:p>
    <w:p w14:paraId="37203CB6" w14:textId="3D8F1FB8" w:rsidR="009F0EF7" w:rsidRPr="009F0EF7" w:rsidRDefault="009F0EF7" w:rsidP="009F0EF7">
      <w:pPr>
        <w:tabs>
          <w:tab w:val="left" w:pos="1248"/>
          <w:tab w:val="left" w:pos="3300"/>
          <w:tab w:val="center" w:pos="5940"/>
        </w:tabs>
        <w:rPr>
          <w:rFonts w:ascii="Futura LT" w:hAnsi="Futura LT"/>
          <w:sz w:val="30"/>
          <w:szCs w:val="30"/>
          <w:lang w:val="it-IT"/>
        </w:rPr>
      </w:pPr>
    </w:p>
    <w:p w14:paraId="57BDCA7B" w14:textId="7D115BFB" w:rsidR="00926D21" w:rsidRPr="008D5B3B" w:rsidRDefault="00353CA3" w:rsidP="009F0EF7">
      <w:pPr>
        <w:rPr>
          <w:rFonts w:ascii="Futura LT" w:hAnsi="Futura LT"/>
          <w:sz w:val="36"/>
          <w:szCs w:val="36"/>
          <w:lang w:val="it-IT"/>
        </w:rPr>
      </w:pPr>
      <w:r>
        <w:rPr>
          <w:noProof/>
          <w:lang w:val="en-GB"/>
        </w:rPr>
        <w:drawing>
          <wp:anchor distT="0" distB="0" distL="114300" distR="114300" simplePos="0" relativeHeight="251642368" behindDoc="1" locked="0" layoutInCell="1" allowOverlap="1" wp14:anchorId="41CBF4C3" wp14:editId="39DF9C92">
            <wp:simplePos x="0" y="0"/>
            <wp:positionH relativeFrom="margin">
              <wp:posOffset>0</wp:posOffset>
            </wp:positionH>
            <wp:positionV relativeFrom="paragraph">
              <wp:posOffset>4657090</wp:posOffset>
            </wp:positionV>
            <wp:extent cx="7772400" cy="2486660"/>
            <wp:effectExtent l="0" t="0" r="0" b="8890"/>
            <wp:wrapNone/>
            <wp:docPr id="1107112609" name="Immagine 1107112609"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2486660"/>
                    </a:xfrm>
                    <a:prstGeom prst="rect">
                      <a:avLst/>
                    </a:prstGeom>
                    <a:noFill/>
                  </pic:spPr>
                </pic:pic>
              </a:graphicData>
            </a:graphic>
            <wp14:sizeRelH relativeFrom="page">
              <wp14:pctWidth>0</wp14:pctWidth>
            </wp14:sizeRelH>
            <wp14:sizeRelV relativeFrom="page">
              <wp14:pctHeight>0</wp14:pctHeight>
            </wp14:sizeRelV>
          </wp:anchor>
        </w:drawing>
      </w:r>
      <w:r w:rsidR="005A59FE" w:rsidRPr="005A59FE">
        <w:rPr>
          <w:rFonts w:ascii="Futura LT" w:hAnsi="Futura LT"/>
          <w:noProof/>
          <w:sz w:val="36"/>
          <w:szCs w:val="36"/>
          <w:lang w:val="it-IT"/>
        </w:rPr>
        <w:drawing>
          <wp:inline distT="0" distB="0" distL="0" distR="0" wp14:anchorId="28BCF92B" wp14:editId="2018E20D">
            <wp:extent cx="7543800" cy="5175885"/>
            <wp:effectExtent l="0" t="0" r="0" b="5715"/>
            <wp:docPr id="1919568371" name="Immagine 1" descr="Immagine che contiene diagramma, testo,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68371" name="Immagine 1" descr="Immagine che contiene diagramma, testo, modello&#10;&#10;Descrizione generata automaticamente"/>
                    <pic:cNvPicPr/>
                  </pic:nvPicPr>
                  <pic:blipFill>
                    <a:blip r:embed="rId17"/>
                    <a:stretch>
                      <a:fillRect/>
                    </a:stretch>
                  </pic:blipFill>
                  <pic:spPr>
                    <a:xfrm>
                      <a:off x="0" y="0"/>
                      <a:ext cx="7543800" cy="5175885"/>
                    </a:xfrm>
                    <a:prstGeom prst="rect">
                      <a:avLst/>
                    </a:prstGeom>
                  </pic:spPr>
                </pic:pic>
              </a:graphicData>
            </a:graphic>
          </wp:inline>
        </w:drawing>
      </w:r>
      <w:r w:rsidR="00001286">
        <w:rPr>
          <w:noProof/>
        </w:rPr>
        <w:drawing>
          <wp:anchor distT="0" distB="0" distL="114300" distR="114300" simplePos="0" relativeHeight="251674112" behindDoc="1" locked="0" layoutInCell="1" allowOverlap="1" wp14:anchorId="7BDF842A" wp14:editId="492DFE28">
            <wp:simplePos x="0" y="0"/>
            <wp:positionH relativeFrom="margin">
              <wp:posOffset>0</wp:posOffset>
            </wp:positionH>
            <wp:positionV relativeFrom="paragraph">
              <wp:posOffset>-7988935</wp:posOffset>
            </wp:positionV>
            <wp:extent cx="7678420" cy="3848100"/>
            <wp:effectExtent l="0" t="0" r="0" b="0"/>
            <wp:wrapNone/>
            <wp:docPr id="1727330600" name="Immagine 1727330600" descr="Immagine che contiene schermata, design, quadrat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0834" name="Immagine 261680834" descr="Immagine che contiene schermata, design, quadrato, Policromia&#10;&#10;Descrizione generata automa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b="57312"/>
                    <a:stretch/>
                  </pic:blipFill>
                  <pic:spPr bwMode="auto">
                    <a:xfrm rot="10800000">
                      <a:off x="0" y="0"/>
                      <a:ext cx="7678420" cy="384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967">
        <w:rPr>
          <w:noProof/>
          <w:lang w:val="en-GB"/>
        </w:rPr>
        <mc:AlternateContent>
          <mc:Choice Requires="wps">
            <w:drawing>
              <wp:anchor distT="0" distB="0" distL="114300" distR="114300" simplePos="0" relativeHeight="251679232" behindDoc="0" locked="0" layoutInCell="1" allowOverlap="1" wp14:anchorId="2997044D" wp14:editId="1E02B0BC">
                <wp:simplePos x="0" y="0"/>
                <wp:positionH relativeFrom="margin">
                  <wp:posOffset>6736715</wp:posOffset>
                </wp:positionH>
                <wp:positionV relativeFrom="paragraph">
                  <wp:posOffset>6670675</wp:posOffset>
                </wp:positionV>
                <wp:extent cx="386715" cy="323850"/>
                <wp:effectExtent l="0" t="0" r="0" b="0"/>
                <wp:wrapNone/>
                <wp:docPr id="15835841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715" cy="323850"/>
                        </a:xfrm>
                        <a:prstGeom prst="rect">
                          <a:avLst/>
                        </a:prstGeom>
                        <a:noFill/>
                        <a:ln w="6350">
                          <a:noFill/>
                        </a:ln>
                      </wps:spPr>
                      <wps:txbx>
                        <w:txbxContent>
                          <w:p w14:paraId="36039D88" w14:textId="78923A6F" w:rsidR="009F0EF7" w:rsidRPr="00981495" w:rsidRDefault="00533967" w:rsidP="009F0EF7">
                            <w:pPr>
                              <w:rPr>
                                <w:rFonts w:ascii="Futura LT" w:hAnsi="Futura LT"/>
                                <w:lang w:val="it-IT"/>
                              </w:rPr>
                            </w:pPr>
                            <w:r>
                              <w:rPr>
                                <w:rFonts w:ascii="Futura LT" w:hAnsi="Futura LT"/>
                                <w:lang w:val="it-IT"/>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7044D" id="_x0000_s1042" type="#_x0000_t202" style="position:absolute;margin-left:530.45pt;margin-top:525.25pt;width:30.45pt;height:25.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" filled="f" stroked="f" strokeweight=".5pt">
                <v:textbox>
                  <w:txbxContent>
                    <w:p w14:paraId="36039D88" w14:textId="78923A6F" w:rsidR="009F0EF7" w:rsidRPr="00981495" w:rsidRDefault="00533967" w:rsidP="009F0EF7">
                      <w:pPr>
                        <w:rPr>
                          <w:rFonts w:ascii="Futura LT" w:hAnsi="Futura LT"/>
                          <w:lang w:val="it-IT"/>
                        </w:rPr>
                      </w:pPr>
                      <w:r>
                        <w:rPr>
                          <w:rFonts w:ascii="Futura LT" w:hAnsi="Futura LT"/>
                          <w:lang w:val="it-IT"/>
                        </w:rPr>
                        <w:t>20</w:t>
                      </w:r>
                    </w:p>
                  </w:txbxContent>
                </v:textbox>
                <w10:wrap anchorx="margin"/>
              </v:shape>
            </w:pict>
          </mc:Fallback>
        </mc:AlternateContent>
      </w:r>
      <w:r w:rsidR="00926D21" w:rsidRPr="008D5B3B">
        <w:rPr>
          <w:rFonts w:ascii="Futura LT" w:hAnsi="Futura LT"/>
          <w:sz w:val="36"/>
          <w:szCs w:val="36"/>
          <w:lang w:val="it-IT"/>
        </w:rPr>
        <w:br w:type="page"/>
      </w:r>
    </w:p>
    <w:p w14:paraId="5F81C7DC" w14:textId="356E3CD4" w:rsidR="009B45E6" w:rsidRDefault="009B45E6" w:rsidP="00DE3716">
      <w:pPr>
        <w:pStyle w:val="Paragrafoelenco"/>
        <w:tabs>
          <w:tab w:val="left" w:pos="1248"/>
          <w:tab w:val="left" w:pos="3300"/>
          <w:tab w:val="center" w:pos="5940"/>
        </w:tabs>
        <w:ind w:left="1428"/>
        <w:rPr>
          <w:rFonts w:ascii="Futura LT" w:hAnsi="Futura LT"/>
          <w:color w:val="4F81BD" w:themeColor="accent1"/>
          <w:sz w:val="36"/>
          <w:szCs w:val="36"/>
          <w:lang w:val="it-IT"/>
        </w:rPr>
      </w:pPr>
      <w:r w:rsidRPr="00167469">
        <w:rPr>
          <w:noProof/>
          <w:sz w:val="32"/>
          <w:szCs w:val="32"/>
        </w:rPr>
        <w:lastRenderedPageBreak/>
        <w:drawing>
          <wp:anchor distT="0" distB="0" distL="114300" distR="114300" simplePos="0" relativeHeight="251646464" behindDoc="1" locked="0" layoutInCell="1" allowOverlap="1" wp14:anchorId="16522BBD" wp14:editId="47A7C4C0">
            <wp:simplePos x="0" y="0"/>
            <wp:positionH relativeFrom="margin">
              <wp:posOffset>3771900</wp:posOffset>
            </wp:positionH>
            <wp:positionV relativeFrom="paragraph">
              <wp:posOffset>-624840</wp:posOffset>
            </wp:positionV>
            <wp:extent cx="3771900" cy="3771900"/>
            <wp:effectExtent l="0" t="0" r="0" b="0"/>
            <wp:wrapNone/>
            <wp:docPr id="1088527762" name="Immagine 1088527762" descr="Immagine che contiene schermata, Policromia, design,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3" descr="Immagine che contiene schermata, Policromia, design, quadra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pic:spPr>
                </pic:pic>
              </a:graphicData>
            </a:graphic>
            <wp14:sizeRelH relativeFrom="page">
              <wp14:pctWidth>0</wp14:pctWidth>
            </wp14:sizeRelH>
            <wp14:sizeRelV relativeFrom="page">
              <wp14:pctHeight>0</wp14:pctHeight>
            </wp14:sizeRelV>
          </wp:anchor>
        </w:drawing>
      </w:r>
    </w:p>
    <w:p w14:paraId="0F8DE088" w14:textId="77777777" w:rsidR="009B45E6" w:rsidRDefault="009B45E6" w:rsidP="00DE3716">
      <w:pPr>
        <w:pStyle w:val="Paragrafoelenco"/>
        <w:tabs>
          <w:tab w:val="left" w:pos="1248"/>
          <w:tab w:val="left" w:pos="3300"/>
          <w:tab w:val="center" w:pos="5940"/>
        </w:tabs>
        <w:ind w:left="1428"/>
        <w:rPr>
          <w:rFonts w:ascii="Futura LT" w:hAnsi="Futura LT"/>
          <w:color w:val="4F81BD" w:themeColor="accent1"/>
          <w:sz w:val="36"/>
          <w:szCs w:val="36"/>
          <w:lang w:val="it-IT"/>
        </w:rPr>
      </w:pPr>
    </w:p>
    <w:p w14:paraId="6B2A8790" w14:textId="73AFAC34" w:rsidR="00926D21" w:rsidRPr="00F333B7" w:rsidRDefault="009F0EF7" w:rsidP="00DE3716">
      <w:pPr>
        <w:pStyle w:val="Paragrafoelenco"/>
        <w:tabs>
          <w:tab w:val="left" w:pos="1248"/>
          <w:tab w:val="left" w:pos="3300"/>
          <w:tab w:val="center" w:pos="5940"/>
        </w:tabs>
        <w:ind w:left="1428"/>
        <w:rPr>
          <w:rFonts w:ascii="Futura LT" w:hAnsi="Futura LT"/>
          <w:sz w:val="44"/>
          <w:szCs w:val="44"/>
          <w:lang w:val="it-IT"/>
        </w:rPr>
      </w:pPr>
      <w:r w:rsidRPr="00F333B7">
        <w:rPr>
          <w:rFonts w:ascii="Futura LT" w:hAnsi="Futura LT"/>
          <w:color w:val="4F81BD" w:themeColor="accent1"/>
          <w:sz w:val="44"/>
          <w:szCs w:val="44"/>
          <w:lang w:val="it-IT"/>
        </w:rPr>
        <w:t>Schema relazionale</w:t>
      </w:r>
    </w:p>
    <w:p w14:paraId="1DEC973D" w14:textId="5CA6D122" w:rsidR="00F333B7" w:rsidRDefault="00EA5FE3">
      <w:pPr>
        <w:rPr>
          <w:rFonts w:ascii="Futura LT" w:hAnsi="Futura LT"/>
          <w:sz w:val="36"/>
          <w:szCs w:val="36"/>
          <w:lang w:val="it-IT"/>
        </w:rPr>
      </w:pPr>
      <w:r>
        <w:rPr>
          <w:rFonts w:ascii="Futura LT" w:hAnsi="Futura LT"/>
          <w:noProof/>
          <w:sz w:val="36"/>
          <w:szCs w:val="36"/>
          <w:lang w:val="it-IT"/>
        </w:rPr>
        <mc:AlternateContent>
          <mc:Choice Requires="wps">
            <w:drawing>
              <wp:anchor distT="0" distB="0" distL="114300" distR="114300" simplePos="0" relativeHeight="251680256" behindDoc="0" locked="0" layoutInCell="1" allowOverlap="1" wp14:anchorId="77344625" wp14:editId="6354689C">
                <wp:simplePos x="0" y="0"/>
                <wp:positionH relativeFrom="margin">
                  <wp:align>center</wp:align>
                </wp:positionH>
                <wp:positionV relativeFrom="paragraph">
                  <wp:posOffset>280760</wp:posOffset>
                </wp:positionV>
                <wp:extent cx="6737985" cy="2922905"/>
                <wp:effectExtent l="19050" t="19050" r="24765" b="10795"/>
                <wp:wrapNone/>
                <wp:docPr id="13720802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7985" cy="2922905"/>
                        </a:xfrm>
                        <a:prstGeom prst="rect">
                          <a:avLst/>
                        </a:prstGeom>
                        <a:noFill/>
                        <a:ln w="38100">
                          <a:solidFill>
                            <a:schemeClr val="bg2">
                              <a:lumMod val="9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B73F84C" w14:textId="2C5B46B4" w:rsidR="009F0EF7" w:rsidRDefault="009B45E6">
                            <w:pPr>
                              <w:rPr>
                                <w:rFonts w:ascii="Futura LT" w:hAnsi="Futura LT"/>
                                <w:lang w:val="it-IT"/>
                              </w:rPr>
                            </w:pPr>
                            <w:r w:rsidRPr="009B45E6">
                              <w:rPr>
                                <w:rFonts w:ascii="Futura LT" w:hAnsi="Futura LT"/>
                                <w:color w:val="4F81BD" w:themeColor="accent1"/>
                                <w:lang w:val="it-IT"/>
                              </w:rPr>
                              <w:t>CLIENTE</w:t>
                            </w:r>
                            <w:r w:rsidRPr="009B45E6">
                              <w:rPr>
                                <w:rFonts w:ascii="Futura LT" w:hAnsi="Futura LT"/>
                                <w:lang w:val="it-IT"/>
                              </w:rPr>
                              <w:t>(</w:t>
                            </w:r>
                            <w:r>
                              <w:rPr>
                                <w:rFonts w:ascii="Futura LT" w:hAnsi="Futura LT"/>
                                <w:lang w:val="it-IT"/>
                              </w:rPr>
                              <w:t xml:space="preserve">Indirizzo, Nome, Cognome, Username, E-Mail, Password, </w:t>
                            </w:r>
                            <w:r w:rsidRPr="009B45E6">
                              <w:rPr>
                                <w:rFonts w:ascii="Futura LT" w:hAnsi="Futura LT"/>
                                <w:u w:val="single"/>
                                <w:lang w:val="it-IT"/>
                              </w:rPr>
                              <w:t>C.F.</w:t>
                            </w:r>
                            <w:r w:rsidRPr="009B45E6">
                              <w:rPr>
                                <w:rFonts w:ascii="Futura LT" w:hAnsi="Futura LT"/>
                                <w:lang w:val="it-IT"/>
                              </w:rPr>
                              <w:t>)</w:t>
                            </w:r>
                          </w:p>
                          <w:p w14:paraId="3232B721" w14:textId="053C4CD9" w:rsidR="002735BA" w:rsidRDefault="002735BA">
                            <w:pPr>
                              <w:rPr>
                                <w:rFonts w:ascii="Futura LT" w:hAnsi="Futura LT"/>
                                <w:color w:val="000000" w:themeColor="text1"/>
                                <w:lang w:val="it-IT"/>
                              </w:rPr>
                            </w:pPr>
                            <w:r w:rsidRPr="002735BA">
                              <w:rPr>
                                <w:rFonts w:ascii="Futura LT" w:hAnsi="Futura LT"/>
                                <w:color w:val="4F81BD" w:themeColor="accent1"/>
                                <w:lang w:val="it-IT"/>
                              </w:rPr>
                              <w:t>FEEDBACK</w:t>
                            </w:r>
                            <w:r w:rsidRPr="002735BA">
                              <w:rPr>
                                <w:rFonts w:ascii="Futura LT" w:hAnsi="Futura LT"/>
                                <w:color w:val="000000" w:themeColor="text1"/>
                                <w:lang w:val="it-IT"/>
                              </w:rPr>
                              <w:t>(</w:t>
                            </w:r>
                            <w:r>
                              <w:rPr>
                                <w:rFonts w:ascii="Futura LT" w:hAnsi="Futura LT"/>
                                <w:color w:val="000000" w:themeColor="text1"/>
                                <w:lang w:val="it-IT"/>
                              </w:rPr>
                              <w:t xml:space="preserve">Punti assegnati, commento, </w:t>
                            </w:r>
                            <w:r w:rsidRPr="002735BA">
                              <w:rPr>
                                <w:rFonts w:ascii="Futura LT" w:hAnsi="Futura LT"/>
                                <w:color w:val="000000" w:themeColor="text1"/>
                                <w:u w:val="dash"/>
                                <w:lang w:val="it-IT"/>
                              </w:rPr>
                              <w:t>valutazione</w:t>
                            </w:r>
                            <w:r>
                              <w:rPr>
                                <w:rFonts w:ascii="Futura LT" w:hAnsi="Futura LT"/>
                                <w:color w:val="000000" w:themeColor="text1"/>
                                <w:lang w:val="it-IT"/>
                              </w:rPr>
                              <w:t xml:space="preserve">, </w:t>
                            </w:r>
                            <w:proofErr w:type="spellStart"/>
                            <w:r w:rsidRPr="002735BA">
                              <w:rPr>
                                <w:rFonts w:ascii="Futura LT" w:hAnsi="Futura LT"/>
                                <w:color w:val="000000" w:themeColor="text1"/>
                                <w:u w:val="dash"/>
                                <w:lang w:val="it-IT"/>
                              </w:rPr>
                              <w:t>Cliente.C.F</w:t>
                            </w:r>
                            <w:proofErr w:type="spellEnd"/>
                            <w:r w:rsidRPr="002735BA">
                              <w:rPr>
                                <w:rFonts w:ascii="Futura LT" w:hAnsi="Futura LT"/>
                                <w:color w:val="000000" w:themeColor="text1"/>
                                <w:u w:val="dash"/>
                                <w:lang w:val="it-IT"/>
                              </w:rPr>
                              <w:t>.</w:t>
                            </w:r>
                            <w:r w:rsidRPr="002735BA">
                              <w:rPr>
                                <w:rFonts w:hint="eastAsia"/>
                                <w:u w:val="dash"/>
                                <w:lang w:val="it-IT"/>
                              </w:rPr>
                              <w:t xml:space="preserve"> </w:t>
                            </w:r>
                            <w:r w:rsidRPr="002735BA">
                              <w:rPr>
                                <w:rFonts w:ascii="Futura LT" w:hAnsi="Futura LT" w:hint="eastAsia"/>
                                <w:color w:val="000000" w:themeColor="text1"/>
                                <w:u w:val="dash"/>
                                <w:lang w:val="it-IT"/>
                              </w:rPr>
                              <w:t>↑</w:t>
                            </w:r>
                            <w:r w:rsidRPr="002735BA">
                              <w:rPr>
                                <w:rFonts w:ascii="Futura LT" w:hAnsi="Futura LT"/>
                                <w:color w:val="000000" w:themeColor="text1"/>
                                <w:lang w:val="it-IT"/>
                              </w:rPr>
                              <w:t>)</w:t>
                            </w:r>
                          </w:p>
                          <w:p w14:paraId="15E4D832" w14:textId="766CEBB3" w:rsidR="002735BA" w:rsidRDefault="002735BA">
                            <w:pPr>
                              <w:rPr>
                                <w:rFonts w:ascii="Futura LT" w:hAnsi="Futura LT"/>
                                <w:color w:val="000000" w:themeColor="text1"/>
                                <w:u w:val="dash"/>
                                <w:lang w:val="it-IT"/>
                              </w:rPr>
                            </w:pPr>
                            <w:r w:rsidRPr="002735BA">
                              <w:rPr>
                                <w:rFonts w:ascii="Futura LT" w:hAnsi="Futura LT"/>
                                <w:color w:val="4F81BD" w:themeColor="accent1"/>
                                <w:lang w:val="it-IT"/>
                              </w:rPr>
                              <w:t>HELPDESK</w:t>
                            </w:r>
                            <w:r w:rsidRPr="002735BA">
                              <w:rPr>
                                <w:rFonts w:ascii="Futura LT" w:hAnsi="Futura LT"/>
                                <w:color w:val="000000" w:themeColor="text1"/>
                                <w:lang w:val="it-IT"/>
                              </w:rPr>
                              <w:t>(</w:t>
                            </w:r>
                            <w:r w:rsidRPr="002735BA">
                              <w:rPr>
                                <w:rFonts w:ascii="Futura LT" w:hAnsi="Futura LT"/>
                                <w:color w:val="000000" w:themeColor="text1"/>
                                <w:u w:val="dash"/>
                                <w:lang w:val="it-IT"/>
                              </w:rPr>
                              <w:t>Fascia oraria</w:t>
                            </w:r>
                            <w:r>
                              <w:rPr>
                                <w:rFonts w:ascii="Futura LT" w:hAnsi="Futura LT"/>
                                <w:color w:val="000000" w:themeColor="text1"/>
                                <w:lang w:val="it-IT"/>
                              </w:rPr>
                              <w:t xml:space="preserve">, </w:t>
                            </w:r>
                            <w:proofErr w:type="spellStart"/>
                            <w:r w:rsidRPr="002735BA">
                              <w:rPr>
                                <w:rFonts w:ascii="Futura LT" w:hAnsi="Futura LT"/>
                                <w:color w:val="000000" w:themeColor="text1"/>
                                <w:u w:val="dash"/>
                                <w:lang w:val="it-IT"/>
                              </w:rPr>
                              <w:t>Cliente.C.F</w:t>
                            </w:r>
                            <w:proofErr w:type="spellEnd"/>
                            <w:r w:rsidRPr="002735BA">
                              <w:rPr>
                                <w:rFonts w:ascii="Futura LT" w:hAnsi="Futura LT"/>
                                <w:color w:val="000000" w:themeColor="text1"/>
                                <w:u w:val="dash"/>
                                <w:lang w:val="it-IT"/>
                              </w:rPr>
                              <w:t>.</w:t>
                            </w:r>
                            <w:r w:rsidRPr="002735BA">
                              <w:rPr>
                                <w:rFonts w:hint="eastAsia"/>
                                <w:u w:val="dash"/>
                                <w:lang w:val="it-IT"/>
                              </w:rPr>
                              <w:t xml:space="preserve"> </w:t>
                            </w:r>
                            <w:r w:rsidRPr="002735BA">
                              <w:rPr>
                                <w:rFonts w:ascii="Futura LT" w:hAnsi="Futura LT" w:hint="eastAsia"/>
                                <w:color w:val="000000" w:themeColor="text1"/>
                                <w:u w:val="dash"/>
                                <w:lang w:val="it-IT"/>
                              </w:rPr>
                              <w:t>↑</w:t>
                            </w:r>
                            <w:r w:rsidR="00EA5FE3">
                              <w:rPr>
                                <w:rFonts w:ascii="Futura LT" w:hAnsi="Futura LT" w:hint="eastAsia"/>
                                <w:color w:val="000000" w:themeColor="text1"/>
                                <w:u w:val="dash"/>
                                <w:lang w:val="it-IT"/>
                              </w:rPr>
                              <w:t>,</w:t>
                            </w:r>
                            <w:r w:rsidR="00EA5FE3">
                              <w:rPr>
                                <w:rFonts w:ascii="Futura LT" w:hAnsi="Futura LT"/>
                                <w:color w:val="000000" w:themeColor="text1"/>
                                <w:lang w:val="it-IT"/>
                              </w:rPr>
                              <w:t xml:space="preserve"> Descrizione</w:t>
                            </w:r>
                            <w:r w:rsidRPr="002735BA">
                              <w:rPr>
                                <w:rFonts w:ascii="Futura LT" w:hAnsi="Futura LT"/>
                                <w:color w:val="000000" w:themeColor="text1"/>
                                <w:u w:val="dash"/>
                                <w:lang w:val="it-IT"/>
                              </w:rPr>
                              <w:t>)</w:t>
                            </w:r>
                          </w:p>
                          <w:p w14:paraId="765402CF" w14:textId="228CC058" w:rsidR="002735BA" w:rsidRDefault="002735BA">
                            <w:pPr>
                              <w:rPr>
                                <w:rFonts w:ascii="Futura LT" w:hAnsi="Futura LT"/>
                                <w:lang w:val="it-IT"/>
                              </w:rPr>
                            </w:pPr>
                            <w:r w:rsidRPr="002735BA">
                              <w:rPr>
                                <w:rFonts w:ascii="Futura LT" w:hAnsi="Futura LT"/>
                                <w:color w:val="4F81BD" w:themeColor="accent1"/>
                                <w:lang w:val="it-IT"/>
                              </w:rPr>
                              <w:t>ASSISTENTE</w:t>
                            </w:r>
                            <w:r>
                              <w:rPr>
                                <w:rFonts w:ascii="Futura LT" w:hAnsi="Futura LT"/>
                                <w:lang w:val="it-IT"/>
                              </w:rPr>
                              <w:t xml:space="preserve">(Nome, </w:t>
                            </w:r>
                            <w:r w:rsidRPr="002735BA">
                              <w:rPr>
                                <w:rFonts w:ascii="Futura LT" w:hAnsi="Futura LT"/>
                                <w:u w:val="single"/>
                                <w:lang w:val="it-IT"/>
                              </w:rPr>
                              <w:t>ID</w:t>
                            </w:r>
                            <w:r>
                              <w:rPr>
                                <w:rFonts w:ascii="Futura LT" w:hAnsi="Futura LT"/>
                                <w:lang w:val="it-IT"/>
                              </w:rPr>
                              <w:t xml:space="preserve">, </w:t>
                            </w:r>
                            <w:proofErr w:type="spellStart"/>
                            <w:r>
                              <w:rPr>
                                <w:rFonts w:ascii="Futura LT" w:hAnsi="Futura LT"/>
                                <w:lang w:val="it-IT"/>
                              </w:rPr>
                              <w:t>Helpdesk.Cliente.C.F</w:t>
                            </w:r>
                            <w:proofErr w:type="spellEnd"/>
                            <w:r>
                              <w:rPr>
                                <w:rFonts w:ascii="Futura LT" w:hAnsi="Futura LT"/>
                                <w:lang w:val="it-IT"/>
                              </w:rPr>
                              <w:t>.</w:t>
                            </w:r>
                            <w:r w:rsidRPr="004E2F56">
                              <w:rPr>
                                <w:rFonts w:hint="eastAsia"/>
                                <w:lang w:val="it-IT"/>
                              </w:rPr>
                              <w:t xml:space="preserve"> </w:t>
                            </w:r>
                            <w:r w:rsidRPr="002735BA">
                              <w:rPr>
                                <w:rFonts w:ascii="Futura LT" w:hAnsi="Futura LT" w:hint="eastAsia"/>
                                <w:lang w:val="it-IT"/>
                              </w:rPr>
                              <w:t>↑</w:t>
                            </w:r>
                            <w:r>
                              <w:rPr>
                                <w:rFonts w:ascii="Futura LT" w:hAnsi="Futura LT" w:hint="eastAsia"/>
                                <w:lang w:val="it-IT"/>
                              </w:rPr>
                              <w:t>,</w:t>
                            </w:r>
                            <w:r w:rsidR="004E2F56">
                              <w:rPr>
                                <w:rFonts w:ascii="Futura LT" w:hAnsi="Futura LT"/>
                                <w:lang w:val="it-IT"/>
                              </w:rPr>
                              <w:t xml:space="preserve"> </w:t>
                            </w:r>
                            <w:proofErr w:type="spellStart"/>
                            <w:r w:rsidR="004E2F56">
                              <w:rPr>
                                <w:rFonts w:ascii="Futura LT" w:hAnsi="Futura LT"/>
                                <w:lang w:val="it-IT"/>
                              </w:rPr>
                              <w:t>Helpdesk.Fasciaoraria</w:t>
                            </w:r>
                            <w:proofErr w:type="spellEnd"/>
                            <w:r w:rsidR="004E2F56" w:rsidRPr="004E2F56">
                              <w:rPr>
                                <w:rFonts w:ascii="Futura LT" w:hAnsi="Futura LT" w:hint="eastAsia"/>
                                <w:lang w:val="it-IT"/>
                              </w:rPr>
                              <w:t>↑</w:t>
                            </w:r>
                            <w:r>
                              <w:rPr>
                                <w:rFonts w:ascii="Futura LT" w:hAnsi="Futura LT"/>
                                <w:lang w:val="it-IT"/>
                              </w:rPr>
                              <w:t>)</w:t>
                            </w:r>
                          </w:p>
                          <w:p w14:paraId="192613CD" w14:textId="3DE1C58D" w:rsidR="004E2F56" w:rsidRDefault="004E2F56">
                            <w:pPr>
                              <w:rPr>
                                <w:rFonts w:ascii="Futura LT" w:hAnsi="Futura LT"/>
                                <w:lang w:val="it-IT"/>
                              </w:rPr>
                            </w:pPr>
                            <w:r>
                              <w:rPr>
                                <w:rFonts w:ascii="Futura LT" w:hAnsi="Futura LT"/>
                                <w:color w:val="4F81BD" w:themeColor="accent1"/>
                                <w:lang w:val="it-IT"/>
                              </w:rPr>
                              <w:t>ACQUISTA</w:t>
                            </w:r>
                            <w:r w:rsidRPr="004E2F56">
                              <w:rPr>
                                <w:rFonts w:ascii="Futura LT" w:hAnsi="Futura LT"/>
                                <w:lang w:val="it-IT"/>
                              </w:rPr>
                              <w:t>(</w:t>
                            </w:r>
                            <w:proofErr w:type="spellStart"/>
                            <w:r w:rsidRPr="004E2F56">
                              <w:rPr>
                                <w:rFonts w:ascii="Futura LT" w:hAnsi="Futura LT"/>
                                <w:u w:val="single"/>
                                <w:lang w:val="it-IT"/>
                              </w:rPr>
                              <w:t>Cliente.C.F</w:t>
                            </w:r>
                            <w:proofErr w:type="spellEnd"/>
                            <w:r w:rsidRPr="004E2F56">
                              <w:rPr>
                                <w:rFonts w:ascii="Futura LT" w:hAnsi="Futura LT"/>
                                <w:u w:val="single"/>
                                <w:lang w:val="it-IT"/>
                              </w:rPr>
                              <w:t>.</w:t>
                            </w:r>
                            <w:r w:rsidRPr="004E2F56">
                              <w:rPr>
                                <w:rFonts w:hint="eastAsia"/>
                                <w:u w:val="single"/>
                                <w:lang w:val="it-IT"/>
                              </w:rPr>
                              <w:t xml:space="preserve"> </w:t>
                            </w:r>
                            <w:r w:rsidRPr="004E2F56">
                              <w:rPr>
                                <w:rFonts w:ascii="Futura LT" w:hAnsi="Futura LT" w:hint="eastAsia"/>
                                <w:u w:val="single"/>
                                <w:lang w:val="it-IT"/>
                              </w:rPr>
                              <w:t>↑</w:t>
                            </w:r>
                            <w:r w:rsidRPr="004E2F56">
                              <w:rPr>
                                <w:rFonts w:ascii="Futura LT" w:hAnsi="Futura LT"/>
                                <w:lang w:val="it-IT"/>
                              </w:rPr>
                              <w:t>,</w:t>
                            </w:r>
                            <w:r>
                              <w:rPr>
                                <w:rFonts w:ascii="Futura LT" w:hAnsi="Futura LT"/>
                                <w:u w:val="single"/>
                                <w:lang w:val="it-IT"/>
                              </w:rPr>
                              <w:t xml:space="preserve"> </w:t>
                            </w:r>
                            <w:proofErr w:type="spellStart"/>
                            <w:r>
                              <w:rPr>
                                <w:rFonts w:ascii="Futura LT" w:hAnsi="Futura LT"/>
                                <w:u w:val="single"/>
                                <w:lang w:val="it-IT"/>
                              </w:rPr>
                              <w:t>Carrello.Numero</w:t>
                            </w:r>
                            <w:proofErr w:type="spellEnd"/>
                            <w:r w:rsidRPr="004E2F56">
                              <w:rPr>
                                <w:rFonts w:ascii="Futura LT" w:hAnsi="Futura LT" w:hint="eastAsia"/>
                                <w:u w:val="single"/>
                                <w:lang w:val="it-IT"/>
                              </w:rPr>
                              <w:t>↑</w:t>
                            </w:r>
                            <w:r w:rsidRPr="004E2F56">
                              <w:rPr>
                                <w:rFonts w:ascii="Futura LT" w:hAnsi="Futura LT"/>
                                <w:lang w:val="it-IT"/>
                              </w:rPr>
                              <w:t>)</w:t>
                            </w:r>
                          </w:p>
                          <w:p w14:paraId="3DF43ACD" w14:textId="1BD473E8" w:rsidR="004E2F56" w:rsidRDefault="004E2F56">
                            <w:pPr>
                              <w:rPr>
                                <w:rFonts w:ascii="Futura LT" w:hAnsi="Futura LT"/>
                                <w:lang w:val="it-IT"/>
                              </w:rPr>
                            </w:pPr>
                            <w:r w:rsidRPr="004E2F56">
                              <w:rPr>
                                <w:rFonts w:ascii="Futura LT" w:hAnsi="Futura LT"/>
                                <w:color w:val="4F81BD" w:themeColor="accent1"/>
                                <w:lang w:val="it-IT"/>
                              </w:rPr>
                              <w:t>C</w:t>
                            </w:r>
                            <w:r>
                              <w:rPr>
                                <w:rFonts w:ascii="Futura LT" w:hAnsi="Futura LT"/>
                                <w:color w:val="4F81BD" w:themeColor="accent1"/>
                                <w:lang w:val="it-IT"/>
                              </w:rPr>
                              <w:t>ARRELLO</w:t>
                            </w:r>
                            <w:r w:rsidRPr="004E2F56">
                              <w:rPr>
                                <w:rFonts w:ascii="Futura LT" w:hAnsi="Futura LT"/>
                                <w:lang w:val="it-IT"/>
                              </w:rPr>
                              <w:t>(</w:t>
                            </w:r>
                            <w:r w:rsidRPr="004E2F56">
                              <w:rPr>
                                <w:rFonts w:ascii="Futura LT" w:hAnsi="Futura LT"/>
                                <w:u w:val="single"/>
                                <w:lang w:val="it-IT"/>
                              </w:rPr>
                              <w:t>Numero</w:t>
                            </w:r>
                            <w:r w:rsidRPr="004E2F56">
                              <w:rPr>
                                <w:rFonts w:ascii="Futura LT" w:hAnsi="Futura LT"/>
                                <w:lang w:val="it-IT"/>
                              </w:rPr>
                              <w:t>)</w:t>
                            </w:r>
                          </w:p>
                          <w:p w14:paraId="527AE6F1" w14:textId="45F31E72" w:rsidR="00340B97" w:rsidRPr="00340B97" w:rsidRDefault="00340B97">
                            <w:pPr>
                              <w:rPr>
                                <w:rFonts w:ascii="Futura LT" w:hAnsi="Futura LT"/>
                                <w:lang w:val="it-IT"/>
                              </w:rPr>
                            </w:pPr>
                            <w:r w:rsidRPr="00340B97">
                              <w:rPr>
                                <w:rFonts w:ascii="Futura LT" w:hAnsi="Futura LT"/>
                                <w:color w:val="548DD4" w:themeColor="text2" w:themeTint="99"/>
                                <w:lang w:val="it-IT"/>
                              </w:rPr>
                              <w:t>CONTIENE</w:t>
                            </w:r>
                            <w:r>
                              <w:rPr>
                                <w:rFonts w:ascii="Futura LT" w:hAnsi="Futura LT"/>
                                <w:lang w:val="it-IT"/>
                              </w:rPr>
                              <w:t>(</w:t>
                            </w:r>
                            <w:r w:rsidRPr="00340B97">
                              <w:rPr>
                                <w:rFonts w:ascii="Futura LT" w:hAnsi="Futura LT"/>
                                <w:u w:val="single"/>
                                <w:lang w:val="it-IT"/>
                              </w:rPr>
                              <w:t>Prodotto.ID</w:t>
                            </w:r>
                            <w:r w:rsidRPr="00340B97">
                              <w:rPr>
                                <w:rFonts w:ascii="Futura LT" w:hAnsi="Futura LT" w:hint="eastAsia"/>
                                <w:u w:val="single"/>
                                <w:lang w:val="it-IT"/>
                              </w:rPr>
                              <w:t>↑</w:t>
                            </w:r>
                            <w:r>
                              <w:rPr>
                                <w:rFonts w:ascii="Futura LT" w:hAnsi="Futura LT" w:hint="eastAsia"/>
                                <w:lang w:val="it-IT"/>
                              </w:rPr>
                              <w:t>,</w:t>
                            </w:r>
                            <w:proofErr w:type="spellStart"/>
                            <w:r w:rsidRPr="00340B97">
                              <w:rPr>
                                <w:rFonts w:ascii="Futura LT" w:hAnsi="Futura LT"/>
                                <w:u w:val="single"/>
                                <w:lang w:val="it-IT"/>
                              </w:rPr>
                              <w:t>Carrello.Numero</w:t>
                            </w:r>
                            <w:proofErr w:type="spellEnd"/>
                            <w:r w:rsidRPr="00340B97">
                              <w:rPr>
                                <w:rFonts w:ascii="Futura LT" w:hAnsi="Futura LT" w:hint="eastAsia"/>
                                <w:u w:val="single"/>
                                <w:lang w:val="it-IT"/>
                              </w:rPr>
                              <w:t>↑</w:t>
                            </w:r>
                            <w:r>
                              <w:rPr>
                                <w:rFonts w:ascii="Futura LT" w:hAnsi="Futura LT" w:hint="eastAsia"/>
                                <w:lang w:val="it-IT"/>
                              </w:rPr>
                              <w:t>)</w:t>
                            </w:r>
                          </w:p>
                          <w:p w14:paraId="0890F535" w14:textId="1DFE0C56" w:rsidR="00CB04D0" w:rsidRDefault="00CB04D0">
                            <w:pPr>
                              <w:rPr>
                                <w:rFonts w:ascii="Futura LT" w:hAnsi="Futura LT"/>
                                <w:lang w:val="it-IT"/>
                              </w:rPr>
                            </w:pPr>
                            <w:r>
                              <w:rPr>
                                <w:rFonts w:ascii="Futura LT" w:hAnsi="Futura LT"/>
                                <w:color w:val="4F81BD" w:themeColor="accent1"/>
                                <w:lang w:val="it-IT"/>
                              </w:rPr>
                              <w:t>PRODOTTO</w:t>
                            </w:r>
                            <w:r w:rsidRPr="00CB04D0">
                              <w:rPr>
                                <w:rFonts w:ascii="Futura LT" w:hAnsi="Futura LT"/>
                                <w:lang w:val="it-IT"/>
                              </w:rPr>
                              <w:t>(</w:t>
                            </w:r>
                            <w:r w:rsidRPr="00CB04D0">
                              <w:rPr>
                                <w:rFonts w:ascii="Futura LT" w:hAnsi="Futura LT"/>
                                <w:u w:val="single"/>
                                <w:lang w:val="it-IT"/>
                              </w:rPr>
                              <w:t>ID</w:t>
                            </w:r>
                            <w:r>
                              <w:rPr>
                                <w:rFonts w:ascii="Futura LT" w:hAnsi="Futura LT"/>
                                <w:lang w:val="it-IT"/>
                              </w:rPr>
                              <w:t>, Descrizione, Prezzo, Nome,</w:t>
                            </w:r>
                            <w:r w:rsidR="00F333B7">
                              <w:rPr>
                                <w:rFonts w:ascii="Futura LT" w:hAnsi="Futura LT"/>
                                <w:lang w:val="it-IT"/>
                              </w:rPr>
                              <w:t xml:space="preserve"> </w:t>
                            </w:r>
                            <w:proofErr w:type="spellStart"/>
                            <w:r w:rsidR="00F333B7">
                              <w:rPr>
                                <w:rFonts w:ascii="Futura LT" w:hAnsi="Futura LT"/>
                                <w:lang w:val="it-IT"/>
                              </w:rPr>
                              <w:t>Corriere.IDCorriere</w:t>
                            </w:r>
                            <w:proofErr w:type="spellEnd"/>
                            <w:r w:rsidR="00F333B7" w:rsidRPr="00F333B7">
                              <w:rPr>
                                <w:rFonts w:ascii="Futura LT" w:hAnsi="Futura LT" w:hint="eastAsia"/>
                                <w:lang w:val="it-IT"/>
                              </w:rPr>
                              <w:t>↑</w:t>
                            </w:r>
                            <w:r w:rsidRPr="00CB04D0">
                              <w:rPr>
                                <w:rFonts w:ascii="Futura LT" w:hAnsi="Futura LT"/>
                                <w:lang w:val="it-IT"/>
                              </w:rPr>
                              <w:t>)</w:t>
                            </w:r>
                          </w:p>
                          <w:p w14:paraId="3305DC5A" w14:textId="3CEE1C3A" w:rsidR="00F333B7" w:rsidRPr="00F333B7" w:rsidRDefault="00F333B7">
                            <w:pPr>
                              <w:rPr>
                                <w:rFonts w:ascii="Futura LT" w:hAnsi="Futura LT"/>
                                <w:color w:val="4F81BD" w:themeColor="accent1"/>
                                <w:lang w:val="it-IT"/>
                              </w:rPr>
                            </w:pPr>
                            <w:r>
                              <w:rPr>
                                <w:rFonts w:ascii="Futura LT" w:hAnsi="Futura LT"/>
                                <w:color w:val="4F81BD" w:themeColor="accent1"/>
                                <w:lang w:val="it-IT"/>
                              </w:rPr>
                              <w:t>CORRIERE</w:t>
                            </w:r>
                            <w:r w:rsidRPr="00F333B7">
                              <w:rPr>
                                <w:rFonts w:ascii="Futura LT" w:hAnsi="Futura LT"/>
                                <w:lang w:val="it-IT"/>
                              </w:rPr>
                              <w:t>(</w:t>
                            </w:r>
                            <w:proofErr w:type="spellStart"/>
                            <w:r w:rsidRPr="00F333B7">
                              <w:rPr>
                                <w:rFonts w:ascii="Futura LT" w:hAnsi="Futura LT"/>
                                <w:u w:val="dash"/>
                                <w:lang w:val="it-IT"/>
                              </w:rPr>
                              <w:t>IDCorriere</w:t>
                            </w:r>
                            <w:proofErr w:type="spellEnd"/>
                            <w:r>
                              <w:rPr>
                                <w:rFonts w:ascii="Futura LT" w:hAnsi="Futura LT"/>
                                <w:lang w:val="it-IT"/>
                              </w:rPr>
                              <w:t>, Numero telefonico</w:t>
                            </w:r>
                            <w:r w:rsidR="004250AB">
                              <w:rPr>
                                <w:rFonts w:ascii="Futura LT" w:hAnsi="Futura LT"/>
                                <w:lang w:val="it-IT"/>
                              </w:rPr>
                              <w:t xml:space="preserve">, </w:t>
                            </w:r>
                            <w:proofErr w:type="spellStart"/>
                            <w:r w:rsidR="004250AB">
                              <w:rPr>
                                <w:rFonts w:ascii="Futura LT" w:hAnsi="Futura LT"/>
                                <w:lang w:val="it-IT"/>
                              </w:rPr>
                              <w:t>Stato_ordine</w:t>
                            </w:r>
                            <w:proofErr w:type="spellEnd"/>
                            <w:r w:rsidRPr="00F333B7">
                              <w:rPr>
                                <w:rFonts w:ascii="Futura LT" w:hAnsi="Futura LT"/>
                                <w:lang w:val="it-IT"/>
                              </w:rPr>
                              <w:t>)</w:t>
                            </w:r>
                          </w:p>
                          <w:p w14:paraId="338DBBDA" w14:textId="2D619736" w:rsidR="00CB04D0" w:rsidRDefault="00CB04D0">
                            <w:pPr>
                              <w:rPr>
                                <w:rFonts w:ascii="Futura LT" w:hAnsi="Futura LT"/>
                                <w:color w:val="4F81BD" w:themeColor="accent1"/>
                                <w:lang w:val="it-IT"/>
                              </w:rPr>
                            </w:pPr>
                            <w:r>
                              <w:rPr>
                                <w:rFonts w:ascii="Futura LT" w:hAnsi="Futura LT"/>
                                <w:color w:val="4F81BD" w:themeColor="accent1"/>
                                <w:lang w:val="it-IT"/>
                              </w:rPr>
                              <w:t>FORNITO</w:t>
                            </w:r>
                            <w:r w:rsidRPr="00CB04D0">
                              <w:rPr>
                                <w:rFonts w:ascii="Futura LT" w:hAnsi="Futura LT"/>
                                <w:lang w:val="it-IT"/>
                              </w:rPr>
                              <w:t>(</w:t>
                            </w:r>
                            <w:r>
                              <w:rPr>
                                <w:rFonts w:ascii="Futura LT" w:hAnsi="Futura LT"/>
                                <w:lang w:val="it-IT"/>
                              </w:rPr>
                              <w:t xml:space="preserve">Data consegna, #Prodotti, </w:t>
                            </w:r>
                            <w:r w:rsidRPr="00CB04D0">
                              <w:rPr>
                                <w:rFonts w:ascii="Futura LT" w:hAnsi="Futura LT"/>
                                <w:u w:val="single"/>
                                <w:lang w:val="it-IT"/>
                              </w:rPr>
                              <w:t>Prodotto.ID</w:t>
                            </w:r>
                            <w:r w:rsidRPr="00CB04D0">
                              <w:rPr>
                                <w:rFonts w:ascii="Futura LT" w:hAnsi="Futura LT" w:hint="eastAsia"/>
                                <w:u w:val="single"/>
                                <w:lang w:val="it-IT"/>
                              </w:rPr>
                              <w:t>↑</w:t>
                            </w:r>
                            <w:r>
                              <w:rPr>
                                <w:rFonts w:ascii="Futura LT" w:hAnsi="Futura LT" w:hint="eastAsia"/>
                                <w:lang w:val="it-IT"/>
                              </w:rPr>
                              <w:t>,</w:t>
                            </w:r>
                            <w:r>
                              <w:rPr>
                                <w:rFonts w:ascii="Futura LT" w:hAnsi="Futura LT"/>
                                <w:lang w:val="it-IT"/>
                              </w:rPr>
                              <w:t xml:space="preserve"> </w:t>
                            </w:r>
                            <w:proofErr w:type="spellStart"/>
                            <w:r w:rsidRPr="00CB04D0">
                              <w:rPr>
                                <w:rFonts w:ascii="Futura LT" w:hAnsi="Futura LT"/>
                                <w:u w:val="single"/>
                                <w:lang w:val="it-IT"/>
                              </w:rPr>
                              <w:t>Fornitore.C.F</w:t>
                            </w:r>
                            <w:proofErr w:type="spellEnd"/>
                            <w:r w:rsidRPr="00CB04D0">
                              <w:rPr>
                                <w:rFonts w:ascii="Futura LT" w:hAnsi="Futura LT"/>
                                <w:u w:val="single"/>
                                <w:lang w:val="it-IT"/>
                              </w:rPr>
                              <w:t>.</w:t>
                            </w:r>
                            <w:r w:rsidRPr="00CB04D0">
                              <w:rPr>
                                <w:rFonts w:ascii="Futura LT" w:hAnsi="Futura LT" w:hint="eastAsia"/>
                                <w:u w:val="single"/>
                                <w:lang w:val="it-IT"/>
                              </w:rPr>
                              <w:t>↑</w:t>
                            </w:r>
                            <w:r w:rsidRPr="00CB04D0">
                              <w:rPr>
                                <w:rFonts w:ascii="Futura LT" w:hAnsi="Futura LT"/>
                                <w:lang w:val="it-IT"/>
                              </w:rPr>
                              <w:t>)</w:t>
                            </w:r>
                          </w:p>
                          <w:p w14:paraId="631A0F79" w14:textId="53060748" w:rsidR="00CB04D0" w:rsidRDefault="00CB04D0">
                            <w:pPr>
                              <w:rPr>
                                <w:rFonts w:ascii="Futura LT" w:hAnsi="Futura LT"/>
                                <w:lang w:val="it-IT"/>
                              </w:rPr>
                            </w:pPr>
                            <w:r w:rsidRPr="00CB04D0">
                              <w:rPr>
                                <w:rFonts w:ascii="Futura LT" w:hAnsi="Futura LT"/>
                                <w:color w:val="4F81BD" w:themeColor="accent1"/>
                                <w:lang w:val="it-IT"/>
                              </w:rPr>
                              <w:t>FORNITORE</w:t>
                            </w:r>
                            <w:r w:rsidRPr="00CB04D0">
                              <w:rPr>
                                <w:rFonts w:ascii="Futura LT" w:hAnsi="Futura LT"/>
                                <w:lang w:val="it-IT"/>
                              </w:rPr>
                              <w:t>(</w:t>
                            </w:r>
                            <w:proofErr w:type="spellStart"/>
                            <w:r w:rsidRPr="00CB04D0">
                              <w:rPr>
                                <w:rFonts w:ascii="Futura LT" w:hAnsi="Futura LT"/>
                                <w:u w:val="single"/>
                                <w:lang w:val="it-IT"/>
                              </w:rPr>
                              <w:t>C.F.</w:t>
                            </w:r>
                            <w:r w:rsidRPr="00CB04D0">
                              <w:rPr>
                                <w:rFonts w:ascii="Futura LT" w:hAnsi="Futura LT"/>
                                <w:lang w:val="it-IT"/>
                              </w:rPr>
                              <w:t>,Numero</w:t>
                            </w:r>
                            <w:proofErr w:type="spellEnd"/>
                            <w:r w:rsidRPr="00CB04D0">
                              <w:rPr>
                                <w:rFonts w:ascii="Futura LT" w:hAnsi="Futura LT"/>
                                <w:lang w:val="it-IT"/>
                              </w:rPr>
                              <w:t xml:space="preserve"> </w:t>
                            </w:r>
                            <w:proofErr w:type="spellStart"/>
                            <w:r w:rsidRPr="00CB04D0">
                              <w:rPr>
                                <w:rFonts w:ascii="Futura LT" w:hAnsi="Futura LT"/>
                                <w:lang w:val="it-IT"/>
                              </w:rPr>
                              <w:t>consegne</w:t>
                            </w:r>
                            <w:r w:rsidR="004250AB">
                              <w:rPr>
                                <w:rFonts w:ascii="Futura LT" w:hAnsi="Futura LT"/>
                                <w:lang w:val="it-IT"/>
                              </w:rPr>
                              <w:t>,Ordine</w:t>
                            </w:r>
                            <w:proofErr w:type="spellEnd"/>
                            <w:r w:rsidRPr="00CB04D0">
                              <w:rPr>
                                <w:rFonts w:ascii="Futura LT" w:hAnsi="Futura LT"/>
                                <w:lang w:val="it-IT"/>
                              </w:rPr>
                              <w:t>)</w:t>
                            </w:r>
                          </w:p>
                          <w:p w14:paraId="64A315C9" w14:textId="52708B9E" w:rsidR="00CB04D0" w:rsidRDefault="00CB04D0">
                            <w:pPr>
                              <w:rPr>
                                <w:rFonts w:ascii="Futura LT" w:hAnsi="Futura LT"/>
                                <w:lang w:val="it-IT"/>
                              </w:rPr>
                            </w:pPr>
                            <w:r w:rsidRPr="00CB04D0">
                              <w:rPr>
                                <w:rFonts w:ascii="Futura LT" w:hAnsi="Futura LT"/>
                                <w:color w:val="4F81BD" w:themeColor="accent1"/>
                                <w:lang w:val="it-IT"/>
                              </w:rPr>
                              <w:t>COMPONENTE</w:t>
                            </w:r>
                            <w:r w:rsidRPr="00CB04D0">
                              <w:rPr>
                                <w:rFonts w:ascii="Futura LT" w:hAnsi="Futura LT"/>
                                <w:lang w:val="it-IT"/>
                              </w:rPr>
                              <w:t>(</w:t>
                            </w:r>
                            <w:r w:rsidRPr="003B11A8">
                              <w:rPr>
                                <w:rFonts w:ascii="Futura LT" w:hAnsi="Futura LT"/>
                                <w:u w:val="dash"/>
                                <w:lang w:val="it-IT"/>
                              </w:rPr>
                              <w:t>Marca</w:t>
                            </w:r>
                            <w:r>
                              <w:rPr>
                                <w:rFonts w:ascii="Futura LT" w:hAnsi="Futura LT"/>
                                <w:lang w:val="it-IT"/>
                              </w:rPr>
                              <w:t xml:space="preserve">, Durata, Wireless, </w:t>
                            </w:r>
                            <w:r w:rsidRPr="00CB04D0">
                              <w:rPr>
                                <w:rFonts w:ascii="Futura LT" w:hAnsi="Futura LT"/>
                                <w:u w:val="single"/>
                                <w:lang w:val="it-IT"/>
                              </w:rPr>
                              <w:t>Prodotto.ID</w:t>
                            </w:r>
                            <w:r w:rsidRPr="00CB04D0">
                              <w:rPr>
                                <w:rFonts w:ascii="Futura LT" w:hAnsi="Futura LT" w:hint="eastAsia"/>
                                <w:u w:val="single"/>
                                <w:lang w:val="it-IT"/>
                              </w:rPr>
                              <w:t>↑</w:t>
                            </w:r>
                            <w:r w:rsidR="00E347A2" w:rsidRPr="00E347A2">
                              <w:rPr>
                                <w:rFonts w:ascii="Futura LT" w:hAnsi="Futura LT" w:hint="eastAsia"/>
                                <w:lang w:val="it-IT"/>
                              </w:rPr>
                              <w:t>,</w:t>
                            </w:r>
                            <w:proofErr w:type="spellStart"/>
                            <w:r w:rsidR="00E347A2" w:rsidRPr="00541E9E">
                              <w:rPr>
                                <w:rFonts w:ascii="Futura LT" w:hAnsi="Futura LT"/>
                                <w:u w:val="dash"/>
                                <w:lang w:val="it-IT"/>
                              </w:rPr>
                              <w:t>Computer.Annidigaranzia</w:t>
                            </w:r>
                            <w:proofErr w:type="spellEnd"/>
                            <w:r w:rsidR="00E347A2" w:rsidRPr="00541E9E">
                              <w:rPr>
                                <w:rFonts w:ascii="Futura LT" w:hAnsi="Futura LT" w:hint="eastAsia"/>
                                <w:u w:val="dash"/>
                                <w:lang w:val="it-IT"/>
                              </w:rPr>
                              <w:t>↑</w:t>
                            </w:r>
                            <w:r w:rsidRPr="00CB04D0">
                              <w:rPr>
                                <w:rFonts w:ascii="Futura LT" w:hAnsi="Futura LT"/>
                                <w:lang w:val="it-IT"/>
                              </w:rPr>
                              <w:t>)</w:t>
                            </w:r>
                          </w:p>
                          <w:p w14:paraId="671F6AC3" w14:textId="5C0F1E58" w:rsidR="00CB04D0" w:rsidRDefault="00CB04D0">
                            <w:pPr>
                              <w:rPr>
                                <w:rFonts w:ascii="Futura LT" w:hAnsi="Futura LT"/>
                                <w:lang w:val="it-IT"/>
                              </w:rPr>
                            </w:pPr>
                            <w:r w:rsidRPr="00CB04D0">
                              <w:rPr>
                                <w:rFonts w:ascii="Futura LT" w:hAnsi="Futura LT"/>
                                <w:color w:val="4F81BD" w:themeColor="accent1"/>
                                <w:lang w:val="it-IT"/>
                              </w:rPr>
                              <w:t>COMPUTER</w:t>
                            </w:r>
                            <w:r w:rsidRPr="00CB04D0">
                              <w:rPr>
                                <w:rFonts w:ascii="Futura LT" w:hAnsi="Futura LT"/>
                                <w:lang w:val="it-IT"/>
                              </w:rPr>
                              <w:t>(</w:t>
                            </w:r>
                            <w:r>
                              <w:rPr>
                                <w:rFonts w:ascii="Futura LT" w:hAnsi="Futura LT"/>
                                <w:lang w:val="it-IT"/>
                              </w:rPr>
                              <w:t xml:space="preserve">Dimensione, </w:t>
                            </w:r>
                            <w:r w:rsidRPr="00E347A2">
                              <w:rPr>
                                <w:rFonts w:ascii="Futura LT" w:hAnsi="Futura LT"/>
                                <w:u w:val="dash"/>
                                <w:lang w:val="it-IT"/>
                              </w:rPr>
                              <w:t>Anni di garanzia</w:t>
                            </w:r>
                            <w:r>
                              <w:rPr>
                                <w:rFonts w:ascii="Futura LT" w:hAnsi="Futura LT"/>
                                <w:lang w:val="it-IT"/>
                              </w:rPr>
                              <w:t>, Marca</w:t>
                            </w:r>
                            <w:r w:rsidRPr="00CB04D0">
                              <w:rPr>
                                <w:rFonts w:ascii="Futura LT" w:hAnsi="Futura LT"/>
                                <w:lang w:val="it-IT"/>
                              </w:rPr>
                              <w:t>)</w:t>
                            </w:r>
                          </w:p>
                          <w:p w14:paraId="70F48FEC" w14:textId="6F9B5628" w:rsidR="007C0DFC" w:rsidRPr="007C0DFC" w:rsidRDefault="007C0DFC">
                            <w:pPr>
                              <w:rPr>
                                <w:rFonts w:ascii="Futura LT" w:hAnsi="Futura LT"/>
                                <w:lang w:val="it-IT"/>
                              </w:rPr>
                            </w:pPr>
                            <w:r w:rsidRPr="007C0DFC">
                              <w:rPr>
                                <w:rFonts w:ascii="Futura LT" w:hAnsi="Futura LT"/>
                                <w:color w:val="548DD4" w:themeColor="text2" w:themeTint="99"/>
                                <w:lang w:val="it-IT"/>
                              </w:rPr>
                              <w:t>TIPOLOGIA</w:t>
                            </w:r>
                            <w:r>
                              <w:rPr>
                                <w:rFonts w:ascii="Futura LT" w:hAnsi="Futura LT"/>
                                <w:lang w:val="it-IT"/>
                              </w:rPr>
                              <w:t xml:space="preserve">(Nome, </w:t>
                            </w:r>
                            <w:r w:rsidRPr="005D62E1">
                              <w:rPr>
                                <w:rFonts w:ascii="Futura LT" w:hAnsi="Futura LT"/>
                                <w:u w:val="single"/>
                                <w:lang w:val="it-IT"/>
                              </w:rPr>
                              <w:t>Prodotto.ID</w:t>
                            </w:r>
                            <w:r w:rsidR="005D62E1" w:rsidRPr="004E2F56">
                              <w:rPr>
                                <w:rFonts w:ascii="Futura LT" w:hAnsi="Futura LT" w:hint="eastAsia"/>
                                <w:u w:val="single"/>
                                <w:lang w:val="it-IT"/>
                              </w:rPr>
                              <w:t>↑</w:t>
                            </w:r>
                            <w:r w:rsidR="005D62E1">
                              <w:rPr>
                                <w:rFonts w:ascii="Futura LT" w:hAnsi="Futura LT" w:hint="eastAsia"/>
                                <w:u w:val="single"/>
                                <w:lang w:val="it-IT"/>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44625" id="Text Box 21" o:spid="_x0000_s1043" type="#_x0000_t202" style="position:absolute;margin-left:0;margin-top:22.1pt;width:530.55pt;height:230.15pt;z-index:25168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" filled="f" strokecolor="#ddd8c2 [2894]" strokeweight="3pt">
                <v:textbox>
                  <w:txbxContent>
                    <w:p w14:paraId="2B73F84C" w14:textId="2C5B46B4" w:rsidR="009F0EF7" w:rsidRDefault="009B45E6">
                      <w:pPr>
                        <w:rPr>
                          <w:rFonts w:ascii="Futura LT" w:hAnsi="Futura LT"/>
                          <w:lang w:val="it-IT"/>
                        </w:rPr>
                      </w:pPr>
                      <w:r w:rsidRPr="009B45E6">
                        <w:rPr>
                          <w:rFonts w:ascii="Futura LT" w:hAnsi="Futura LT"/>
                          <w:color w:val="4F81BD" w:themeColor="accent1"/>
                          <w:lang w:val="it-IT"/>
                        </w:rPr>
                        <w:t>CLIENTE</w:t>
                      </w:r>
                      <w:r w:rsidRPr="009B45E6">
                        <w:rPr>
                          <w:rFonts w:ascii="Futura LT" w:hAnsi="Futura LT"/>
                          <w:lang w:val="it-IT"/>
                        </w:rPr>
                        <w:t>(</w:t>
                      </w:r>
                      <w:r>
                        <w:rPr>
                          <w:rFonts w:ascii="Futura LT" w:hAnsi="Futura LT"/>
                          <w:lang w:val="it-IT"/>
                        </w:rPr>
                        <w:t xml:space="preserve">Indirizzo, Nome, Cognome, Username, E-Mail, Password, </w:t>
                      </w:r>
                      <w:r w:rsidRPr="009B45E6">
                        <w:rPr>
                          <w:rFonts w:ascii="Futura LT" w:hAnsi="Futura LT"/>
                          <w:u w:val="single"/>
                          <w:lang w:val="it-IT"/>
                        </w:rPr>
                        <w:t>C.F.</w:t>
                      </w:r>
                      <w:r w:rsidRPr="009B45E6">
                        <w:rPr>
                          <w:rFonts w:ascii="Futura LT" w:hAnsi="Futura LT"/>
                          <w:lang w:val="it-IT"/>
                        </w:rPr>
                        <w:t>)</w:t>
                      </w:r>
                    </w:p>
                    <w:p w14:paraId="3232B721" w14:textId="053C4CD9" w:rsidR="002735BA" w:rsidRDefault="002735BA">
                      <w:pPr>
                        <w:rPr>
                          <w:rFonts w:ascii="Futura LT" w:hAnsi="Futura LT"/>
                          <w:color w:val="000000" w:themeColor="text1"/>
                          <w:lang w:val="it-IT"/>
                        </w:rPr>
                      </w:pPr>
                      <w:r w:rsidRPr="002735BA">
                        <w:rPr>
                          <w:rFonts w:ascii="Futura LT" w:hAnsi="Futura LT"/>
                          <w:color w:val="4F81BD" w:themeColor="accent1"/>
                          <w:lang w:val="it-IT"/>
                        </w:rPr>
                        <w:t>FEEDBACK</w:t>
                      </w:r>
                      <w:r w:rsidRPr="002735BA">
                        <w:rPr>
                          <w:rFonts w:ascii="Futura LT" w:hAnsi="Futura LT"/>
                          <w:color w:val="000000" w:themeColor="text1"/>
                          <w:lang w:val="it-IT"/>
                        </w:rPr>
                        <w:t>(</w:t>
                      </w:r>
                      <w:r>
                        <w:rPr>
                          <w:rFonts w:ascii="Futura LT" w:hAnsi="Futura LT"/>
                          <w:color w:val="000000" w:themeColor="text1"/>
                          <w:lang w:val="it-IT"/>
                        </w:rPr>
                        <w:t xml:space="preserve">Punti assegnati, commento, </w:t>
                      </w:r>
                      <w:r w:rsidRPr="002735BA">
                        <w:rPr>
                          <w:rFonts w:ascii="Futura LT" w:hAnsi="Futura LT"/>
                          <w:color w:val="000000" w:themeColor="text1"/>
                          <w:u w:val="dash"/>
                          <w:lang w:val="it-IT"/>
                        </w:rPr>
                        <w:t>valutazione</w:t>
                      </w:r>
                      <w:r>
                        <w:rPr>
                          <w:rFonts w:ascii="Futura LT" w:hAnsi="Futura LT"/>
                          <w:color w:val="000000" w:themeColor="text1"/>
                          <w:lang w:val="it-IT"/>
                        </w:rPr>
                        <w:t xml:space="preserve">, </w:t>
                      </w:r>
                      <w:proofErr w:type="spellStart"/>
                      <w:r w:rsidRPr="002735BA">
                        <w:rPr>
                          <w:rFonts w:ascii="Futura LT" w:hAnsi="Futura LT"/>
                          <w:color w:val="000000" w:themeColor="text1"/>
                          <w:u w:val="dash"/>
                          <w:lang w:val="it-IT"/>
                        </w:rPr>
                        <w:t>Cliente.C.F</w:t>
                      </w:r>
                      <w:proofErr w:type="spellEnd"/>
                      <w:r w:rsidRPr="002735BA">
                        <w:rPr>
                          <w:rFonts w:ascii="Futura LT" w:hAnsi="Futura LT"/>
                          <w:color w:val="000000" w:themeColor="text1"/>
                          <w:u w:val="dash"/>
                          <w:lang w:val="it-IT"/>
                        </w:rPr>
                        <w:t>.</w:t>
                      </w:r>
                      <w:r w:rsidRPr="002735BA">
                        <w:rPr>
                          <w:rFonts w:hint="eastAsia"/>
                          <w:u w:val="dash"/>
                          <w:lang w:val="it-IT"/>
                        </w:rPr>
                        <w:t xml:space="preserve"> </w:t>
                      </w:r>
                      <w:r w:rsidRPr="002735BA">
                        <w:rPr>
                          <w:rFonts w:ascii="Futura LT" w:hAnsi="Futura LT" w:hint="eastAsia"/>
                          <w:color w:val="000000" w:themeColor="text1"/>
                          <w:u w:val="dash"/>
                          <w:lang w:val="it-IT"/>
                        </w:rPr>
                        <w:t>↑</w:t>
                      </w:r>
                      <w:r w:rsidRPr="002735BA">
                        <w:rPr>
                          <w:rFonts w:ascii="Futura LT" w:hAnsi="Futura LT"/>
                          <w:color w:val="000000" w:themeColor="text1"/>
                          <w:lang w:val="it-IT"/>
                        </w:rPr>
                        <w:t>)</w:t>
                      </w:r>
                    </w:p>
                    <w:p w14:paraId="15E4D832" w14:textId="766CEBB3" w:rsidR="002735BA" w:rsidRDefault="002735BA">
                      <w:pPr>
                        <w:rPr>
                          <w:rFonts w:ascii="Futura LT" w:hAnsi="Futura LT"/>
                          <w:color w:val="000000" w:themeColor="text1"/>
                          <w:u w:val="dash"/>
                          <w:lang w:val="it-IT"/>
                        </w:rPr>
                      </w:pPr>
                      <w:r w:rsidRPr="002735BA">
                        <w:rPr>
                          <w:rFonts w:ascii="Futura LT" w:hAnsi="Futura LT"/>
                          <w:color w:val="4F81BD" w:themeColor="accent1"/>
                          <w:lang w:val="it-IT"/>
                        </w:rPr>
                        <w:t>HELPDESK</w:t>
                      </w:r>
                      <w:r w:rsidRPr="002735BA">
                        <w:rPr>
                          <w:rFonts w:ascii="Futura LT" w:hAnsi="Futura LT"/>
                          <w:color w:val="000000" w:themeColor="text1"/>
                          <w:lang w:val="it-IT"/>
                        </w:rPr>
                        <w:t>(</w:t>
                      </w:r>
                      <w:r w:rsidRPr="002735BA">
                        <w:rPr>
                          <w:rFonts w:ascii="Futura LT" w:hAnsi="Futura LT"/>
                          <w:color w:val="000000" w:themeColor="text1"/>
                          <w:u w:val="dash"/>
                          <w:lang w:val="it-IT"/>
                        </w:rPr>
                        <w:t>Fascia oraria</w:t>
                      </w:r>
                      <w:r>
                        <w:rPr>
                          <w:rFonts w:ascii="Futura LT" w:hAnsi="Futura LT"/>
                          <w:color w:val="000000" w:themeColor="text1"/>
                          <w:lang w:val="it-IT"/>
                        </w:rPr>
                        <w:t xml:space="preserve">, </w:t>
                      </w:r>
                      <w:proofErr w:type="spellStart"/>
                      <w:r w:rsidRPr="002735BA">
                        <w:rPr>
                          <w:rFonts w:ascii="Futura LT" w:hAnsi="Futura LT"/>
                          <w:color w:val="000000" w:themeColor="text1"/>
                          <w:u w:val="dash"/>
                          <w:lang w:val="it-IT"/>
                        </w:rPr>
                        <w:t>Cliente.C.F</w:t>
                      </w:r>
                      <w:proofErr w:type="spellEnd"/>
                      <w:r w:rsidRPr="002735BA">
                        <w:rPr>
                          <w:rFonts w:ascii="Futura LT" w:hAnsi="Futura LT"/>
                          <w:color w:val="000000" w:themeColor="text1"/>
                          <w:u w:val="dash"/>
                          <w:lang w:val="it-IT"/>
                        </w:rPr>
                        <w:t>.</w:t>
                      </w:r>
                      <w:r w:rsidRPr="002735BA">
                        <w:rPr>
                          <w:rFonts w:hint="eastAsia"/>
                          <w:u w:val="dash"/>
                          <w:lang w:val="it-IT"/>
                        </w:rPr>
                        <w:t xml:space="preserve"> </w:t>
                      </w:r>
                      <w:r w:rsidRPr="002735BA">
                        <w:rPr>
                          <w:rFonts w:ascii="Futura LT" w:hAnsi="Futura LT" w:hint="eastAsia"/>
                          <w:color w:val="000000" w:themeColor="text1"/>
                          <w:u w:val="dash"/>
                          <w:lang w:val="it-IT"/>
                        </w:rPr>
                        <w:t>↑</w:t>
                      </w:r>
                      <w:r w:rsidR="00EA5FE3">
                        <w:rPr>
                          <w:rFonts w:ascii="Futura LT" w:hAnsi="Futura LT" w:hint="eastAsia"/>
                          <w:color w:val="000000" w:themeColor="text1"/>
                          <w:u w:val="dash"/>
                          <w:lang w:val="it-IT"/>
                        </w:rPr>
                        <w:t>,</w:t>
                      </w:r>
                      <w:r w:rsidR="00EA5FE3">
                        <w:rPr>
                          <w:rFonts w:ascii="Futura LT" w:hAnsi="Futura LT"/>
                          <w:color w:val="000000" w:themeColor="text1"/>
                          <w:lang w:val="it-IT"/>
                        </w:rPr>
                        <w:t xml:space="preserve"> Descrizione</w:t>
                      </w:r>
                      <w:r w:rsidRPr="002735BA">
                        <w:rPr>
                          <w:rFonts w:ascii="Futura LT" w:hAnsi="Futura LT"/>
                          <w:color w:val="000000" w:themeColor="text1"/>
                          <w:u w:val="dash"/>
                          <w:lang w:val="it-IT"/>
                        </w:rPr>
                        <w:t>)</w:t>
                      </w:r>
                    </w:p>
                    <w:p w14:paraId="765402CF" w14:textId="228CC058" w:rsidR="002735BA" w:rsidRDefault="002735BA">
                      <w:pPr>
                        <w:rPr>
                          <w:rFonts w:ascii="Futura LT" w:hAnsi="Futura LT"/>
                          <w:lang w:val="it-IT"/>
                        </w:rPr>
                      </w:pPr>
                      <w:r w:rsidRPr="002735BA">
                        <w:rPr>
                          <w:rFonts w:ascii="Futura LT" w:hAnsi="Futura LT"/>
                          <w:color w:val="4F81BD" w:themeColor="accent1"/>
                          <w:lang w:val="it-IT"/>
                        </w:rPr>
                        <w:t>ASSISTENTE</w:t>
                      </w:r>
                      <w:r>
                        <w:rPr>
                          <w:rFonts w:ascii="Futura LT" w:hAnsi="Futura LT"/>
                          <w:lang w:val="it-IT"/>
                        </w:rPr>
                        <w:t xml:space="preserve">(Nome, </w:t>
                      </w:r>
                      <w:r w:rsidRPr="002735BA">
                        <w:rPr>
                          <w:rFonts w:ascii="Futura LT" w:hAnsi="Futura LT"/>
                          <w:u w:val="single"/>
                          <w:lang w:val="it-IT"/>
                        </w:rPr>
                        <w:t>ID</w:t>
                      </w:r>
                      <w:r>
                        <w:rPr>
                          <w:rFonts w:ascii="Futura LT" w:hAnsi="Futura LT"/>
                          <w:lang w:val="it-IT"/>
                        </w:rPr>
                        <w:t xml:space="preserve">, </w:t>
                      </w:r>
                      <w:proofErr w:type="spellStart"/>
                      <w:r>
                        <w:rPr>
                          <w:rFonts w:ascii="Futura LT" w:hAnsi="Futura LT"/>
                          <w:lang w:val="it-IT"/>
                        </w:rPr>
                        <w:t>Helpdesk.Cliente.C.F</w:t>
                      </w:r>
                      <w:proofErr w:type="spellEnd"/>
                      <w:r>
                        <w:rPr>
                          <w:rFonts w:ascii="Futura LT" w:hAnsi="Futura LT"/>
                          <w:lang w:val="it-IT"/>
                        </w:rPr>
                        <w:t>.</w:t>
                      </w:r>
                      <w:r w:rsidRPr="004E2F56">
                        <w:rPr>
                          <w:rFonts w:hint="eastAsia"/>
                          <w:lang w:val="it-IT"/>
                        </w:rPr>
                        <w:t xml:space="preserve"> </w:t>
                      </w:r>
                      <w:r w:rsidRPr="002735BA">
                        <w:rPr>
                          <w:rFonts w:ascii="Futura LT" w:hAnsi="Futura LT" w:hint="eastAsia"/>
                          <w:lang w:val="it-IT"/>
                        </w:rPr>
                        <w:t>↑</w:t>
                      </w:r>
                      <w:r>
                        <w:rPr>
                          <w:rFonts w:ascii="Futura LT" w:hAnsi="Futura LT" w:hint="eastAsia"/>
                          <w:lang w:val="it-IT"/>
                        </w:rPr>
                        <w:t>,</w:t>
                      </w:r>
                      <w:r w:rsidR="004E2F56">
                        <w:rPr>
                          <w:rFonts w:ascii="Futura LT" w:hAnsi="Futura LT"/>
                          <w:lang w:val="it-IT"/>
                        </w:rPr>
                        <w:t xml:space="preserve"> </w:t>
                      </w:r>
                      <w:proofErr w:type="spellStart"/>
                      <w:r w:rsidR="004E2F56">
                        <w:rPr>
                          <w:rFonts w:ascii="Futura LT" w:hAnsi="Futura LT"/>
                          <w:lang w:val="it-IT"/>
                        </w:rPr>
                        <w:t>Helpdesk.Fasciaoraria</w:t>
                      </w:r>
                      <w:proofErr w:type="spellEnd"/>
                      <w:r w:rsidR="004E2F56" w:rsidRPr="004E2F56">
                        <w:rPr>
                          <w:rFonts w:ascii="Futura LT" w:hAnsi="Futura LT" w:hint="eastAsia"/>
                          <w:lang w:val="it-IT"/>
                        </w:rPr>
                        <w:t>↑</w:t>
                      </w:r>
                      <w:r>
                        <w:rPr>
                          <w:rFonts w:ascii="Futura LT" w:hAnsi="Futura LT"/>
                          <w:lang w:val="it-IT"/>
                        </w:rPr>
                        <w:t>)</w:t>
                      </w:r>
                    </w:p>
                    <w:p w14:paraId="192613CD" w14:textId="3DE1C58D" w:rsidR="004E2F56" w:rsidRDefault="004E2F56">
                      <w:pPr>
                        <w:rPr>
                          <w:rFonts w:ascii="Futura LT" w:hAnsi="Futura LT"/>
                          <w:lang w:val="it-IT"/>
                        </w:rPr>
                      </w:pPr>
                      <w:r>
                        <w:rPr>
                          <w:rFonts w:ascii="Futura LT" w:hAnsi="Futura LT"/>
                          <w:color w:val="4F81BD" w:themeColor="accent1"/>
                          <w:lang w:val="it-IT"/>
                        </w:rPr>
                        <w:t>ACQUISTA</w:t>
                      </w:r>
                      <w:r w:rsidRPr="004E2F56">
                        <w:rPr>
                          <w:rFonts w:ascii="Futura LT" w:hAnsi="Futura LT"/>
                          <w:lang w:val="it-IT"/>
                        </w:rPr>
                        <w:t>(</w:t>
                      </w:r>
                      <w:proofErr w:type="spellStart"/>
                      <w:r w:rsidRPr="004E2F56">
                        <w:rPr>
                          <w:rFonts w:ascii="Futura LT" w:hAnsi="Futura LT"/>
                          <w:u w:val="single"/>
                          <w:lang w:val="it-IT"/>
                        </w:rPr>
                        <w:t>Cliente.C.F</w:t>
                      </w:r>
                      <w:proofErr w:type="spellEnd"/>
                      <w:r w:rsidRPr="004E2F56">
                        <w:rPr>
                          <w:rFonts w:ascii="Futura LT" w:hAnsi="Futura LT"/>
                          <w:u w:val="single"/>
                          <w:lang w:val="it-IT"/>
                        </w:rPr>
                        <w:t>.</w:t>
                      </w:r>
                      <w:r w:rsidRPr="004E2F56">
                        <w:rPr>
                          <w:rFonts w:hint="eastAsia"/>
                          <w:u w:val="single"/>
                          <w:lang w:val="it-IT"/>
                        </w:rPr>
                        <w:t xml:space="preserve"> </w:t>
                      </w:r>
                      <w:r w:rsidRPr="004E2F56">
                        <w:rPr>
                          <w:rFonts w:ascii="Futura LT" w:hAnsi="Futura LT" w:hint="eastAsia"/>
                          <w:u w:val="single"/>
                          <w:lang w:val="it-IT"/>
                        </w:rPr>
                        <w:t>↑</w:t>
                      </w:r>
                      <w:r w:rsidRPr="004E2F56">
                        <w:rPr>
                          <w:rFonts w:ascii="Futura LT" w:hAnsi="Futura LT"/>
                          <w:lang w:val="it-IT"/>
                        </w:rPr>
                        <w:t>,</w:t>
                      </w:r>
                      <w:r>
                        <w:rPr>
                          <w:rFonts w:ascii="Futura LT" w:hAnsi="Futura LT"/>
                          <w:u w:val="single"/>
                          <w:lang w:val="it-IT"/>
                        </w:rPr>
                        <w:t xml:space="preserve"> </w:t>
                      </w:r>
                      <w:proofErr w:type="spellStart"/>
                      <w:r>
                        <w:rPr>
                          <w:rFonts w:ascii="Futura LT" w:hAnsi="Futura LT"/>
                          <w:u w:val="single"/>
                          <w:lang w:val="it-IT"/>
                        </w:rPr>
                        <w:t>Carrello.Numero</w:t>
                      </w:r>
                      <w:proofErr w:type="spellEnd"/>
                      <w:r w:rsidRPr="004E2F56">
                        <w:rPr>
                          <w:rFonts w:ascii="Futura LT" w:hAnsi="Futura LT" w:hint="eastAsia"/>
                          <w:u w:val="single"/>
                          <w:lang w:val="it-IT"/>
                        </w:rPr>
                        <w:t>↑</w:t>
                      </w:r>
                      <w:r w:rsidRPr="004E2F56">
                        <w:rPr>
                          <w:rFonts w:ascii="Futura LT" w:hAnsi="Futura LT"/>
                          <w:lang w:val="it-IT"/>
                        </w:rPr>
                        <w:t>)</w:t>
                      </w:r>
                    </w:p>
                    <w:p w14:paraId="3DF43ACD" w14:textId="1BD473E8" w:rsidR="004E2F56" w:rsidRDefault="004E2F56">
                      <w:pPr>
                        <w:rPr>
                          <w:rFonts w:ascii="Futura LT" w:hAnsi="Futura LT"/>
                          <w:lang w:val="it-IT"/>
                        </w:rPr>
                      </w:pPr>
                      <w:r w:rsidRPr="004E2F56">
                        <w:rPr>
                          <w:rFonts w:ascii="Futura LT" w:hAnsi="Futura LT"/>
                          <w:color w:val="4F81BD" w:themeColor="accent1"/>
                          <w:lang w:val="it-IT"/>
                        </w:rPr>
                        <w:t>C</w:t>
                      </w:r>
                      <w:r>
                        <w:rPr>
                          <w:rFonts w:ascii="Futura LT" w:hAnsi="Futura LT"/>
                          <w:color w:val="4F81BD" w:themeColor="accent1"/>
                          <w:lang w:val="it-IT"/>
                        </w:rPr>
                        <w:t>ARRELLO</w:t>
                      </w:r>
                      <w:r w:rsidRPr="004E2F56">
                        <w:rPr>
                          <w:rFonts w:ascii="Futura LT" w:hAnsi="Futura LT"/>
                          <w:lang w:val="it-IT"/>
                        </w:rPr>
                        <w:t>(</w:t>
                      </w:r>
                      <w:r w:rsidRPr="004E2F56">
                        <w:rPr>
                          <w:rFonts w:ascii="Futura LT" w:hAnsi="Futura LT"/>
                          <w:u w:val="single"/>
                          <w:lang w:val="it-IT"/>
                        </w:rPr>
                        <w:t>Numero</w:t>
                      </w:r>
                      <w:r w:rsidRPr="004E2F56">
                        <w:rPr>
                          <w:rFonts w:ascii="Futura LT" w:hAnsi="Futura LT"/>
                          <w:lang w:val="it-IT"/>
                        </w:rPr>
                        <w:t>)</w:t>
                      </w:r>
                    </w:p>
                    <w:p w14:paraId="527AE6F1" w14:textId="45F31E72" w:rsidR="00340B97" w:rsidRPr="00340B97" w:rsidRDefault="00340B97">
                      <w:pPr>
                        <w:rPr>
                          <w:rFonts w:ascii="Futura LT" w:hAnsi="Futura LT"/>
                          <w:lang w:val="it-IT"/>
                        </w:rPr>
                      </w:pPr>
                      <w:r w:rsidRPr="00340B97">
                        <w:rPr>
                          <w:rFonts w:ascii="Futura LT" w:hAnsi="Futura LT"/>
                          <w:color w:val="548DD4" w:themeColor="text2" w:themeTint="99"/>
                          <w:lang w:val="it-IT"/>
                        </w:rPr>
                        <w:t>CONTIENE</w:t>
                      </w:r>
                      <w:r>
                        <w:rPr>
                          <w:rFonts w:ascii="Futura LT" w:hAnsi="Futura LT"/>
                          <w:lang w:val="it-IT"/>
                        </w:rPr>
                        <w:t>(</w:t>
                      </w:r>
                      <w:r w:rsidRPr="00340B97">
                        <w:rPr>
                          <w:rFonts w:ascii="Futura LT" w:hAnsi="Futura LT"/>
                          <w:u w:val="single"/>
                          <w:lang w:val="it-IT"/>
                        </w:rPr>
                        <w:t>Prodotto.ID</w:t>
                      </w:r>
                      <w:r w:rsidRPr="00340B97">
                        <w:rPr>
                          <w:rFonts w:ascii="Futura LT" w:hAnsi="Futura LT" w:hint="eastAsia"/>
                          <w:u w:val="single"/>
                          <w:lang w:val="it-IT"/>
                        </w:rPr>
                        <w:t>↑</w:t>
                      </w:r>
                      <w:r>
                        <w:rPr>
                          <w:rFonts w:ascii="Futura LT" w:hAnsi="Futura LT" w:hint="eastAsia"/>
                          <w:lang w:val="it-IT"/>
                        </w:rPr>
                        <w:t>,</w:t>
                      </w:r>
                      <w:proofErr w:type="spellStart"/>
                      <w:r w:rsidRPr="00340B97">
                        <w:rPr>
                          <w:rFonts w:ascii="Futura LT" w:hAnsi="Futura LT"/>
                          <w:u w:val="single"/>
                          <w:lang w:val="it-IT"/>
                        </w:rPr>
                        <w:t>Carrello.Numero</w:t>
                      </w:r>
                      <w:proofErr w:type="spellEnd"/>
                      <w:r w:rsidRPr="00340B97">
                        <w:rPr>
                          <w:rFonts w:ascii="Futura LT" w:hAnsi="Futura LT" w:hint="eastAsia"/>
                          <w:u w:val="single"/>
                          <w:lang w:val="it-IT"/>
                        </w:rPr>
                        <w:t>↑</w:t>
                      </w:r>
                      <w:r>
                        <w:rPr>
                          <w:rFonts w:ascii="Futura LT" w:hAnsi="Futura LT" w:hint="eastAsia"/>
                          <w:lang w:val="it-IT"/>
                        </w:rPr>
                        <w:t>)</w:t>
                      </w:r>
                    </w:p>
                    <w:p w14:paraId="0890F535" w14:textId="1DFE0C56" w:rsidR="00CB04D0" w:rsidRDefault="00CB04D0">
                      <w:pPr>
                        <w:rPr>
                          <w:rFonts w:ascii="Futura LT" w:hAnsi="Futura LT"/>
                          <w:lang w:val="it-IT"/>
                        </w:rPr>
                      </w:pPr>
                      <w:r>
                        <w:rPr>
                          <w:rFonts w:ascii="Futura LT" w:hAnsi="Futura LT"/>
                          <w:color w:val="4F81BD" w:themeColor="accent1"/>
                          <w:lang w:val="it-IT"/>
                        </w:rPr>
                        <w:t>PRODOTTO</w:t>
                      </w:r>
                      <w:r w:rsidRPr="00CB04D0">
                        <w:rPr>
                          <w:rFonts w:ascii="Futura LT" w:hAnsi="Futura LT"/>
                          <w:lang w:val="it-IT"/>
                        </w:rPr>
                        <w:t>(</w:t>
                      </w:r>
                      <w:r w:rsidRPr="00CB04D0">
                        <w:rPr>
                          <w:rFonts w:ascii="Futura LT" w:hAnsi="Futura LT"/>
                          <w:u w:val="single"/>
                          <w:lang w:val="it-IT"/>
                        </w:rPr>
                        <w:t>ID</w:t>
                      </w:r>
                      <w:r>
                        <w:rPr>
                          <w:rFonts w:ascii="Futura LT" w:hAnsi="Futura LT"/>
                          <w:lang w:val="it-IT"/>
                        </w:rPr>
                        <w:t>, Descrizione, Prezzo, Nome,</w:t>
                      </w:r>
                      <w:r w:rsidR="00F333B7">
                        <w:rPr>
                          <w:rFonts w:ascii="Futura LT" w:hAnsi="Futura LT"/>
                          <w:lang w:val="it-IT"/>
                        </w:rPr>
                        <w:t xml:space="preserve"> </w:t>
                      </w:r>
                      <w:proofErr w:type="spellStart"/>
                      <w:r w:rsidR="00F333B7">
                        <w:rPr>
                          <w:rFonts w:ascii="Futura LT" w:hAnsi="Futura LT"/>
                          <w:lang w:val="it-IT"/>
                        </w:rPr>
                        <w:t>Corriere.IDCorriere</w:t>
                      </w:r>
                      <w:proofErr w:type="spellEnd"/>
                      <w:r w:rsidR="00F333B7" w:rsidRPr="00F333B7">
                        <w:rPr>
                          <w:rFonts w:ascii="Futura LT" w:hAnsi="Futura LT" w:hint="eastAsia"/>
                          <w:lang w:val="it-IT"/>
                        </w:rPr>
                        <w:t>↑</w:t>
                      </w:r>
                      <w:r w:rsidRPr="00CB04D0">
                        <w:rPr>
                          <w:rFonts w:ascii="Futura LT" w:hAnsi="Futura LT"/>
                          <w:lang w:val="it-IT"/>
                        </w:rPr>
                        <w:t>)</w:t>
                      </w:r>
                    </w:p>
                    <w:p w14:paraId="3305DC5A" w14:textId="3CEE1C3A" w:rsidR="00F333B7" w:rsidRPr="00F333B7" w:rsidRDefault="00F333B7">
                      <w:pPr>
                        <w:rPr>
                          <w:rFonts w:ascii="Futura LT" w:hAnsi="Futura LT"/>
                          <w:color w:val="4F81BD" w:themeColor="accent1"/>
                          <w:lang w:val="it-IT"/>
                        </w:rPr>
                      </w:pPr>
                      <w:r>
                        <w:rPr>
                          <w:rFonts w:ascii="Futura LT" w:hAnsi="Futura LT"/>
                          <w:color w:val="4F81BD" w:themeColor="accent1"/>
                          <w:lang w:val="it-IT"/>
                        </w:rPr>
                        <w:t>CORRIERE</w:t>
                      </w:r>
                      <w:r w:rsidRPr="00F333B7">
                        <w:rPr>
                          <w:rFonts w:ascii="Futura LT" w:hAnsi="Futura LT"/>
                          <w:lang w:val="it-IT"/>
                        </w:rPr>
                        <w:t>(</w:t>
                      </w:r>
                      <w:proofErr w:type="spellStart"/>
                      <w:r w:rsidRPr="00F333B7">
                        <w:rPr>
                          <w:rFonts w:ascii="Futura LT" w:hAnsi="Futura LT"/>
                          <w:u w:val="dash"/>
                          <w:lang w:val="it-IT"/>
                        </w:rPr>
                        <w:t>IDCorriere</w:t>
                      </w:r>
                      <w:proofErr w:type="spellEnd"/>
                      <w:r>
                        <w:rPr>
                          <w:rFonts w:ascii="Futura LT" w:hAnsi="Futura LT"/>
                          <w:lang w:val="it-IT"/>
                        </w:rPr>
                        <w:t>, Numero telefonico</w:t>
                      </w:r>
                      <w:r w:rsidR="004250AB">
                        <w:rPr>
                          <w:rFonts w:ascii="Futura LT" w:hAnsi="Futura LT"/>
                          <w:lang w:val="it-IT"/>
                        </w:rPr>
                        <w:t xml:space="preserve">, </w:t>
                      </w:r>
                      <w:proofErr w:type="spellStart"/>
                      <w:r w:rsidR="004250AB">
                        <w:rPr>
                          <w:rFonts w:ascii="Futura LT" w:hAnsi="Futura LT"/>
                          <w:lang w:val="it-IT"/>
                        </w:rPr>
                        <w:t>Stato_ordine</w:t>
                      </w:r>
                      <w:proofErr w:type="spellEnd"/>
                      <w:r w:rsidRPr="00F333B7">
                        <w:rPr>
                          <w:rFonts w:ascii="Futura LT" w:hAnsi="Futura LT"/>
                          <w:lang w:val="it-IT"/>
                        </w:rPr>
                        <w:t>)</w:t>
                      </w:r>
                    </w:p>
                    <w:p w14:paraId="338DBBDA" w14:textId="2D619736" w:rsidR="00CB04D0" w:rsidRDefault="00CB04D0">
                      <w:pPr>
                        <w:rPr>
                          <w:rFonts w:ascii="Futura LT" w:hAnsi="Futura LT"/>
                          <w:color w:val="4F81BD" w:themeColor="accent1"/>
                          <w:lang w:val="it-IT"/>
                        </w:rPr>
                      </w:pPr>
                      <w:r>
                        <w:rPr>
                          <w:rFonts w:ascii="Futura LT" w:hAnsi="Futura LT"/>
                          <w:color w:val="4F81BD" w:themeColor="accent1"/>
                          <w:lang w:val="it-IT"/>
                        </w:rPr>
                        <w:t>FORNITO</w:t>
                      </w:r>
                      <w:r w:rsidRPr="00CB04D0">
                        <w:rPr>
                          <w:rFonts w:ascii="Futura LT" w:hAnsi="Futura LT"/>
                          <w:lang w:val="it-IT"/>
                        </w:rPr>
                        <w:t>(</w:t>
                      </w:r>
                      <w:r>
                        <w:rPr>
                          <w:rFonts w:ascii="Futura LT" w:hAnsi="Futura LT"/>
                          <w:lang w:val="it-IT"/>
                        </w:rPr>
                        <w:t xml:space="preserve">Data consegna, #Prodotti, </w:t>
                      </w:r>
                      <w:r w:rsidRPr="00CB04D0">
                        <w:rPr>
                          <w:rFonts w:ascii="Futura LT" w:hAnsi="Futura LT"/>
                          <w:u w:val="single"/>
                          <w:lang w:val="it-IT"/>
                        </w:rPr>
                        <w:t>Prodotto.ID</w:t>
                      </w:r>
                      <w:r w:rsidRPr="00CB04D0">
                        <w:rPr>
                          <w:rFonts w:ascii="Futura LT" w:hAnsi="Futura LT" w:hint="eastAsia"/>
                          <w:u w:val="single"/>
                          <w:lang w:val="it-IT"/>
                        </w:rPr>
                        <w:t>↑</w:t>
                      </w:r>
                      <w:r>
                        <w:rPr>
                          <w:rFonts w:ascii="Futura LT" w:hAnsi="Futura LT" w:hint="eastAsia"/>
                          <w:lang w:val="it-IT"/>
                        </w:rPr>
                        <w:t>,</w:t>
                      </w:r>
                      <w:r>
                        <w:rPr>
                          <w:rFonts w:ascii="Futura LT" w:hAnsi="Futura LT"/>
                          <w:lang w:val="it-IT"/>
                        </w:rPr>
                        <w:t xml:space="preserve"> </w:t>
                      </w:r>
                      <w:proofErr w:type="spellStart"/>
                      <w:r w:rsidRPr="00CB04D0">
                        <w:rPr>
                          <w:rFonts w:ascii="Futura LT" w:hAnsi="Futura LT"/>
                          <w:u w:val="single"/>
                          <w:lang w:val="it-IT"/>
                        </w:rPr>
                        <w:t>Fornitore.C.F</w:t>
                      </w:r>
                      <w:proofErr w:type="spellEnd"/>
                      <w:r w:rsidRPr="00CB04D0">
                        <w:rPr>
                          <w:rFonts w:ascii="Futura LT" w:hAnsi="Futura LT"/>
                          <w:u w:val="single"/>
                          <w:lang w:val="it-IT"/>
                        </w:rPr>
                        <w:t>.</w:t>
                      </w:r>
                      <w:r w:rsidRPr="00CB04D0">
                        <w:rPr>
                          <w:rFonts w:ascii="Futura LT" w:hAnsi="Futura LT" w:hint="eastAsia"/>
                          <w:u w:val="single"/>
                          <w:lang w:val="it-IT"/>
                        </w:rPr>
                        <w:t>↑</w:t>
                      </w:r>
                      <w:r w:rsidRPr="00CB04D0">
                        <w:rPr>
                          <w:rFonts w:ascii="Futura LT" w:hAnsi="Futura LT"/>
                          <w:lang w:val="it-IT"/>
                        </w:rPr>
                        <w:t>)</w:t>
                      </w:r>
                    </w:p>
                    <w:p w14:paraId="631A0F79" w14:textId="53060748" w:rsidR="00CB04D0" w:rsidRDefault="00CB04D0">
                      <w:pPr>
                        <w:rPr>
                          <w:rFonts w:ascii="Futura LT" w:hAnsi="Futura LT"/>
                          <w:lang w:val="it-IT"/>
                        </w:rPr>
                      </w:pPr>
                      <w:r w:rsidRPr="00CB04D0">
                        <w:rPr>
                          <w:rFonts w:ascii="Futura LT" w:hAnsi="Futura LT"/>
                          <w:color w:val="4F81BD" w:themeColor="accent1"/>
                          <w:lang w:val="it-IT"/>
                        </w:rPr>
                        <w:t>FORNITORE</w:t>
                      </w:r>
                      <w:r w:rsidRPr="00CB04D0">
                        <w:rPr>
                          <w:rFonts w:ascii="Futura LT" w:hAnsi="Futura LT"/>
                          <w:lang w:val="it-IT"/>
                        </w:rPr>
                        <w:t>(</w:t>
                      </w:r>
                      <w:proofErr w:type="spellStart"/>
                      <w:r w:rsidRPr="00CB04D0">
                        <w:rPr>
                          <w:rFonts w:ascii="Futura LT" w:hAnsi="Futura LT"/>
                          <w:u w:val="single"/>
                          <w:lang w:val="it-IT"/>
                        </w:rPr>
                        <w:t>C.F.</w:t>
                      </w:r>
                      <w:r w:rsidRPr="00CB04D0">
                        <w:rPr>
                          <w:rFonts w:ascii="Futura LT" w:hAnsi="Futura LT"/>
                          <w:lang w:val="it-IT"/>
                        </w:rPr>
                        <w:t>,Numero</w:t>
                      </w:r>
                      <w:proofErr w:type="spellEnd"/>
                      <w:r w:rsidRPr="00CB04D0">
                        <w:rPr>
                          <w:rFonts w:ascii="Futura LT" w:hAnsi="Futura LT"/>
                          <w:lang w:val="it-IT"/>
                        </w:rPr>
                        <w:t xml:space="preserve"> </w:t>
                      </w:r>
                      <w:proofErr w:type="spellStart"/>
                      <w:r w:rsidRPr="00CB04D0">
                        <w:rPr>
                          <w:rFonts w:ascii="Futura LT" w:hAnsi="Futura LT"/>
                          <w:lang w:val="it-IT"/>
                        </w:rPr>
                        <w:t>consegne</w:t>
                      </w:r>
                      <w:r w:rsidR="004250AB">
                        <w:rPr>
                          <w:rFonts w:ascii="Futura LT" w:hAnsi="Futura LT"/>
                          <w:lang w:val="it-IT"/>
                        </w:rPr>
                        <w:t>,Ordine</w:t>
                      </w:r>
                      <w:proofErr w:type="spellEnd"/>
                      <w:r w:rsidRPr="00CB04D0">
                        <w:rPr>
                          <w:rFonts w:ascii="Futura LT" w:hAnsi="Futura LT"/>
                          <w:lang w:val="it-IT"/>
                        </w:rPr>
                        <w:t>)</w:t>
                      </w:r>
                    </w:p>
                    <w:p w14:paraId="64A315C9" w14:textId="52708B9E" w:rsidR="00CB04D0" w:rsidRDefault="00CB04D0">
                      <w:pPr>
                        <w:rPr>
                          <w:rFonts w:ascii="Futura LT" w:hAnsi="Futura LT"/>
                          <w:lang w:val="it-IT"/>
                        </w:rPr>
                      </w:pPr>
                      <w:r w:rsidRPr="00CB04D0">
                        <w:rPr>
                          <w:rFonts w:ascii="Futura LT" w:hAnsi="Futura LT"/>
                          <w:color w:val="4F81BD" w:themeColor="accent1"/>
                          <w:lang w:val="it-IT"/>
                        </w:rPr>
                        <w:t>COMPONENTE</w:t>
                      </w:r>
                      <w:r w:rsidRPr="00CB04D0">
                        <w:rPr>
                          <w:rFonts w:ascii="Futura LT" w:hAnsi="Futura LT"/>
                          <w:lang w:val="it-IT"/>
                        </w:rPr>
                        <w:t>(</w:t>
                      </w:r>
                      <w:r w:rsidRPr="003B11A8">
                        <w:rPr>
                          <w:rFonts w:ascii="Futura LT" w:hAnsi="Futura LT"/>
                          <w:u w:val="dash"/>
                          <w:lang w:val="it-IT"/>
                        </w:rPr>
                        <w:t>Marca</w:t>
                      </w:r>
                      <w:r>
                        <w:rPr>
                          <w:rFonts w:ascii="Futura LT" w:hAnsi="Futura LT"/>
                          <w:lang w:val="it-IT"/>
                        </w:rPr>
                        <w:t xml:space="preserve">, Durata, Wireless, </w:t>
                      </w:r>
                      <w:r w:rsidRPr="00CB04D0">
                        <w:rPr>
                          <w:rFonts w:ascii="Futura LT" w:hAnsi="Futura LT"/>
                          <w:u w:val="single"/>
                          <w:lang w:val="it-IT"/>
                        </w:rPr>
                        <w:t>Prodotto.ID</w:t>
                      </w:r>
                      <w:r w:rsidRPr="00CB04D0">
                        <w:rPr>
                          <w:rFonts w:ascii="Futura LT" w:hAnsi="Futura LT" w:hint="eastAsia"/>
                          <w:u w:val="single"/>
                          <w:lang w:val="it-IT"/>
                        </w:rPr>
                        <w:t>↑</w:t>
                      </w:r>
                      <w:r w:rsidR="00E347A2" w:rsidRPr="00E347A2">
                        <w:rPr>
                          <w:rFonts w:ascii="Futura LT" w:hAnsi="Futura LT" w:hint="eastAsia"/>
                          <w:lang w:val="it-IT"/>
                        </w:rPr>
                        <w:t>,</w:t>
                      </w:r>
                      <w:proofErr w:type="spellStart"/>
                      <w:r w:rsidR="00E347A2" w:rsidRPr="00541E9E">
                        <w:rPr>
                          <w:rFonts w:ascii="Futura LT" w:hAnsi="Futura LT"/>
                          <w:u w:val="dash"/>
                          <w:lang w:val="it-IT"/>
                        </w:rPr>
                        <w:t>Computer.Annidigaranzia</w:t>
                      </w:r>
                      <w:proofErr w:type="spellEnd"/>
                      <w:r w:rsidR="00E347A2" w:rsidRPr="00541E9E">
                        <w:rPr>
                          <w:rFonts w:ascii="Futura LT" w:hAnsi="Futura LT" w:hint="eastAsia"/>
                          <w:u w:val="dash"/>
                          <w:lang w:val="it-IT"/>
                        </w:rPr>
                        <w:t>↑</w:t>
                      </w:r>
                      <w:r w:rsidRPr="00CB04D0">
                        <w:rPr>
                          <w:rFonts w:ascii="Futura LT" w:hAnsi="Futura LT"/>
                          <w:lang w:val="it-IT"/>
                        </w:rPr>
                        <w:t>)</w:t>
                      </w:r>
                    </w:p>
                    <w:p w14:paraId="671F6AC3" w14:textId="5C0F1E58" w:rsidR="00CB04D0" w:rsidRDefault="00CB04D0">
                      <w:pPr>
                        <w:rPr>
                          <w:rFonts w:ascii="Futura LT" w:hAnsi="Futura LT"/>
                          <w:lang w:val="it-IT"/>
                        </w:rPr>
                      </w:pPr>
                      <w:r w:rsidRPr="00CB04D0">
                        <w:rPr>
                          <w:rFonts w:ascii="Futura LT" w:hAnsi="Futura LT"/>
                          <w:color w:val="4F81BD" w:themeColor="accent1"/>
                          <w:lang w:val="it-IT"/>
                        </w:rPr>
                        <w:t>COMPUTER</w:t>
                      </w:r>
                      <w:r w:rsidRPr="00CB04D0">
                        <w:rPr>
                          <w:rFonts w:ascii="Futura LT" w:hAnsi="Futura LT"/>
                          <w:lang w:val="it-IT"/>
                        </w:rPr>
                        <w:t>(</w:t>
                      </w:r>
                      <w:r>
                        <w:rPr>
                          <w:rFonts w:ascii="Futura LT" w:hAnsi="Futura LT"/>
                          <w:lang w:val="it-IT"/>
                        </w:rPr>
                        <w:t xml:space="preserve">Dimensione, </w:t>
                      </w:r>
                      <w:r w:rsidRPr="00E347A2">
                        <w:rPr>
                          <w:rFonts w:ascii="Futura LT" w:hAnsi="Futura LT"/>
                          <w:u w:val="dash"/>
                          <w:lang w:val="it-IT"/>
                        </w:rPr>
                        <w:t>Anni di garanzia</w:t>
                      </w:r>
                      <w:r>
                        <w:rPr>
                          <w:rFonts w:ascii="Futura LT" w:hAnsi="Futura LT"/>
                          <w:lang w:val="it-IT"/>
                        </w:rPr>
                        <w:t>, Marca</w:t>
                      </w:r>
                      <w:r w:rsidRPr="00CB04D0">
                        <w:rPr>
                          <w:rFonts w:ascii="Futura LT" w:hAnsi="Futura LT"/>
                          <w:lang w:val="it-IT"/>
                        </w:rPr>
                        <w:t>)</w:t>
                      </w:r>
                    </w:p>
                    <w:p w14:paraId="70F48FEC" w14:textId="6F9B5628" w:rsidR="007C0DFC" w:rsidRPr="007C0DFC" w:rsidRDefault="007C0DFC">
                      <w:pPr>
                        <w:rPr>
                          <w:rFonts w:ascii="Futura LT" w:hAnsi="Futura LT"/>
                          <w:lang w:val="it-IT"/>
                        </w:rPr>
                      </w:pPr>
                      <w:r w:rsidRPr="007C0DFC">
                        <w:rPr>
                          <w:rFonts w:ascii="Futura LT" w:hAnsi="Futura LT"/>
                          <w:color w:val="548DD4" w:themeColor="text2" w:themeTint="99"/>
                          <w:lang w:val="it-IT"/>
                        </w:rPr>
                        <w:t>TIPOLOGIA</w:t>
                      </w:r>
                      <w:r>
                        <w:rPr>
                          <w:rFonts w:ascii="Futura LT" w:hAnsi="Futura LT"/>
                          <w:lang w:val="it-IT"/>
                        </w:rPr>
                        <w:t xml:space="preserve">(Nome, </w:t>
                      </w:r>
                      <w:r w:rsidRPr="005D62E1">
                        <w:rPr>
                          <w:rFonts w:ascii="Futura LT" w:hAnsi="Futura LT"/>
                          <w:u w:val="single"/>
                          <w:lang w:val="it-IT"/>
                        </w:rPr>
                        <w:t>Prodotto.ID</w:t>
                      </w:r>
                      <w:r w:rsidR="005D62E1" w:rsidRPr="004E2F56">
                        <w:rPr>
                          <w:rFonts w:ascii="Futura LT" w:hAnsi="Futura LT" w:hint="eastAsia"/>
                          <w:u w:val="single"/>
                          <w:lang w:val="it-IT"/>
                        </w:rPr>
                        <w:t>↑</w:t>
                      </w:r>
                      <w:r w:rsidR="005D62E1">
                        <w:rPr>
                          <w:rFonts w:ascii="Futura LT" w:hAnsi="Futura LT" w:hint="eastAsia"/>
                          <w:u w:val="single"/>
                          <w:lang w:val="it-IT"/>
                        </w:rPr>
                        <w:t>)</w:t>
                      </w:r>
                    </w:p>
                  </w:txbxContent>
                </v:textbox>
                <w10:wrap anchorx="margin"/>
              </v:shape>
            </w:pict>
          </mc:Fallback>
        </mc:AlternateContent>
      </w:r>
    </w:p>
    <w:p w14:paraId="07F052B4" w14:textId="77777777" w:rsidR="00F333B7" w:rsidRDefault="00F333B7">
      <w:pPr>
        <w:rPr>
          <w:rFonts w:ascii="Futura LT" w:hAnsi="Futura LT"/>
          <w:sz w:val="36"/>
          <w:szCs w:val="36"/>
          <w:lang w:val="it-IT"/>
        </w:rPr>
      </w:pPr>
    </w:p>
    <w:p w14:paraId="323A55BE" w14:textId="188458A9" w:rsidR="00F333B7" w:rsidRDefault="00F333B7">
      <w:pPr>
        <w:rPr>
          <w:rFonts w:ascii="Futura LT" w:hAnsi="Futura LT"/>
          <w:sz w:val="36"/>
          <w:szCs w:val="36"/>
          <w:lang w:val="it-IT"/>
        </w:rPr>
      </w:pPr>
    </w:p>
    <w:p w14:paraId="0BD81CB6" w14:textId="77777777" w:rsidR="00F333B7" w:rsidRDefault="00F333B7">
      <w:pPr>
        <w:rPr>
          <w:rFonts w:ascii="Futura LT" w:hAnsi="Futura LT"/>
          <w:sz w:val="36"/>
          <w:szCs w:val="36"/>
          <w:lang w:val="it-IT"/>
        </w:rPr>
      </w:pPr>
    </w:p>
    <w:p w14:paraId="6837E4B2" w14:textId="60D1689A" w:rsidR="00926D21" w:rsidRPr="008D5B3B" w:rsidRDefault="00E7035B">
      <w:pPr>
        <w:rPr>
          <w:rFonts w:ascii="Futura LT" w:hAnsi="Futura LT"/>
          <w:sz w:val="36"/>
          <w:szCs w:val="36"/>
          <w:lang w:val="it-IT"/>
        </w:rPr>
      </w:pPr>
      <w:r w:rsidRPr="00E7035B">
        <w:rPr>
          <w:rFonts w:ascii="Futura LT" w:hAnsi="Futura LT"/>
          <w:noProof/>
          <w:sz w:val="36"/>
          <w:szCs w:val="36"/>
          <w:lang w:val="it-IT"/>
        </w:rPr>
        <mc:AlternateContent>
          <mc:Choice Requires="wps">
            <w:drawing>
              <wp:anchor distT="45720" distB="45720" distL="114300" distR="114300" simplePos="0" relativeHeight="251695616" behindDoc="0" locked="0" layoutInCell="1" allowOverlap="1" wp14:anchorId="6BB6AF80" wp14:editId="42FF7C1E">
                <wp:simplePos x="0" y="0"/>
                <wp:positionH relativeFrom="margin">
                  <wp:posOffset>495300</wp:posOffset>
                </wp:positionH>
                <wp:positionV relativeFrom="paragraph">
                  <wp:posOffset>3681730</wp:posOffset>
                </wp:positionV>
                <wp:extent cx="6718935" cy="2722245"/>
                <wp:effectExtent l="0" t="0" r="5715" b="19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935" cy="2722245"/>
                        </a:xfrm>
                        <a:prstGeom prst="rect">
                          <a:avLst/>
                        </a:prstGeom>
                        <a:solidFill>
                          <a:srgbClr val="FFFFFF"/>
                        </a:solidFill>
                        <a:ln w="9525">
                          <a:noFill/>
                          <a:miter lim="800000"/>
                          <a:headEnd/>
                          <a:tailEnd/>
                        </a:ln>
                      </wps:spPr>
                      <wps:txbx>
                        <w:txbxContent>
                          <w:p w14:paraId="4F46B0CD" w14:textId="045F103F" w:rsidR="004250AB" w:rsidRDefault="005D62E1">
                            <w:pPr>
                              <w:rPr>
                                <w:rFonts w:ascii="Futura LT" w:hAnsi="Futura LT"/>
                                <w:lang w:val="it-IT"/>
                              </w:rPr>
                            </w:pPr>
                            <w:r>
                              <w:rPr>
                                <w:rFonts w:ascii="Futura LT" w:hAnsi="Futura LT"/>
                                <w:lang w:val="it-IT"/>
                              </w:rPr>
                              <w:t>Il Database risultante si presenta in forma già normalizzata.</w:t>
                            </w:r>
                          </w:p>
                          <w:p w14:paraId="320B9196" w14:textId="77777777" w:rsidR="004250AB" w:rsidRDefault="004250AB">
                            <w:pPr>
                              <w:rPr>
                                <w:rFonts w:ascii="Futura LT" w:hAnsi="Futura LT"/>
                                <w:lang w:val="it-IT"/>
                              </w:rPr>
                            </w:pPr>
                          </w:p>
                          <w:p w14:paraId="600E55C7" w14:textId="7A90B7A7" w:rsidR="00E7035B" w:rsidRDefault="00E7035B">
                            <w:pPr>
                              <w:rPr>
                                <w:rFonts w:ascii="Futura LT" w:hAnsi="Futura LT"/>
                                <w:lang w:val="it-IT"/>
                              </w:rPr>
                            </w:pPr>
                            <w:r w:rsidRPr="0074245A">
                              <w:rPr>
                                <w:rFonts w:ascii="Futura LT" w:hAnsi="Futura LT"/>
                                <w:lang w:val="it-IT"/>
                              </w:rPr>
                              <w:t xml:space="preserve">È infatti in </w:t>
                            </w:r>
                            <w:r w:rsidR="005D62E1" w:rsidRPr="005D62E1">
                              <w:rPr>
                                <w:rFonts w:ascii="Futura LT" w:hAnsi="Futura LT"/>
                                <w:b/>
                                <w:bCs/>
                                <w:lang w:val="it-IT"/>
                              </w:rPr>
                              <w:t>P</w:t>
                            </w:r>
                            <w:r w:rsidRPr="005D62E1">
                              <w:rPr>
                                <w:rFonts w:ascii="Futura LT" w:hAnsi="Futura LT"/>
                                <w:b/>
                                <w:bCs/>
                                <w:lang w:val="it-IT"/>
                              </w:rPr>
                              <w:t xml:space="preserve">rima </w:t>
                            </w:r>
                            <w:r w:rsidR="005D62E1" w:rsidRPr="005D62E1">
                              <w:rPr>
                                <w:rFonts w:ascii="Futura LT" w:hAnsi="Futura LT"/>
                                <w:b/>
                                <w:bCs/>
                                <w:lang w:val="it-IT"/>
                              </w:rPr>
                              <w:t>F</w:t>
                            </w:r>
                            <w:r w:rsidRPr="005D62E1">
                              <w:rPr>
                                <w:rFonts w:ascii="Futura LT" w:hAnsi="Futura LT"/>
                                <w:b/>
                                <w:bCs/>
                                <w:lang w:val="it-IT"/>
                              </w:rPr>
                              <w:t xml:space="preserve">orma </w:t>
                            </w:r>
                            <w:r w:rsidR="005D62E1" w:rsidRPr="005D62E1">
                              <w:rPr>
                                <w:rFonts w:ascii="Futura LT" w:hAnsi="Futura LT"/>
                                <w:b/>
                                <w:bCs/>
                                <w:lang w:val="it-IT"/>
                              </w:rPr>
                              <w:t>N</w:t>
                            </w:r>
                            <w:r w:rsidRPr="005D62E1">
                              <w:rPr>
                                <w:rFonts w:ascii="Futura LT" w:hAnsi="Futura LT"/>
                                <w:b/>
                                <w:bCs/>
                                <w:lang w:val="it-IT"/>
                              </w:rPr>
                              <w:t>ormale</w:t>
                            </w:r>
                            <w:r w:rsidRPr="0074245A">
                              <w:rPr>
                                <w:rFonts w:ascii="Futura LT" w:hAnsi="Futura LT"/>
                                <w:lang w:val="it-IT"/>
                              </w:rPr>
                              <w:t xml:space="preserve"> in quanto tutti gli attributi sono atomici dopo la ristrutturazione</w:t>
                            </w:r>
                            <w:r w:rsidR="005D62E1">
                              <w:rPr>
                                <w:rFonts w:ascii="Futura LT" w:hAnsi="Futura LT"/>
                                <w:lang w:val="it-IT"/>
                              </w:rPr>
                              <w:t>, non esistono quindi attributi che possono assumere molteplici valori per le stesse istanze</w:t>
                            </w:r>
                            <w:r w:rsidR="00CB55AA">
                              <w:rPr>
                                <w:rFonts w:ascii="Futura LT" w:hAnsi="Futura LT"/>
                                <w:lang w:val="it-IT"/>
                              </w:rPr>
                              <w:t xml:space="preserve"> di una tabella.</w:t>
                            </w:r>
                          </w:p>
                          <w:p w14:paraId="76AEA70E" w14:textId="13F28FEC" w:rsidR="005D62E1" w:rsidRDefault="005D62E1">
                            <w:pPr>
                              <w:rPr>
                                <w:rFonts w:ascii="Futura LT" w:hAnsi="Futura LT"/>
                                <w:lang w:val="it-IT"/>
                              </w:rPr>
                            </w:pPr>
                            <w:r w:rsidRPr="0074245A">
                              <w:rPr>
                                <w:rFonts w:ascii="Futura LT" w:hAnsi="Futura LT"/>
                                <w:lang w:val="it-IT"/>
                              </w:rPr>
                              <w:t>È</w:t>
                            </w:r>
                            <w:r>
                              <w:rPr>
                                <w:rFonts w:ascii="Futura LT" w:hAnsi="Futura LT"/>
                                <w:lang w:val="it-IT"/>
                              </w:rPr>
                              <w:t xml:space="preserve"> in </w:t>
                            </w:r>
                            <w:r>
                              <w:rPr>
                                <w:rFonts w:ascii="Futura LT" w:hAnsi="Futura LT"/>
                                <w:b/>
                                <w:bCs/>
                                <w:lang w:val="it-IT"/>
                              </w:rPr>
                              <w:t xml:space="preserve">Seconda Forma Normale </w:t>
                            </w:r>
                            <w:r>
                              <w:rPr>
                                <w:rFonts w:ascii="Futura LT" w:hAnsi="Futura LT"/>
                                <w:lang w:val="it-IT"/>
                              </w:rPr>
                              <w:t>poiché non sono presenti attributi che dipendono da chiavi parziali</w:t>
                            </w:r>
                            <w:r w:rsidR="00CB55AA">
                              <w:rPr>
                                <w:rFonts w:ascii="Futura LT" w:hAnsi="Futura LT"/>
                                <w:lang w:val="it-IT"/>
                              </w:rPr>
                              <w:t xml:space="preserve"> all’interno della struttura.</w:t>
                            </w:r>
                          </w:p>
                          <w:p w14:paraId="21E19FD2" w14:textId="2A7749E9" w:rsidR="005D62E1" w:rsidRPr="00CB55AA" w:rsidRDefault="005D62E1">
                            <w:pPr>
                              <w:rPr>
                                <w:rFonts w:ascii="Futura LT" w:hAnsi="Futura LT"/>
                                <w:lang w:val="it-IT"/>
                              </w:rPr>
                            </w:pPr>
                            <w:proofErr w:type="gramStart"/>
                            <w:r>
                              <w:rPr>
                                <w:rFonts w:ascii="Futura LT" w:hAnsi="Futura LT"/>
                                <w:lang w:val="it-IT"/>
                              </w:rPr>
                              <w:t>Infine</w:t>
                            </w:r>
                            <w:proofErr w:type="gramEnd"/>
                            <w:r>
                              <w:rPr>
                                <w:rFonts w:ascii="Futura LT" w:hAnsi="Futura LT"/>
                                <w:lang w:val="it-IT"/>
                              </w:rPr>
                              <w:t xml:space="preserve"> è in </w:t>
                            </w:r>
                            <w:r>
                              <w:rPr>
                                <w:rFonts w:ascii="Futura LT" w:hAnsi="Futura LT"/>
                                <w:b/>
                                <w:bCs/>
                                <w:lang w:val="it-IT"/>
                              </w:rPr>
                              <w:t>Terza Forma Nomale</w:t>
                            </w:r>
                            <w:r w:rsidR="00CB55AA">
                              <w:rPr>
                                <w:rFonts w:ascii="Futura LT" w:hAnsi="Futura LT"/>
                                <w:b/>
                                <w:bCs/>
                                <w:lang w:val="it-IT"/>
                              </w:rPr>
                              <w:t xml:space="preserve"> </w:t>
                            </w:r>
                            <w:r w:rsidR="00CB55AA">
                              <w:rPr>
                                <w:rFonts w:ascii="Futura LT" w:hAnsi="Futura LT"/>
                                <w:lang w:val="it-IT"/>
                              </w:rPr>
                              <w:t>dal momento in cui non esistono attributi non chiave che siano derivanti da altri attributi non chiave all’interno delle tabelle.</w:t>
                            </w:r>
                          </w:p>
                          <w:p w14:paraId="3B77463F" w14:textId="77777777" w:rsidR="005D62E1" w:rsidRPr="005D62E1" w:rsidRDefault="005D62E1">
                            <w:pPr>
                              <w:rPr>
                                <w:rFonts w:ascii="Futura LT" w:hAnsi="Futura LT"/>
                                <w:lang w:val="it-IT"/>
                              </w:rPr>
                            </w:pPr>
                          </w:p>
                          <w:p w14:paraId="48226EC5" w14:textId="77777777" w:rsidR="005D62E1" w:rsidRPr="0074245A" w:rsidRDefault="005D62E1">
                            <w:pPr>
                              <w:rPr>
                                <w:rFonts w:ascii="Futura LT" w:hAnsi="Futura LT"/>
                                <w:lang w:val="it-I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6AF80" id="_x0000_s1044" type="#_x0000_t202" style="position:absolute;margin-left:39pt;margin-top:289.9pt;width:529.05pt;height:214.35pt;z-index:25169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" stroked="f">
                <v:textbox>
                  <w:txbxContent>
                    <w:p w14:paraId="4F46B0CD" w14:textId="045F103F" w:rsidR="004250AB" w:rsidRDefault="005D62E1">
                      <w:pPr>
                        <w:rPr>
                          <w:rFonts w:ascii="Futura LT" w:hAnsi="Futura LT"/>
                          <w:lang w:val="it-IT"/>
                        </w:rPr>
                      </w:pPr>
                      <w:r>
                        <w:rPr>
                          <w:rFonts w:ascii="Futura LT" w:hAnsi="Futura LT"/>
                          <w:lang w:val="it-IT"/>
                        </w:rPr>
                        <w:t>Il Database risultante si presenta in forma già normalizzata.</w:t>
                      </w:r>
                    </w:p>
                    <w:p w14:paraId="320B9196" w14:textId="77777777" w:rsidR="004250AB" w:rsidRDefault="004250AB">
                      <w:pPr>
                        <w:rPr>
                          <w:rFonts w:ascii="Futura LT" w:hAnsi="Futura LT"/>
                          <w:lang w:val="it-IT"/>
                        </w:rPr>
                      </w:pPr>
                    </w:p>
                    <w:p w14:paraId="600E55C7" w14:textId="7A90B7A7" w:rsidR="00E7035B" w:rsidRDefault="00E7035B">
                      <w:pPr>
                        <w:rPr>
                          <w:rFonts w:ascii="Futura LT" w:hAnsi="Futura LT"/>
                          <w:lang w:val="it-IT"/>
                        </w:rPr>
                      </w:pPr>
                      <w:r w:rsidRPr="0074245A">
                        <w:rPr>
                          <w:rFonts w:ascii="Futura LT" w:hAnsi="Futura LT"/>
                          <w:lang w:val="it-IT"/>
                        </w:rPr>
                        <w:t xml:space="preserve">È infatti in </w:t>
                      </w:r>
                      <w:r w:rsidR="005D62E1" w:rsidRPr="005D62E1">
                        <w:rPr>
                          <w:rFonts w:ascii="Futura LT" w:hAnsi="Futura LT"/>
                          <w:b/>
                          <w:bCs/>
                          <w:lang w:val="it-IT"/>
                        </w:rPr>
                        <w:t>P</w:t>
                      </w:r>
                      <w:r w:rsidRPr="005D62E1">
                        <w:rPr>
                          <w:rFonts w:ascii="Futura LT" w:hAnsi="Futura LT"/>
                          <w:b/>
                          <w:bCs/>
                          <w:lang w:val="it-IT"/>
                        </w:rPr>
                        <w:t xml:space="preserve">rima </w:t>
                      </w:r>
                      <w:r w:rsidR="005D62E1" w:rsidRPr="005D62E1">
                        <w:rPr>
                          <w:rFonts w:ascii="Futura LT" w:hAnsi="Futura LT"/>
                          <w:b/>
                          <w:bCs/>
                          <w:lang w:val="it-IT"/>
                        </w:rPr>
                        <w:t>F</w:t>
                      </w:r>
                      <w:r w:rsidRPr="005D62E1">
                        <w:rPr>
                          <w:rFonts w:ascii="Futura LT" w:hAnsi="Futura LT"/>
                          <w:b/>
                          <w:bCs/>
                          <w:lang w:val="it-IT"/>
                        </w:rPr>
                        <w:t xml:space="preserve">orma </w:t>
                      </w:r>
                      <w:r w:rsidR="005D62E1" w:rsidRPr="005D62E1">
                        <w:rPr>
                          <w:rFonts w:ascii="Futura LT" w:hAnsi="Futura LT"/>
                          <w:b/>
                          <w:bCs/>
                          <w:lang w:val="it-IT"/>
                        </w:rPr>
                        <w:t>N</w:t>
                      </w:r>
                      <w:r w:rsidRPr="005D62E1">
                        <w:rPr>
                          <w:rFonts w:ascii="Futura LT" w:hAnsi="Futura LT"/>
                          <w:b/>
                          <w:bCs/>
                          <w:lang w:val="it-IT"/>
                        </w:rPr>
                        <w:t>ormale</w:t>
                      </w:r>
                      <w:r w:rsidRPr="0074245A">
                        <w:rPr>
                          <w:rFonts w:ascii="Futura LT" w:hAnsi="Futura LT"/>
                          <w:lang w:val="it-IT"/>
                        </w:rPr>
                        <w:t xml:space="preserve"> in quanto tutti gli attributi sono atomici dopo la ristrutturazione</w:t>
                      </w:r>
                      <w:r w:rsidR="005D62E1">
                        <w:rPr>
                          <w:rFonts w:ascii="Futura LT" w:hAnsi="Futura LT"/>
                          <w:lang w:val="it-IT"/>
                        </w:rPr>
                        <w:t>, non esistono quindi attributi che possono assumere molteplici valori per le stesse istanze</w:t>
                      </w:r>
                      <w:r w:rsidR="00CB55AA">
                        <w:rPr>
                          <w:rFonts w:ascii="Futura LT" w:hAnsi="Futura LT"/>
                          <w:lang w:val="it-IT"/>
                        </w:rPr>
                        <w:t xml:space="preserve"> di una tabella.</w:t>
                      </w:r>
                    </w:p>
                    <w:p w14:paraId="76AEA70E" w14:textId="13F28FEC" w:rsidR="005D62E1" w:rsidRDefault="005D62E1">
                      <w:pPr>
                        <w:rPr>
                          <w:rFonts w:ascii="Futura LT" w:hAnsi="Futura LT"/>
                          <w:lang w:val="it-IT"/>
                        </w:rPr>
                      </w:pPr>
                      <w:r w:rsidRPr="0074245A">
                        <w:rPr>
                          <w:rFonts w:ascii="Futura LT" w:hAnsi="Futura LT"/>
                          <w:lang w:val="it-IT"/>
                        </w:rPr>
                        <w:t>È</w:t>
                      </w:r>
                      <w:r>
                        <w:rPr>
                          <w:rFonts w:ascii="Futura LT" w:hAnsi="Futura LT"/>
                          <w:lang w:val="it-IT"/>
                        </w:rPr>
                        <w:t xml:space="preserve"> in </w:t>
                      </w:r>
                      <w:r>
                        <w:rPr>
                          <w:rFonts w:ascii="Futura LT" w:hAnsi="Futura LT"/>
                          <w:b/>
                          <w:bCs/>
                          <w:lang w:val="it-IT"/>
                        </w:rPr>
                        <w:t xml:space="preserve">Seconda Forma Normale </w:t>
                      </w:r>
                      <w:r>
                        <w:rPr>
                          <w:rFonts w:ascii="Futura LT" w:hAnsi="Futura LT"/>
                          <w:lang w:val="it-IT"/>
                        </w:rPr>
                        <w:t>poiché non sono presenti attributi che dipendono da chiavi parziali</w:t>
                      </w:r>
                      <w:r w:rsidR="00CB55AA">
                        <w:rPr>
                          <w:rFonts w:ascii="Futura LT" w:hAnsi="Futura LT"/>
                          <w:lang w:val="it-IT"/>
                        </w:rPr>
                        <w:t xml:space="preserve"> all’interno della struttura.</w:t>
                      </w:r>
                    </w:p>
                    <w:p w14:paraId="21E19FD2" w14:textId="2A7749E9" w:rsidR="005D62E1" w:rsidRPr="00CB55AA" w:rsidRDefault="005D62E1">
                      <w:pPr>
                        <w:rPr>
                          <w:rFonts w:ascii="Futura LT" w:hAnsi="Futura LT"/>
                          <w:lang w:val="it-IT"/>
                        </w:rPr>
                      </w:pPr>
                      <w:proofErr w:type="gramStart"/>
                      <w:r>
                        <w:rPr>
                          <w:rFonts w:ascii="Futura LT" w:hAnsi="Futura LT"/>
                          <w:lang w:val="it-IT"/>
                        </w:rPr>
                        <w:t>Infine</w:t>
                      </w:r>
                      <w:proofErr w:type="gramEnd"/>
                      <w:r>
                        <w:rPr>
                          <w:rFonts w:ascii="Futura LT" w:hAnsi="Futura LT"/>
                          <w:lang w:val="it-IT"/>
                        </w:rPr>
                        <w:t xml:space="preserve"> è in </w:t>
                      </w:r>
                      <w:r>
                        <w:rPr>
                          <w:rFonts w:ascii="Futura LT" w:hAnsi="Futura LT"/>
                          <w:b/>
                          <w:bCs/>
                          <w:lang w:val="it-IT"/>
                        </w:rPr>
                        <w:t>Terza Forma Nomale</w:t>
                      </w:r>
                      <w:r w:rsidR="00CB55AA">
                        <w:rPr>
                          <w:rFonts w:ascii="Futura LT" w:hAnsi="Futura LT"/>
                          <w:b/>
                          <w:bCs/>
                          <w:lang w:val="it-IT"/>
                        </w:rPr>
                        <w:t xml:space="preserve"> </w:t>
                      </w:r>
                      <w:r w:rsidR="00CB55AA">
                        <w:rPr>
                          <w:rFonts w:ascii="Futura LT" w:hAnsi="Futura LT"/>
                          <w:lang w:val="it-IT"/>
                        </w:rPr>
                        <w:t>dal momento in cui non esistono attributi non chiave che siano derivanti da altri attributi non chiave all’interno delle tabelle.</w:t>
                      </w:r>
                    </w:p>
                    <w:p w14:paraId="3B77463F" w14:textId="77777777" w:rsidR="005D62E1" w:rsidRPr="005D62E1" w:rsidRDefault="005D62E1">
                      <w:pPr>
                        <w:rPr>
                          <w:rFonts w:ascii="Futura LT" w:hAnsi="Futura LT"/>
                          <w:lang w:val="it-IT"/>
                        </w:rPr>
                      </w:pPr>
                    </w:p>
                    <w:p w14:paraId="48226EC5" w14:textId="77777777" w:rsidR="005D62E1" w:rsidRPr="0074245A" w:rsidRDefault="005D62E1">
                      <w:pPr>
                        <w:rPr>
                          <w:rFonts w:ascii="Futura LT" w:hAnsi="Futura LT"/>
                          <w:lang w:val="it-IT"/>
                        </w:rPr>
                      </w:pPr>
                    </w:p>
                  </w:txbxContent>
                </v:textbox>
                <w10:wrap type="square" anchorx="margin"/>
              </v:shape>
            </w:pict>
          </mc:Fallback>
        </mc:AlternateContent>
      </w:r>
      <w:r>
        <w:rPr>
          <w:rFonts w:ascii="Futura LT" w:hAnsi="Futura LT"/>
          <w:noProof/>
          <w:sz w:val="36"/>
          <w:szCs w:val="36"/>
          <w:lang w:val="it-IT"/>
        </w:rPr>
        <mc:AlternateContent>
          <mc:Choice Requires="wps">
            <w:drawing>
              <wp:anchor distT="0" distB="0" distL="114300" distR="114300" simplePos="0" relativeHeight="251681280" behindDoc="0" locked="0" layoutInCell="1" allowOverlap="1" wp14:anchorId="2FAF7DF0" wp14:editId="5D39552F">
                <wp:simplePos x="0" y="0"/>
                <wp:positionH relativeFrom="column">
                  <wp:posOffset>2548890</wp:posOffset>
                </wp:positionH>
                <wp:positionV relativeFrom="paragraph">
                  <wp:posOffset>3115945</wp:posOffset>
                </wp:positionV>
                <wp:extent cx="2378710" cy="448945"/>
                <wp:effectExtent l="0" t="0" r="0" b="2540"/>
                <wp:wrapNone/>
                <wp:docPr id="95815449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8710" cy="448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7A7F2BA3" w14:textId="0B4C42A2" w:rsidR="00556EF9" w:rsidRDefault="00556EF9">
                            <w:pPr>
                              <w:rPr>
                                <w:rFonts w:ascii="Futura LT" w:hAnsi="Futura LT"/>
                                <w:color w:val="4F81BD" w:themeColor="accent1"/>
                                <w:sz w:val="44"/>
                                <w:szCs w:val="44"/>
                                <w:lang w:val="it-IT"/>
                              </w:rPr>
                            </w:pPr>
                            <w:r w:rsidRPr="00556EF9">
                              <w:rPr>
                                <w:rFonts w:ascii="Futura LT" w:hAnsi="Futura LT"/>
                                <w:color w:val="4F81BD" w:themeColor="accent1"/>
                                <w:sz w:val="44"/>
                                <w:szCs w:val="44"/>
                                <w:lang w:val="it-IT"/>
                              </w:rPr>
                              <w:t>Normalizzazione</w:t>
                            </w:r>
                          </w:p>
                          <w:p w14:paraId="060BC83D" w14:textId="77777777" w:rsidR="00556EF9" w:rsidRPr="00556EF9" w:rsidRDefault="00556EF9">
                            <w:pPr>
                              <w:rPr>
                                <w:rFonts w:ascii="Futura LT" w:hAnsi="Futura LT"/>
                                <w:color w:val="4F81BD" w:themeColor="accent1"/>
                                <w:sz w:val="44"/>
                                <w:szCs w:val="44"/>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AF7DF0" id="Text Box 26" o:spid="_x0000_s1045" type="#_x0000_t202" style="position:absolute;margin-left:200.7pt;margin-top:245.35pt;width:187.3pt;height:35.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" filled="f" stroked="f" strokecolor="white [3212]">
                <v:textbox>
                  <w:txbxContent>
                    <w:p w14:paraId="7A7F2BA3" w14:textId="0B4C42A2" w:rsidR="00556EF9" w:rsidRDefault="00556EF9">
                      <w:pPr>
                        <w:rPr>
                          <w:rFonts w:ascii="Futura LT" w:hAnsi="Futura LT"/>
                          <w:color w:val="4F81BD" w:themeColor="accent1"/>
                          <w:sz w:val="44"/>
                          <w:szCs w:val="44"/>
                          <w:lang w:val="it-IT"/>
                        </w:rPr>
                      </w:pPr>
                      <w:r w:rsidRPr="00556EF9">
                        <w:rPr>
                          <w:rFonts w:ascii="Futura LT" w:hAnsi="Futura LT"/>
                          <w:color w:val="4F81BD" w:themeColor="accent1"/>
                          <w:sz w:val="44"/>
                          <w:szCs w:val="44"/>
                          <w:lang w:val="it-IT"/>
                        </w:rPr>
                        <w:t>Normalizzazione</w:t>
                      </w:r>
                    </w:p>
                    <w:p w14:paraId="060BC83D" w14:textId="77777777" w:rsidR="00556EF9" w:rsidRPr="00556EF9" w:rsidRDefault="00556EF9">
                      <w:pPr>
                        <w:rPr>
                          <w:rFonts w:ascii="Futura LT" w:hAnsi="Futura LT"/>
                          <w:color w:val="4F81BD" w:themeColor="accent1"/>
                          <w:sz w:val="44"/>
                          <w:szCs w:val="44"/>
                          <w:lang w:val="it-IT"/>
                        </w:rPr>
                      </w:pPr>
                    </w:p>
                  </w:txbxContent>
                </v:textbox>
              </v:shape>
            </w:pict>
          </mc:Fallback>
        </mc:AlternateContent>
      </w:r>
      <w:r w:rsidR="00926D21" w:rsidRPr="008D5B3B">
        <w:rPr>
          <w:rFonts w:ascii="Futura LT" w:hAnsi="Futura LT"/>
          <w:sz w:val="36"/>
          <w:szCs w:val="36"/>
          <w:lang w:val="it-IT"/>
        </w:rPr>
        <w:br w:type="page"/>
      </w:r>
    </w:p>
    <w:p w14:paraId="1724055D" w14:textId="3688A326" w:rsidR="00556EF9" w:rsidRDefault="00556EF9" w:rsidP="00556EF9">
      <w:pPr>
        <w:tabs>
          <w:tab w:val="left" w:pos="1248"/>
          <w:tab w:val="left" w:pos="3300"/>
          <w:tab w:val="center" w:pos="5940"/>
        </w:tabs>
        <w:ind w:firstLine="708"/>
        <w:jc w:val="center"/>
        <w:rPr>
          <w:rFonts w:ascii="Futura LT" w:hAnsi="Futura LT"/>
          <w:b/>
          <w:bCs/>
          <w:sz w:val="36"/>
          <w:szCs w:val="36"/>
          <w:lang w:val="it-IT"/>
        </w:rPr>
      </w:pPr>
      <w:r>
        <w:rPr>
          <w:rFonts w:ascii="Futura LT" w:hAnsi="Futura LT"/>
          <w:b/>
          <w:bCs/>
          <w:sz w:val="36"/>
          <w:szCs w:val="36"/>
          <w:lang w:val="it-IT"/>
        </w:rPr>
        <w:lastRenderedPageBreak/>
        <w:t>5</w:t>
      </w:r>
      <w:r w:rsidRPr="00E76C3E">
        <w:rPr>
          <w:rFonts w:ascii="Futura LT" w:hAnsi="Futura LT"/>
          <w:b/>
          <w:bCs/>
          <w:sz w:val="36"/>
          <w:szCs w:val="36"/>
          <w:lang w:val="it-IT"/>
        </w:rPr>
        <w:t>.</w:t>
      </w:r>
      <w:r>
        <w:rPr>
          <w:rFonts w:ascii="Futura LT" w:hAnsi="Futura LT"/>
          <w:b/>
          <w:bCs/>
          <w:sz w:val="36"/>
          <w:szCs w:val="36"/>
          <w:lang w:val="it-IT"/>
        </w:rPr>
        <w:t>Realizzazione della base di dati con MySQL</w:t>
      </w:r>
    </w:p>
    <w:p w14:paraId="56F4916E" w14:textId="389E5BCE" w:rsidR="003B11A8" w:rsidRPr="0074245A" w:rsidRDefault="00556EF9" w:rsidP="00556EF9">
      <w:pPr>
        <w:tabs>
          <w:tab w:val="left" w:pos="1248"/>
          <w:tab w:val="left" w:pos="3300"/>
          <w:tab w:val="center" w:pos="5940"/>
        </w:tabs>
        <w:ind w:left="708"/>
        <w:rPr>
          <w:noProof/>
          <w:lang w:val="it-IT"/>
        </w:rPr>
      </w:pPr>
      <w:r w:rsidRPr="00556EF9">
        <w:rPr>
          <w:rFonts w:ascii="Futura LT" w:hAnsi="Futura LT"/>
          <w:sz w:val="36"/>
          <w:szCs w:val="36"/>
          <w:lang w:val="it-IT"/>
        </w:rPr>
        <w:t xml:space="preserve">Di seguito </w:t>
      </w:r>
      <w:r>
        <w:rPr>
          <w:rFonts w:ascii="Futura LT" w:hAnsi="Futura LT"/>
          <w:sz w:val="36"/>
          <w:szCs w:val="36"/>
          <w:lang w:val="it-IT"/>
        </w:rPr>
        <w:t>il listato delle istruzioni MySQL per la creazione della base     di dati</w:t>
      </w:r>
      <w:r w:rsidR="003B11A8">
        <w:rPr>
          <w:rFonts w:ascii="Futura LT" w:hAnsi="Futura LT"/>
          <w:sz w:val="36"/>
          <w:szCs w:val="36"/>
          <w:lang w:val="it-IT"/>
        </w:rPr>
        <w:t>:</w:t>
      </w:r>
      <w:r w:rsidR="003B11A8" w:rsidRPr="0074245A">
        <w:rPr>
          <w:noProof/>
          <w:lang w:val="it-IT"/>
        </w:rPr>
        <w:t xml:space="preserve"> </w:t>
      </w:r>
    </w:p>
    <w:p w14:paraId="55B1EB0E" w14:textId="633BFA65" w:rsidR="003B11A8" w:rsidRPr="0074245A" w:rsidRDefault="003B11A8" w:rsidP="00556EF9">
      <w:pPr>
        <w:tabs>
          <w:tab w:val="left" w:pos="1248"/>
          <w:tab w:val="left" w:pos="3300"/>
          <w:tab w:val="center" w:pos="5940"/>
        </w:tabs>
        <w:ind w:left="708"/>
        <w:rPr>
          <w:noProof/>
          <w:lang w:val="it-IT"/>
        </w:rPr>
      </w:pPr>
    </w:p>
    <w:p w14:paraId="209538F1" w14:textId="6BA100E3" w:rsidR="003B11A8" w:rsidRPr="0074245A" w:rsidRDefault="00BB5E3F" w:rsidP="00556EF9">
      <w:pPr>
        <w:tabs>
          <w:tab w:val="left" w:pos="1248"/>
          <w:tab w:val="left" w:pos="3300"/>
          <w:tab w:val="center" w:pos="5940"/>
        </w:tabs>
        <w:ind w:left="708"/>
        <w:rPr>
          <w:noProof/>
          <w:lang w:val="it-IT"/>
        </w:rPr>
      </w:pPr>
      <w:r w:rsidRPr="00BB5E3F">
        <w:rPr>
          <w:rFonts w:ascii="Futura LT" w:hAnsi="Futura LT"/>
          <w:noProof/>
          <w:sz w:val="36"/>
          <w:szCs w:val="36"/>
          <w:lang w:val="it-IT"/>
        </w:rPr>
        <w:drawing>
          <wp:inline distT="0" distB="0" distL="0" distR="0" wp14:anchorId="41A021B4" wp14:editId="4FBE1999">
            <wp:extent cx="7247467" cy="5866910"/>
            <wp:effectExtent l="0" t="0" r="0" b="635"/>
            <wp:docPr id="18198778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7889" name="Immagine 1" descr="Immagine che contiene testo, schermata, Carattere&#10;&#10;Descrizione generata automaticamente"/>
                    <pic:cNvPicPr/>
                  </pic:nvPicPr>
                  <pic:blipFill>
                    <a:blip r:embed="rId18"/>
                    <a:stretch>
                      <a:fillRect/>
                    </a:stretch>
                  </pic:blipFill>
                  <pic:spPr>
                    <a:xfrm>
                      <a:off x="0" y="0"/>
                      <a:ext cx="7250753" cy="5869570"/>
                    </a:xfrm>
                    <a:prstGeom prst="rect">
                      <a:avLst/>
                    </a:prstGeom>
                  </pic:spPr>
                </pic:pic>
              </a:graphicData>
            </a:graphic>
          </wp:inline>
        </w:drawing>
      </w:r>
    </w:p>
    <w:p w14:paraId="7C18342B" w14:textId="1772884E" w:rsidR="00556EF9" w:rsidRPr="00556EF9" w:rsidRDefault="00BB5E3F" w:rsidP="005C0B52">
      <w:pPr>
        <w:tabs>
          <w:tab w:val="left" w:pos="1248"/>
          <w:tab w:val="left" w:pos="3300"/>
          <w:tab w:val="center" w:pos="5940"/>
        </w:tabs>
        <w:rPr>
          <w:rFonts w:ascii="Futura LT" w:hAnsi="Futura LT"/>
          <w:sz w:val="36"/>
          <w:szCs w:val="36"/>
          <w:lang w:val="it-IT"/>
        </w:rPr>
      </w:pPr>
      <w:r w:rsidRPr="00BB5E3F">
        <w:rPr>
          <w:rFonts w:ascii="Futura LT" w:hAnsi="Futura LT"/>
          <w:noProof/>
          <w:sz w:val="36"/>
          <w:szCs w:val="36"/>
          <w:lang w:val="it-IT"/>
        </w:rPr>
        <w:lastRenderedPageBreak/>
        <w:drawing>
          <wp:inline distT="0" distB="0" distL="0" distR="0" wp14:anchorId="0AD94DD9" wp14:editId="297B019C">
            <wp:extent cx="7543800" cy="6258560"/>
            <wp:effectExtent l="0" t="0" r="0" b="8890"/>
            <wp:docPr id="16235042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04209" name="Immagine 1" descr="Immagine che contiene testo, schermata, Carattere&#10;&#10;Descrizione generata automaticamente"/>
                    <pic:cNvPicPr/>
                  </pic:nvPicPr>
                  <pic:blipFill>
                    <a:blip r:embed="rId19"/>
                    <a:stretch>
                      <a:fillRect/>
                    </a:stretch>
                  </pic:blipFill>
                  <pic:spPr>
                    <a:xfrm>
                      <a:off x="0" y="0"/>
                      <a:ext cx="7543800" cy="6258560"/>
                    </a:xfrm>
                    <a:prstGeom prst="rect">
                      <a:avLst/>
                    </a:prstGeom>
                  </pic:spPr>
                </pic:pic>
              </a:graphicData>
            </a:graphic>
          </wp:inline>
        </w:drawing>
      </w:r>
    </w:p>
    <w:p w14:paraId="5375FB4A" w14:textId="20B4544D" w:rsidR="00926D21" w:rsidRPr="008D5B3B" w:rsidRDefault="00926D21" w:rsidP="00302CF8">
      <w:pPr>
        <w:pStyle w:val="Paragrafoelenco"/>
        <w:tabs>
          <w:tab w:val="left" w:pos="1248"/>
          <w:tab w:val="left" w:pos="3300"/>
          <w:tab w:val="center" w:pos="5940"/>
        </w:tabs>
        <w:ind w:left="1428"/>
        <w:rPr>
          <w:rFonts w:ascii="Futura LT" w:hAnsi="Futura LT"/>
          <w:sz w:val="36"/>
          <w:szCs w:val="36"/>
          <w:lang w:val="it-IT"/>
        </w:rPr>
      </w:pPr>
    </w:p>
    <w:p w14:paraId="170C651E" w14:textId="313FA1E6" w:rsidR="00302CF8" w:rsidRDefault="00BB5E3F" w:rsidP="00533967">
      <w:pPr>
        <w:rPr>
          <w:rFonts w:ascii="Futura LT" w:hAnsi="Futura LT"/>
          <w:sz w:val="36"/>
          <w:szCs w:val="36"/>
          <w:lang w:val="it-IT"/>
        </w:rPr>
      </w:pPr>
      <w:r w:rsidRPr="00BB5E3F">
        <w:rPr>
          <w:rFonts w:ascii="Futura LT" w:hAnsi="Futura LT"/>
          <w:noProof/>
          <w:sz w:val="36"/>
          <w:szCs w:val="36"/>
          <w:lang w:val="it-IT"/>
        </w:rPr>
        <w:drawing>
          <wp:inline distT="0" distB="0" distL="0" distR="0" wp14:anchorId="5A721EFE" wp14:editId="68589B0F">
            <wp:extent cx="7543800" cy="2293620"/>
            <wp:effectExtent l="0" t="0" r="0" b="0"/>
            <wp:docPr id="200074970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49709" name="Immagine 1" descr="Immagine che contiene testo, Carattere, schermata&#10;&#10;Descrizione generata automaticamente"/>
                    <pic:cNvPicPr/>
                  </pic:nvPicPr>
                  <pic:blipFill>
                    <a:blip r:embed="rId20"/>
                    <a:stretch>
                      <a:fillRect/>
                    </a:stretch>
                  </pic:blipFill>
                  <pic:spPr>
                    <a:xfrm>
                      <a:off x="0" y="0"/>
                      <a:ext cx="7543800" cy="2293620"/>
                    </a:xfrm>
                    <a:prstGeom prst="rect">
                      <a:avLst/>
                    </a:prstGeom>
                  </pic:spPr>
                </pic:pic>
              </a:graphicData>
            </a:graphic>
          </wp:inline>
        </w:drawing>
      </w:r>
      <w:r w:rsidR="005440E0">
        <w:rPr>
          <w:noProof/>
        </w:rPr>
        <w:drawing>
          <wp:anchor distT="0" distB="0" distL="114300" distR="114300" simplePos="0" relativeHeight="251631101" behindDoc="1" locked="0" layoutInCell="1" allowOverlap="1" wp14:anchorId="14C4F6DD" wp14:editId="4E7B7A8C">
            <wp:simplePos x="0" y="0"/>
            <wp:positionH relativeFrom="margin">
              <wp:align>center</wp:align>
            </wp:positionH>
            <wp:positionV relativeFrom="paragraph">
              <wp:posOffset>5314133</wp:posOffset>
            </wp:positionV>
            <wp:extent cx="7678420" cy="3848100"/>
            <wp:effectExtent l="0" t="0" r="0" b="0"/>
            <wp:wrapNone/>
            <wp:docPr id="789347956" name="Immagine 789347956" descr="Immagine che contiene schermata, design, quadrat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0834" name="Immagine 261680834" descr="Immagine che contiene schermata, design, quadrato, Policromia&#10;&#10;Descrizione generata automa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b="57312"/>
                    <a:stretch/>
                  </pic:blipFill>
                  <pic:spPr bwMode="auto">
                    <a:xfrm rot="10800000">
                      <a:off x="0" y="0"/>
                      <a:ext cx="7678420" cy="384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88A008" w14:textId="27DF8830" w:rsidR="00302CF8" w:rsidRDefault="00BB5E3F" w:rsidP="00533967">
      <w:pPr>
        <w:rPr>
          <w:rFonts w:ascii="Futura LT" w:hAnsi="Futura LT"/>
          <w:sz w:val="36"/>
          <w:szCs w:val="36"/>
          <w:lang w:val="it-IT"/>
        </w:rPr>
      </w:pPr>
      <w:r>
        <w:rPr>
          <w:rFonts w:ascii="Futura LT" w:hAnsi="Futura LT"/>
          <w:noProof/>
          <w:sz w:val="36"/>
          <w:szCs w:val="36"/>
          <w:lang w:val="it-IT"/>
        </w:rPr>
        <w:lastRenderedPageBreak/>
        <mc:AlternateContent>
          <mc:Choice Requires="wps">
            <w:drawing>
              <wp:anchor distT="0" distB="0" distL="114300" distR="114300" simplePos="0" relativeHeight="251632126" behindDoc="0" locked="0" layoutInCell="1" allowOverlap="1" wp14:anchorId="5DF442BC" wp14:editId="65866CD7">
                <wp:simplePos x="0" y="0"/>
                <wp:positionH relativeFrom="margin">
                  <wp:posOffset>-635</wp:posOffset>
                </wp:positionH>
                <wp:positionV relativeFrom="paragraph">
                  <wp:posOffset>-483870</wp:posOffset>
                </wp:positionV>
                <wp:extent cx="4436110" cy="660400"/>
                <wp:effectExtent l="0" t="0" r="0" b="6350"/>
                <wp:wrapNone/>
                <wp:docPr id="632477910" name="Casella di testo 1"/>
                <wp:cNvGraphicFramePr/>
                <a:graphic xmlns:a="http://schemas.openxmlformats.org/drawingml/2006/main">
                  <a:graphicData uri="http://schemas.microsoft.com/office/word/2010/wordprocessingShape">
                    <wps:wsp>
                      <wps:cNvSpPr txBox="1"/>
                      <wps:spPr>
                        <a:xfrm>
                          <a:off x="0" y="0"/>
                          <a:ext cx="4436110" cy="660400"/>
                        </a:xfrm>
                        <a:prstGeom prst="rect">
                          <a:avLst/>
                        </a:prstGeom>
                        <a:noFill/>
                        <a:ln w="6350">
                          <a:noFill/>
                        </a:ln>
                      </wps:spPr>
                      <wps:txbx>
                        <w:txbxContent>
                          <w:p w14:paraId="0B5E68C6" w14:textId="18A9DAC4" w:rsidR="005C0B52" w:rsidRDefault="005C0B52">
                            <w:pPr>
                              <w:rPr>
                                <w:rFonts w:ascii="Futura LT" w:hAnsi="Futura LT"/>
                                <w:sz w:val="36"/>
                                <w:szCs w:val="36"/>
                                <w:lang w:val="it-IT"/>
                              </w:rPr>
                            </w:pPr>
                            <w:r>
                              <w:rPr>
                                <w:rFonts w:ascii="Futura LT" w:hAnsi="Futura LT"/>
                                <w:sz w:val="36"/>
                                <w:szCs w:val="36"/>
                                <w:lang w:val="it-IT"/>
                              </w:rPr>
                              <w:t>-</w:t>
                            </w:r>
                            <w:r w:rsidRPr="005C0B52">
                              <w:rPr>
                                <w:rFonts w:ascii="Futura LT" w:hAnsi="Futura LT"/>
                                <w:sz w:val="36"/>
                                <w:szCs w:val="36"/>
                                <w:lang w:val="it-IT"/>
                              </w:rPr>
                              <w:t>INSERIMENTI DI PROVA</w:t>
                            </w:r>
                          </w:p>
                          <w:p w14:paraId="32D1B4B9" w14:textId="77777777" w:rsidR="005C0B52" w:rsidRPr="005C0B52" w:rsidRDefault="005C0B52">
                            <w:pPr>
                              <w:rPr>
                                <w:rFonts w:ascii="Futura LT" w:hAnsi="Futura LT"/>
                                <w:sz w:val="36"/>
                                <w:szCs w:val="3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F442BC" id="Casella di testo 1" o:spid="_x0000_s1046" type="#_x0000_t202" style="position:absolute;margin-left:-.05pt;margin-top:-38.1pt;width:349.3pt;height:52pt;z-index:25163212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" filled="f" stroked="f" strokeweight=".5pt">
                <v:textbox>
                  <w:txbxContent>
                    <w:p w14:paraId="0B5E68C6" w14:textId="18A9DAC4" w:rsidR="005C0B52" w:rsidRDefault="005C0B52">
                      <w:pPr>
                        <w:rPr>
                          <w:rFonts w:ascii="Futura LT" w:hAnsi="Futura LT"/>
                          <w:sz w:val="36"/>
                          <w:szCs w:val="36"/>
                          <w:lang w:val="it-IT"/>
                        </w:rPr>
                      </w:pPr>
                      <w:r>
                        <w:rPr>
                          <w:rFonts w:ascii="Futura LT" w:hAnsi="Futura LT"/>
                          <w:sz w:val="36"/>
                          <w:szCs w:val="36"/>
                          <w:lang w:val="it-IT"/>
                        </w:rPr>
                        <w:t>-</w:t>
                      </w:r>
                      <w:r w:rsidRPr="005C0B52">
                        <w:rPr>
                          <w:rFonts w:ascii="Futura LT" w:hAnsi="Futura LT"/>
                          <w:sz w:val="36"/>
                          <w:szCs w:val="36"/>
                          <w:lang w:val="it-IT"/>
                        </w:rPr>
                        <w:t>INSERIMENTI DI PROVA</w:t>
                      </w:r>
                    </w:p>
                    <w:p w14:paraId="32D1B4B9" w14:textId="77777777" w:rsidR="005C0B52" w:rsidRPr="005C0B52" w:rsidRDefault="005C0B52">
                      <w:pPr>
                        <w:rPr>
                          <w:rFonts w:ascii="Futura LT" w:hAnsi="Futura LT"/>
                          <w:sz w:val="36"/>
                          <w:szCs w:val="36"/>
                          <w:lang w:val="it-IT"/>
                        </w:rPr>
                      </w:pPr>
                    </w:p>
                  </w:txbxContent>
                </v:textbox>
                <w10:wrap anchorx="margin"/>
              </v:shape>
            </w:pict>
          </mc:Fallback>
        </mc:AlternateContent>
      </w:r>
      <w:r w:rsidRPr="004673A2">
        <w:rPr>
          <w:rFonts w:ascii="Futura LT" w:hAnsi="Futura LT"/>
          <w:noProof/>
          <w:sz w:val="36"/>
          <w:szCs w:val="36"/>
          <w:lang w:val="it-IT"/>
        </w:rPr>
        <w:drawing>
          <wp:inline distT="0" distB="0" distL="0" distR="0" wp14:anchorId="1BF45920" wp14:editId="00BD1B19">
            <wp:extent cx="7543800" cy="4479290"/>
            <wp:effectExtent l="0" t="0" r="0" b="0"/>
            <wp:docPr id="5236822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2287" name="Immagine 1" descr="Immagine che contiene testo, schermata, Carattere&#10;&#10;Descrizione generata automaticamente"/>
                    <pic:cNvPicPr/>
                  </pic:nvPicPr>
                  <pic:blipFill>
                    <a:blip r:embed="rId21"/>
                    <a:stretch>
                      <a:fillRect/>
                    </a:stretch>
                  </pic:blipFill>
                  <pic:spPr>
                    <a:xfrm>
                      <a:off x="0" y="0"/>
                      <a:ext cx="7543800" cy="4479290"/>
                    </a:xfrm>
                    <a:prstGeom prst="rect">
                      <a:avLst/>
                    </a:prstGeom>
                  </pic:spPr>
                </pic:pic>
              </a:graphicData>
            </a:graphic>
          </wp:inline>
        </w:drawing>
      </w:r>
    </w:p>
    <w:p w14:paraId="225530E2" w14:textId="18CB66E2" w:rsidR="00302CF8" w:rsidRDefault="00302CF8" w:rsidP="00302CF8">
      <w:pPr>
        <w:tabs>
          <w:tab w:val="left" w:pos="4113"/>
        </w:tabs>
        <w:rPr>
          <w:rFonts w:ascii="Futura LT" w:hAnsi="Futura LT"/>
          <w:sz w:val="36"/>
          <w:szCs w:val="36"/>
          <w:lang w:val="it-IT"/>
        </w:rPr>
      </w:pPr>
      <w:r>
        <w:rPr>
          <w:rFonts w:ascii="Futura LT" w:hAnsi="Futura LT"/>
          <w:sz w:val="36"/>
          <w:szCs w:val="36"/>
          <w:lang w:val="it-IT"/>
        </w:rPr>
        <w:tab/>
      </w:r>
    </w:p>
    <w:p w14:paraId="026777D2" w14:textId="576BF7FC" w:rsidR="004673A2" w:rsidRDefault="00BB5E3F" w:rsidP="00BB5E3F">
      <w:pPr>
        <w:rPr>
          <w:rFonts w:ascii="Futura LT" w:hAnsi="Futura LT"/>
          <w:sz w:val="36"/>
          <w:szCs w:val="36"/>
          <w:lang w:val="it-IT"/>
        </w:rPr>
      </w:pPr>
      <w:r w:rsidRPr="00BB5E3F">
        <w:rPr>
          <w:rFonts w:ascii="Futura LT" w:hAnsi="Futura LT"/>
          <w:noProof/>
          <w:sz w:val="36"/>
          <w:szCs w:val="36"/>
          <w:lang w:val="it-IT"/>
        </w:rPr>
        <w:drawing>
          <wp:inline distT="0" distB="0" distL="0" distR="0" wp14:anchorId="64156D97" wp14:editId="42844C8E">
            <wp:extent cx="5665890" cy="4377267"/>
            <wp:effectExtent l="0" t="0" r="0" b="4445"/>
            <wp:docPr id="12148854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85460" name="Immagine 1" descr="Immagine che contiene testo, schermata, Carattere, numero&#10;&#10;Descrizione generata automaticamente"/>
                    <pic:cNvPicPr/>
                  </pic:nvPicPr>
                  <pic:blipFill>
                    <a:blip r:embed="rId22"/>
                    <a:stretch>
                      <a:fillRect/>
                    </a:stretch>
                  </pic:blipFill>
                  <pic:spPr>
                    <a:xfrm>
                      <a:off x="0" y="0"/>
                      <a:ext cx="5707402" cy="4409338"/>
                    </a:xfrm>
                    <a:prstGeom prst="rect">
                      <a:avLst/>
                    </a:prstGeom>
                  </pic:spPr>
                </pic:pic>
              </a:graphicData>
            </a:graphic>
          </wp:inline>
        </w:drawing>
      </w:r>
    </w:p>
    <w:p w14:paraId="23B215C2" w14:textId="3A128E00" w:rsidR="00BB5E3F" w:rsidRDefault="00926D21" w:rsidP="00533967">
      <w:pPr>
        <w:rPr>
          <w:rFonts w:ascii="Futura LT" w:hAnsi="Futura LT"/>
          <w:sz w:val="36"/>
          <w:szCs w:val="36"/>
          <w:lang w:val="it-IT"/>
        </w:rPr>
      </w:pPr>
      <w:r w:rsidRPr="004673A2">
        <w:rPr>
          <w:rFonts w:ascii="Futura LT" w:hAnsi="Futura LT"/>
          <w:sz w:val="36"/>
          <w:szCs w:val="36"/>
          <w:lang w:val="it-IT"/>
        </w:rPr>
        <w:br w:type="page"/>
      </w:r>
      <w:r w:rsidR="009762AB">
        <w:rPr>
          <w:noProof/>
        </w:rPr>
        <w:lastRenderedPageBreak/>
        <w:drawing>
          <wp:anchor distT="0" distB="0" distL="114300" distR="114300" simplePos="0" relativeHeight="251707904" behindDoc="1" locked="0" layoutInCell="1" allowOverlap="1" wp14:anchorId="74DE7C0D" wp14:editId="1536B14F">
            <wp:simplePos x="0" y="0"/>
            <wp:positionH relativeFrom="margin">
              <wp:posOffset>-381000</wp:posOffset>
            </wp:positionH>
            <wp:positionV relativeFrom="paragraph">
              <wp:posOffset>5394960</wp:posOffset>
            </wp:positionV>
            <wp:extent cx="8096250" cy="3848100"/>
            <wp:effectExtent l="0" t="0" r="0" b="0"/>
            <wp:wrapNone/>
            <wp:docPr id="153767200" name="Immagine 153767200" descr="Immagine che contiene schermata, design, quadrat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0834" name="Immagine 261680834" descr="Immagine che contiene schermata, design, quadrato, Policromia&#10;&#10;Descrizione generata automa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b="57312"/>
                    <a:stretch/>
                  </pic:blipFill>
                  <pic:spPr bwMode="auto">
                    <a:xfrm rot="10800000">
                      <a:off x="0" y="0"/>
                      <a:ext cx="8096250" cy="384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E3F" w:rsidRPr="00167469">
        <w:rPr>
          <w:noProof/>
          <w:sz w:val="32"/>
          <w:szCs w:val="32"/>
        </w:rPr>
        <w:drawing>
          <wp:anchor distT="0" distB="0" distL="114300" distR="114300" simplePos="0" relativeHeight="251654656" behindDoc="1" locked="0" layoutInCell="1" allowOverlap="1" wp14:anchorId="489A052C" wp14:editId="23169B31">
            <wp:simplePos x="0" y="0"/>
            <wp:positionH relativeFrom="page">
              <wp:posOffset>-377614</wp:posOffset>
            </wp:positionH>
            <wp:positionV relativeFrom="paragraph">
              <wp:posOffset>5391362</wp:posOffset>
            </wp:positionV>
            <wp:extent cx="3771900" cy="3771900"/>
            <wp:effectExtent l="0" t="0" r="0" b="0"/>
            <wp:wrapNone/>
            <wp:docPr id="1378273131" name="Immagine 1378273131" descr="Immagine che contiene schermata, Policromia, design,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3" descr="Immagine che contiene schermata, Policromia, design, quadra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0800000">
                      <a:off x="0" y="0"/>
                      <a:ext cx="3771900" cy="3771900"/>
                    </a:xfrm>
                    <a:prstGeom prst="rect">
                      <a:avLst/>
                    </a:prstGeom>
                    <a:noFill/>
                  </pic:spPr>
                </pic:pic>
              </a:graphicData>
            </a:graphic>
            <wp14:sizeRelH relativeFrom="page">
              <wp14:pctWidth>0</wp14:pctWidth>
            </wp14:sizeRelH>
            <wp14:sizeRelV relativeFrom="page">
              <wp14:pctHeight>0</wp14:pctHeight>
            </wp14:sizeRelV>
          </wp:anchor>
        </w:drawing>
      </w:r>
      <w:r w:rsidR="00BB5E3F" w:rsidRPr="00BB5E3F">
        <w:rPr>
          <w:rFonts w:ascii="Futura LT" w:hAnsi="Futura LT"/>
          <w:noProof/>
          <w:sz w:val="36"/>
          <w:szCs w:val="36"/>
          <w:lang w:val="it-IT"/>
        </w:rPr>
        <w:drawing>
          <wp:inline distT="0" distB="0" distL="0" distR="0" wp14:anchorId="5FD90D15" wp14:editId="2E063156">
            <wp:extent cx="6462320" cy="5540220"/>
            <wp:effectExtent l="0" t="0" r="0" b="3810"/>
            <wp:docPr id="5096249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24909" name="Immagine 1" descr="Immagine che contiene testo, schermata, Carattere, numero&#10;&#10;Descrizione generata automaticamente"/>
                    <pic:cNvPicPr/>
                  </pic:nvPicPr>
                  <pic:blipFill>
                    <a:blip r:embed="rId23"/>
                    <a:stretch>
                      <a:fillRect/>
                    </a:stretch>
                  </pic:blipFill>
                  <pic:spPr>
                    <a:xfrm>
                      <a:off x="0" y="0"/>
                      <a:ext cx="6462320" cy="5540220"/>
                    </a:xfrm>
                    <a:prstGeom prst="rect">
                      <a:avLst/>
                    </a:prstGeom>
                  </pic:spPr>
                </pic:pic>
              </a:graphicData>
            </a:graphic>
          </wp:inline>
        </w:drawing>
      </w:r>
    </w:p>
    <w:p w14:paraId="3EBB4ED9" w14:textId="62E532D1" w:rsidR="00BB5E3F" w:rsidRDefault="00BB5E3F" w:rsidP="00533967">
      <w:pPr>
        <w:rPr>
          <w:rFonts w:ascii="Futura LT" w:hAnsi="Futura LT"/>
          <w:b/>
          <w:bCs/>
          <w:sz w:val="36"/>
          <w:szCs w:val="36"/>
          <w:lang w:val="it-IT"/>
        </w:rPr>
      </w:pPr>
    </w:p>
    <w:p w14:paraId="710869FE" w14:textId="2E341FD4" w:rsidR="00BB5E3F" w:rsidRDefault="00BB5E3F" w:rsidP="00533967">
      <w:pPr>
        <w:rPr>
          <w:rFonts w:ascii="Futura LT" w:hAnsi="Futura LT"/>
          <w:b/>
          <w:bCs/>
          <w:sz w:val="36"/>
          <w:szCs w:val="36"/>
          <w:lang w:val="it-IT"/>
        </w:rPr>
      </w:pPr>
    </w:p>
    <w:p w14:paraId="5A319D69" w14:textId="121E558D" w:rsidR="00BB5E3F" w:rsidRDefault="00BB5E3F" w:rsidP="00533967">
      <w:pPr>
        <w:rPr>
          <w:rFonts w:ascii="Futura LT" w:hAnsi="Futura LT"/>
          <w:b/>
          <w:bCs/>
          <w:sz w:val="36"/>
          <w:szCs w:val="36"/>
          <w:lang w:val="it-IT"/>
        </w:rPr>
      </w:pPr>
    </w:p>
    <w:p w14:paraId="4C4744E7" w14:textId="44373162" w:rsidR="00BB5E3F" w:rsidRDefault="00BB5E3F" w:rsidP="00533967">
      <w:pPr>
        <w:rPr>
          <w:rFonts w:ascii="Futura LT" w:hAnsi="Futura LT"/>
          <w:b/>
          <w:bCs/>
          <w:sz w:val="36"/>
          <w:szCs w:val="36"/>
          <w:lang w:val="it-IT"/>
        </w:rPr>
      </w:pPr>
    </w:p>
    <w:p w14:paraId="437CCBAF" w14:textId="50853D2A" w:rsidR="00BB5E3F" w:rsidRDefault="00BB5E3F" w:rsidP="00533967">
      <w:pPr>
        <w:rPr>
          <w:rFonts w:ascii="Futura LT" w:hAnsi="Futura LT"/>
          <w:b/>
          <w:bCs/>
          <w:sz w:val="36"/>
          <w:szCs w:val="36"/>
          <w:lang w:val="it-IT"/>
        </w:rPr>
      </w:pPr>
    </w:p>
    <w:p w14:paraId="596DF901" w14:textId="489DB25B" w:rsidR="00BB5E3F" w:rsidRDefault="00BB5E3F" w:rsidP="00533967">
      <w:pPr>
        <w:rPr>
          <w:rFonts w:ascii="Futura LT" w:hAnsi="Futura LT"/>
          <w:b/>
          <w:bCs/>
          <w:sz w:val="36"/>
          <w:szCs w:val="36"/>
          <w:lang w:val="it-IT"/>
        </w:rPr>
      </w:pPr>
    </w:p>
    <w:p w14:paraId="0FF4AFC9" w14:textId="77777777" w:rsidR="00BB5E3F" w:rsidRDefault="00BB5E3F" w:rsidP="00533967">
      <w:pPr>
        <w:rPr>
          <w:rFonts w:ascii="Futura LT" w:hAnsi="Futura LT"/>
          <w:b/>
          <w:bCs/>
          <w:sz w:val="36"/>
          <w:szCs w:val="36"/>
          <w:lang w:val="it-IT"/>
        </w:rPr>
      </w:pPr>
    </w:p>
    <w:p w14:paraId="11F10D66" w14:textId="166CC99D" w:rsidR="00BB5E3F" w:rsidRDefault="00BB5E3F" w:rsidP="00533967">
      <w:pPr>
        <w:rPr>
          <w:rFonts w:ascii="Futura LT" w:hAnsi="Futura LT"/>
          <w:b/>
          <w:bCs/>
          <w:sz w:val="36"/>
          <w:szCs w:val="36"/>
          <w:lang w:val="it-IT"/>
        </w:rPr>
      </w:pPr>
    </w:p>
    <w:p w14:paraId="5C592B06" w14:textId="77777777" w:rsidR="00BB5E3F" w:rsidRDefault="00BB5E3F" w:rsidP="00533967">
      <w:pPr>
        <w:rPr>
          <w:rFonts w:ascii="Futura LT" w:hAnsi="Futura LT"/>
          <w:b/>
          <w:bCs/>
          <w:sz w:val="36"/>
          <w:szCs w:val="36"/>
          <w:lang w:val="it-IT"/>
        </w:rPr>
      </w:pPr>
    </w:p>
    <w:p w14:paraId="463198A7" w14:textId="77777777" w:rsidR="00BB5E3F" w:rsidRDefault="00BB5E3F" w:rsidP="00533967">
      <w:pPr>
        <w:rPr>
          <w:rFonts w:ascii="Futura LT" w:hAnsi="Futura LT"/>
          <w:b/>
          <w:bCs/>
          <w:sz w:val="36"/>
          <w:szCs w:val="36"/>
          <w:lang w:val="it-IT"/>
        </w:rPr>
      </w:pPr>
    </w:p>
    <w:p w14:paraId="3781F976" w14:textId="77777777" w:rsidR="00BB5E3F" w:rsidRDefault="00BB5E3F" w:rsidP="00533967">
      <w:pPr>
        <w:rPr>
          <w:rFonts w:ascii="Futura LT" w:hAnsi="Futura LT"/>
          <w:b/>
          <w:bCs/>
          <w:sz w:val="36"/>
          <w:szCs w:val="36"/>
          <w:lang w:val="it-IT"/>
        </w:rPr>
      </w:pPr>
    </w:p>
    <w:p w14:paraId="4EB855C5" w14:textId="77777777" w:rsidR="00BB5E3F" w:rsidRDefault="00BB5E3F" w:rsidP="00533967">
      <w:pPr>
        <w:rPr>
          <w:rFonts w:ascii="Futura LT" w:hAnsi="Futura LT"/>
          <w:b/>
          <w:bCs/>
          <w:sz w:val="36"/>
          <w:szCs w:val="36"/>
          <w:lang w:val="it-IT"/>
        </w:rPr>
      </w:pPr>
    </w:p>
    <w:p w14:paraId="14C8DF70" w14:textId="77777777" w:rsidR="00BB5E3F" w:rsidRDefault="00BB5E3F" w:rsidP="00533967">
      <w:pPr>
        <w:rPr>
          <w:rFonts w:ascii="Futura LT" w:hAnsi="Futura LT"/>
          <w:b/>
          <w:bCs/>
          <w:sz w:val="36"/>
          <w:szCs w:val="36"/>
          <w:lang w:val="it-IT"/>
        </w:rPr>
      </w:pPr>
    </w:p>
    <w:p w14:paraId="566E2A34" w14:textId="77777777" w:rsidR="00BB5E3F" w:rsidRDefault="00BB5E3F" w:rsidP="00533967">
      <w:pPr>
        <w:rPr>
          <w:rFonts w:ascii="Futura LT" w:hAnsi="Futura LT"/>
          <w:b/>
          <w:bCs/>
          <w:sz w:val="36"/>
          <w:szCs w:val="36"/>
          <w:lang w:val="it-IT"/>
        </w:rPr>
      </w:pPr>
    </w:p>
    <w:p w14:paraId="2BA0D89C" w14:textId="23EDE660" w:rsidR="004C4BE5" w:rsidRPr="004313A6" w:rsidRDefault="00E7035B" w:rsidP="004313A6">
      <w:pPr>
        <w:rPr>
          <w:rFonts w:ascii="Futura LT" w:hAnsi="Futura LT"/>
          <w:b/>
          <w:bCs/>
          <w:sz w:val="36"/>
          <w:szCs w:val="36"/>
          <w:lang w:val="it-IT"/>
        </w:rPr>
      </w:pPr>
      <w:r w:rsidRPr="00533967">
        <w:rPr>
          <w:rFonts w:ascii="Futura LT" w:hAnsi="Futura LT"/>
          <w:b/>
          <w:bCs/>
          <w:sz w:val="36"/>
          <w:szCs w:val="36"/>
          <w:lang w:val="it-IT"/>
        </w:rPr>
        <w:t>6. Implementazione query con SQ</w:t>
      </w:r>
      <w:r w:rsidR="00533967" w:rsidRPr="00533967">
        <w:rPr>
          <w:rFonts w:ascii="Futura LT" w:hAnsi="Futura LT"/>
          <w:b/>
          <w:bCs/>
          <w:sz w:val="36"/>
          <w:szCs w:val="36"/>
          <w:lang w:val="it-IT"/>
        </w:rPr>
        <w:t>L:</w:t>
      </w:r>
    </w:p>
    <w:p w14:paraId="0162A765" w14:textId="1B03310F" w:rsidR="00E7035B" w:rsidRDefault="005440E0" w:rsidP="004313A6">
      <w:pPr>
        <w:rPr>
          <w:rFonts w:ascii="Futura LT" w:hAnsi="Futura LT"/>
          <w:sz w:val="36"/>
          <w:szCs w:val="36"/>
          <w:lang w:val="it-IT"/>
        </w:rPr>
      </w:pPr>
      <w:r>
        <w:rPr>
          <w:noProof/>
          <w:lang w:val="en-GB"/>
        </w:rPr>
        <mc:AlternateContent>
          <mc:Choice Requires="wps">
            <w:drawing>
              <wp:anchor distT="0" distB="0" distL="114300" distR="114300" simplePos="0" relativeHeight="251693568" behindDoc="0" locked="0" layoutInCell="1" allowOverlap="1" wp14:anchorId="1E933B35" wp14:editId="1C491F4D">
                <wp:simplePos x="0" y="0"/>
                <wp:positionH relativeFrom="margin">
                  <wp:posOffset>6618515</wp:posOffset>
                </wp:positionH>
                <wp:positionV relativeFrom="paragraph">
                  <wp:posOffset>8385991</wp:posOffset>
                </wp:positionV>
                <wp:extent cx="582658" cy="944336"/>
                <wp:effectExtent l="0" t="0" r="0" b="0"/>
                <wp:wrapNone/>
                <wp:docPr id="13367189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658" cy="944336"/>
                        </a:xfrm>
                        <a:prstGeom prst="rect">
                          <a:avLst/>
                        </a:prstGeom>
                        <a:noFill/>
                        <a:ln w="6350">
                          <a:noFill/>
                        </a:ln>
                      </wps:spPr>
                      <wps:txbx>
                        <w:txbxContent>
                          <w:p w14:paraId="25D9C6F2" w14:textId="39DF0EF3" w:rsidR="00E7035B" w:rsidRPr="004B4721" w:rsidRDefault="00E7035B" w:rsidP="00E7035B">
                            <w:pPr>
                              <w:rPr>
                                <w:rFonts w:ascii="Futura LT" w:hAnsi="Futura LT"/>
                                <w:color w:val="808080" w:themeColor="background1" w:themeShade="80"/>
                                <w:lang w:val="it-IT"/>
                              </w:rPr>
                            </w:pPr>
                            <w:r w:rsidRPr="004B4721">
                              <w:rPr>
                                <w:rFonts w:ascii="Futura LT" w:hAnsi="Futura LT"/>
                                <w:color w:val="808080" w:themeColor="background1" w:themeShade="80"/>
                                <w:lang w:val="it-IT"/>
                              </w:rPr>
                              <w:t>2</w:t>
                            </w:r>
                            <w:r>
                              <w:rPr>
                                <w:rFonts w:ascii="Futura LT" w:hAnsi="Futura LT"/>
                                <w:color w:val="808080" w:themeColor="background1" w:themeShade="80"/>
                                <w:lang w:val="it-I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33B35" id="_x0000_s1047" type="#_x0000_t202" style="position:absolute;margin-left:521.15pt;margin-top:660.3pt;width:45.9pt;height:74.35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" filled="f" stroked="f" strokeweight=".5pt">
                <v:textbox>
                  <w:txbxContent>
                    <w:p w14:paraId="25D9C6F2" w14:textId="39DF0EF3" w:rsidR="00E7035B" w:rsidRPr="004B4721" w:rsidRDefault="00E7035B" w:rsidP="00E7035B">
                      <w:pPr>
                        <w:rPr>
                          <w:rFonts w:ascii="Futura LT" w:hAnsi="Futura LT"/>
                          <w:color w:val="808080" w:themeColor="background1" w:themeShade="80"/>
                          <w:lang w:val="it-IT"/>
                        </w:rPr>
                      </w:pPr>
                      <w:r w:rsidRPr="004B4721">
                        <w:rPr>
                          <w:rFonts w:ascii="Futura LT" w:hAnsi="Futura LT"/>
                          <w:color w:val="808080" w:themeColor="background1" w:themeShade="80"/>
                          <w:lang w:val="it-IT"/>
                        </w:rPr>
                        <w:t>2</w:t>
                      </w:r>
                      <w:r>
                        <w:rPr>
                          <w:rFonts w:ascii="Futura LT" w:hAnsi="Futura LT"/>
                          <w:color w:val="808080" w:themeColor="background1" w:themeShade="80"/>
                          <w:lang w:val="it-IT"/>
                        </w:rPr>
                        <w:t>4</w:t>
                      </w:r>
                    </w:p>
                  </w:txbxContent>
                </v:textbox>
                <w10:wrap anchorx="margin"/>
              </v:shape>
            </w:pict>
          </mc:Fallback>
        </mc:AlternateContent>
      </w:r>
      <w:r w:rsidR="00E7035B">
        <w:rPr>
          <w:noProof/>
          <w:lang w:val="en-GB"/>
        </w:rPr>
        <w:drawing>
          <wp:anchor distT="0" distB="0" distL="114300" distR="114300" simplePos="0" relativeHeight="251691520" behindDoc="1" locked="0" layoutInCell="1" allowOverlap="1" wp14:anchorId="32DF71FE" wp14:editId="455BE480">
            <wp:simplePos x="0" y="0"/>
            <wp:positionH relativeFrom="margin">
              <wp:posOffset>0</wp:posOffset>
            </wp:positionH>
            <wp:positionV relativeFrom="paragraph">
              <wp:posOffset>6746875</wp:posOffset>
            </wp:positionV>
            <wp:extent cx="7772400" cy="2846070"/>
            <wp:effectExtent l="0" t="0" r="0" b="0"/>
            <wp:wrapNone/>
            <wp:docPr id="231574698" name="Immagine 231574698" descr="Immagine che contiene schermata, nebbia, sfoc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6279" name="Immagine 671546279" descr="Immagine che contiene schermata, nebbia, sfocatur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2846070"/>
                    </a:xfrm>
                    <a:prstGeom prst="rect">
                      <a:avLst/>
                    </a:prstGeom>
                    <a:noFill/>
                  </pic:spPr>
                </pic:pic>
              </a:graphicData>
            </a:graphic>
            <wp14:sizeRelH relativeFrom="page">
              <wp14:pctWidth>0</wp14:pctWidth>
            </wp14:sizeRelH>
            <wp14:sizeRelV relativeFrom="page">
              <wp14:pctHeight>0</wp14:pctHeight>
            </wp14:sizeRelV>
          </wp:anchor>
        </w:drawing>
      </w:r>
    </w:p>
    <w:p w14:paraId="5CF65B81" w14:textId="4B044EE3" w:rsidR="00E7035B" w:rsidRPr="004313A6" w:rsidRDefault="004313A6" w:rsidP="004313A6">
      <w:pPr>
        <w:tabs>
          <w:tab w:val="left" w:pos="1248"/>
          <w:tab w:val="left" w:pos="3300"/>
          <w:tab w:val="center" w:pos="5940"/>
        </w:tabs>
        <w:rPr>
          <w:rFonts w:ascii="Futura LT" w:hAnsi="Futura LT"/>
          <w:sz w:val="36"/>
          <w:szCs w:val="36"/>
          <w:lang w:val="it-IT"/>
        </w:rPr>
      </w:pPr>
      <w:r w:rsidRPr="004313A6">
        <w:rPr>
          <w:rFonts w:ascii="Futura LT" w:hAnsi="Futura LT"/>
          <w:noProof/>
          <w:sz w:val="36"/>
          <w:szCs w:val="36"/>
          <w:lang w:val="it-IT"/>
        </w:rPr>
        <w:drawing>
          <wp:inline distT="0" distB="0" distL="0" distR="0" wp14:anchorId="7F53448F" wp14:editId="45878609">
            <wp:extent cx="7543800" cy="5257800"/>
            <wp:effectExtent l="0" t="0" r="0" b="0"/>
            <wp:docPr id="132493006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30062" name="Immagine 1" descr="Immagine che contiene testo, schermata, Carattere&#10;&#10;Descrizione generata automaticamente"/>
                    <pic:cNvPicPr/>
                  </pic:nvPicPr>
                  <pic:blipFill>
                    <a:blip r:embed="rId24"/>
                    <a:stretch>
                      <a:fillRect/>
                    </a:stretch>
                  </pic:blipFill>
                  <pic:spPr>
                    <a:xfrm>
                      <a:off x="0" y="0"/>
                      <a:ext cx="7556669" cy="5266769"/>
                    </a:xfrm>
                    <a:prstGeom prst="rect">
                      <a:avLst/>
                    </a:prstGeom>
                  </pic:spPr>
                </pic:pic>
              </a:graphicData>
            </a:graphic>
          </wp:inline>
        </w:drawing>
      </w:r>
    </w:p>
    <w:p w14:paraId="4CA7ADB0" w14:textId="30D42C31" w:rsidR="00E7035B" w:rsidRDefault="00E7035B">
      <w:pPr>
        <w:rPr>
          <w:rFonts w:ascii="Futura LT" w:hAnsi="Futura LT"/>
          <w:sz w:val="36"/>
          <w:szCs w:val="36"/>
          <w:lang w:val="it-IT"/>
        </w:rPr>
      </w:pPr>
      <w:r>
        <w:rPr>
          <w:rFonts w:ascii="Futura LT" w:hAnsi="Futura LT"/>
          <w:sz w:val="36"/>
          <w:szCs w:val="36"/>
          <w:lang w:val="it-IT"/>
        </w:rPr>
        <w:br w:type="page"/>
      </w:r>
    </w:p>
    <w:p w14:paraId="179AC3FE" w14:textId="2829F0CE" w:rsidR="00E7035B" w:rsidRPr="004313A6" w:rsidRDefault="00E7035B" w:rsidP="004313A6">
      <w:pPr>
        <w:tabs>
          <w:tab w:val="left" w:pos="1248"/>
          <w:tab w:val="left" w:pos="3300"/>
          <w:tab w:val="center" w:pos="5940"/>
        </w:tabs>
        <w:rPr>
          <w:rFonts w:ascii="Futura LT" w:hAnsi="Futura LT"/>
          <w:sz w:val="36"/>
          <w:szCs w:val="36"/>
          <w:lang w:val="it-IT"/>
        </w:rPr>
      </w:pPr>
    </w:p>
    <w:p w14:paraId="25FA98D8" w14:textId="035625AC" w:rsidR="00E7035B" w:rsidRDefault="00974B39">
      <w:pPr>
        <w:rPr>
          <w:rFonts w:ascii="Futura LT" w:hAnsi="Futura LT"/>
          <w:sz w:val="36"/>
          <w:szCs w:val="36"/>
          <w:lang w:val="it-IT"/>
        </w:rPr>
      </w:pPr>
      <w:r w:rsidRPr="00974B39">
        <w:rPr>
          <w:rFonts w:ascii="Futura LT" w:hAnsi="Futura LT"/>
          <w:noProof/>
          <w:sz w:val="36"/>
          <w:szCs w:val="36"/>
          <w:lang w:val="it-IT"/>
        </w:rPr>
        <w:drawing>
          <wp:inline distT="0" distB="0" distL="0" distR="0" wp14:anchorId="1AEFE857" wp14:editId="277EB51F">
            <wp:extent cx="7543800" cy="3985895"/>
            <wp:effectExtent l="0" t="0" r="0" b="0"/>
            <wp:docPr id="6350131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3128" name="Immagine 1" descr="Immagine che contiene testo, schermata, Carattere&#10;&#10;Descrizione generata automaticamente"/>
                    <pic:cNvPicPr/>
                  </pic:nvPicPr>
                  <pic:blipFill>
                    <a:blip r:embed="rId25"/>
                    <a:stretch>
                      <a:fillRect/>
                    </a:stretch>
                  </pic:blipFill>
                  <pic:spPr>
                    <a:xfrm>
                      <a:off x="0" y="0"/>
                      <a:ext cx="7543800" cy="3985895"/>
                    </a:xfrm>
                    <a:prstGeom prst="rect">
                      <a:avLst/>
                    </a:prstGeom>
                  </pic:spPr>
                </pic:pic>
              </a:graphicData>
            </a:graphic>
          </wp:inline>
        </w:drawing>
      </w:r>
      <w:r w:rsidR="00846860">
        <w:rPr>
          <w:noProof/>
        </w:rPr>
        <w:drawing>
          <wp:anchor distT="0" distB="0" distL="114300" distR="114300" simplePos="0" relativeHeight="251689472" behindDoc="1" locked="0" layoutInCell="1" allowOverlap="1" wp14:anchorId="5F02F33C" wp14:editId="02305EFB">
            <wp:simplePos x="0" y="0"/>
            <wp:positionH relativeFrom="margin">
              <wp:align>left</wp:align>
            </wp:positionH>
            <wp:positionV relativeFrom="paragraph">
              <wp:posOffset>5050578</wp:posOffset>
            </wp:positionV>
            <wp:extent cx="7678420" cy="3848100"/>
            <wp:effectExtent l="0" t="0" r="0" b="0"/>
            <wp:wrapNone/>
            <wp:docPr id="893238654" name="Immagine 893238654" descr="Immagine che contiene schermata, design, quadrat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0834" name="Immagine 261680834" descr="Immagine che contiene schermata, design, quadrato, Policromia&#10;&#10;Descrizione generata automa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b="57312"/>
                    <a:stretch/>
                  </pic:blipFill>
                  <pic:spPr bwMode="auto">
                    <a:xfrm rot="10800000">
                      <a:off x="0" y="0"/>
                      <a:ext cx="7678420" cy="384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35B">
        <w:rPr>
          <w:rFonts w:ascii="Futura LT" w:hAnsi="Futura LT"/>
          <w:sz w:val="36"/>
          <w:szCs w:val="36"/>
          <w:lang w:val="it-IT"/>
        </w:rPr>
        <w:br w:type="page"/>
      </w:r>
    </w:p>
    <w:p w14:paraId="5B50EAA8" w14:textId="160548C8" w:rsidR="00E7035B" w:rsidRPr="00FE78C3" w:rsidRDefault="00FE78C3" w:rsidP="00DE3716">
      <w:pPr>
        <w:pStyle w:val="Paragrafoelenco"/>
        <w:tabs>
          <w:tab w:val="left" w:pos="1248"/>
          <w:tab w:val="left" w:pos="3300"/>
          <w:tab w:val="center" w:pos="5940"/>
        </w:tabs>
        <w:ind w:left="1428"/>
        <w:rPr>
          <w:rFonts w:ascii="Futura LT" w:hAnsi="Futura LT"/>
          <w:b/>
          <w:bCs/>
          <w:sz w:val="36"/>
          <w:szCs w:val="36"/>
          <w:lang w:val="it-IT"/>
        </w:rPr>
      </w:pPr>
      <w:r w:rsidRPr="00FE78C3">
        <w:rPr>
          <w:rFonts w:ascii="Futura LT" w:hAnsi="Futura LT"/>
          <w:b/>
          <w:bCs/>
          <w:sz w:val="36"/>
          <w:szCs w:val="36"/>
          <w:lang w:val="it-IT"/>
        </w:rPr>
        <w:lastRenderedPageBreak/>
        <w:t>7. Test applicazione PHP/JS/HTML</w:t>
      </w:r>
    </w:p>
    <w:p w14:paraId="7ED3BDF1" w14:textId="77777777" w:rsidR="00FE78C3" w:rsidRDefault="00FE78C3">
      <w:pPr>
        <w:rPr>
          <w:rFonts w:ascii="Futura LT" w:hAnsi="Futura LT"/>
          <w:sz w:val="36"/>
          <w:szCs w:val="36"/>
          <w:lang w:val="it-IT"/>
        </w:rPr>
      </w:pPr>
    </w:p>
    <w:p w14:paraId="17BCA483" w14:textId="39FD0443" w:rsidR="00FE78C3" w:rsidRDefault="00FE78C3">
      <w:pPr>
        <w:rPr>
          <w:rFonts w:ascii="Futura LT" w:hAnsi="Futura LT"/>
          <w:sz w:val="36"/>
          <w:szCs w:val="36"/>
          <w:lang w:val="it-IT"/>
        </w:rPr>
      </w:pPr>
      <w:r>
        <w:rPr>
          <w:rFonts w:ascii="Futura LT" w:hAnsi="Futura LT"/>
          <w:sz w:val="36"/>
          <w:szCs w:val="36"/>
          <w:lang w:val="it-IT"/>
        </w:rPr>
        <w:t>OPERAZIONE 1</w:t>
      </w:r>
      <w:r w:rsidR="000D1AC9">
        <w:rPr>
          <w:rFonts w:ascii="Futura LT" w:hAnsi="Futura LT"/>
          <w:sz w:val="36"/>
          <w:szCs w:val="36"/>
          <w:lang w:val="it-IT"/>
        </w:rPr>
        <w:tab/>
      </w:r>
      <w:r w:rsidR="000D1AC9">
        <w:rPr>
          <w:rFonts w:ascii="Futura LT" w:hAnsi="Futura LT"/>
          <w:sz w:val="36"/>
          <w:szCs w:val="36"/>
          <w:lang w:val="it-IT"/>
        </w:rPr>
        <w:tab/>
      </w:r>
      <w:r w:rsidR="000D1AC9">
        <w:rPr>
          <w:rFonts w:ascii="Futura LT" w:hAnsi="Futura LT"/>
          <w:sz w:val="36"/>
          <w:szCs w:val="36"/>
          <w:lang w:val="it-IT"/>
        </w:rPr>
        <w:tab/>
      </w:r>
      <w:r w:rsidR="000D1AC9">
        <w:rPr>
          <w:rFonts w:ascii="Futura LT" w:hAnsi="Futura LT"/>
          <w:sz w:val="36"/>
          <w:szCs w:val="36"/>
          <w:lang w:val="it-IT"/>
        </w:rPr>
        <w:tab/>
        <w:t>OPERAZIONE 2</w:t>
      </w:r>
    </w:p>
    <w:p w14:paraId="36ABBBD5" w14:textId="77777777" w:rsidR="000D1AC9" w:rsidRDefault="00FE78C3">
      <w:pPr>
        <w:rPr>
          <w:rFonts w:ascii="Futura LT" w:hAnsi="Futura LT"/>
          <w:sz w:val="36"/>
          <w:szCs w:val="36"/>
          <w:lang w:val="it-IT"/>
        </w:rPr>
      </w:pPr>
      <w:r w:rsidRPr="00FE78C3">
        <w:rPr>
          <w:rFonts w:ascii="Futura LT" w:hAnsi="Futura LT"/>
          <w:noProof/>
          <w:sz w:val="36"/>
          <w:szCs w:val="36"/>
          <w:lang w:val="it-IT"/>
        </w:rPr>
        <w:drawing>
          <wp:inline distT="0" distB="0" distL="0" distR="0" wp14:anchorId="5977CFC6" wp14:editId="47E408F4">
            <wp:extent cx="3234267" cy="4891828"/>
            <wp:effectExtent l="0" t="0" r="4445" b="4445"/>
            <wp:docPr id="88400131" name="Immagine 1" descr="Immagine che contiene testo, schermata, carret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0131" name="Immagine 1" descr="Immagine che contiene testo, schermata, carretto, design&#10;&#10;Descrizione generata automaticamente"/>
                    <pic:cNvPicPr/>
                  </pic:nvPicPr>
                  <pic:blipFill>
                    <a:blip r:embed="rId26"/>
                    <a:stretch>
                      <a:fillRect/>
                    </a:stretch>
                  </pic:blipFill>
                  <pic:spPr>
                    <a:xfrm>
                      <a:off x="0" y="0"/>
                      <a:ext cx="3236891" cy="4895797"/>
                    </a:xfrm>
                    <a:prstGeom prst="rect">
                      <a:avLst/>
                    </a:prstGeom>
                  </pic:spPr>
                </pic:pic>
              </a:graphicData>
            </a:graphic>
          </wp:inline>
        </w:drawing>
      </w:r>
      <w:r w:rsidR="000D1AC9" w:rsidRPr="000D1AC9">
        <w:rPr>
          <w:rFonts w:ascii="Futura LT" w:hAnsi="Futura LT"/>
          <w:noProof/>
          <w:sz w:val="36"/>
          <w:szCs w:val="36"/>
          <w:lang w:val="it-IT"/>
        </w:rPr>
        <w:drawing>
          <wp:inline distT="0" distB="0" distL="0" distR="0" wp14:anchorId="48876D04" wp14:editId="31B7FA30">
            <wp:extent cx="3674534" cy="4888557"/>
            <wp:effectExtent l="0" t="0" r="2540" b="7620"/>
            <wp:docPr id="1493529585" name="Immagine 1" descr="Immagine che contiene testo, schermata, carret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9585" name="Immagine 1" descr="Immagine che contiene testo, schermata, carretto, design&#10;&#10;Descrizione generata automaticamente"/>
                    <pic:cNvPicPr/>
                  </pic:nvPicPr>
                  <pic:blipFill>
                    <a:blip r:embed="rId27"/>
                    <a:stretch>
                      <a:fillRect/>
                    </a:stretch>
                  </pic:blipFill>
                  <pic:spPr>
                    <a:xfrm>
                      <a:off x="0" y="0"/>
                      <a:ext cx="3685715" cy="4903432"/>
                    </a:xfrm>
                    <a:prstGeom prst="rect">
                      <a:avLst/>
                    </a:prstGeom>
                  </pic:spPr>
                </pic:pic>
              </a:graphicData>
            </a:graphic>
          </wp:inline>
        </w:drawing>
      </w:r>
    </w:p>
    <w:p w14:paraId="5B812E3F" w14:textId="77777777" w:rsidR="000D1AC9" w:rsidRDefault="000D1AC9">
      <w:pPr>
        <w:rPr>
          <w:rFonts w:ascii="Futura LT" w:hAnsi="Futura LT"/>
          <w:sz w:val="36"/>
          <w:szCs w:val="36"/>
          <w:lang w:val="it-IT"/>
        </w:rPr>
      </w:pPr>
    </w:p>
    <w:p w14:paraId="4BDCE304" w14:textId="77777777" w:rsidR="000D1AC9" w:rsidRDefault="000D1AC9">
      <w:pPr>
        <w:rPr>
          <w:rFonts w:ascii="Futura LT" w:hAnsi="Futura LT"/>
          <w:sz w:val="36"/>
          <w:szCs w:val="36"/>
          <w:lang w:val="it-IT"/>
        </w:rPr>
      </w:pPr>
    </w:p>
    <w:p w14:paraId="700F0589" w14:textId="77777777" w:rsidR="000D1AC9" w:rsidRDefault="000D1AC9">
      <w:pPr>
        <w:rPr>
          <w:rFonts w:ascii="Futura LT" w:hAnsi="Futura LT"/>
          <w:sz w:val="36"/>
          <w:szCs w:val="36"/>
          <w:lang w:val="it-IT"/>
        </w:rPr>
      </w:pPr>
    </w:p>
    <w:p w14:paraId="3B3FB8BA" w14:textId="77777777" w:rsidR="000D1AC9" w:rsidRDefault="000D1AC9">
      <w:pPr>
        <w:rPr>
          <w:rFonts w:ascii="Futura LT" w:hAnsi="Futura LT"/>
          <w:sz w:val="36"/>
          <w:szCs w:val="36"/>
          <w:lang w:val="it-IT"/>
        </w:rPr>
      </w:pPr>
    </w:p>
    <w:p w14:paraId="597CFA80" w14:textId="77777777" w:rsidR="000D1AC9" w:rsidRDefault="000D1AC9">
      <w:pPr>
        <w:rPr>
          <w:rFonts w:ascii="Futura LT" w:hAnsi="Futura LT"/>
          <w:sz w:val="36"/>
          <w:szCs w:val="36"/>
          <w:lang w:val="it-IT"/>
        </w:rPr>
      </w:pPr>
    </w:p>
    <w:p w14:paraId="466258F9" w14:textId="77777777" w:rsidR="000D1AC9" w:rsidRDefault="000D1AC9">
      <w:pPr>
        <w:rPr>
          <w:rFonts w:ascii="Futura LT" w:hAnsi="Futura LT"/>
          <w:sz w:val="36"/>
          <w:szCs w:val="36"/>
          <w:lang w:val="it-IT"/>
        </w:rPr>
      </w:pPr>
    </w:p>
    <w:p w14:paraId="7571A721" w14:textId="77777777" w:rsidR="000D1AC9" w:rsidRDefault="000D1AC9">
      <w:pPr>
        <w:rPr>
          <w:rFonts w:ascii="Futura LT" w:hAnsi="Futura LT"/>
          <w:sz w:val="36"/>
          <w:szCs w:val="36"/>
          <w:lang w:val="it-IT"/>
        </w:rPr>
      </w:pPr>
    </w:p>
    <w:p w14:paraId="535103DC" w14:textId="77777777" w:rsidR="000D1AC9" w:rsidRDefault="000D1AC9">
      <w:pPr>
        <w:rPr>
          <w:rFonts w:ascii="Futura LT" w:hAnsi="Futura LT"/>
          <w:sz w:val="36"/>
          <w:szCs w:val="36"/>
          <w:lang w:val="it-IT"/>
        </w:rPr>
      </w:pPr>
    </w:p>
    <w:p w14:paraId="3DC9FC78" w14:textId="77777777" w:rsidR="000D1AC9" w:rsidRDefault="000D1AC9">
      <w:pPr>
        <w:rPr>
          <w:rFonts w:ascii="Futura LT" w:hAnsi="Futura LT"/>
          <w:sz w:val="36"/>
          <w:szCs w:val="36"/>
          <w:lang w:val="it-IT"/>
        </w:rPr>
      </w:pPr>
    </w:p>
    <w:p w14:paraId="310FFFCC" w14:textId="77777777" w:rsidR="000D1AC9" w:rsidRDefault="000D1AC9">
      <w:pPr>
        <w:rPr>
          <w:rFonts w:ascii="Futura LT" w:hAnsi="Futura LT"/>
          <w:sz w:val="36"/>
          <w:szCs w:val="36"/>
          <w:lang w:val="it-IT"/>
        </w:rPr>
      </w:pPr>
    </w:p>
    <w:p w14:paraId="7FF385BC" w14:textId="41F0143D" w:rsidR="000D1AC9" w:rsidRDefault="00AD7E24">
      <w:pPr>
        <w:rPr>
          <w:rFonts w:ascii="Futura LT" w:hAnsi="Futura LT"/>
          <w:sz w:val="36"/>
          <w:szCs w:val="36"/>
          <w:lang w:val="it-IT"/>
        </w:rPr>
      </w:pPr>
      <w:r w:rsidRPr="00AD7E24">
        <w:rPr>
          <w:rFonts w:ascii="Futura LT" w:hAnsi="Futura LT"/>
          <w:noProof/>
          <w:sz w:val="36"/>
          <w:szCs w:val="36"/>
          <w:lang w:val="it-IT"/>
        </w:rPr>
        <w:lastRenderedPageBreak/>
        <mc:AlternateContent>
          <mc:Choice Requires="wps">
            <w:drawing>
              <wp:anchor distT="45720" distB="45720" distL="114300" distR="114300" simplePos="0" relativeHeight="251701760" behindDoc="0" locked="0" layoutInCell="1" allowOverlap="1" wp14:anchorId="030B18A6" wp14:editId="24DF78BC">
                <wp:simplePos x="0" y="0"/>
                <wp:positionH relativeFrom="column">
                  <wp:posOffset>3403600</wp:posOffset>
                </wp:positionH>
                <wp:positionV relativeFrom="paragraph">
                  <wp:posOffset>10160</wp:posOffset>
                </wp:positionV>
                <wp:extent cx="1989455" cy="346710"/>
                <wp:effectExtent l="0" t="0" r="0" b="0"/>
                <wp:wrapSquare wrapText="bothSides"/>
                <wp:docPr id="19175611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455" cy="346710"/>
                        </a:xfrm>
                        <a:prstGeom prst="rect">
                          <a:avLst/>
                        </a:prstGeom>
                        <a:solidFill>
                          <a:srgbClr val="FFFFFF"/>
                        </a:solidFill>
                        <a:ln w="9525">
                          <a:noFill/>
                          <a:miter lim="800000"/>
                          <a:headEnd/>
                          <a:tailEnd/>
                        </a:ln>
                      </wps:spPr>
                      <wps:txbx>
                        <w:txbxContent>
                          <w:p w14:paraId="3F5151E8" w14:textId="3EE65AF8" w:rsidR="00AD7E24" w:rsidRPr="00AD7E24" w:rsidRDefault="00AD7E24">
                            <w:pPr>
                              <w:rPr>
                                <w:rFonts w:ascii="Futura LT" w:hAnsi="Futura LT"/>
                                <w:sz w:val="28"/>
                                <w:szCs w:val="28"/>
                                <w:lang w:val="it-IT"/>
                              </w:rPr>
                            </w:pPr>
                            <w:r w:rsidRPr="00AD7E24">
                              <w:rPr>
                                <w:rFonts w:ascii="Futura LT" w:hAnsi="Futura LT"/>
                                <w:sz w:val="32"/>
                                <w:szCs w:val="32"/>
                              </w:rPr>
                              <w:t>OPERAZIONE</w:t>
                            </w:r>
                            <w:r w:rsidRPr="00AD7E24">
                              <w:rPr>
                                <w:rFonts w:ascii="Futura LT" w:hAnsi="Futura LT"/>
                                <w:sz w:val="28"/>
                                <w:szCs w:val="28"/>
                              </w:rPr>
                              <w:t xml:space="preserv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B18A6" id="_x0000_s1048" type="#_x0000_t202" style="position:absolute;margin-left:268pt;margin-top:.8pt;width:156.65pt;height:27.3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" stroked="f">
                <v:textbox>
                  <w:txbxContent>
                    <w:p w14:paraId="3F5151E8" w14:textId="3EE65AF8" w:rsidR="00AD7E24" w:rsidRPr="00AD7E24" w:rsidRDefault="00AD7E24">
                      <w:pPr>
                        <w:rPr>
                          <w:rFonts w:ascii="Futura LT" w:hAnsi="Futura LT"/>
                          <w:sz w:val="28"/>
                          <w:szCs w:val="28"/>
                          <w:lang w:val="it-IT"/>
                        </w:rPr>
                      </w:pPr>
                      <w:r w:rsidRPr="00AD7E24">
                        <w:rPr>
                          <w:rFonts w:ascii="Futura LT" w:hAnsi="Futura LT"/>
                          <w:sz w:val="32"/>
                          <w:szCs w:val="32"/>
                        </w:rPr>
                        <w:t>OPERAZIONE</w:t>
                      </w:r>
                      <w:r w:rsidRPr="00AD7E24">
                        <w:rPr>
                          <w:rFonts w:ascii="Futura LT" w:hAnsi="Futura LT"/>
                          <w:sz w:val="28"/>
                          <w:szCs w:val="28"/>
                        </w:rPr>
                        <w:t xml:space="preserve"> 4</w:t>
                      </w:r>
                    </w:p>
                  </w:txbxContent>
                </v:textbox>
                <w10:wrap type="square"/>
              </v:shape>
            </w:pict>
          </mc:Fallback>
        </mc:AlternateContent>
      </w:r>
      <w:r w:rsidRPr="00E35B1B">
        <w:rPr>
          <w:rFonts w:ascii="Futura LT" w:hAnsi="Futura LT"/>
          <w:noProof/>
          <w:sz w:val="36"/>
          <w:szCs w:val="36"/>
          <w:lang w:val="it-IT"/>
        </w:rPr>
        <mc:AlternateContent>
          <mc:Choice Requires="wps">
            <w:drawing>
              <wp:anchor distT="45720" distB="45720" distL="114300" distR="114300" simplePos="0" relativeHeight="251699712" behindDoc="0" locked="0" layoutInCell="1" allowOverlap="1" wp14:anchorId="2BFE5C1D" wp14:editId="212DD094">
                <wp:simplePos x="0" y="0"/>
                <wp:positionH relativeFrom="column">
                  <wp:posOffset>126788</wp:posOffset>
                </wp:positionH>
                <wp:positionV relativeFrom="paragraph">
                  <wp:posOffset>0</wp:posOffset>
                </wp:positionV>
                <wp:extent cx="1591310" cy="355600"/>
                <wp:effectExtent l="0" t="0" r="8890" b="6350"/>
                <wp:wrapSquare wrapText="bothSides"/>
                <wp:docPr id="18968289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310" cy="355600"/>
                        </a:xfrm>
                        <a:prstGeom prst="rect">
                          <a:avLst/>
                        </a:prstGeom>
                        <a:solidFill>
                          <a:srgbClr val="FFFFFF"/>
                        </a:solidFill>
                        <a:ln w="9525">
                          <a:noFill/>
                          <a:miter lim="800000"/>
                          <a:headEnd/>
                          <a:tailEnd/>
                        </a:ln>
                      </wps:spPr>
                      <wps:txbx>
                        <w:txbxContent>
                          <w:p w14:paraId="6280DD06" w14:textId="676FBBFC" w:rsidR="00E35B1B" w:rsidRPr="00AD7E24" w:rsidRDefault="00AD7E24">
                            <w:pPr>
                              <w:rPr>
                                <w:rFonts w:ascii="Futura LT" w:hAnsi="Futura LT"/>
                                <w:sz w:val="32"/>
                                <w:szCs w:val="32"/>
                                <w:lang w:val="it-IT"/>
                              </w:rPr>
                            </w:pPr>
                            <w:r w:rsidRPr="00AD7E24">
                              <w:rPr>
                                <w:rFonts w:ascii="Futura LT" w:hAnsi="Futura LT"/>
                                <w:sz w:val="32"/>
                                <w:szCs w:val="32"/>
                                <w:lang w:val="it-IT"/>
                              </w:rPr>
                              <w:t>OPERAZIONE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E5C1D" id="_x0000_s1049" type="#_x0000_t202" style="position:absolute;margin-left:10pt;margin-top:0;width:125.3pt;height:28pt;z-index:2516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" stroked="f">
                <v:textbox>
                  <w:txbxContent>
                    <w:p w14:paraId="6280DD06" w14:textId="676FBBFC" w:rsidR="00E35B1B" w:rsidRPr="00AD7E24" w:rsidRDefault="00AD7E24">
                      <w:pPr>
                        <w:rPr>
                          <w:rFonts w:ascii="Futura LT" w:hAnsi="Futura LT"/>
                          <w:sz w:val="32"/>
                          <w:szCs w:val="32"/>
                          <w:lang w:val="it-IT"/>
                        </w:rPr>
                      </w:pPr>
                      <w:r w:rsidRPr="00AD7E24">
                        <w:rPr>
                          <w:rFonts w:ascii="Futura LT" w:hAnsi="Futura LT"/>
                          <w:sz w:val="32"/>
                          <w:szCs w:val="32"/>
                          <w:lang w:val="it-IT"/>
                        </w:rPr>
                        <w:t>OPERAZIONE 3</w:t>
                      </w:r>
                    </w:p>
                  </w:txbxContent>
                </v:textbox>
                <w10:wrap type="square"/>
              </v:shape>
            </w:pict>
          </mc:Fallback>
        </mc:AlternateContent>
      </w:r>
    </w:p>
    <w:p w14:paraId="04290B1C" w14:textId="0967E2AA" w:rsidR="000D1AC9" w:rsidRDefault="000D1AC9">
      <w:pPr>
        <w:rPr>
          <w:rFonts w:ascii="Futura LT" w:hAnsi="Futura LT"/>
          <w:sz w:val="36"/>
          <w:szCs w:val="36"/>
          <w:lang w:val="it-IT"/>
        </w:rPr>
      </w:pPr>
    </w:p>
    <w:p w14:paraId="6A59D4B1" w14:textId="222A5C82" w:rsidR="00E7035B" w:rsidRDefault="00AD7E24" w:rsidP="000D1AC9">
      <w:pPr>
        <w:rPr>
          <w:rFonts w:ascii="Futura LT" w:hAnsi="Futura LT"/>
          <w:sz w:val="36"/>
          <w:szCs w:val="36"/>
          <w:lang w:val="it-IT"/>
        </w:rPr>
      </w:pPr>
      <w:r w:rsidRPr="000D1AC9">
        <w:rPr>
          <w:noProof/>
          <w:lang w:val="it-IT"/>
        </w:rPr>
        <w:drawing>
          <wp:inline distT="0" distB="0" distL="0" distR="0" wp14:anchorId="67FF1CFE" wp14:editId="7F2A03EA">
            <wp:extent cx="2856230" cy="3855129"/>
            <wp:effectExtent l="0" t="0" r="1270" b="0"/>
            <wp:docPr id="2087830668" name="Immagine 1" descr="Immagine che contiene testo, Viso umano, schermata,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30668" name="Immagine 1" descr="Immagine che contiene testo, Viso umano, schermata, sorriso&#10;&#10;Descrizione generata automaticamente"/>
                    <pic:cNvPicPr/>
                  </pic:nvPicPr>
                  <pic:blipFill>
                    <a:blip r:embed="rId28"/>
                    <a:stretch>
                      <a:fillRect/>
                    </a:stretch>
                  </pic:blipFill>
                  <pic:spPr>
                    <a:xfrm>
                      <a:off x="0" y="0"/>
                      <a:ext cx="2869331" cy="3872811"/>
                    </a:xfrm>
                    <a:prstGeom prst="rect">
                      <a:avLst/>
                    </a:prstGeom>
                  </pic:spPr>
                </pic:pic>
              </a:graphicData>
            </a:graphic>
          </wp:inline>
        </w:drawing>
      </w:r>
      <w:r w:rsidRPr="00AD7E24">
        <w:rPr>
          <w:rFonts w:ascii="Futura LT" w:hAnsi="Futura LT"/>
          <w:noProof/>
          <w:sz w:val="36"/>
          <w:szCs w:val="36"/>
          <w:lang w:val="it-IT"/>
        </w:rPr>
        <w:drawing>
          <wp:inline distT="0" distB="0" distL="0" distR="0" wp14:anchorId="1293CD4B" wp14:editId="15E1FDED">
            <wp:extent cx="4310752" cy="3833707"/>
            <wp:effectExtent l="0" t="0" r="0" b="0"/>
            <wp:docPr id="1691908078"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08078" name="Immagine 1" descr="Immagine che contiene testo, schermata, design&#10;&#10;Descrizione generata automaticamente"/>
                    <pic:cNvPicPr/>
                  </pic:nvPicPr>
                  <pic:blipFill>
                    <a:blip r:embed="rId29"/>
                    <a:stretch>
                      <a:fillRect/>
                    </a:stretch>
                  </pic:blipFill>
                  <pic:spPr>
                    <a:xfrm>
                      <a:off x="0" y="0"/>
                      <a:ext cx="4337130" cy="3857166"/>
                    </a:xfrm>
                    <a:prstGeom prst="rect">
                      <a:avLst/>
                    </a:prstGeom>
                  </pic:spPr>
                </pic:pic>
              </a:graphicData>
            </a:graphic>
          </wp:inline>
        </w:drawing>
      </w:r>
    </w:p>
    <w:p w14:paraId="6EDC7FA8" w14:textId="11B6E7D5" w:rsidR="000D1AC9" w:rsidRDefault="00E73AFB" w:rsidP="000D1AC9">
      <w:pPr>
        <w:tabs>
          <w:tab w:val="left" w:pos="1248"/>
          <w:tab w:val="left" w:pos="3300"/>
          <w:tab w:val="center" w:pos="5940"/>
        </w:tabs>
        <w:rPr>
          <w:rFonts w:ascii="Futura LT" w:hAnsi="Futura LT"/>
          <w:sz w:val="36"/>
          <w:szCs w:val="36"/>
          <w:lang w:val="it-IT"/>
        </w:rPr>
      </w:pPr>
      <w:r w:rsidRPr="00E73AFB">
        <w:rPr>
          <w:rFonts w:ascii="Futura LT" w:hAnsi="Futura LT"/>
          <w:noProof/>
          <w:sz w:val="36"/>
          <w:szCs w:val="36"/>
          <w:lang w:val="it-IT"/>
        </w:rPr>
        <mc:AlternateContent>
          <mc:Choice Requires="wps">
            <w:drawing>
              <wp:anchor distT="45720" distB="45720" distL="114300" distR="114300" simplePos="0" relativeHeight="251703808" behindDoc="0" locked="0" layoutInCell="1" allowOverlap="1" wp14:anchorId="2E2A2C67" wp14:editId="67C05CE7">
                <wp:simplePos x="0" y="0"/>
                <wp:positionH relativeFrom="column">
                  <wp:posOffset>2082800</wp:posOffset>
                </wp:positionH>
                <wp:positionV relativeFrom="paragraph">
                  <wp:posOffset>351155</wp:posOffset>
                </wp:positionV>
                <wp:extent cx="1667510" cy="363855"/>
                <wp:effectExtent l="0" t="0" r="8890" b="0"/>
                <wp:wrapSquare wrapText="bothSides"/>
                <wp:docPr id="13671255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7510" cy="363855"/>
                        </a:xfrm>
                        <a:prstGeom prst="rect">
                          <a:avLst/>
                        </a:prstGeom>
                        <a:solidFill>
                          <a:srgbClr val="FFFFFF"/>
                        </a:solidFill>
                        <a:ln w="9525">
                          <a:noFill/>
                          <a:miter lim="800000"/>
                          <a:headEnd/>
                          <a:tailEnd/>
                        </a:ln>
                      </wps:spPr>
                      <wps:txbx>
                        <w:txbxContent>
                          <w:p w14:paraId="1C41AF26" w14:textId="65E7313B" w:rsidR="00E73AFB" w:rsidRPr="00E73AFB" w:rsidRDefault="00E73AFB">
                            <w:pPr>
                              <w:rPr>
                                <w:rFonts w:ascii="Futura LT" w:hAnsi="Futura LT"/>
                                <w:sz w:val="32"/>
                                <w:szCs w:val="32"/>
                                <w:lang w:val="it-IT"/>
                              </w:rPr>
                            </w:pPr>
                            <w:r w:rsidRPr="00E73AFB">
                              <w:rPr>
                                <w:rFonts w:ascii="Futura LT" w:hAnsi="Futura LT"/>
                                <w:sz w:val="32"/>
                                <w:szCs w:val="32"/>
                              </w:rPr>
                              <w:t>OPERAZIONE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A2C67" id="_x0000_s1050" type="#_x0000_t202" style="position:absolute;margin-left:164pt;margin-top:27.65pt;width:131.3pt;height:28.65pt;z-index:25170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" stroked="f">
                <v:textbox>
                  <w:txbxContent>
                    <w:p w14:paraId="1C41AF26" w14:textId="65E7313B" w:rsidR="00E73AFB" w:rsidRPr="00E73AFB" w:rsidRDefault="00E73AFB">
                      <w:pPr>
                        <w:rPr>
                          <w:rFonts w:ascii="Futura LT" w:hAnsi="Futura LT"/>
                          <w:sz w:val="32"/>
                          <w:szCs w:val="32"/>
                          <w:lang w:val="it-IT"/>
                        </w:rPr>
                      </w:pPr>
                      <w:r w:rsidRPr="00E73AFB">
                        <w:rPr>
                          <w:rFonts w:ascii="Futura LT" w:hAnsi="Futura LT"/>
                          <w:sz w:val="32"/>
                          <w:szCs w:val="32"/>
                        </w:rPr>
                        <w:t>OPERAZIONE 5</w:t>
                      </w:r>
                    </w:p>
                  </w:txbxContent>
                </v:textbox>
                <w10:wrap type="square"/>
              </v:shape>
            </w:pict>
          </mc:Fallback>
        </mc:AlternateContent>
      </w:r>
    </w:p>
    <w:p w14:paraId="541B3763" w14:textId="37141C94" w:rsidR="00C45097" w:rsidRDefault="000D1AC9" w:rsidP="000D1AC9">
      <w:pPr>
        <w:tabs>
          <w:tab w:val="left" w:pos="1773"/>
        </w:tabs>
        <w:rPr>
          <w:rFonts w:ascii="Futura LT" w:hAnsi="Futura LT"/>
          <w:sz w:val="36"/>
          <w:szCs w:val="36"/>
          <w:lang w:val="it-IT"/>
        </w:rPr>
      </w:pPr>
      <w:r>
        <w:rPr>
          <w:rFonts w:ascii="Futura LT" w:hAnsi="Futura LT"/>
          <w:sz w:val="36"/>
          <w:szCs w:val="36"/>
          <w:lang w:val="it-IT"/>
        </w:rPr>
        <w:tab/>
      </w:r>
      <w:r w:rsidR="00E73AFB" w:rsidRPr="00E73AFB">
        <w:rPr>
          <w:rFonts w:ascii="Futura LT" w:hAnsi="Futura LT"/>
          <w:noProof/>
          <w:sz w:val="36"/>
          <w:szCs w:val="36"/>
          <w:lang w:val="it-IT"/>
        </w:rPr>
        <w:drawing>
          <wp:inline distT="0" distB="0" distL="0" distR="0" wp14:anchorId="783301BF" wp14:editId="7650FB3B">
            <wp:extent cx="4065693" cy="3536180"/>
            <wp:effectExtent l="0" t="0" r="0" b="7620"/>
            <wp:docPr id="2007633231" name="Immagine 1" descr="Immagine che contiene testo, schermat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33231" name="Immagine 1" descr="Immagine che contiene testo, schermata, Parallelo, design&#10;&#10;Descrizione generata automaticamente"/>
                    <pic:cNvPicPr/>
                  </pic:nvPicPr>
                  <pic:blipFill>
                    <a:blip r:embed="rId30"/>
                    <a:stretch>
                      <a:fillRect/>
                    </a:stretch>
                  </pic:blipFill>
                  <pic:spPr>
                    <a:xfrm>
                      <a:off x="0" y="0"/>
                      <a:ext cx="4075624" cy="3544817"/>
                    </a:xfrm>
                    <a:prstGeom prst="rect">
                      <a:avLst/>
                    </a:prstGeom>
                  </pic:spPr>
                </pic:pic>
              </a:graphicData>
            </a:graphic>
          </wp:inline>
        </w:drawing>
      </w:r>
    </w:p>
    <w:p w14:paraId="6FF9EB1E" w14:textId="2620162A" w:rsidR="00C45097" w:rsidRDefault="00C45097">
      <w:pPr>
        <w:rPr>
          <w:rFonts w:ascii="Futura LT" w:hAnsi="Futura LT"/>
          <w:sz w:val="36"/>
          <w:szCs w:val="36"/>
          <w:lang w:val="it-IT"/>
        </w:rPr>
      </w:pPr>
      <w:r>
        <w:rPr>
          <w:rFonts w:ascii="Futura LT" w:hAnsi="Futura LT"/>
          <w:sz w:val="36"/>
          <w:szCs w:val="36"/>
          <w:lang w:val="it-IT"/>
        </w:rPr>
        <w:br w:type="page"/>
      </w:r>
    </w:p>
    <w:p w14:paraId="3B553AED" w14:textId="1578E274" w:rsidR="00C45097" w:rsidRPr="00EC3D06" w:rsidRDefault="00EC3D06" w:rsidP="000D1AC9">
      <w:pPr>
        <w:tabs>
          <w:tab w:val="left" w:pos="1773"/>
        </w:tabs>
        <w:rPr>
          <w:rFonts w:ascii="Futura LT" w:hAnsi="Futura LT"/>
          <w:sz w:val="36"/>
          <w:szCs w:val="36"/>
          <w:lang w:val="it-IT"/>
        </w:rPr>
      </w:pPr>
      <w:r w:rsidRPr="00EC3D06">
        <w:rPr>
          <w:rFonts w:ascii="Futura LT" w:hAnsi="Futura LT"/>
          <w:sz w:val="36"/>
          <w:szCs w:val="36"/>
          <w:lang w:val="it-IT"/>
        </w:rPr>
        <w:lastRenderedPageBreak/>
        <w:t>Operazione 6</w:t>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t>Operazione 7</w:t>
      </w:r>
    </w:p>
    <w:p w14:paraId="5340390C" w14:textId="6BEA0987" w:rsidR="004050CB" w:rsidRDefault="00EC3D06">
      <w:pPr>
        <w:rPr>
          <w:rFonts w:ascii="Futura LT" w:hAnsi="Futura LT"/>
          <w:sz w:val="36"/>
          <w:szCs w:val="36"/>
          <w:u w:val="single"/>
          <w:lang w:val="it-IT"/>
        </w:rPr>
      </w:pPr>
      <w:r w:rsidRPr="00EC3D06">
        <w:rPr>
          <w:rFonts w:ascii="Futura LT" w:hAnsi="Futura LT"/>
          <w:noProof/>
          <w:sz w:val="36"/>
          <w:szCs w:val="36"/>
          <w:lang w:val="it-IT"/>
        </w:rPr>
        <w:drawing>
          <wp:inline distT="0" distB="0" distL="0" distR="0" wp14:anchorId="3BBC5B97" wp14:editId="4E6BB292">
            <wp:extent cx="3629526" cy="2286000"/>
            <wp:effectExtent l="0" t="0" r="9525" b="0"/>
            <wp:docPr id="58087829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78297" name="Immagine 1" descr="Immagine che contiene testo, schermata, Carattere, design&#10;&#10;Descrizione generata automaticamente"/>
                    <pic:cNvPicPr/>
                  </pic:nvPicPr>
                  <pic:blipFill>
                    <a:blip r:embed="rId31"/>
                    <a:stretch>
                      <a:fillRect/>
                    </a:stretch>
                  </pic:blipFill>
                  <pic:spPr>
                    <a:xfrm>
                      <a:off x="0" y="0"/>
                      <a:ext cx="3633589" cy="2288559"/>
                    </a:xfrm>
                    <a:prstGeom prst="rect">
                      <a:avLst/>
                    </a:prstGeom>
                  </pic:spPr>
                </pic:pic>
              </a:graphicData>
            </a:graphic>
          </wp:inline>
        </w:drawing>
      </w:r>
      <w:r w:rsidRPr="00EC3D06">
        <w:rPr>
          <w:rFonts w:ascii="Futura LT" w:hAnsi="Futura LT"/>
          <w:noProof/>
          <w:sz w:val="36"/>
          <w:szCs w:val="36"/>
          <w:lang w:val="it-IT"/>
        </w:rPr>
        <w:drawing>
          <wp:inline distT="0" distB="0" distL="0" distR="0" wp14:anchorId="409844A6" wp14:editId="6F4F6F6F">
            <wp:extent cx="3121133" cy="2342303"/>
            <wp:effectExtent l="0" t="0" r="3175" b="1270"/>
            <wp:docPr id="604427308" name="Immagine 1" descr="Immagine che contiene testo, schermata, Carattere,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27308" name="Immagine 1" descr="Immagine che contiene testo, schermata, Carattere, Marchio&#10;&#10;Descrizione generata automaticamente"/>
                    <pic:cNvPicPr/>
                  </pic:nvPicPr>
                  <pic:blipFill>
                    <a:blip r:embed="rId32"/>
                    <a:stretch>
                      <a:fillRect/>
                    </a:stretch>
                  </pic:blipFill>
                  <pic:spPr>
                    <a:xfrm>
                      <a:off x="0" y="0"/>
                      <a:ext cx="3157576" cy="2369652"/>
                    </a:xfrm>
                    <a:prstGeom prst="rect">
                      <a:avLst/>
                    </a:prstGeom>
                  </pic:spPr>
                </pic:pic>
              </a:graphicData>
            </a:graphic>
          </wp:inline>
        </w:drawing>
      </w:r>
    </w:p>
    <w:p w14:paraId="41411E66" w14:textId="77777777" w:rsidR="00D53BB8" w:rsidRDefault="00D53BB8" w:rsidP="00D53BB8">
      <w:pPr>
        <w:rPr>
          <w:rFonts w:ascii="Futura LT" w:hAnsi="Futura LT"/>
          <w:sz w:val="36"/>
          <w:szCs w:val="36"/>
          <w:lang w:val="it-IT"/>
        </w:rPr>
      </w:pPr>
    </w:p>
    <w:p w14:paraId="53C27EF7" w14:textId="27C86545" w:rsidR="00D53BB8" w:rsidRDefault="00D53BB8" w:rsidP="00D53BB8">
      <w:pPr>
        <w:rPr>
          <w:rFonts w:ascii="Futura LT" w:hAnsi="Futura LT"/>
          <w:sz w:val="36"/>
          <w:szCs w:val="36"/>
          <w:lang w:val="it-IT"/>
        </w:rPr>
      </w:pPr>
      <w:r>
        <w:rPr>
          <w:rFonts w:ascii="Futura LT" w:hAnsi="Futura LT"/>
          <w:sz w:val="36"/>
          <w:szCs w:val="36"/>
          <w:lang w:val="it-IT"/>
        </w:rPr>
        <w:t>Operazione 8</w:t>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t>Operazione 9</w:t>
      </w:r>
    </w:p>
    <w:p w14:paraId="22B46FF0" w14:textId="77777777" w:rsidR="00027CE0" w:rsidRDefault="00D53BB8" w:rsidP="00D53BB8">
      <w:pPr>
        <w:rPr>
          <w:rFonts w:ascii="Futura LT" w:hAnsi="Futura LT"/>
          <w:sz w:val="36"/>
          <w:szCs w:val="36"/>
          <w:lang w:val="it-IT"/>
        </w:rPr>
      </w:pPr>
      <w:r w:rsidRPr="00CE62F0">
        <w:rPr>
          <w:rFonts w:ascii="Futura LT" w:hAnsi="Futura LT"/>
          <w:noProof/>
          <w:sz w:val="36"/>
          <w:szCs w:val="36"/>
          <w:lang w:val="it-IT"/>
        </w:rPr>
        <w:drawing>
          <wp:inline distT="0" distB="0" distL="0" distR="0" wp14:anchorId="256A0893" wp14:editId="6FD7BDB3">
            <wp:extent cx="3577918" cy="2785534"/>
            <wp:effectExtent l="0" t="0" r="3810" b="0"/>
            <wp:docPr id="140789365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3652" name="Immagine 1" descr="Immagine che contiene testo, schermata, Carattere&#10;&#10;Descrizione generata automaticamente"/>
                    <pic:cNvPicPr/>
                  </pic:nvPicPr>
                  <pic:blipFill>
                    <a:blip r:embed="rId33"/>
                    <a:stretch>
                      <a:fillRect/>
                    </a:stretch>
                  </pic:blipFill>
                  <pic:spPr>
                    <a:xfrm>
                      <a:off x="0" y="0"/>
                      <a:ext cx="3583129" cy="2789591"/>
                    </a:xfrm>
                    <a:prstGeom prst="rect">
                      <a:avLst/>
                    </a:prstGeom>
                  </pic:spPr>
                </pic:pic>
              </a:graphicData>
            </a:graphic>
          </wp:inline>
        </w:drawing>
      </w:r>
      <w:r w:rsidRPr="005D0927">
        <w:rPr>
          <w:rFonts w:ascii="Futura LT" w:hAnsi="Futura LT"/>
          <w:noProof/>
          <w:sz w:val="36"/>
          <w:szCs w:val="36"/>
          <w:lang w:val="it-IT"/>
        </w:rPr>
        <w:drawing>
          <wp:inline distT="0" distB="0" distL="0" distR="0" wp14:anchorId="074C6111" wp14:editId="609D8002">
            <wp:extent cx="2827867" cy="3057775"/>
            <wp:effectExtent l="0" t="0" r="0" b="9525"/>
            <wp:docPr id="113097821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215" name="Immagine 1" descr="Immagine che contiene testo, schermata, Carattere, design&#10;&#10;Descrizione generata automaticamente"/>
                    <pic:cNvPicPr/>
                  </pic:nvPicPr>
                  <pic:blipFill>
                    <a:blip r:embed="rId34"/>
                    <a:stretch>
                      <a:fillRect/>
                    </a:stretch>
                  </pic:blipFill>
                  <pic:spPr>
                    <a:xfrm>
                      <a:off x="0" y="0"/>
                      <a:ext cx="2832368" cy="3062642"/>
                    </a:xfrm>
                    <a:prstGeom prst="rect">
                      <a:avLst/>
                    </a:prstGeom>
                  </pic:spPr>
                </pic:pic>
              </a:graphicData>
            </a:graphic>
          </wp:inline>
        </w:drawing>
      </w:r>
      <w:r w:rsidR="0043439F" w:rsidRPr="0043439F">
        <w:rPr>
          <w:rFonts w:ascii="Futura LT" w:hAnsi="Futura LT"/>
          <w:sz w:val="36"/>
          <w:szCs w:val="36"/>
          <w:lang w:val="it-IT"/>
        </w:rPr>
        <w:t xml:space="preserve"> </w:t>
      </w:r>
      <w:r w:rsidR="0043439F">
        <w:rPr>
          <w:rFonts w:ascii="Futura LT" w:hAnsi="Futura LT"/>
          <w:sz w:val="36"/>
          <w:szCs w:val="36"/>
          <w:lang w:val="it-IT"/>
        </w:rPr>
        <w:t xml:space="preserve"> </w:t>
      </w:r>
    </w:p>
    <w:p w14:paraId="00965BEB" w14:textId="77777777" w:rsidR="00027CE0" w:rsidRDefault="00027CE0" w:rsidP="00D53BB8">
      <w:pPr>
        <w:rPr>
          <w:rFonts w:ascii="Futura LT" w:hAnsi="Futura LT"/>
          <w:sz w:val="36"/>
          <w:szCs w:val="36"/>
          <w:lang w:val="it-IT"/>
        </w:rPr>
      </w:pPr>
    </w:p>
    <w:p w14:paraId="74D2C866" w14:textId="77777777" w:rsidR="00027CE0" w:rsidRDefault="00027CE0" w:rsidP="00D53BB8">
      <w:pPr>
        <w:rPr>
          <w:rFonts w:ascii="Futura LT" w:hAnsi="Futura LT"/>
          <w:sz w:val="36"/>
          <w:szCs w:val="36"/>
          <w:lang w:val="it-IT"/>
        </w:rPr>
      </w:pPr>
    </w:p>
    <w:p w14:paraId="34AF65F7" w14:textId="77777777" w:rsidR="00027CE0" w:rsidRDefault="00027CE0" w:rsidP="00D53BB8">
      <w:pPr>
        <w:rPr>
          <w:rFonts w:ascii="Futura LT" w:hAnsi="Futura LT"/>
          <w:sz w:val="36"/>
          <w:szCs w:val="36"/>
          <w:lang w:val="it-IT"/>
        </w:rPr>
      </w:pPr>
    </w:p>
    <w:p w14:paraId="1A8E9A9E" w14:textId="77777777" w:rsidR="00027CE0" w:rsidRDefault="00027CE0" w:rsidP="00D53BB8">
      <w:pPr>
        <w:rPr>
          <w:rFonts w:ascii="Futura LT" w:hAnsi="Futura LT"/>
          <w:sz w:val="36"/>
          <w:szCs w:val="36"/>
          <w:lang w:val="it-IT"/>
        </w:rPr>
      </w:pPr>
    </w:p>
    <w:p w14:paraId="66E93A8D" w14:textId="77777777" w:rsidR="00027CE0" w:rsidRDefault="00027CE0" w:rsidP="00D53BB8">
      <w:pPr>
        <w:rPr>
          <w:rFonts w:ascii="Futura LT" w:hAnsi="Futura LT"/>
          <w:sz w:val="36"/>
          <w:szCs w:val="36"/>
          <w:lang w:val="it-IT"/>
        </w:rPr>
      </w:pPr>
    </w:p>
    <w:p w14:paraId="483786D7" w14:textId="77777777" w:rsidR="00027CE0" w:rsidRDefault="00027CE0" w:rsidP="00D53BB8">
      <w:pPr>
        <w:rPr>
          <w:rFonts w:ascii="Futura LT" w:hAnsi="Futura LT"/>
          <w:sz w:val="36"/>
          <w:szCs w:val="36"/>
          <w:lang w:val="it-IT"/>
        </w:rPr>
      </w:pPr>
    </w:p>
    <w:p w14:paraId="58E6DE34" w14:textId="77777777" w:rsidR="00027CE0" w:rsidRDefault="00027CE0" w:rsidP="00D53BB8">
      <w:pPr>
        <w:rPr>
          <w:rFonts w:ascii="Futura LT" w:hAnsi="Futura LT"/>
          <w:sz w:val="36"/>
          <w:szCs w:val="36"/>
          <w:lang w:val="it-IT"/>
        </w:rPr>
      </w:pPr>
    </w:p>
    <w:p w14:paraId="6397F4B0" w14:textId="77777777" w:rsidR="00027CE0" w:rsidRDefault="00027CE0" w:rsidP="00D53BB8">
      <w:pPr>
        <w:rPr>
          <w:rFonts w:ascii="Futura LT" w:hAnsi="Futura LT"/>
          <w:sz w:val="36"/>
          <w:szCs w:val="36"/>
          <w:lang w:val="it-IT"/>
        </w:rPr>
      </w:pPr>
    </w:p>
    <w:p w14:paraId="306AF013" w14:textId="3FF98663" w:rsidR="00974B39" w:rsidRDefault="00C45097" w:rsidP="00D53BB8">
      <w:pPr>
        <w:rPr>
          <w:rFonts w:ascii="Futura LT" w:hAnsi="Futura LT"/>
          <w:sz w:val="36"/>
          <w:szCs w:val="36"/>
          <w:lang w:val="it-IT"/>
        </w:rPr>
      </w:pPr>
      <w:r>
        <w:rPr>
          <w:rFonts w:ascii="Futura LT" w:hAnsi="Futura LT"/>
          <w:sz w:val="36"/>
          <w:szCs w:val="36"/>
          <w:u w:val="single"/>
          <w:lang w:val="it-IT"/>
        </w:rPr>
        <w:br w:type="page"/>
      </w:r>
    </w:p>
    <w:p w14:paraId="4A3612CB" w14:textId="05665F23" w:rsidR="00974B39" w:rsidRDefault="00027CE0" w:rsidP="00D23CA2">
      <w:pPr>
        <w:rPr>
          <w:rFonts w:ascii="Futura LT" w:hAnsi="Futura LT"/>
          <w:sz w:val="36"/>
          <w:szCs w:val="36"/>
          <w:lang w:val="it-IT"/>
        </w:rPr>
      </w:pPr>
      <w:r w:rsidRPr="00027CE0">
        <w:rPr>
          <w:rFonts w:ascii="Futura LT" w:hAnsi="Futura LT"/>
          <w:noProof/>
          <w:sz w:val="36"/>
          <w:szCs w:val="36"/>
          <w:lang w:val="it-IT"/>
        </w:rPr>
        <w:lastRenderedPageBreak/>
        <mc:AlternateContent>
          <mc:Choice Requires="wps">
            <w:drawing>
              <wp:anchor distT="45720" distB="45720" distL="114300" distR="114300" simplePos="0" relativeHeight="251705856" behindDoc="0" locked="0" layoutInCell="1" allowOverlap="1" wp14:anchorId="435C6EAC" wp14:editId="4B21DE77">
                <wp:simplePos x="0" y="0"/>
                <wp:positionH relativeFrom="column">
                  <wp:posOffset>95250</wp:posOffset>
                </wp:positionH>
                <wp:positionV relativeFrom="paragraph">
                  <wp:posOffset>118110</wp:posOffset>
                </wp:positionV>
                <wp:extent cx="5166360" cy="342265"/>
                <wp:effectExtent l="0" t="0" r="0" b="635"/>
                <wp:wrapSquare wrapText="bothSides"/>
                <wp:docPr id="5131949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360" cy="342265"/>
                        </a:xfrm>
                        <a:prstGeom prst="rect">
                          <a:avLst/>
                        </a:prstGeom>
                        <a:solidFill>
                          <a:srgbClr val="FFFFFF"/>
                        </a:solidFill>
                        <a:ln w="9525">
                          <a:noFill/>
                          <a:miter lim="800000"/>
                          <a:headEnd/>
                          <a:tailEnd/>
                        </a:ln>
                      </wps:spPr>
                      <wps:txbx>
                        <w:txbxContent>
                          <w:p w14:paraId="1023B23D" w14:textId="44055EF6" w:rsidR="00027CE0" w:rsidRPr="00027CE0" w:rsidRDefault="00027CE0">
                            <w:pPr>
                              <w:rPr>
                                <w:rFonts w:ascii="Futura LT" w:hAnsi="Futura LT"/>
                                <w:sz w:val="32"/>
                                <w:szCs w:val="32"/>
                                <w:lang w:val="it-IT"/>
                              </w:rPr>
                            </w:pPr>
                            <w:proofErr w:type="spellStart"/>
                            <w:r w:rsidRPr="00027CE0">
                              <w:rPr>
                                <w:rFonts w:ascii="Futura LT" w:hAnsi="Futura LT"/>
                                <w:sz w:val="32"/>
                                <w:szCs w:val="32"/>
                              </w:rPr>
                              <w:t>Operazione</w:t>
                            </w:r>
                            <w:proofErr w:type="spellEnd"/>
                            <w:r w:rsidRPr="00027CE0">
                              <w:rPr>
                                <w:rFonts w:ascii="Futura LT" w:hAnsi="Futura LT"/>
                                <w:sz w:val="32"/>
                                <w:szCs w:val="32"/>
                              </w:rPr>
                              <w:t xml:space="preserve"> 10 </w:t>
                            </w:r>
                            <w:r w:rsidRPr="00027CE0">
                              <w:rPr>
                                <w:rFonts w:ascii="Futura LT" w:hAnsi="Futura LT"/>
                                <w:sz w:val="32"/>
                                <w:szCs w:val="32"/>
                              </w:rPr>
                              <w:tab/>
                            </w:r>
                            <w:r w:rsidRPr="00027CE0">
                              <w:rPr>
                                <w:rFonts w:ascii="Futura LT" w:hAnsi="Futura LT"/>
                                <w:sz w:val="32"/>
                                <w:szCs w:val="32"/>
                              </w:rPr>
                              <w:tab/>
                            </w:r>
                            <w:r>
                              <w:rPr>
                                <w:rFonts w:ascii="Futura LT" w:hAnsi="Futura LT"/>
                                <w:sz w:val="32"/>
                                <w:szCs w:val="32"/>
                              </w:rPr>
                              <w:tab/>
                            </w:r>
                            <w:proofErr w:type="spellStart"/>
                            <w:r w:rsidRPr="00027CE0">
                              <w:rPr>
                                <w:rFonts w:ascii="Futura LT" w:hAnsi="Futura LT"/>
                                <w:sz w:val="32"/>
                                <w:szCs w:val="32"/>
                              </w:rPr>
                              <w:t>Operazione</w:t>
                            </w:r>
                            <w:proofErr w:type="spellEnd"/>
                            <w:r w:rsidRPr="00027CE0">
                              <w:rPr>
                                <w:rFonts w:ascii="Futura LT" w:hAnsi="Futura LT"/>
                                <w:sz w:val="32"/>
                                <w:szCs w:val="32"/>
                              </w:rPr>
                              <w:t xml:space="preserv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C6EAC" id="_x0000_s1051" type="#_x0000_t202" style="position:absolute;margin-left:7.5pt;margin-top:9.3pt;width:406.8pt;height:26.95pt;z-index:251705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" stroked="f">
                <v:textbox>
                  <w:txbxContent>
                    <w:p w14:paraId="1023B23D" w14:textId="44055EF6" w:rsidR="00027CE0" w:rsidRPr="00027CE0" w:rsidRDefault="00027CE0">
                      <w:pPr>
                        <w:rPr>
                          <w:rFonts w:ascii="Futura LT" w:hAnsi="Futura LT"/>
                          <w:sz w:val="32"/>
                          <w:szCs w:val="32"/>
                          <w:lang w:val="it-IT"/>
                        </w:rPr>
                      </w:pPr>
                      <w:proofErr w:type="spellStart"/>
                      <w:r w:rsidRPr="00027CE0">
                        <w:rPr>
                          <w:rFonts w:ascii="Futura LT" w:hAnsi="Futura LT"/>
                          <w:sz w:val="32"/>
                          <w:szCs w:val="32"/>
                        </w:rPr>
                        <w:t>Operazione</w:t>
                      </w:r>
                      <w:proofErr w:type="spellEnd"/>
                      <w:r w:rsidRPr="00027CE0">
                        <w:rPr>
                          <w:rFonts w:ascii="Futura LT" w:hAnsi="Futura LT"/>
                          <w:sz w:val="32"/>
                          <w:szCs w:val="32"/>
                        </w:rPr>
                        <w:t xml:space="preserve"> 10 </w:t>
                      </w:r>
                      <w:r w:rsidRPr="00027CE0">
                        <w:rPr>
                          <w:rFonts w:ascii="Futura LT" w:hAnsi="Futura LT"/>
                          <w:sz w:val="32"/>
                          <w:szCs w:val="32"/>
                        </w:rPr>
                        <w:tab/>
                      </w:r>
                      <w:r w:rsidRPr="00027CE0">
                        <w:rPr>
                          <w:rFonts w:ascii="Futura LT" w:hAnsi="Futura LT"/>
                          <w:sz w:val="32"/>
                          <w:szCs w:val="32"/>
                        </w:rPr>
                        <w:tab/>
                      </w:r>
                      <w:r>
                        <w:rPr>
                          <w:rFonts w:ascii="Futura LT" w:hAnsi="Futura LT"/>
                          <w:sz w:val="32"/>
                          <w:szCs w:val="32"/>
                        </w:rPr>
                        <w:tab/>
                      </w:r>
                      <w:proofErr w:type="spellStart"/>
                      <w:r w:rsidRPr="00027CE0">
                        <w:rPr>
                          <w:rFonts w:ascii="Futura LT" w:hAnsi="Futura LT"/>
                          <w:sz w:val="32"/>
                          <w:szCs w:val="32"/>
                        </w:rPr>
                        <w:t>Operazione</w:t>
                      </w:r>
                      <w:proofErr w:type="spellEnd"/>
                      <w:r w:rsidRPr="00027CE0">
                        <w:rPr>
                          <w:rFonts w:ascii="Futura LT" w:hAnsi="Futura LT"/>
                          <w:sz w:val="32"/>
                          <w:szCs w:val="32"/>
                        </w:rPr>
                        <w:t xml:space="preserve"> 11</w:t>
                      </w:r>
                    </w:p>
                  </w:txbxContent>
                </v:textbox>
                <w10:wrap type="square"/>
              </v:shape>
            </w:pict>
          </mc:Fallback>
        </mc:AlternateContent>
      </w:r>
      <w:r>
        <w:rPr>
          <w:rFonts w:ascii="Futura LT" w:hAnsi="Futura LT"/>
          <w:noProof/>
          <w:sz w:val="36"/>
          <w:szCs w:val="36"/>
          <w:lang w:val="it-IT"/>
        </w:rPr>
        <w:drawing>
          <wp:inline distT="0" distB="0" distL="0" distR="0" wp14:anchorId="30E95D71" wp14:editId="261DF1B7">
            <wp:extent cx="2686050" cy="4395354"/>
            <wp:effectExtent l="0" t="0" r="0" b="5715"/>
            <wp:docPr id="1665456826" name="Immagine 5"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56826" name="Immagine 5" descr="Immagine che contiene testo, schermata, Pagina Web, Sito Web&#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6703" cy="4412786"/>
                    </a:xfrm>
                    <a:prstGeom prst="rect">
                      <a:avLst/>
                    </a:prstGeom>
                    <a:noFill/>
                    <a:ln>
                      <a:noFill/>
                    </a:ln>
                  </pic:spPr>
                </pic:pic>
              </a:graphicData>
            </a:graphic>
          </wp:inline>
        </w:drawing>
      </w:r>
      <w:r>
        <w:rPr>
          <w:rFonts w:ascii="Futura LT" w:hAnsi="Futura LT"/>
          <w:noProof/>
          <w:sz w:val="36"/>
          <w:szCs w:val="36"/>
          <w:lang w:val="it-IT"/>
        </w:rPr>
        <w:drawing>
          <wp:inline distT="0" distB="0" distL="0" distR="0" wp14:anchorId="0B26DC92" wp14:editId="423AD01D">
            <wp:extent cx="3115230" cy="4402878"/>
            <wp:effectExtent l="0" t="0" r="9525" b="0"/>
            <wp:docPr id="1531468781" name="Immagine 4" descr="Immagine che contiene testo, schermata, multimedial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68781" name="Immagine 4" descr="Immagine che contiene testo, schermata, multimediale, Dispositivo mobile&#10;&#10;Descrizione generat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9798" cy="4423467"/>
                    </a:xfrm>
                    <a:prstGeom prst="rect">
                      <a:avLst/>
                    </a:prstGeom>
                    <a:noFill/>
                    <a:ln>
                      <a:noFill/>
                    </a:ln>
                  </pic:spPr>
                </pic:pic>
              </a:graphicData>
            </a:graphic>
          </wp:inline>
        </w:drawing>
      </w:r>
    </w:p>
    <w:p w14:paraId="28123CCC" w14:textId="00B49211" w:rsidR="00974B39" w:rsidRDefault="00974B39" w:rsidP="00D23CA2">
      <w:pPr>
        <w:rPr>
          <w:rFonts w:ascii="Futura LT" w:hAnsi="Futura LT"/>
          <w:sz w:val="36"/>
          <w:szCs w:val="36"/>
          <w:lang w:val="it-IT"/>
        </w:rPr>
      </w:pPr>
    </w:p>
    <w:p w14:paraId="1A42D04D" w14:textId="77777777" w:rsidR="00974B39" w:rsidRDefault="00974B39" w:rsidP="00974B39">
      <w:pPr>
        <w:ind w:left="5664" w:firstLine="708"/>
        <w:rPr>
          <w:rFonts w:ascii="Futura LT" w:hAnsi="Futura LT"/>
          <w:sz w:val="36"/>
          <w:szCs w:val="36"/>
          <w:lang w:val="it-IT"/>
        </w:rPr>
      </w:pPr>
    </w:p>
    <w:p w14:paraId="2E3EC39B" w14:textId="77777777" w:rsidR="00974B39" w:rsidRDefault="00974B39" w:rsidP="00974B39">
      <w:pPr>
        <w:ind w:left="5664" w:firstLine="708"/>
        <w:rPr>
          <w:rFonts w:ascii="Futura LT" w:hAnsi="Futura LT"/>
          <w:sz w:val="36"/>
          <w:szCs w:val="36"/>
          <w:lang w:val="it-IT"/>
        </w:rPr>
      </w:pPr>
    </w:p>
    <w:p w14:paraId="723BFB4E" w14:textId="77777777" w:rsidR="00974B39" w:rsidRDefault="00974B39" w:rsidP="00974B39">
      <w:pPr>
        <w:ind w:left="5664" w:firstLine="708"/>
        <w:rPr>
          <w:rFonts w:ascii="Futura LT" w:hAnsi="Futura LT"/>
          <w:sz w:val="36"/>
          <w:szCs w:val="36"/>
          <w:lang w:val="it-IT"/>
        </w:rPr>
      </w:pPr>
    </w:p>
    <w:p w14:paraId="59675C7C" w14:textId="77777777" w:rsidR="00974B39" w:rsidRDefault="00974B39" w:rsidP="00974B39">
      <w:pPr>
        <w:ind w:left="5664" w:firstLine="708"/>
        <w:rPr>
          <w:rFonts w:ascii="Futura LT" w:hAnsi="Futura LT"/>
          <w:sz w:val="36"/>
          <w:szCs w:val="36"/>
          <w:lang w:val="it-IT"/>
        </w:rPr>
      </w:pPr>
    </w:p>
    <w:p w14:paraId="4787E20B" w14:textId="77777777" w:rsidR="00974B39" w:rsidRDefault="00974B39" w:rsidP="00974B39">
      <w:pPr>
        <w:ind w:left="5664" w:firstLine="708"/>
        <w:rPr>
          <w:rFonts w:ascii="Futura LT" w:hAnsi="Futura LT"/>
          <w:sz w:val="36"/>
          <w:szCs w:val="36"/>
          <w:lang w:val="it-IT"/>
        </w:rPr>
      </w:pPr>
    </w:p>
    <w:p w14:paraId="2D7413D5" w14:textId="77777777" w:rsidR="00974B39" w:rsidRDefault="00974B39" w:rsidP="00974B39">
      <w:pPr>
        <w:ind w:left="5664" w:firstLine="708"/>
        <w:rPr>
          <w:rFonts w:ascii="Futura LT" w:hAnsi="Futura LT"/>
          <w:sz w:val="36"/>
          <w:szCs w:val="36"/>
          <w:lang w:val="it-IT"/>
        </w:rPr>
      </w:pPr>
    </w:p>
    <w:p w14:paraId="2D6201CB" w14:textId="77777777" w:rsidR="00974B39" w:rsidRDefault="00974B39" w:rsidP="00974B39">
      <w:pPr>
        <w:ind w:left="5664" w:firstLine="708"/>
        <w:rPr>
          <w:rFonts w:ascii="Futura LT" w:hAnsi="Futura LT"/>
          <w:sz w:val="36"/>
          <w:szCs w:val="36"/>
          <w:lang w:val="it-IT"/>
        </w:rPr>
      </w:pPr>
    </w:p>
    <w:p w14:paraId="22531FF5" w14:textId="77777777" w:rsidR="00974B39" w:rsidRDefault="00974B39" w:rsidP="00974B39">
      <w:pPr>
        <w:ind w:left="5664" w:firstLine="708"/>
        <w:rPr>
          <w:rFonts w:ascii="Futura LT" w:hAnsi="Futura LT"/>
          <w:sz w:val="36"/>
          <w:szCs w:val="36"/>
          <w:lang w:val="it-IT"/>
        </w:rPr>
      </w:pPr>
    </w:p>
    <w:p w14:paraId="48BDA243" w14:textId="77777777" w:rsidR="00974B39" w:rsidRDefault="00974B39" w:rsidP="00974B39">
      <w:pPr>
        <w:ind w:left="5664" w:firstLine="708"/>
        <w:rPr>
          <w:rFonts w:ascii="Futura LT" w:hAnsi="Futura LT"/>
          <w:sz w:val="36"/>
          <w:szCs w:val="36"/>
          <w:lang w:val="it-IT"/>
        </w:rPr>
      </w:pPr>
    </w:p>
    <w:p w14:paraId="55082D61" w14:textId="77777777" w:rsidR="00974B39" w:rsidRDefault="00974B39" w:rsidP="00974B39">
      <w:pPr>
        <w:ind w:left="5664" w:firstLine="708"/>
        <w:rPr>
          <w:rFonts w:ascii="Futura LT" w:hAnsi="Futura LT"/>
          <w:sz w:val="36"/>
          <w:szCs w:val="36"/>
          <w:lang w:val="it-IT"/>
        </w:rPr>
      </w:pPr>
    </w:p>
    <w:p w14:paraId="67613A04" w14:textId="77777777" w:rsidR="00974B39" w:rsidRDefault="00974B39" w:rsidP="00974B39">
      <w:pPr>
        <w:ind w:left="5664" w:firstLine="708"/>
        <w:rPr>
          <w:rFonts w:ascii="Futura LT" w:hAnsi="Futura LT"/>
          <w:sz w:val="36"/>
          <w:szCs w:val="36"/>
          <w:lang w:val="it-IT"/>
        </w:rPr>
      </w:pPr>
    </w:p>
    <w:p w14:paraId="7F978E02" w14:textId="77777777" w:rsidR="00974B39" w:rsidRDefault="00974B39" w:rsidP="00541E9E">
      <w:pPr>
        <w:rPr>
          <w:rFonts w:ascii="Futura LT" w:hAnsi="Futura LT"/>
          <w:sz w:val="36"/>
          <w:szCs w:val="36"/>
          <w:lang w:val="it-IT"/>
        </w:rPr>
      </w:pPr>
    </w:p>
    <w:p w14:paraId="3138FEA5" w14:textId="77777777" w:rsidR="00541E9E" w:rsidRDefault="00541E9E" w:rsidP="00541E9E">
      <w:pPr>
        <w:rPr>
          <w:rFonts w:ascii="Futura LT" w:hAnsi="Futura LT"/>
          <w:sz w:val="36"/>
          <w:szCs w:val="36"/>
          <w:lang w:val="it-IT"/>
        </w:rPr>
      </w:pPr>
    </w:p>
    <w:p w14:paraId="1144C7E1" w14:textId="77777777" w:rsidR="007F0F62" w:rsidRDefault="007F0F62" w:rsidP="00974B39">
      <w:pPr>
        <w:ind w:left="5664" w:firstLine="708"/>
        <w:rPr>
          <w:rFonts w:ascii="Futura LT" w:hAnsi="Futura LT"/>
          <w:sz w:val="36"/>
          <w:szCs w:val="36"/>
          <w:lang w:val="it-IT"/>
        </w:rPr>
      </w:pPr>
    </w:p>
    <w:p w14:paraId="3359D856" w14:textId="77F7CBBC" w:rsidR="000D1AC9" w:rsidRPr="00974B39" w:rsidRDefault="007F0F62" w:rsidP="007F0F62">
      <w:pPr>
        <w:rPr>
          <w:rFonts w:ascii="Futura LT" w:hAnsi="Futura LT"/>
          <w:sz w:val="36"/>
          <w:szCs w:val="36"/>
          <w:lang w:val="it-IT"/>
        </w:rPr>
      </w:pPr>
      <w:r>
        <w:rPr>
          <w:rFonts w:ascii="Futura LT" w:hAnsi="Futura LT"/>
          <w:sz w:val="36"/>
          <w:szCs w:val="36"/>
          <w:lang w:val="it-IT"/>
        </w:rPr>
        <w:t xml:space="preserve">Operazione 12 </w:t>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r>
      <w:r>
        <w:rPr>
          <w:rFonts w:ascii="Futura LT" w:hAnsi="Futura LT"/>
          <w:sz w:val="36"/>
          <w:szCs w:val="36"/>
          <w:lang w:val="it-IT"/>
        </w:rPr>
        <w:tab/>
      </w:r>
      <w:r w:rsidR="00E16A79">
        <w:rPr>
          <w:rFonts w:ascii="Futura LT" w:hAnsi="Futura LT"/>
          <w:sz w:val="36"/>
          <w:szCs w:val="36"/>
          <w:lang w:val="it-IT"/>
        </w:rPr>
        <w:t>Operazione 13</w:t>
      </w:r>
    </w:p>
    <w:p w14:paraId="196864A6" w14:textId="39D9EF68" w:rsidR="00E16A79" w:rsidRDefault="007F0F62" w:rsidP="000D1AC9">
      <w:pPr>
        <w:tabs>
          <w:tab w:val="left" w:pos="1773"/>
        </w:tabs>
        <w:rPr>
          <w:rFonts w:ascii="Futura LT" w:hAnsi="Futura LT"/>
          <w:sz w:val="36"/>
          <w:szCs w:val="36"/>
          <w:u w:val="single"/>
          <w:lang w:val="it-IT"/>
        </w:rPr>
      </w:pPr>
      <w:r w:rsidRPr="007F0F62">
        <w:rPr>
          <w:rFonts w:ascii="Futura LT" w:hAnsi="Futura LT"/>
          <w:noProof/>
          <w:sz w:val="36"/>
          <w:szCs w:val="36"/>
          <w:lang w:val="it-IT"/>
        </w:rPr>
        <w:drawing>
          <wp:inline distT="0" distB="0" distL="0" distR="0" wp14:anchorId="198EAF03" wp14:editId="630BB0E1">
            <wp:extent cx="3115733" cy="3595611"/>
            <wp:effectExtent l="0" t="0" r="8890" b="5080"/>
            <wp:docPr id="2107499308"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99308" name="Immagine 1" descr="Immagine che contiene testo, schermata, design&#10;&#10;Descrizione generata automaticamente"/>
                    <pic:cNvPicPr/>
                  </pic:nvPicPr>
                  <pic:blipFill>
                    <a:blip r:embed="rId37"/>
                    <a:stretch>
                      <a:fillRect/>
                    </a:stretch>
                  </pic:blipFill>
                  <pic:spPr>
                    <a:xfrm>
                      <a:off x="0" y="0"/>
                      <a:ext cx="3117517" cy="3597670"/>
                    </a:xfrm>
                    <a:prstGeom prst="rect">
                      <a:avLst/>
                    </a:prstGeom>
                  </pic:spPr>
                </pic:pic>
              </a:graphicData>
            </a:graphic>
          </wp:inline>
        </w:drawing>
      </w:r>
      <w:r>
        <w:rPr>
          <w:rFonts w:ascii="Futura LT" w:hAnsi="Futura LT"/>
          <w:sz w:val="36"/>
          <w:szCs w:val="36"/>
          <w:u w:val="single"/>
          <w:lang w:val="it-IT"/>
        </w:rPr>
        <w:tab/>
      </w:r>
      <w:r>
        <w:rPr>
          <w:rFonts w:ascii="Futura LT" w:hAnsi="Futura LT"/>
          <w:sz w:val="36"/>
          <w:szCs w:val="36"/>
          <w:u w:val="single"/>
          <w:lang w:val="it-IT"/>
        </w:rPr>
        <w:tab/>
      </w:r>
      <w:r>
        <w:rPr>
          <w:rFonts w:ascii="Futura LT" w:hAnsi="Futura LT"/>
          <w:sz w:val="36"/>
          <w:szCs w:val="36"/>
          <w:u w:val="single"/>
          <w:lang w:val="it-IT"/>
        </w:rPr>
        <w:tab/>
      </w:r>
      <w:r w:rsidRPr="00E16A79">
        <w:rPr>
          <w:rFonts w:ascii="Futura LT" w:hAnsi="Futura LT"/>
          <w:noProof/>
          <w:sz w:val="36"/>
          <w:szCs w:val="36"/>
          <w:lang w:val="it-IT"/>
        </w:rPr>
        <w:drawing>
          <wp:inline distT="0" distB="0" distL="0" distR="0" wp14:anchorId="296A504C" wp14:editId="1DDEE27E">
            <wp:extent cx="3364454" cy="3443393"/>
            <wp:effectExtent l="0" t="0" r="7620" b="5080"/>
            <wp:docPr id="1581795026" name="Immagine 1" descr="Immagine che contiene testo, schermata, sedia, arre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95026" name="Immagine 1" descr="Immagine che contiene testo, schermata, sedia, arredo&#10;&#10;Descrizione generata automaticamente"/>
                    <pic:cNvPicPr/>
                  </pic:nvPicPr>
                  <pic:blipFill>
                    <a:blip r:embed="rId38"/>
                    <a:stretch>
                      <a:fillRect/>
                    </a:stretch>
                  </pic:blipFill>
                  <pic:spPr>
                    <a:xfrm>
                      <a:off x="0" y="0"/>
                      <a:ext cx="3381708" cy="3461052"/>
                    </a:xfrm>
                    <a:prstGeom prst="rect">
                      <a:avLst/>
                    </a:prstGeom>
                  </pic:spPr>
                </pic:pic>
              </a:graphicData>
            </a:graphic>
          </wp:inline>
        </w:drawing>
      </w:r>
    </w:p>
    <w:p w14:paraId="7E5401FF" w14:textId="37B25195" w:rsidR="00E16A79" w:rsidRDefault="00E16A79" w:rsidP="000D1AC9">
      <w:pPr>
        <w:tabs>
          <w:tab w:val="left" w:pos="1773"/>
        </w:tabs>
        <w:rPr>
          <w:rFonts w:ascii="Futura LT" w:hAnsi="Futura LT"/>
          <w:sz w:val="36"/>
          <w:szCs w:val="36"/>
          <w:lang w:val="it-IT"/>
        </w:rPr>
      </w:pPr>
      <w:r>
        <w:rPr>
          <w:rFonts w:ascii="Futura LT" w:hAnsi="Futura LT"/>
          <w:sz w:val="36"/>
          <w:szCs w:val="36"/>
          <w:lang w:val="it-IT"/>
        </w:rPr>
        <w:t>Operazione 1</w:t>
      </w:r>
      <w:r w:rsidR="00541E9E">
        <w:rPr>
          <w:rFonts w:ascii="Futura LT" w:hAnsi="Futura LT"/>
          <w:sz w:val="36"/>
          <w:szCs w:val="36"/>
          <w:lang w:val="it-IT"/>
        </w:rPr>
        <w:t>4</w:t>
      </w:r>
      <w:r w:rsidR="00541E9E">
        <w:rPr>
          <w:rFonts w:ascii="Futura LT" w:hAnsi="Futura LT"/>
          <w:sz w:val="36"/>
          <w:szCs w:val="36"/>
          <w:lang w:val="it-IT"/>
        </w:rPr>
        <w:tab/>
      </w:r>
      <w:r w:rsidR="00541E9E">
        <w:rPr>
          <w:rFonts w:ascii="Futura LT" w:hAnsi="Futura LT"/>
          <w:sz w:val="36"/>
          <w:szCs w:val="36"/>
          <w:lang w:val="it-IT"/>
        </w:rPr>
        <w:tab/>
      </w:r>
      <w:r w:rsidR="00541E9E">
        <w:rPr>
          <w:rFonts w:ascii="Futura LT" w:hAnsi="Futura LT"/>
          <w:sz w:val="36"/>
          <w:szCs w:val="36"/>
          <w:lang w:val="it-IT"/>
        </w:rPr>
        <w:tab/>
      </w:r>
      <w:r w:rsidR="00541E9E">
        <w:rPr>
          <w:rFonts w:ascii="Futura LT" w:hAnsi="Futura LT"/>
          <w:sz w:val="36"/>
          <w:szCs w:val="36"/>
          <w:lang w:val="it-IT"/>
        </w:rPr>
        <w:tab/>
      </w:r>
      <w:r w:rsidR="00541E9E">
        <w:rPr>
          <w:rFonts w:ascii="Futura LT" w:hAnsi="Futura LT"/>
          <w:sz w:val="36"/>
          <w:szCs w:val="36"/>
          <w:lang w:val="it-IT"/>
        </w:rPr>
        <w:tab/>
        <w:t>Operazione 15</w:t>
      </w:r>
    </w:p>
    <w:p w14:paraId="219361DA" w14:textId="6C02A324" w:rsidR="0013010A" w:rsidRPr="00297C21" w:rsidRDefault="00541E9E" w:rsidP="000D1AC9">
      <w:pPr>
        <w:tabs>
          <w:tab w:val="left" w:pos="1773"/>
        </w:tabs>
        <w:rPr>
          <w:rFonts w:ascii="Futura LT" w:hAnsi="Futura LT"/>
          <w:sz w:val="36"/>
          <w:szCs w:val="36"/>
          <w:lang w:val="it-IT"/>
        </w:rPr>
      </w:pPr>
      <w:r>
        <w:rPr>
          <w:rFonts w:ascii="Futura LT" w:hAnsi="Futura LT"/>
          <w:noProof/>
          <w:sz w:val="36"/>
          <w:szCs w:val="36"/>
          <w:lang w:val="it-IT"/>
        </w:rPr>
        <w:drawing>
          <wp:inline distT="0" distB="0" distL="0" distR="0" wp14:anchorId="3C39831B" wp14:editId="4EDAAEC4">
            <wp:extent cx="3411855" cy="4089400"/>
            <wp:effectExtent l="0" t="0" r="0" b="6350"/>
            <wp:docPr id="1342378278"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8278" name="Immagine 2" descr="Immagine che contiene testo, schermata, Carattere&#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1855" cy="4089400"/>
                    </a:xfrm>
                    <a:prstGeom prst="rect">
                      <a:avLst/>
                    </a:prstGeom>
                    <a:noFill/>
                    <a:ln>
                      <a:noFill/>
                    </a:ln>
                  </pic:spPr>
                </pic:pic>
              </a:graphicData>
            </a:graphic>
          </wp:inline>
        </w:drawing>
      </w:r>
      <w:r w:rsidR="00297C21" w:rsidRPr="00297C21">
        <w:rPr>
          <w:rFonts w:ascii="Futura LT" w:hAnsi="Futura LT"/>
          <w:noProof/>
          <w:sz w:val="36"/>
          <w:szCs w:val="36"/>
          <w:lang w:val="it-IT"/>
        </w:rPr>
        <w:drawing>
          <wp:inline distT="0" distB="0" distL="0" distR="0" wp14:anchorId="54BC06BA" wp14:editId="1B882B17">
            <wp:extent cx="3366268" cy="4250267"/>
            <wp:effectExtent l="0" t="0" r="5715" b="0"/>
            <wp:docPr id="150185342"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5342" name="Immagine 1" descr="Immagine che contiene testo, schermata, design&#10;&#10;Descrizione generata automaticamente"/>
                    <pic:cNvPicPr/>
                  </pic:nvPicPr>
                  <pic:blipFill>
                    <a:blip r:embed="rId40"/>
                    <a:stretch>
                      <a:fillRect/>
                    </a:stretch>
                  </pic:blipFill>
                  <pic:spPr>
                    <a:xfrm>
                      <a:off x="0" y="0"/>
                      <a:ext cx="3371937" cy="4257424"/>
                    </a:xfrm>
                    <a:prstGeom prst="rect">
                      <a:avLst/>
                    </a:prstGeom>
                  </pic:spPr>
                </pic:pic>
              </a:graphicData>
            </a:graphic>
          </wp:inline>
        </w:drawing>
      </w:r>
    </w:p>
    <w:p w14:paraId="43D265A9" w14:textId="26803CAB" w:rsidR="0013010A" w:rsidRDefault="0013010A">
      <w:pPr>
        <w:rPr>
          <w:rFonts w:ascii="Futura LT" w:hAnsi="Futura LT"/>
          <w:sz w:val="36"/>
          <w:szCs w:val="36"/>
          <w:lang w:val="it-IT"/>
        </w:rPr>
      </w:pPr>
      <w:r>
        <w:rPr>
          <w:rFonts w:ascii="Futura LT" w:hAnsi="Futura LT"/>
          <w:sz w:val="36"/>
          <w:szCs w:val="36"/>
          <w:lang w:val="it-IT"/>
        </w:rPr>
        <w:br w:type="page"/>
      </w:r>
      <w:r>
        <w:rPr>
          <w:rFonts w:ascii="Futura LT" w:hAnsi="Futura LT"/>
          <w:sz w:val="36"/>
          <w:szCs w:val="36"/>
          <w:lang w:val="it-IT"/>
        </w:rPr>
        <w:lastRenderedPageBreak/>
        <w:t>Operazione 16</w:t>
      </w:r>
    </w:p>
    <w:p w14:paraId="2CCC6B1D" w14:textId="22B08045" w:rsidR="00E16A79" w:rsidRDefault="0013010A" w:rsidP="000D1AC9">
      <w:pPr>
        <w:tabs>
          <w:tab w:val="left" w:pos="1773"/>
        </w:tabs>
        <w:rPr>
          <w:rFonts w:ascii="Futura LT" w:hAnsi="Futura LT"/>
          <w:sz w:val="36"/>
          <w:szCs w:val="36"/>
          <w:lang w:val="it-IT"/>
        </w:rPr>
      </w:pPr>
      <w:r w:rsidRPr="0013010A">
        <w:rPr>
          <w:rFonts w:ascii="Futura LT" w:hAnsi="Futura LT"/>
          <w:noProof/>
          <w:sz w:val="36"/>
          <w:szCs w:val="36"/>
          <w:lang w:val="it-IT"/>
        </w:rPr>
        <w:drawing>
          <wp:inline distT="0" distB="0" distL="0" distR="0" wp14:anchorId="16F67035" wp14:editId="073B4D8A">
            <wp:extent cx="4130398" cy="4130398"/>
            <wp:effectExtent l="0" t="0" r="3810" b="3810"/>
            <wp:docPr id="9771552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5233" name="Immagine 1" descr="Immagine che contiene testo, schermata, Carattere&#10;&#10;Descrizione generata automaticamente"/>
                    <pic:cNvPicPr/>
                  </pic:nvPicPr>
                  <pic:blipFill>
                    <a:blip r:embed="rId41"/>
                    <a:stretch>
                      <a:fillRect/>
                    </a:stretch>
                  </pic:blipFill>
                  <pic:spPr>
                    <a:xfrm>
                      <a:off x="0" y="0"/>
                      <a:ext cx="4130398" cy="4130398"/>
                    </a:xfrm>
                    <a:prstGeom prst="rect">
                      <a:avLst/>
                    </a:prstGeom>
                  </pic:spPr>
                </pic:pic>
              </a:graphicData>
            </a:graphic>
          </wp:inline>
        </w:drawing>
      </w:r>
    </w:p>
    <w:p w14:paraId="0048EF92" w14:textId="77777777" w:rsidR="00297C21" w:rsidRDefault="00297C21" w:rsidP="000D1AC9">
      <w:pPr>
        <w:tabs>
          <w:tab w:val="left" w:pos="1773"/>
        </w:tabs>
        <w:rPr>
          <w:rFonts w:ascii="Futura LT" w:hAnsi="Futura LT"/>
          <w:sz w:val="36"/>
          <w:szCs w:val="36"/>
          <w:lang w:val="it-IT"/>
        </w:rPr>
      </w:pPr>
    </w:p>
    <w:p w14:paraId="7C1F9BF5" w14:textId="48B3BB09" w:rsidR="00297C21" w:rsidRDefault="00297C21" w:rsidP="000D1AC9">
      <w:pPr>
        <w:tabs>
          <w:tab w:val="left" w:pos="1773"/>
        </w:tabs>
        <w:rPr>
          <w:rFonts w:ascii="Futura LT" w:hAnsi="Futura LT"/>
          <w:sz w:val="36"/>
          <w:szCs w:val="36"/>
          <w:lang w:val="it-IT"/>
        </w:rPr>
      </w:pPr>
      <w:r>
        <w:rPr>
          <w:rFonts w:ascii="Futura LT" w:hAnsi="Futura LT"/>
          <w:sz w:val="36"/>
          <w:szCs w:val="36"/>
          <w:lang w:val="it-IT"/>
        </w:rPr>
        <w:t>Operazione 17</w:t>
      </w:r>
    </w:p>
    <w:p w14:paraId="54D8EAC6" w14:textId="5FE48A6A" w:rsidR="00297C21" w:rsidRPr="00E16A79" w:rsidRDefault="00297C21" w:rsidP="000D1AC9">
      <w:pPr>
        <w:tabs>
          <w:tab w:val="left" w:pos="1773"/>
        </w:tabs>
        <w:rPr>
          <w:rFonts w:ascii="Futura LT" w:hAnsi="Futura LT"/>
          <w:sz w:val="36"/>
          <w:szCs w:val="36"/>
          <w:lang w:val="it-IT"/>
        </w:rPr>
      </w:pPr>
      <w:r w:rsidRPr="00297C21">
        <w:rPr>
          <w:rFonts w:ascii="Futura LT" w:hAnsi="Futura LT"/>
          <w:noProof/>
          <w:sz w:val="36"/>
          <w:szCs w:val="36"/>
          <w:lang w:val="it-IT"/>
        </w:rPr>
        <w:drawing>
          <wp:inline distT="0" distB="0" distL="0" distR="0" wp14:anchorId="07F6BCCF" wp14:editId="6C5B9E3D">
            <wp:extent cx="3429000" cy="2819400"/>
            <wp:effectExtent l="0" t="0" r="0" b="0"/>
            <wp:docPr id="40689367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3675" name="Immagine 1" descr="Immagine che contiene testo, schermata, Carattere, design&#10;&#10;Descrizione generata automaticamente"/>
                    <pic:cNvPicPr/>
                  </pic:nvPicPr>
                  <pic:blipFill>
                    <a:blip r:embed="rId42"/>
                    <a:stretch>
                      <a:fillRect/>
                    </a:stretch>
                  </pic:blipFill>
                  <pic:spPr>
                    <a:xfrm>
                      <a:off x="0" y="0"/>
                      <a:ext cx="3431370" cy="2821349"/>
                    </a:xfrm>
                    <a:prstGeom prst="rect">
                      <a:avLst/>
                    </a:prstGeom>
                  </pic:spPr>
                </pic:pic>
              </a:graphicData>
            </a:graphic>
          </wp:inline>
        </w:drawing>
      </w:r>
      <w:r w:rsidRPr="00297C21">
        <w:rPr>
          <w:rFonts w:ascii="Futura LT" w:hAnsi="Futura LT"/>
          <w:noProof/>
          <w:sz w:val="36"/>
          <w:szCs w:val="36"/>
          <w:lang w:val="it-IT"/>
        </w:rPr>
        <w:drawing>
          <wp:inline distT="0" distB="0" distL="0" distR="0" wp14:anchorId="109E0CDA" wp14:editId="14BB7E65">
            <wp:extent cx="3412078" cy="2785534"/>
            <wp:effectExtent l="0" t="0" r="0" b="0"/>
            <wp:docPr id="2039754498"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4498" name="Immagine 1" descr="Immagine che contiene testo, schermata, design&#10;&#10;Descrizione generata automaticamente"/>
                    <pic:cNvPicPr/>
                  </pic:nvPicPr>
                  <pic:blipFill>
                    <a:blip r:embed="rId43"/>
                    <a:stretch>
                      <a:fillRect/>
                    </a:stretch>
                  </pic:blipFill>
                  <pic:spPr>
                    <a:xfrm>
                      <a:off x="0" y="0"/>
                      <a:ext cx="3434155" cy="2803557"/>
                    </a:xfrm>
                    <a:prstGeom prst="rect">
                      <a:avLst/>
                    </a:prstGeom>
                  </pic:spPr>
                </pic:pic>
              </a:graphicData>
            </a:graphic>
          </wp:inline>
        </w:drawing>
      </w:r>
    </w:p>
    <w:sectPr w:rsidR="00297C21" w:rsidRPr="00E16A79" w:rsidSect="005F622C">
      <w:headerReference w:type="default" r:id="rId44"/>
      <w:footerReference w:type="default" r:id="rId45"/>
      <w:pgSz w:w="11906" w:h="16838"/>
      <w:pgMar w:top="0" w:right="26" w:bottom="0" w:left="0" w:header="708"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59EEF" w14:textId="77777777" w:rsidR="005F622C" w:rsidRDefault="005F622C">
      <w:r>
        <w:separator/>
      </w:r>
    </w:p>
  </w:endnote>
  <w:endnote w:type="continuationSeparator" w:id="0">
    <w:p w14:paraId="5C89DE38" w14:textId="77777777" w:rsidR="005F622C" w:rsidRDefault="005F6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genial Black">
    <w:charset w:val="00"/>
    <w:family w:val="auto"/>
    <w:pitch w:val="variable"/>
    <w:sig w:usb0="8000002F" w:usb1="1000205B" w:usb2="00000000" w:usb3="00000000" w:csb0="00000001" w:csb1="00000000"/>
  </w:font>
  <w:font w:name="Futura LT">
    <w:altName w:val="Century Gothic"/>
    <w:panose1 w:val="02000503000000000000"/>
    <w:charset w:val="00"/>
    <w:family w:val="auto"/>
    <w:pitch w:val="variable"/>
    <w:sig w:usb0="800000AF" w:usb1="4000004A" w:usb2="00000000" w:usb3="00000000" w:csb0="00000001" w:csb1="00000000"/>
  </w:font>
  <w:font w:name="Futura LT Book">
    <w:altName w:val="Century Gothic"/>
    <w:panose1 w:val="02000503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FC081" w14:textId="7248121B" w:rsidR="00F0441F" w:rsidRPr="00B3059B" w:rsidRDefault="00D106D0" w:rsidP="002D2E2F">
    <w:pPr>
      <w:pStyle w:val="Pidipagina"/>
      <w:tabs>
        <w:tab w:val="clear" w:pos="4677"/>
        <w:tab w:val="center" w:pos="2160"/>
      </w:tabs>
      <w:ind w:left="540" w:right="540"/>
      <w:jc w:val="right"/>
      <w:rPr>
        <w:rFonts w:ascii="Verdana" w:hAnsi="Verdana"/>
        <w:noProof/>
      </w:rPr>
    </w:pPr>
    <w:r>
      <w:rPr>
        <w:noProof/>
      </w:rPr>
      <mc:AlternateContent>
        <mc:Choice Requires="wps">
          <w:drawing>
            <wp:anchor distT="4294967295" distB="4294967295" distL="114300" distR="114300" simplePos="0" relativeHeight="251657728" behindDoc="0" locked="0" layoutInCell="1" allowOverlap="1" wp14:anchorId="7D4EB23A" wp14:editId="55DBF4B8">
              <wp:simplePos x="0" y="0"/>
              <wp:positionH relativeFrom="column">
                <wp:posOffset>228600</wp:posOffset>
              </wp:positionH>
              <wp:positionV relativeFrom="paragraph">
                <wp:posOffset>-123191</wp:posOffset>
              </wp:positionV>
              <wp:extent cx="7086600" cy="0"/>
              <wp:effectExtent l="0" t="0" r="0" b="0"/>
              <wp:wrapNone/>
              <wp:docPr id="1234231945" name="Connettore dirit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08FB709" id="Connettore diritto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pt,-9.7pt" to="8in,-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"/>
          </w:pict>
        </mc:Fallback>
      </mc:AlternateContent>
    </w:r>
    <w:r w:rsidR="00664743" w:rsidRPr="00B3059B">
      <w:rPr>
        <w:rFonts w:ascii="Verdana" w:hAnsi="Verdana"/>
        <w:noProof/>
      </w:rPr>
      <w:t xml:space="preserve"> </w:t>
    </w:r>
    <w:r w:rsidR="00664743" w:rsidRPr="00B3059B">
      <w:rPr>
        <w:rFonts w:ascii="Verdana" w:hAnsi="Verdana"/>
        <w:noProof/>
      </w:rPr>
      <w:fldChar w:fldCharType="begin"/>
    </w:r>
    <w:r w:rsidR="00664743" w:rsidRPr="00B3059B">
      <w:rPr>
        <w:rFonts w:ascii="Verdana" w:hAnsi="Verdana"/>
        <w:noProof/>
      </w:rPr>
      <w:instrText xml:space="preserve"> PAGE </w:instrText>
    </w:r>
    <w:r w:rsidR="00664743" w:rsidRPr="00B3059B">
      <w:rPr>
        <w:rFonts w:ascii="Verdana" w:hAnsi="Verdana"/>
        <w:noProof/>
      </w:rPr>
      <w:fldChar w:fldCharType="separate"/>
    </w:r>
    <w:r w:rsidR="003A158D">
      <w:rPr>
        <w:rFonts w:ascii="Verdana" w:hAnsi="Verdana"/>
        <w:noProof/>
      </w:rPr>
      <w:t>3</w:t>
    </w:r>
    <w:r w:rsidR="00664743" w:rsidRPr="00B3059B">
      <w:rPr>
        <w:rFonts w:ascii="Verdana" w:hAnsi="Verdana"/>
        <w:noProof/>
      </w:rPr>
      <w:fldChar w:fldCharType="end"/>
    </w:r>
  </w:p>
  <w:p w14:paraId="3EE901CF" w14:textId="4775C57D" w:rsidR="002D2E2F" w:rsidRPr="00B3059B" w:rsidRDefault="002D2E2F" w:rsidP="002D2E2F">
    <w:pPr>
      <w:pStyle w:val="Pidipagina"/>
      <w:tabs>
        <w:tab w:val="clear" w:pos="4677"/>
        <w:tab w:val="center" w:pos="2160"/>
      </w:tabs>
      <w:ind w:left="540" w:right="540"/>
      <w:rPr>
        <w:rFonts w:ascii="Verdana" w:hAnsi="Verdana"/>
      </w:rPr>
    </w:pPr>
    <w:r w:rsidRPr="00B3059B">
      <w:rPr>
        <w:rFonts w:ascii="Verdana" w:hAnsi="Verdana" w:cs="Arial"/>
        <w:color w:val="000000"/>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2DB3A" w14:textId="77777777" w:rsidR="005F622C" w:rsidRDefault="005F622C">
      <w:r>
        <w:separator/>
      </w:r>
    </w:p>
  </w:footnote>
  <w:footnote w:type="continuationSeparator" w:id="0">
    <w:p w14:paraId="13785E71" w14:textId="77777777" w:rsidR="005F622C" w:rsidRDefault="005F62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E6277" w14:textId="77777777" w:rsidR="002D2E2F" w:rsidRPr="00B3059B" w:rsidRDefault="002D2E2F" w:rsidP="002D2E2F">
    <w:pPr>
      <w:pStyle w:val="Intestazione"/>
      <w:ind w:left="5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67.95pt;height:125.95pt" o:bullet="t">
        <v:imagedata r:id="rId1" o:title=""/>
      </v:shape>
    </w:pict>
  </w:numPicBullet>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FA72BD9"/>
    <w:multiLevelType w:val="hybridMultilevel"/>
    <w:tmpl w:val="685E7A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AAA17BA"/>
    <w:multiLevelType w:val="hybridMultilevel"/>
    <w:tmpl w:val="C4FA6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C43EE2"/>
    <w:multiLevelType w:val="hybridMultilevel"/>
    <w:tmpl w:val="B3D0A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9206F8A"/>
    <w:multiLevelType w:val="hybridMultilevel"/>
    <w:tmpl w:val="A1CA62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AF45109"/>
    <w:multiLevelType w:val="hybridMultilevel"/>
    <w:tmpl w:val="05FABEB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3BF85277"/>
    <w:multiLevelType w:val="hybridMultilevel"/>
    <w:tmpl w:val="E6607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86E5C20"/>
    <w:multiLevelType w:val="hybridMultilevel"/>
    <w:tmpl w:val="223CD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63741FE"/>
    <w:multiLevelType w:val="hybridMultilevel"/>
    <w:tmpl w:val="BDE467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7862A60"/>
    <w:multiLevelType w:val="hybridMultilevel"/>
    <w:tmpl w:val="AE3E1A8C"/>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0" w15:restartNumberingAfterBreak="0">
    <w:nsid w:val="79743469"/>
    <w:multiLevelType w:val="hybridMultilevel"/>
    <w:tmpl w:val="D3363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FAA6F79"/>
    <w:multiLevelType w:val="hybridMultilevel"/>
    <w:tmpl w:val="C2E09138"/>
    <w:lvl w:ilvl="0" w:tplc="6010C082">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519319054">
    <w:abstractNumId w:val="0"/>
  </w:num>
  <w:num w:numId="2" w16cid:durableId="59600881">
    <w:abstractNumId w:val="11"/>
  </w:num>
  <w:num w:numId="3" w16cid:durableId="1578703974">
    <w:abstractNumId w:val="4"/>
  </w:num>
  <w:num w:numId="4" w16cid:durableId="1685397610">
    <w:abstractNumId w:val="5"/>
  </w:num>
  <w:num w:numId="5" w16cid:durableId="1335188244">
    <w:abstractNumId w:val="8"/>
  </w:num>
  <w:num w:numId="6" w16cid:durableId="920062026">
    <w:abstractNumId w:val="6"/>
  </w:num>
  <w:num w:numId="7" w16cid:durableId="9530795">
    <w:abstractNumId w:val="2"/>
  </w:num>
  <w:num w:numId="8" w16cid:durableId="1048844086">
    <w:abstractNumId w:val="3"/>
  </w:num>
  <w:num w:numId="9" w16cid:durableId="780493475">
    <w:abstractNumId w:val="7"/>
  </w:num>
  <w:num w:numId="10" w16cid:durableId="1195533935">
    <w:abstractNumId w:val="1"/>
  </w:num>
  <w:num w:numId="11" w16cid:durableId="1126657801">
    <w:abstractNumId w:val="10"/>
  </w:num>
  <w:num w:numId="12" w16cid:durableId="7049830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o:colormru v:ext="edit" colors="#eaeaea,#b2b2b2,#3f4d89,#4160a8,#212d8d,#4d6fbb,#495b9d,#ee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EE0"/>
    <w:rsid w:val="00001286"/>
    <w:rsid w:val="00027CE0"/>
    <w:rsid w:val="0003094B"/>
    <w:rsid w:val="00041D88"/>
    <w:rsid w:val="00047296"/>
    <w:rsid w:val="00062E1E"/>
    <w:rsid w:val="0008424F"/>
    <w:rsid w:val="000849BE"/>
    <w:rsid w:val="0009067C"/>
    <w:rsid w:val="000A0B9C"/>
    <w:rsid w:val="000B072C"/>
    <w:rsid w:val="000B244F"/>
    <w:rsid w:val="000B590D"/>
    <w:rsid w:val="000D1AC9"/>
    <w:rsid w:val="000D3A52"/>
    <w:rsid w:val="000E1BB4"/>
    <w:rsid w:val="000F068E"/>
    <w:rsid w:val="000F7D4D"/>
    <w:rsid w:val="00120A74"/>
    <w:rsid w:val="0013010A"/>
    <w:rsid w:val="00167469"/>
    <w:rsid w:val="00170756"/>
    <w:rsid w:val="00171381"/>
    <w:rsid w:val="0017343E"/>
    <w:rsid w:val="00184ADB"/>
    <w:rsid w:val="001A17BC"/>
    <w:rsid w:val="001A345B"/>
    <w:rsid w:val="001B3F7F"/>
    <w:rsid w:val="001B5068"/>
    <w:rsid w:val="001D1C24"/>
    <w:rsid w:val="001D6CBA"/>
    <w:rsid w:val="001E0A1E"/>
    <w:rsid w:val="001F4E8B"/>
    <w:rsid w:val="001F67BB"/>
    <w:rsid w:val="002074D4"/>
    <w:rsid w:val="002100E3"/>
    <w:rsid w:val="00213D6D"/>
    <w:rsid w:val="002270C1"/>
    <w:rsid w:val="00230125"/>
    <w:rsid w:val="002330EE"/>
    <w:rsid w:val="00250C20"/>
    <w:rsid w:val="002511DD"/>
    <w:rsid w:val="00261885"/>
    <w:rsid w:val="0026308D"/>
    <w:rsid w:val="002735BA"/>
    <w:rsid w:val="0027424F"/>
    <w:rsid w:val="00277ADB"/>
    <w:rsid w:val="00291C44"/>
    <w:rsid w:val="00297C21"/>
    <w:rsid w:val="002A70F4"/>
    <w:rsid w:val="002B2149"/>
    <w:rsid w:val="002B5A7D"/>
    <w:rsid w:val="002C56D0"/>
    <w:rsid w:val="002D2E2F"/>
    <w:rsid w:val="002D741A"/>
    <w:rsid w:val="002E11EB"/>
    <w:rsid w:val="002E3B05"/>
    <w:rsid w:val="002F108E"/>
    <w:rsid w:val="002F3F52"/>
    <w:rsid w:val="002F531F"/>
    <w:rsid w:val="00302CF8"/>
    <w:rsid w:val="00315B36"/>
    <w:rsid w:val="00315DDC"/>
    <w:rsid w:val="00322487"/>
    <w:rsid w:val="00331390"/>
    <w:rsid w:val="00340B97"/>
    <w:rsid w:val="00353626"/>
    <w:rsid w:val="00353CA3"/>
    <w:rsid w:val="00355F00"/>
    <w:rsid w:val="00395555"/>
    <w:rsid w:val="003A158D"/>
    <w:rsid w:val="003A4857"/>
    <w:rsid w:val="003B11A8"/>
    <w:rsid w:val="003B3C5E"/>
    <w:rsid w:val="003C44EA"/>
    <w:rsid w:val="003E603D"/>
    <w:rsid w:val="003F320B"/>
    <w:rsid w:val="004050CB"/>
    <w:rsid w:val="00413ED8"/>
    <w:rsid w:val="004250AB"/>
    <w:rsid w:val="00427362"/>
    <w:rsid w:val="004313A6"/>
    <w:rsid w:val="00431F50"/>
    <w:rsid w:val="0043439F"/>
    <w:rsid w:val="00443CB5"/>
    <w:rsid w:val="00456B8A"/>
    <w:rsid w:val="004673A2"/>
    <w:rsid w:val="00483569"/>
    <w:rsid w:val="004A61C2"/>
    <w:rsid w:val="004A73BF"/>
    <w:rsid w:val="004B2263"/>
    <w:rsid w:val="004B2CB0"/>
    <w:rsid w:val="004B4721"/>
    <w:rsid w:val="004B54AC"/>
    <w:rsid w:val="004C4BE5"/>
    <w:rsid w:val="004E2F56"/>
    <w:rsid w:val="004F6FD5"/>
    <w:rsid w:val="00504697"/>
    <w:rsid w:val="00505295"/>
    <w:rsid w:val="00524CC1"/>
    <w:rsid w:val="00533967"/>
    <w:rsid w:val="00533EFE"/>
    <w:rsid w:val="00541A75"/>
    <w:rsid w:val="00541E9E"/>
    <w:rsid w:val="005440E0"/>
    <w:rsid w:val="00552861"/>
    <w:rsid w:val="00556EF9"/>
    <w:rsid w:val="00557027"/>
    <w:rsid w:val="005929C2"/>
    <w:rsid w:val="005A59FE"/>
    <w:rsid w:val="005A6655"/>
    <w:rsid w:val="005B496C"/>
    <w:rsid w:val="005B542C"/>
    <w:rsid w:val="005C0B52"/>
    <w:rsid w:val="005C7525"/>
    <w:rsid w:val="005D0927"/>
    <w:rsid w:val="005D5995"/>
    <w:rsid w:val="005D62E1"/>
    <w:rsid w:val="005E1321"/>
    <w:rsid w:val="005E5D38"/>
    <w:rsid w:val="005F622C"/>
    <w:rsid w:val="00602C36"/>
    <w:rsid w:val="00607EBC"/>
    <w:rsid w:val="00610B9A"/>
    <w:rsid w:val="00613870"/>
    <w:rsid w:val="00620AD1"/>
    <w:rsid w:val="0062675C"/>
    <w:rsid w:val="00626D5E"/>
    <w:rsid w:val="00632386"/>
    <w:rsid w:val="00644BEE"/>
    <w:rsid w:val="0065039B"/>
    <w:rsid w:val="0065314E"/>
    <w:rsid w:val="00657F64"/>
    <w:rsid w:val="0066281F"/>
    <w:rsid w:val="00664743"/>
    <w:rsid w:val="00667FBD"/>
    <w:rsid w:val="006759F9"/>
    <w:rsid w:val="00680154"/>
    <w:rsid w:val="00683FD8"/>
    <w:rsid w:val="00690CFC"/>
    <w:rsid w:val="006B053E"/>
    <w:rsid w:val="006B21D4"/>
    <w:rsid w:val="006B388E"/>
    <w:rsid w:val="006C70E7"/>
    <w:rsid w:val="007173AA"/>
    <w:rsid w:val="00732EAD"/>
    <w:rsid w:val="007372C3"/>
    <w:rsid w:val="0074245A"/>
    <w:rsid w:val="007430F8"/>
    <w:rsid w:val="007450B5"/>
    <w:rsid w:val="007616C3"/>
    <w:rsid w:val="00765240"/>
    <w:rsid w:val="00766575"/>
    <w:rsid w:val="007717FC"/>
    <w:rsid w:val="00780A30"/>
    <w:rsid w:val="00782130"/>
    <w:rsid w:val="00785EF6"/>
    <w:rsid w:val="007A3C98"/>
    <w:rsid w:val="007C0DFC"/>
    <w:rsid w:val="007C72BC"/>
    <w:rsid w:val="007D45B8"/>
    <w:rsid w:val="007D5AC1"/>
    <w:rsid w:val="007F0F62"/>
    <w:rsid w:val="007F57A2"/>
    <w:rsid w:val="0080523F"/>
    <w:rsid w:val="008061D0"/>
    <w:rsid w:val="00815DCC"/>
    <w:rsid w:val="008268DD"/>
    <w:rsid w:val="00827323"/>
    <w:rsid w:val="008400F6"/>
    <w:rsid w:val="00842F9F"/>
    <w:rsid w:val="00846169"/>
    <w:rsid w:val="00846860"/>
    <w:rsid w:val="008468F0"/>
    <w:rsid w:val="008477D0"/>
    <w:rsid w:val="00852881"/>
    <w:rsid w:val="0086453F"/>
    <w:rsid w:val="008775F5"/>
    <w:rsid w:val="00882032"/>
    <w:rsid w:val="008B07C7"/>
    <w:rsid w:val="008B11F1"/>
    <w:rsid w:val="008D40B1"/>
    <w:rsid w:val="008D5AE9"/>
    <w:rsid w:val="008D5B3B"/>
    <w:rsid w:val="008E3A9B"/>
    <w:rsid w:val="008E3FFA"/>
    <w:rsid w:val="008E501A"/>
    <w:rsid w:val="008E54AE"/>
    <w:rsid w:val="008E7F02"/>
    <w:rsid w:val="00906EE0"/>
    <w:rsid w:val="00911927"/>
    <w:rsid w:val="00916CC1"/>
    <w:rsid w:val="00926D21"/>
    <w:rsid w:val="009272FD"/>
    <w:rsid w:val="00927D08"/>
    <w:rsid w:val="00937E2D"/>
    <w:rsid w:val="0095718D"/>
    <w:rsid w:val="00962A79"/>
    <w:rsid w:val="009742B9"/>
    <w:rsid w:val="00974B39"/>
    <w:rsid w:val="009762AB"/>
    <w:rsid w:val="00981495"/>
    <w:rsid w:val="0098554E"/>
    <w:rsid w:val="0098558C"/>
    <w:rsid w:val="00985F7E"/>
    <w:rsid w:val="0098655E"/>
    <w:rsid w:val="00990CE5"/>
    <w:rsid w:val="00991A7E"/>
    <w:rsid w:val="009972A4"/>
    <w:rsid w:val="009A70B4"/>
    <w:rsid w:val="009B45E6"/>
    <w:rsid w:val="009C4FB0"/>
    <w:rsid w:val="009E0C58"/>
    <w:rsid w:val="009F0EF7"/>
    <w:rsid w:val="009F2654"/>
    <w:rsid w:val="00A034C8"/>
    <w:rsid w:val="00A100DD"/>
    <w:rsid w:val="00A16B12"/>
    <w:rsid w:val="00A272F9"/>
    <w:rsid w:val="00A37E8F"/>
    <w:rsid w:val="00A4299A"/>
    <w:rsid w:val="00A612CD"/>
    <w:rsid w:val="00A676EE"/>
    <w:rsid w:val="00A80198"/>
    <w:rsid w:val="00AA2A6A"/>
    <w:rsid w:val="00AC75D7"/>
    <w:rsid w:val="00AD7E24"/>
    <w:rsid w:val="00AE2350"/>
    <w:rsid w:val="00AE4145"/>
    <w:rsid w:val="00AE4F94"/>
    <w:rsid w:val="00B059B9"/>
    <w:rsid w:val="00B267F5"/>
    <w:rsid w:val="00B3059B"/>
    <w:rsid w:val="00B30918"/>
    <w:rsid w:val="00B428D8"/>
    <w:rsid w:val="00B47098"/>
    <w:rsid w:val="00B47567"/>
    <w:rsid w:val="00B62F80"/>
    <w:rsid w:val="00BB267A"/>
    <w:rsid w:val="00BB5E3F"/>
    <w:rsid w:val="00BE1FB7"/>
    <w:rsid w:val="00BE34C5"/>
    <w:rsid w:val="00BF3E89"/>
    <w:rsid w:val="00BF4D67"/>
    <w:rsid w:val="00BF6598"/>
    <w:rsid w:val="00C061D3"/>
    <w:rsid w:val="00C2650B"/>
    <w:rsid w:val="00C3363D"/>
    <w:rsid w:val="00C45097"/>
    <w:rsid w:val="00C53B38"/>
    <w:rsid w:val="00C56CA2"/>
    <w:rsid w:val="00C71D77"/>
    <w:rsid w:val="00C751CB"/>
    <w:rsid w:val="00C875D7"/>
    <w:rsid w:val="00C942DE"/>
    <w:rsid w:val="00CA5DFC"/>
    <w:rsid w:val="00CB04D0"/>
    <w:rsid w:val="00CB55AA"/>
    <w:rsid w:val="00CB68F4"/>
    <w:rsid w:val="00CC2DB6"/>
    <w:rsid w:val="00CD3837"/>
    <w:rsid w:val="00CE62F0"/>
    <w:rsid w:val="00D106D0"/>
    <w:rsid w:val="00D17879"/>
    <w:rsid w:val="00D23CA2"/>
    <w:rsid w:val="00D249A3"/>
    <w:rsid w:val="00D278F8"/>
    <w:rsid w:val="00D3445C"/>
    <w:rsid w:val="00D467BE"/>
    <w:rsid w:val="00D50A8C"/>
    <w:rsid w:val="00D518F0"/>
    <w:rsid w:val="00D5280E"/>
    <w:rsid w:val="00D53BB8"/>
    <w:rsid w:val="00D60B63"/>
    <w:rsid w:val="00D64B1A"/>
    <w:rsid w:val="00D70B84"/>
    <w:rsid w:val="00D75A87"/>
    <w:rsid w:val="00D77CD1"/>
    <w:rsid w:val="00D8083D"/>
    <w:rsid w:val="00D83470"/>
    <w:rsid w:val="00D916D2"/>
    <w:rsid w:val="00D95A5D"/>
    <w:rsid w:val="00D96528"/>
    <w:rsid w:val="00DB6735"/>
    <w:rsid w:val="00DD146E"/>
    <w:rsid w:val="00DE0629"/>
    <w:rsid w:val="00DE3716"/>
    <w:rsid w:val="00DE6B08"/>
    <w:rsid w:val="00DF2162"/>
    <w:rsid w:val="00DF54C4"/>
    <w:rsid w:val="00E13F4C"/>
    <w:rsid w:val="00E16A79"/>
    <w:rsid w:val="00E23F45"/>
    <w:rsid w:val="00E347A2"/>
    <w:rsid w:val="00E35B1B"/>
    <w:rsid w:val="00E55666"/>
    <w:rsid w:val="00E7035B"/>
    <w:rsid w:val="00E7093F"/>
    <w:rsid w:val="00E73AFB"/>
    <w:rsid w:val="00E76C3E"/>
    <w:rsid w:val="00E8309A"/>
    <w:rsid w:val="00E91A07"/>
    <w:rsid w:val="00EA08FD"/>
    <w:rsid w:val="00EA5FE3"/>
    <w:rsid w:val="00EB1A83"/>
    <w:rsid w:val="00EC3D06"/>
    <w:rsid w:val="00EC7306"/>
    <w:rsid w:val="00EE7E09"/>
    <w:rsid w:val="00F0441F"/>
    <w:rsid w:val="00F333B7"/>
    <w:rsid w:val="00F406CE"/>
    <w:rsid w:val="00F54C05"/>
    <w:rsid w:val="00F60ED5"/>
    <w:rsid w:val="00F75A03"/>
    <w:rsid w:val="00F93DE1"/>
    <w:rsid w:val="00FA25D7"/>
    <w:rsid w:val="00FA62AC"/>
    <w:rsid w:val="00FB40E4"/>
    <w:rsid w:val="00FB435D"/>
    <w:rsid w:val="00FC6AA9"/>
    <w:rsid w:val="00FD10E7"/>
    <w:rsid w:val="00FD1761"/>
    <w:rsid w:val="00FD1A5E"/>
    <w:rsid w:val="00FD7931"/>
    <w:rsid w:val="00FE506B"/>
    <w:rsid w:val="00FE78C3"/>
    <w:rsid w:val="00FF0AE0"/>
    <w:rsid w:val="00FF0E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aeaea,#b2b2b2,#3f4d89,#4160a8,#212d8d,#4d6fbb,#495b9d,#eee"/>
    </o:shapedefaults>
    <o:shapelayout v:ext="edit">
      <o:idmap v:ext="edit" data="2"/>
    </o:shapelayout>
  </w:shapeDefaults>
  <w:decimalSymbol w:val=","/>
  <w:listSeparator w:val=";"/>
  <w14:docId w14:val="693E55A0"/>
  <w15:docId w15:val="{5C0DF9AB-B848-429D-AFA2-546A895C4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Pr>
      <w:sz w:val="24"/>
      <w:szCs w:val="24"/>
      <w:lang w:val="en-US" w:eastAsia="ko-KR"/>
    </w:rPr>
  </w:style>
  <w:style w:type="paragraph" w:styleId="Titolo1">
    <w:name w:val="heading 1"/>
    <w:basedOn w:val="Normale"/>
    <w:next w:val="Normale"/>
    <w:qFormat/>
    <w:rsid w:val="00277ADB"/>
    <w:pPr>
      <w:keepNext/>
      <w:spacing w:before="240" w:after="60"/>
      <w:outlineLvl w:val="0"/>
    </w:pPr>
    <w:rPr>
      <w:rFonts w:ascii="Arial" w:hAnsi="Arial" w:cs="Arial"/>
      <w:b/>
      <w:bCs/>
      <w:kern w:val="32"/>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1">
    <w:name w:val="Стиль1"/>
    <w:basedOn w:val="Normale"/>
    <w:rsid w:val="00D278F8"/>
  </w:style>
  <w:style w:type="paragraph" w:styleId="Intestazione">
    <w:name w:val="header"/>
    <w:basedOn w:val="Normale"/>
    <w:rsid w:val="007D5AC1"/>
    <w:pPr>
      <w:tabs>
        <w:tab w:val="center" w:pos="4677"/>
        <w:tab w:val="right" w:pos="9355"/>
      </w:tabs>
    </w:pPr>
  </w:style>
  <w:style w:type="paragraph" w:styleId="Pidipagina">
    <w:name w:val="footer"/>
    <w:basedOn w:val="Normale"/>
    <w:rsid w:val="007D5AC1"/>
    <w:pPr>
      <w:tabs>
        <w:tab w:val="center" w:pos="4677"/>
        <w:tab w:val="right" w:pos="9355"/>
      </w:tabs>
    </w:pPr>
  </w:style>
  <w:style w:type="character" w:customStyle="1" w:styleId="sowc">
    <w:name w:val="sowc"/>
    <w:basedOn w:val="Carpredefinitoparagrafo"/>
    <w:rsid w:val="001A17BC"/>
  </w:style>
  <w:style w:type="character" w:customStyle="1" w:styleId="howc">
    <w:name w:val="howc"/>
    <w:basedOn w:val="Carpredefinitoparagrafo"/>
    <w:rsid w:val="001A17BC"/>
  </w:style>
  <w:style w:type="paragraph" w:customStyle="1" w:styleId="My">
    <w:name w:val="My"/>
    <w:rsid w:val="00277ADB"/>
    <w:rPr>
      <w:rFonts w:ascii="Verdana" w:hAnsi="Verdana" w:cs="Arial"/>
      <w:sz w:val="24"/>
      <w:szCs w:val="24"/>
      <w:lang w:val="uk-UA" w:eastAsia="ko-KR"/>
    </w:rPr>
  </w:style>
  <w:style w:type="character" w:styleId="Collegamentoipertestuale">
    <w:name w:val="Hyperlink"/>
    <w:rsid w:val="00170756"/>
    <w:rPr>
      <w:color w:val="0000FF"/>
      <w:u w:val="single"/>
    </w:rPr>
  </w:style>
  <w:style w:type="paragraph" w:customStyle="1" w:styleId="MyHeadtitle">
    <w:name w:val="My Head title"/>
    <w:basedOn w:val="Tito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umeropagina">
    <w:name w:val="page number"/>
    <w:basedOn w:val="Carpredefinitoparagrafo"/>
    <w:rsid w:val="00F0441F"/>
  </w:style>
  <w:style w:type="table" w:styleId="Grigliatabella">
    <w:name w:val="Table Grid"/>
    <w:basedOn w:val="Tabellanormale"/>
    <w:rsid w:val="001B3F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2330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53763">
      <w:bodyDiv w:val="1"/>
      <w:marLeft w:val="0"/>
      <w:marRight w:val="0"/>
      <w:marTop w:val="0"/>
      <w:marBottom w:val="0"/>
      <w:divBdr>
        <w:top w:val="none" w:sz="0" w:space="0" w:color="auto"/>
        <w:left w:val="none" w:sz="0" w:space="0" w:color="auto"/>
        <w:bottom w:val="none" w:sz="0" w:space="0" w:color="auto"/>
        <w:right w:val="none" w:sz="0" w:space="0" w:color="auto"/>
      </w:divBdr>
      <w:divsChild>
        <w:div w:id="536696903">
          <w:marLeft w:val="0"/>
          <w:marRight w:val="0"/>
          <w:marTop w:val="0"/>
          <w:marBottom w:val="0"/>
          <w:divBdr>
            <w:top w:val="none" w:sz="0" w:space="0" w:color="auto"/>
            <w:left w:val="none" w:sz="0" w:space="0" w:color="auto"/>
            <w:bottom w:val="none" w:sz="0" w:space="0" w:color="auto"/>
            <w:right w:val="none" w:sz="0" w:space="0" w:color="auto"/>
          </w:divBdr>
          <w:divsChild>
            <w:div w:id="478616252">
              <w:marLeft w:val="0"/>
              <w:marRight w:val="0"/>
              <w:marTop w:val="0"/>
              <w:marBottom w:val="0"/>
              <w:divBdr>
                <w:top w:val="none" w:sz="0" w:space="0" w:color="auto"/>
                <w:left w:val="none" w:sz="0" w:space="0" w:color="auto"/>
                <w:bottom w:val="none" w:sz="0" w:space="0" w:color="auto"/>
                <w:right w:val="none" w:sz="0" w:space="0" w:color="auto"/>
              </w:divBdr>
              <w:divsChild>
                <w:div w:id="60538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reccani.it/enciclopedia/username_(Lessico-del-XXI-Secolo)"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nzi\AppData\Local\Temp\77fb8411-380a-4055-b16f-7d81ba56c15b_w12791.zip.15b\template-word.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75001-59EA-4913-8E85-170E9606A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template-word.dotx</Template>
  <TotalTime>529</TotalTime>
  <Pages>33</Pages>
  <Words>1476</Words>
  <Characters>8418</Characters>
  <Application>Microsoft Office Word</Application>
  <DocSecurity>0</DocSecurity>
  <Lines>70</Lines>
  <Paragraphs>19</Paragraphs>
  <ScaleCrop>false</ScaleCrop>
  <HeadingPairs>
    <vt:vector size="4" baseType="variant">
      <vt:variant>
        <vt:lpstr>Titolo</vt:lpstr>
      </vt:variant>
      <vt:variant>
        <vt:i4>1</vt:i4>
      </vt:variant>
      <vt:variant>
        <vt:lpstr>Название</vt:lpstr>
      </vt:variant>
      <vt:variant>
        <vt:i4>1</vt:i4>
      </vt:variant>
    </vt:vector>
  </HeadingPairs>
  <TitlesOfParts>
    <vt:vector size="2" baseType="lpstr">
      <vt:lpstr>PowerPoint Template</vt:lpstr>
      <vt:lpstr>PowerPoint Template</vt:lpstr>
    </vt:vector>
  </TitlesOfParts>
  <Company/>
  <LinksUpToDate>false</LinksUpToDate>
  <CharactersWithSpaces>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Christian Lanziero</dc:creator>
  <cp:keywords/>
  <dc:description/>
  <cp:lastModifiedBy>ANIELLO CIRILLO</cp:lastModifiedBy>
  <cp:revision>19</cp:revision>
  <dcterms:created xsi:type="dcterms:W3CDTF">2024-01-23T18:02:00Z</dcterms:created>
  <dcterms:modified xsi:type="dcterms:W3CDTF">2024-01-29T10:20:00Z</dcterms:modified>
</cp:coreProperties>
</file>